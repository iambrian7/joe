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2A35" w:rsidRDefault="00152A35" w:rsidP="00152A35">
      <w:pPr>
        <w:pStyle w:val="Title"/>
        <w:jc w:val="left"/>
        <w:rPr>
          <w:sz w:val="24"/>
          <w:szCs w:val="24"/>
        </w:rPr>
      </w:pPr>
    </w:p>
    <w:p w:rsidR="00152A35" w:rsidRDefault="00152A35" w:rsidP="00152A35">
      <w:pPr>
        <w:pStyle w:val="Title"/>
        <w:jc w:val="left"/>
        <w:rPr>
          <w:sz w:val="24"/>
          <w:szCs w:val="24"/>
        </w:rPr>
      </w:pPr>
    </w:p>
    <w:p w:rsidR="00152A35" w:rsidRDefault="00152A35" w:rsidP="00152A35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  <w:highlight w:val="cyan"/>
        </w:rPr>
      </w:pPr>
      <w:r w:rsidRPr="00152A35">
        <w:rPr>
          <w:color w:val="C00000"/>
          <w:highlight w:val="cyan"/>
        </w:rPr>
        <w:t>When the North Pole</w:t>
      </w:r>
      <w:r w:rsidRPr="00B07341">
        <w:rPr>
          <w:color w:val="C00000"/>
          <w:sz w:val="96"/>
          <w:szCs w:val="96"/>
          <w:highlight w:val="cyan"/>
        </w:rPr>
        <w:t xml:space="preserve"> </w:t>
      </w:r>
    </w:p>
    <w:p w:rsidR="00152A35" w:rsidRPr="00B07341" w:rsidRDefault="00152A35" w:rsidP="00152A35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  <w:r w:rsidRPr="00152A35">
        <w:rPr>
          <w:color w:val="C00000"/>
          <w:highlight w:val="cyan"/>
        </w:rPr>
        <w:t>Became Too Cold</w:t>
      </w:r>
    </w:p>
    <w:p w:rsidR="00152A35" w:rsidRDefault="00F942DE" w:rsidP="00152A35">
      <w:pPr>
        <w:pStyle w:val="AuthorName"/>
        <w:jc w:val="right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95250</wp:posOffset>
                </wp:positionV>
                <wp:extent cx="4095750" cy="581025"/>
                <wp:effectExtent l="0" t="0" r="0" b="0"/>
                <wp:wrapNone/>
                <wp:docPr id="694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4271B6" w:rsidRDefault="007A648B" w:rsidP="00152A35">
                            <w:pPr>
                              <w:pStyle w:val="AuthorName"/>
                              <w:jc w:val="right"/>
                              <w:rPr>
                                <w:sz w:val="56"/>
                                <w:szCs w:val="56"/>
                              </w:rPr>
                            </w:pPr>
                            <w:r w:rsidRPr="00CC36C8">
                              <w:rPr>
                                <w:sz w:val="56"/>
                                <w:szCs w:val="56"/>
                              </w:rPr>
                              <w:t xml:space="preserve">As told to </w:t>
                            </w:r>
                            <w:r w:rsidRPr="006E2889">
                              <w:rPr>
                                <w:color w:val="FF0000"/>
                                <w:sz w:val="56"/>
                                <w:szCs w:val="56"/>
                              </w:rPr>
                              <w:t>Grandpa Beach</w:t>
                            </w:r>
                          </w:p>
                          <w:p w:rsidR="007A648B" w:rsidRDefault="007A648B" w:rsidP="00152A3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0" o:spid="_x0000_s1026" type="#_x0000_t202" style="position:absolute;left:0;text-align:left;margin-left:158.7pt;margin-top:7.5pt;width:322.5pt;height:45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" stroked="f">
                <v:textbox>
                  <w:txbxContent>
                    <w:p w:rsidR="007A648B" w:rsidRPr="004271B6" w:rsidRDefault="007A648B" w:rsidP="00152A35">
                      <w:pPr>
                        <w:pStyle w:val="AuthorName"/>
                        <w:jc w:val="right"/>
                        <w:rPr>
                          <w:sz w:val="56"/>
                          <w:szCs w:val="56"/>
                        </w:rPr>
                      </w:pPr>
                      <w:r w:rsidRPr="00CC36C8">
                        <w:rPr>
                          <w:sz w:val="56"/>
                          <w:szCs w:val="56"/>
                        </w:rPr>
                        <w:t xml:space="preserve">As told to </w:t>
                      </w:r>
                      <w:r w:rsidRPr="006E2889">
                        <w:rPr>
                          <w:color w:val="FF0000"/>
                          <w:sz w:val="56"/>
                          <w:szCs w:val="56"/>
                        </w:rPr>
                        <w:t>Grandpa Beach</w:t>
                      </w:r>
                    </w:p>
                    <w:p w:rsidR="007A648B" w:rsidRDefault="007A648B" w:rsidP="00152A35"/>
                  </w:txbxContent>
                </v:textbox>
              </v:shape>
            </w:pict>
          </mc:Fallback>
        </mc:AlternateContent>
      </w:r>
    </w:p>
    <w:p w:rsidR="00152A35" w:rsidRDefault="00F942DE" w:rsidP="00152A35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2320290</wp:posOffset>
                </wp:positionH>
                <wp:positionV relativeFrom="paragraph">
                  <wp:posOffset>622300</wp:posOffset>
                </wp:positionV>
                <wp:extent cx="3724275" cy="4829175"/>
                <wp:effectExtent l="0" t="0" r="0" b="0"/>
                <wp:wrapNone/>
                <wp:docPr id="691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4829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Default="007A648B" w:rsidP="00152A35">
                            <w:r w:rsidRPr="004D568B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390900" cy="4974080"/>
                                  <wp:effectExtent l="0" t="0" r="0" b="0"/>
                                  <wp:docPr id="13" name="Picture 18" descr="jo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joe.jpg"/>
                                          <pic:cNvPicPr/>
                                        </pic:nvPicPr>
                                        <pic:blipFill>
                                          <a:blip r:embed="rId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9234" cy="5000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" o:spid="_x0000_s1027" type="#_x0000_t202" style="position:absolute;left:0;text-align:left;margin-left:182.7pt;margin-top:49pt;width:293.25pt;height:380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" stroked="f">
                <v:textbox>
                  <w:txbxContent>
                    <w:p w:rsidR="007A648B" w:rsidRDefault="007A648B" w:rsidP="00152A35">
                      <w:r w:rsidRPr="004D568B">
                        <w:rPr>
                          <w:noProof/>
                        </w:rPr>
                        <w:drawing>
                          <wp:inline distT="0" distB="0" distL="0" distR="0">
                            <wp:extent cx="3390900" cy="4974080"/>
                            <wp:effectExtent l="0" t="0" r="0" b="0"/>
                            <wp:docPr id="13" name="Picture 18" descr="jo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joe.jpg"/>
                                    <pic:cNvPicPr/>
                                  </pic:nvPicPr>
                                  <pic:blipFill>
                                    <a:blip r:embed="rId9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9234" cy="5000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52A35" w:rsidRDefault="00152A35" w:rsidP="00152A35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152A35" w:rsidRDefault="00152A35" w:rsidP="00152A35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152A35" w:rsidRDefault="00152A35" w:rsidP="00152A35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152A35" w:rsidRDefault="00F942DE" w:rsidP="00152A35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  <w:r>
        <w:rPr>
          <w:noProof/>
          <w:color w:val="C0000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41910</wp:posOffset>
                </wp:positionV>
                <wp:extent cx="2257425" cy="619125"/>
                <wp:effectExtent l="9525" t="9525" r="9525" b="9525"/>
                <wp:wrapNone/>
                <wp:docPr id="689" name="Text 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425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4E4F" w:rsidRDefault="00A24E4F">
                            <w:r w:rsidRPr="00A24E4F">
                              <w:rPr>
                                <w:noProof/>
                              </w:rPr>
                              <w:drawing>
                                <wp:inline distT="0" distB="0" distL="0" distR="0" wp14:anchorId="7935762F" wp14:editId="1303D69F">
                                  <wp:extent cx="1638300" cy="533400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0" cy="533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" o:spid="_x0000_s1028" type="#_x0000_t202" style="position:absolute;left:0;text-align:left;margin-left:268.95pt;margin-top:3.3pt;width:177.75pt;height:48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">
                <v:textbox>
                  <w:txbxContent>
                    <w:p w:rsidR="00A24E4F" w:rsidRDefault="00A24E4F">
                      <w:r w:rsidRPr="00A24E4F">
                        <w:rPr>
                          <w:noProof/>
                        </w:rPr>
                        <w:drawing>
                          <wp:inline distT="0" distB="0" distL="0" distR="0" wp14:anchorId="7935762F" wp14:editId="1303D69F">
                            <wp:extent cx="1638300" cy="533400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8300" cy="533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52A35" w:rsidRDefault="005F166A" w:rsidP="00152A35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  <w:highlight w:val="cyan"/>
        </w:rPr>
      </w:pPr>
      <w:r>
        <w:rPr>
          <w:noProof/>
          <w:color w:val="C00000"/>
          <w:sz w:val="96"/>
          <w:szCs w:val="96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11" type="#_x0000_t75" style="position:absolute;left:0;text-align:left;margin-left:-18pt;margin-top:28.8pt;width:159.7pt;height:712.8pt;z-index:251705344;mso-position-vertical-relative:page" o:allowincell="f">
            <v:imagedata r:id="rId12" o:title=""/>
            <w10:wrap anchory="page"/>
          </v:shape>
          <o:OLEObject Type="Embed" ProgID="MS_ClipArt_Gallery" ShapeID="_x0000_s1111" DrawAspect="Content" ObjectID="_1518508547" r:id="rId13"/>
        </w:object>
      </w:r>
    </w:p>
    <w:p w:rsidR="00152A35" w:rsidRDefault="00F942DE" w:rsidP="00152A35">
      <w:pPr>
        <w:pStyle w:val="Title"/>
        <w:shd w:val="clear" w:color="auto" w:fill="FFFFFF" w:themeFill="background1"/>
        <w:rPr>
          <w:color w:val="C00000"/>
          <w:sz w:val="96"/>
          <w:szCs w:val="96"/>
          <w:highlight w:val="cyan"/>
        </w:rPr>
      </w:pPr>
      <w:r>
        <w:rPr>
          <w:noProof/>
          <w:color w:val="C0000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1863090</wp:posOffset>
                </wp:positionH>
                <wp:positionV relativeFrom="paragraph">
                  <wp:posOffset>451485</wp:posOffset>
                </wp:positionV>
                <wp:extent cx="3676650" cy="733425"/>
                <wp:effectExtent l="0" t="0" r="0" b="0"/>
                <wp:wrapNone/>
                <wp:docPr id="688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0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Default="007A648B" w:rsidP="00152A35">
                            <w:pPr>
                              <w:pStyle w:val="NoIndentnormal"/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School Version-Older Kids</w:t>
                            </w:r>
                          </w:p>
                          <w:p w:rsidR="007A648B" w:rsidRDefault="007A648B" w:rsidP="00152A35">
                            <w:pPr>
                              <w:pStyle w:val="NoIndentnormal"/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 w:rsidRPr="001A7C6B">
                              <w:t>Copyright</w:t>
                            </w:r>
                            <w:r w:rsidRPr="000314BC">
                              <w:rPr>
                                <w:sz w:val="24"/>
                                <w:szCs w:val="24"/>
                              </w:rPr>
                              <w:t xml:space="preserve"> ©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2013 Xanadu Inc.  See Instructions on uses permitted, copying and tailoring to your child/children.</w:t>
                            </w:r>
                          </w:p>
                          <w:p w:rsidR="007A648B" w:rsidRDefault="007A648B" w:rsidP="00152A3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" o:spid="_x0000_s1029" type="#_x0000_t202" style="position:absolute;left:0;text-align:left;margin-left:146.7pt;margin-top:35.55pt;width:289.5pt;height:57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" stroked="f">
                <v:textbox>
                  <w:txbxContent>
                    <w:p w:rsidR="007A648B" w:rsidRDefault="007A648B" w:rsidP="00152A35">
                      <w:pPr>
                        <w:pStyle w:val="NoIndentnormal"/>
                        <w:jc w:val="lef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School Version-Older Kids</w:t>
                      </w:r>
                    </w:p>
                    <w:p w:rsidR="007A648B" w:rsidRDefault="007A648B" w:rsidP="00152A35">
                      <w:pPr>
                        <w:pStyle w:val="NoIndentnormal"/>
                        <w:jc w:val="left"/>
                        <w:rPr>
                          <w:sz w:val="24"/>
                          <w:szCs w:val="24"/>
                        </w:rPr>
                      </w:pPr>
                      <w:r w:rsidRPr="001A7C6B">
                        <w:t>Copyright</w:t>
                      </w:r>
                      <w:r w:rsidRPr="000314BC">
                        <w:rPr>
                          <w:sz w:val="24"/>
                          <w:szCs w:val="24"/>
                        </w:rPr>
                        <w:t xml:space="preserve"> ©</w:t>
                      </w:r>
                      <w:r>
                        <w:rPr>
                          <w:sz w:val="24"/>
                          <w:szCs w:val="24"/>
                        </w:rPr>
                        <w:t xml:space="preserve"> 2013 Xanadu Inc.  See Instructions on uses permitted, copying and tailoring to your child/children.</w:t>
                      </w:r>
                    </w:p>
                    <w:p w:rsidR="007A648B" w:rsidRDefault="007A648B" w:rsidP="00152A35"/>
                  </w:txbxContent>
                </v:textbox>
              </v:shape>
            </w:pict>
          </mc:Fallback>
        </mc:AlternateContent>
      </w:r>
    </w:p>
    <w:p w:rsidR="00152A35" w:rsidRDefault="00152A35" w:rsidP="00E11169">
      <w:pPr>
        <w:ind w:right="720"/>
        <w:jc w:val="center"/>
        <w:rPr>
          <w:b/>
          <w:color w:val="0070C0"/>
          <w:sz w:val="44"/>
          <w:szCs w:val="44"/>
        </w:rPr>
      </w:pPr>
    </w:p>
    <w:p w:rsidR="00C261AF" w:rsidRPr="00E11169" w:rsidRDefault="00C261AF" w:rsidP="00E11169">
      <w:pPr>
        <w:ind w:right="720"/>
        <w:jc w:val="center"/>
        <w:rPr>
          <w:b/>
          <w:color w:val="0070C0"/>
          <w:sz w:val="44"/>
          <w:szCs w:val="44"/>
        </w:rPr>
      </w:pPr>
      <w:r w:rsidRPr="00E11169">
        <w:rPr>
          <w:b/>
          <w:color w:val="0070C0"/>
          <w:sz w:val="44"/>
          <w:szCs w:val="44"/>
        </w:rPr>
        <w:lastRenderedPageBreak/>
        <w:t xml:space="preserve">It was so </w:t>
      </w:r>
      <w:proofErr w:type="spellStart"/>
      <w:r w:rsidRPr="00E11169">
        <w:rPr>
          <w:b/>
          <w:color w:val="0070C0"/>
          <w:sz w:val="44"/>
          <w:szCs w:val="44"/>
        </w:rPr>
        <w:t>so</w:t>
      </w:r>
      <w:proofErr w:type="spellEnd"/>
      <w:r w:rsidRPr="00E11169">
        <w:rPr>
          <w:b/>
          <w:color w:val="0070C0"/>
          <w:sz w:val="44"/>
          <w:szCs w:val="44"/>
        </w:rPr>
        <w:t xml:space="preserve"> cold</w:t>
      </w:r>
      <w:r w:rsidR="00E11169" w:rsidRPr="00E11169">
        <w:rPr>
          <w:b/>
          <w:color w:val="0070C0"/>
          <w:sz w:val="44"/>
          <w:szCs w:val="44"/>
        </w:rPr>
        <w:t xml:space="preserve"> t</w:t>
      </w:r>
      <w:r w:rsidRPr="00E11169">
        <w:rPr>
          <w:b/>
          <w:color w:val="0070C0"/>
          <w:sz w:val="44"/>
          <w:szCs w:val="44"/>
        </w:rPr>
        <w:t xml:space="preserve">he bicycles had </w:t>
      </w:r>
      <w:r w:rsidR="00DA7077" w:rsidRPr="00E11169">
        <w:rPr>
          <w:b/>
          <w:color w:val="0070C0"/>
          <w:sz w:val="44"/>
          <w:szCs w:val="44"/>
        </w:rPr>
        <w:t>icicles</w:t>
      </w:r>
      <w:r w:rsidRPr="00E11169">
        <w:rPr>
          <w:b/>
          <w:color w:val="0070C0"/>
          <w:sz w:val="44"/>
          <w:szCs w:val="44"/>
        </w:rPr>
        <w:t>.</w:t>
      </w:r>
    </w:p>
    <w:p w:rsidR="00C261AF" w:rsidRPr="00E11169" w:rsidRDefault="00C261AF" w:rsidP="00E11169">
      <w:pPr>
        <w:ind w:right="720"/>
        <w:jc w:val="center"/>
        <w:rPr>
          <w:b/>
          <w:color w:val="0070C0"/>
          <w:sz w:val="44"/>
          <w:szCs w:val="44"/>
        </w:rPr>
      </w:pPr>
      <w:r w:rsidRPr="00E11169">
        <w:rPr>
          <w:b/>
          <w:color w:val="0070C0"/>
          <w:sz w:val="44"/>
          <w:szCs w:val="44"/>
        </w:rPr>
        <w:t>It wasn’t fair</w:t>
      </w:r>
      <w:r w:rsidR="00E11169" w:rsidRPr="00E11169">
        <w:rPr>
          <w:b/>
          <w:color w:val="0070C0"/>
          <w:sz w:val="44"/>
          <w:szCs w:val="44"/>
        </w:rPr>
        <w:t xml:space="preserve"> t</w:t>
      </w:r>
      <w:r w:rsidRPr="00E11169">
        <w:rPr>
          <w:b/>
          <w:color w:val="0070C0"/>
          <w:sz w:val="44"/>
          <w:szCs w:val="44"/>
        </w:rPr>
        <w:t>here w</w:t>
      </w:r>
      <w:r w:rsidR="00DA7077" w:rsidRPr="00E11169">
        <w:rPr>
          <w:b/>
          <w:color w:val="0070C0"/>
          <w:sz w:val="44"/>
          <w:szCs w:val="44"/>
        </w:rPr>
        <w:t xml:space="preserve">as cold </w:t>
      </w:r>
      <w:r w:rsidRPr="00E11169">
        <w:rPr>
          <w:b/>
          <w:color w:val="0070C0"/>
          <w:sz w:val="44"/>
          <w:szCs w:val="44"/>
        </w:rPr>
        <w:t>everywhere</w:t>
      </w:r>
      <w:r w:rsidR="00DA7077" w:rsidRPr="00E11169">
        <w:rPr>
          <w:b/>
          <w:color w:val="0070C0"/>
          <w:sz w:val="44"/>
          <w:szCs w:val="44"/>
        </w:rPr>
        <w:t>.</w:t>
      </w:r>
    </w:p>
    <w:p w:rsidR="00EB3FC4" w:rsidRPr="00DA7077" w:rsidRDefault="00EB3FC4" w:rsidP="00C261AF">
      <w:pPr>
        <w:ind w:right="720"/>
        <w:rPr>
          <w:b/>
          <w:sz w:val="24"/>
          <w:szCs w:val="24"/>
        </w:rPr>
      </w:pPr>
    </w:p>
    <w:p w:rsidR="00C261AF" w:rsidRPr="00C261AF" w:rsidRDefault="00C261AF" w:rsidP="00C261AF">
      <w:pPr>
        <w:ind w:right="720"/>
        <w:rPr>
          <w:b/>
        </w:rPr>
      </w:pPr>
    </w:p>
    <w:p w:rsidR="00C261AF" w:rsidRPr="00C261AF" w:rsidRDefault="00EB3FC4" w:rsidP="00E11169">
      <w:pPr>
        <w:ind w:right="720"/>
        <w:jc w:val="center"/>
        <w:rPr>
          <w:b/>
        </w:rPr>
      </w:pPr>
      <w:r w:rsidRPr="00C261AF">
        <w:rPr>
          <w:noProof/>
        </w:rPr>
        <w:drawing>
          <wp:inline distT="0" distB="0" distL="0" distR="0">
            <wp:extent cx="4438650" cy="2668932"/>
            <wp:effectExtent l="19050" t="0" r="0" b="0"/>
            <wp:docPr id="685" name="Picture 3" descr="Icicles Stock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cicles Stock Photo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6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E5E" w:rsidRDefault="00270E5E" w:rsidP="00C261AF">
      <w:pPr>
        <w:ind w:right="720"/>
        <w:rPr>
          <w:b/>
          <w:sz w:val="56"/>
          <w:szCs w:val="56"/>
        </w:rPr>
      </w:pPr>
    </w:p>
    <w:p w:rsidR="00E11169" w:rsidRDefault="00E11169" w:rsidP="00C261AF">
      <w:pPr>
        <w:ind w:right="720"/>
        <w:rPr>
          <w:b/>
          <w:color w:val="0070C0"/>
          <w:sz w:val="56"/>
          <w:szCs w:val="56"/>
        </w:rPr>
      </w:pPr>
      <w:r w:rsidRPr="00E11169">
        <w:rPr>
          <w:b/>
          <w:noProof/>
          <w:color w:val="0070C0"/>
          <w:sz w:val="56"/>
          <w:szCs w:val="56"/>
        </w:rPr>
        <w:drawing>
          <wp:inline distT="0" distB="0" distL="0" distR="0">
            <wp:extent cx="5800725" cy="3261185"/>
            <wp:effectExtent l="19050" t="0" r="9525" b="0"/>
            <wp:docPr id="93" name="Picture 38" descr="http://www.pbs.org/wgbh/nova/assets/img/cause-ice-age/image-01-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pbs.org/wgbh/nova/assets/img/cause-ice-age/image-01-larg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479" cy="326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3C5" w:rsidRDefault="00A703C5" w:rsidP="00F60A42">
      <w:pPr>
        <w:ind w:right="720"/>
        <w:jc w:val="center"/>
        <w:rPr>
          <w:b/>
          <w:color w:val="0070C0"/>
          <w:sz w:val="56"/>
          <w:szCs w:val="56"/>
        </w:rPr>
      </w:pPr>
    </w:p>
    <w:p w:rsidR="00152A35" w:rsidRDefault="00152A35" w:rsidP="00F60A42">
      <w:pPr>
        <w:ind w:right="720"/>
        <w:jc w:val="center"/>
        <w:rPr>
          <w:b/>
          <w:color w:val="0070C0"/>
          <w:sz w:val="56"/>
          <w:szCs w:val="56"/>
        </w:rPr>
      </w:pPr>
    </w:p>
    <w:p w:rsidR="00C261AF" w:rsidRPr="005036F7" w:rsidRDefault="00DC2968" w:rsidP="00F60A42">
      <w:pPr>
        <w:ind w:right="720"/>
        <w:jc w:val="center"/>
        <w:rPr>
          <w:b/>
          <w:color w:val="0070C0"/>
          <w:sz w:val="56"/>
          <w:szCs w:val="56"/>
        </w:rPr>
      </w:pPr>
      <w:r w:rsidRPr="005036F7">
        <w:rPr>
          <w:b/>
          <w:color w:val="0070C0"/>
          <w:sz w:val="56"/>
          <w:szCs w:val="56"/>
        </w:rPr>
        <w:lastRenderedPageBreak/>
        <w:t>T</w:t>
      </w:r>
      <w:r w:rsidR="00C261AF" w:rsidRPr="005036F7">
        <w:rPr>
          <w:b/>
          <w:color w:val="0070C0"/>
          <w:sz w:val="56"/>
          <w:szCs w:val="56"/>
        </w:rPr>
        <w:t>he sun came up for only one hour</w:t>
      </w:r>
      <w:r w:rsidR="00DA7077" w:rsidRPr="005036F7">
        <w:rPr>
          <w:b/>
          <w:color w:val="0070C0"/>
          <w:sz w:val="56"/>
          <w:szCs w:val="56"/>
        </w:rPr>
        <w:t>.</w:t>
      </w:r>
    </w:p>
    <w:p w:rsidR="00C261AF" w:rsidRPr="005036F7" w:rsidRDefault="00C261AF" w:rsidP="00F60A42">
      <w:pPr>
        <w:ind w:right="720"/>
        <w:jc w:val="center"/>
        <w:rPr>
          <w:b/>
          <w:color w:val="0070C0"/>
          <w:sz w:val="56"/>
          <w:szCs w:val="56"/>
        </w:rPr>
      </w:pPr>
      <w:r w:rsidRPr="005036F7">
        <w:rPr>
          <w:b/>
          <w:color w:val="0070C0"/>
          <w:sz w:val="56"/>
          <w:szCs w:val="56"/>
        </w:rPr>
        <w:t>This made the elves quite sour</w:t>
      </w:r>
      <w:r w:rsidR="00DA7077" w:rsidRPr="005036F7">
        <w:rPr>
          <w:b/>
          <w:color w:val="0070C0"/>
          <w:sz w:val="56"/>
          <w:szCs w:val="56"/>
        </w:rPr>
        <w:t>.</w:t>
      </w:r>
    </w:p>
    <w:p w:rsidR="00C261AF" w:rsidRPr="00C261AF" w:rsidRDefault="00C261AF" w:rsidP="00C261AF">
      <w:pPr>
        <w:ind w:right="720"/>
        <w:rPr>
          <w:sz w:val="24"/>
          <w:szCs w:val="24"/>
        </w:rPr>
      </w:pPr>
    </w:p>
    <w:p w:rsidR="00C261AF" w:rsidRPr="00C261AF" w:rsidRDefault="00C261AF" w:rsidP="00F60A42">
      <w:pPr>
        <w:ind w:right="720"/>
        <w:jc w:val="center"/>
        <w:rPr>
          <w:sz w:val="24"/>
          <w:szCs w:val="24"/>
        </w:rPr>
      </w:pPr>
      <w:r w:rsidRPr="00C261AF">
        <w:rPr>
          <w:noProof/>
          <w:sz w:val="24"/>
          <w:szCs w:val="24"/>
        </w:rPr>
        <w:drawing>
          <wp:inline distT="0" distB="0" distL="0" distR="0">
            <wp:extent cx="4044947" cy="6067425"/>
            <wp:effectExtent l="19050" t="0" r="0" b="0"/>
            <wp:docPr id="12" name="Picture 12" descr="Inspiration S Tree Stock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spiration S Tree Stock Photo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031" cy="6076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1AF" w:rsidRPr="00C261AF" w:rsidRDefault="00C261AF" w:rsidP="00C261AF">
      <w:pPr>
        <w:ind w:right="720"/>
        <w:rPr>
          <w:sz w:val="24"/>
          <w:szCs w:val="24"/>
        </w:rPr>
      </w:pPr>
    </w:p>
    <w:p w:rsidR="00F60A42" w:rsidRDefault="00C261AF" w:rsidP="00F60A42">
      <w:pPr>
        <w:ind w:right="720"/>
        <w:jc w:val="center"/>
        <w:rPr>
          <w:b/>
          <w:color w:val="0070C0"/>
          <w:sz w:val="52"/>
          <w:szCs w:val="52"/>
        </w:rPr>
      </w:pPr>
      <w:r w:rsidRPr="005036F7">
        <w:rPr>
          <w:b/>
          <w:color w:val="0070C0"/>
          <w:sz w:val="52"/>
          <w:szCs w:val="52"/>
        </w:rPr>
        <w:t xml:space="preserve">The </w:t>
      </w:r>
      <w:r w:rsidR="00DC2968" w:rsidRPr="005036F7">
        <w:rPr>
          <w:b/>
          <w:color w:val="0070C0"/>
          <w:sz w:val="52"/>
          <w:szCs w:val="52"/>
        </w:rPr>
        <w:t>snow was in lumps</w:t>
      </w:r>
    </w:p>
    <w:p w:rsidR="00C261AF" w:rsidRPr="005036F7" w:rsidRDefault="00F60A42" w:rsidP="00F60A42">
      <w:pPr>
        <w:ind w:right="720"/>
        <w:jc w:val="center"/>
        <w:rPr>
          <w:b/>
          <w:color w:val="0070C0"/>
          <w:sz w:val="52"/>
          <w:szCs w:val="52"/>
        </w:rPr>
      </w:pPr>
      <w:proofErr w:type="gramStart"/>
      <w:r>
        <w:rPr>
          <w:b/>
          <w:color w:val="0070C0"/>
          <w:sz w:val="52"/>
          <w:szCs w:val="52"/>
        </w:rPr>
        <w:t>g</w:t>
      </w:r>
      <w:r w:rsidR="00DC2968" w:rsidRPr="005036F7">
        <w:rPr>
          <w:b/>
          <w:color w:val="0070C0"/>
          <w:sz w:val="52"/>
          <w:szCs w:val="52"/>
        </w:rPr>
        <w:t>iving</w:t>
      </w:r>
      <w:proofErr w:type="gramEnd"/>
      <w:r w:rsidR="00270E5E" w:rsidRPr="005036F7">
        <w:rPr>
          <w:b/>
          <w:color w:val="0070C0"/>
          <w:sz w:val="52"/>
          <w:szCs w:val="52"/>
        </w:rPr>
        <w:t xml:space="preserve"> </w:t>
      </w:r>
      <w:r w:rsidR="00DC2968" w:rsidRPr="005036F7">
        <w:rPr>
          <w:b/>
          <w:color w:val="0070C0"/>
          <w:sz w:val="52"/>
          <w:szCs w:val="52"/>
        </w:rPr>
        <w:t>everyone goose bumps.</w:t>
      </w:r>
    </w:p>
    <w:p w:rsidR="005327D8" w:rsidRPr="005036F7" w:rsidRDefault="00836320" w:rsidP="006E2889">
      <w:pPr>
        <w:ind w:right="720"/>
        <w:jc w:val="center"/>
        <w:rPr>
          <w:b/>
          <w:color w:val="0070C0"/>
          <w:sz w:val="52"/>
          <w:szCs w:val="52"/>
        </w:rPr>
      </w:pPr>
      <w:r w:rsidRPr="00C261AF">
        <w:rPr>
          <w:sz w:val="24"/>
          <w:szCs w:val="24"/>
        </w:rPr>
        <w:br w:type="page"/>
      </w:r>
      <w:r w:rsidR="00DC2968" w:rsidRPr="005036F7">
        <w:rPr>
          <w:color w:val="0070C0"/>
          <w:sz w:val="52"/>
          <w:szCs w:val="52"/>
        </w:rPr>
        <w:lastRenderedPageBreak/>
        <w:t>T</w:t>
      </w:r>
      <w:r w:rsidR="00C261AF" w:rsidRPr="005036F7">
        <w:rPr>
          <w:b/>
          <w:color w:val="0070C0"/>
          <w:sz w:val="52"/>
          <w:szCs w:val="52"/>
        </w:rPr>
        <w:t>he temperature kept dropping</w:t>
      </w:r>
      <w:r w:rsidR="005327D8" w:rsidRPr="005036F7">
        <w:rPr>
          <w:b/>
          <w:color w:val="0070C0"/>
          <w:sz w:val="52"/>
          <w:szCs w:val="52"/>
        </w:rPr>
        <w:t>.</w:t>
      </w:r>
    </w:p>
    <w:p w:rsidR="00C261AF" w:rsidRPr="005036F7" w:rsidRDefault="005327D8" w:rsidP="006E2889">
      <w:pPr>
        <w:ind w:right="720"/>
        <w:jc w:val="center"/>
        <w:rPr>
          <w:b/>
          <w:color w:val="0070C0"/>
          <w:sz w:val="52"/>
          <w:szCs w:val="52"/>
        </w:rPr>
      </w:pPr>
      <w:r w:rsidRPr="005036F7">
        <w:rPr>
          <w:b/>
          <w:color w:val="0070C0"/>
          <w:sz w:val="52"/>
          <w:szCs w:val="52"/>
        </w:rPr>
        <w:t xml:space="preserve">It seemed like </w:t>
      </w:r>
      <w:r w:rsidR="00C261AF" w:rsidRPr="005036F7">
        <w:rPr>
          <w:b/>
          <w:color w:val="0070C0"/>
          <w:sz w:val="52"/>
          <w:szCs w:val="52"/>
        </w:rPr>
        <w:t>there was no stopping</w:t>
      </w:r>
      <w:r w:rsidRPr="005036F7">
        <w:rPr>
          <w:b/>
          <w:color w:val="0070C0"/>
          <w:sz w:val="52"/>
          <w:szCs w:val="52"/>
        </w:rPr>
        <w:t>.</w:t>
      </w:r>
    </w:p>
    <w:p w:rsidR="00270E5E" w:rsidRDefault="00270E5E" w:rsidP="00C261AF">
      <w:pPr>
        <w:ind w:right="720"/>
        <w:rPr>
          <w:b/>
          <w:sz w:val="52"/>
          <w:szCs w:val="52"/>
        </w:rPr>
      </w:pPr>
    </w:p>
    <w:p w:rsidR="00EB3FC4" w:rsidRPr="00EB3FC4" w:rsidRDefault="00EB3FC4" w:rsidP="006E2889">
      <w:pPr>
        <w:ind w:right="720"/>
        <w:jc w:val="center"/>
        <w:rPr>
          <w:b/>
          <w:sz w:val="52"/>
          <w:szCs w:val="52"/>
        </w:rPr>
      </w:pPr>
      <w:r w:rsidRPr="00EB3FC4">
        <w:rPr>
          <w:b/>
          <w:noProof/>
          <w:sz w:val="52"/>
          <w:szCs w:val="52"/>
        </w:rPr>
        <w:drawing>
          <wp:inline distT="0" distB="0" distL="0" distR="0">
            <wp:extent cx="5122307" cy="6272213"/>
            <wp:effectExtent l="19050" t="0" r="2143" b="0"/>
            <wp:docPr id="35" name="Picture 15" descr="https://encrypted-tbn0.gstatic.com/images?q=tbn:ANd9GcRjx1pyOq_t-Pycenn2KSF_njUdSmDQlMIhA44BSzrvaUKzPL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encrypted-tbn0.gstatic.com/images?q=tbn:ANd9GcRjx1pyOq_t-Pycenn2KSF_njUdSmDQlMIhA44BSzrvaUKzPLLy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63" cy="6268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1AF" w:rsidRPr="00F70B33" w:rsidRDefault="00C261AF" w:rsidP="00C261AF">
      <w:pPr>
        <w:ind w:right="720"/>
        <w:rPr>
          <w:sz w:val="24"/>
          <w:szCs w:val="24"/>
        </w:rPr>
      </w:pPr>
    </w:p>
    <w:p w:rsidR="00C261AF" w:rsidRPr="00F70B33" w:rsidRDefault="00C261AF" w:rsidP="00C261AF">
      <w:pPr>
        <w:ind w:right="720"/>
        <w:rPr>
          <w:sz w:val="24"/>
          <w:szCs w:val="24"/>
        </w:rPr>
      </w:pPr>
    </w:p>
    <w:p w:rsidR="00C261AF" w:rsidRPr="00F70B33" w:rsidRDefault="00C261AF" w:rsidP="00C261AF">
      <w:pPr>
        <w:ind w:right="720"/>
        <w:rPr>
          <w:sz w:val="24"/>
          <w:szCs w:val="24"/>
        </w:rPr>
      </w:pPr>
    </w:p>
    <w:p w:rsidR="00C261AF" w:rsidRDefault="00C261AF" w:rsidP="00C261AF">
      <w:pPr>
        <w:ind w:right="720"/>
        <w:rPr>
          <w:sz w:val="24"/>
          <w:szCs w:val="24"/>
        </w:rPr>
      </w:pPr>
    </w:p>
    <w:p w:rsidR="004C4D9B" w:rsidRDefault="00F942DE" w:rsidP="004C4D9B">
      <w:pPr>
        <w:ind w:right="720"/>
        <w:rPr>
          <w:noProof/>
        </w:rPr>
      </w:pPr>
      <w:r>
        <w:rPr>
          <w:b/>
          <w:noProof/>
          <w:color w:val="0070C0"/>
          <w:sz w:val="96"/>
          <w:szCs w:val="96"/>
        </w:rPr>
        <w:lastRenderedPageBreak/>
        <mc:AlternateContent>
          <mc:Choice Requires="wps">
            <w:drawing>
              <wp:inline distT="0" distB="0" distL="0" distR="0">
                <wp:extent cx="6019800" cy="1095375"/>
                <wp:effectExtent l="19050" t="9525" r="0" b="38100"/>
                <wp:docPr id="16" name="WordAr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6019800" cy="1095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942DE" w:rsidRDefault="00F942DE" w:rsidP="00F942DE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Impact" w:hAnsi="Impact"/>
                                <w:shadow/>
                                <w:color w:val="0066CC"/>
                                <w:spacing w:val="144"/>
                                <w:sz w:val="72"/>
                                <w:szCs w:val="72"/>
                                <w14:shadow w14:blurRad="0" w14:dist="35941" w14:dir="2700000" w14:sx="100000" w14:sy="100000" w14:kx="0" w14:ky="0" w14:algn="ctr">
                                  <w14:srgbClr w14:val="990000"/>
                                </w14:shadow>
                                <w14:textOutline w14:w="19050" w14:cap="flat" w14:cmpd="sng" w14:algn="ctr">
                                  <w14:solidFill>
                                    <w14:srgbClr w14:val="99CC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Everyone shivered         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WordArt 2" o:spid="_x0000_s1030" type="#_x0000_t202" style="width:474pt;height:8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" filled="f" stroked="f">
                <o:lock v:ext="edit" shapetype="t"/>
                <v:textbox style="mso-fit-shape-to-text:t">
                  <w:txbxContent>
                    <w:p w:rsidR="00F942DE" w:rsidRDefault="00F942DE" w:rsidP="00F942DE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Impact" w:hAnsi="Impact"/>
                          <w:shadow/>
                          <w:color w:val="0066CC"/>
                          <w:spacing w:val="144"/>
                          <w:sz w:val="72"/>
                          <w:szCs w:val="72"/>
                          <w14:shadow w14:blurRad="0" w14:dist="35941" w14:dir="2700000" w14:sx="100000" w14:sy="100000" w14:kx="0" w14:ky="0" w14:algn="ctr">
                            <w14:srgbClr w14:val="990000"/>
                          </w14:shadow>
                          <w14:textOutline w14:w="19050" w14:cap="flat" w14:cmpd="sng" w14:algn="ctr">
                            <w14:solidFill>
                              <w14:srgbClr w14:val="99CC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Everyone shivered     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C4D9B" w:rsidRPr="00EB3FC4">
        <w:rPr>
          <w:noProof/>
        </w:rPr>
        <w:t xml:space="preserve"> </w:t>
      </w:r>
    </w:p>
    <w:p w:rsidR="00270E5E" w:rsidRDefault="00F942DE" w:rsidP="004C4D9B">
      <w:pPr>
        <w:ind w:righ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296545</wp:posOffset>
                </wp:positionH>
                <wp:positionV relativeFrom="paragraph">
                  <wp:posOffset>5012055</wp:posOffset>
                </wp:positionV>
                <wp:extent cx="2593340" cy="1515110"/>
                <wp:effectExtent l="0" t="2540" r="1905" b="0"/>
                <wp:wrapNone/>
                <wp:docPr id="680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3340" cy="1515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D61C6B" w:rsidRDefault="007A648B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D61C6B">
                              <w:rPr>
                                <w:b/>
                                <w:sz w:val="72"/>
                                <w:szCs w:val="72"/>
                              </w:rPr>
                              <w:t>Especially</w:t>
                            </w:r>
                          </w:p>
                          <w:p w:rsidR="007A648B" w:rsidRPr="00D61C6B" w:rsidRDefault="007A648B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D61C6B">
                              <w:rPr>
                                <w:b/>
                                <w:sz w:val="72"/>
                                <w:szCs w:val="72"/>
                              </w:rPr>
                              <w:t xml:space="preserve"> </w:t>
                            </w:r>
                            <w:proofErr w:type="gramStart"/>
                            <w:r w:rsidRPr="00D61C6B">
                              <w:rPr>
                                <w:b/>
                                <w:sz w:val="72"/>
                                <w:szCs w:val="72"/>
                              </w:rPr>
                              <w:t>the</w:t>
                            </w:r>
                            <w:proofErr w:type="gramEnd"/>
                            <w:r w:rsidRPr="00D61C6B">
                              <w:rPr>
                                <w:b/>
                                <w:sz w:val="72"/>
                                <w:szCs w:val="72"/>
                              </w:rPr>
                              <w:t xml:space="preserve"> elves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" o:spid="_x0000_s1031" type="#_x0000_t202" style="position:absolute;left:0;text-align:left;margin-left:23.35pt;margin-top:394.65pt;width:204.2pt;height:119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" stroked="f">
                <v:textbox>
                  <w:txbxContent>
                    <w:p w:rsidR="007A648B" w:rsidRPr="00D61C6B" w:rsidRDefault="007A648B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D61C6B">
                        <w:rPr>
                          <w:b/>
                          <w:sz w:val="72"/>
                          <w:szCs w:val="72"/>
                        </w:rPr>
                        <w:t>Especially</w:t>
                      </w:r>
                    </w:p>
                    <w:p w:rsidR="007A648B" w:rsidRPr="00D61C6B" w:rsidRDefault="007A648B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D61C6B">
                        <w:rPr>
                          <w:b/>
                          <w:sz w:val="72"/>
                          <w:szCs w:val="72"/>
                        </w:rPr>
                        <w:t xml:space="preserve"> the elves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3286125</wp:posOffset>
                </wp:positionH>
                <wp:positionV relativeFrom="paragraph">
                  <wp:posOffset>4520565</wp:posOffset>
                </wp:positionV>
                <wp:extent cx="2333625" cy="2647315"/>
                <wp:effectExtent l="3810" t="0" r="0" b="3810"/>
                <wp:wrapNone/>
                <wp:docPr id="678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3625" cy="2647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Default="007A648B">
                            <w:r w:rsidRPr="009474FC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417223" cy="2627883"/>
                                  <wp:effectExtent l="19050" t="0" r="2127" b="0"/>
                                  <wp:docPr id="11" name="Picture 98" descr="http://warwickshiresceptic.files.wordpress.com/2010/04/shivering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8" descr="http://warwickshiresceptic.files.wordpress.com/2010/04/shivering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4787" cy="26361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" o:spid="_x0000_s1032" type="#_x0000_t202" style="position:absolute;left:0;text-align:left;margin-left:258.75pt;margin-top:355.95pt;width:183.75pt;height:208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" stroked="f">
                <v:textbox>
                  <w:txbxContent>
                    <w:p w:rsidR="007A648B" w:rsidRDefault="007A648B">
                      <w:r w:rsidRPr="009474FC">
                        <w:rPr>
                          <w:noProof/>
                        </w:rPr>
                        <w:drawing>
                          <wp:inline distT="0" distB="0" distL="0" distR="0">
                            <wp:extent cx="2417223" cy="2627883"/>
                            <wp:effectExtent l="19050" t="0" r="2127" b="0"/>
                            <wp:docPr id="11" name="Picture 98" descr="http://warwickshiresceptic.files.wordpress.com/2010/04/shivering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8" descr="http://warwickshiresceptic.files.wordpress.com/2010/04/shivering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24787" cy="26361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C4D9B" w:rsidRPr="004C4D9B">
        <w:rPr>
          <w:noProof/>
        </w:rPr>
        <w:drawing>
          <wp:inline distT="0" distB="0" distL="0" distR="0">
            <wp:extent cx="4326340" cy="4411080"/>
            <wp:effectExtent l="19050" t="0" r="0" b="0"/>
            <wp:docPr id="95" name="Picture 101" descr="http://vecto.rs/1024/vector-of-a-freezing-cold-cartoon-guy-shivering-to-death-by-gnurf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vecto.rs/1024/vector-of-a-freezing-cold-cartoon-guy-shivering-to-death-by-gnurf-2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063" cy="4418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4D9B">
        <w:t xml:space="preserve"> </w:t>
      </w:r>
      <w:r w:rsidR="00836320">
        <w:br w:type="page"/>
      </w:r>
    </w:p>
    <w:p w:rsidR="00597492" w:rsidRPr="0060423E" w:rsidRDefault="00CE6F35" w:rsidP="0060423E">
      <w:pPr>
        <w:pStyle w:val="Chapterheads"/>
        <w:spacing w:line="240" w:lineRule="auto"/>
        <w:rPr>
          <w:color w:val="0070C0"/>
          <w:sz w:val="44"/>
          <w:szCs w:val="44"/>
        </w:rPr>
      </w:pPr>
      <w:r w:rsidRPr="0060423E">
        <w:rPr>
          <w:color w:val="0070C0"/>
          <w:sz w:val="44"/>
          <w:szCs w:val="44"/>
        </w:rPr>
        <w:lastRenderedPageBreak/>
        <w:t>It was so cold!!!</w:t>
      </w:r>
    </w:p>
    <w:p w:rsidR="00CE6F35" w:rsidRDefault="00CE6F35" w:rsidP="0060423E">
      <w:pPr>
        <w:pStyle w:val="Chapterheads"/>
        <w:spacing w:line="240" w:lineRule="auto"/>
      </w:pPr>
      <w:r w:rsidRPr="0060423E">
        <w:rPr>
          <w:color w:val="0070C0"/>
          <w:sz w:val="44"/>
          <w:szCs w:val="44"/>
        </w:rPr>
        <w:t xml:space="preserve">The </w:t>
      </w:r>
      <w:r w:rsidR="005327D8" w:rsidRPr="0060423E">
        <w:rPr>
          <w:color w:val="0070C0"/>
          <w:sz w:val="44"/>
          <w:szCs w:val="44"/>
        </w:rPr>
        <w:t>c</w:t>
      </w:r>
      <w:r w:rsidR="00DC2968" w:rsidRPr="0060423E">
        <w:rPr>
          <w:color w:val="0070C0"/>
          <w:sz w:val="44"/>
          <w:szCs w:val="44"/>
        </w:rPr>
        <w:t>h</w:t>
      </w:r>
      <w:r w:rsidR="005327D8" w:rsidRPr="0060423E">
        <w:rPr>
          <w:color w:val="0070C0"/>
          <w:sz w:val="44"/>
          <w:szCs w:val="44"/>
        </w:rPr>
        <w:t>ubby penguin</w:t>
      </w:r>
      <w:r w:rsidR="0060423E" w:rsidRPr="0060423E">
        <w:rPr>
          <w:color w:val="0070C0"/>
          <w:sz w:val="44"/>
          <w:szCs w:val="44"/>
        </w:rPr>
        <w:t>’</w:t>
      </w:r>
      <w:r w:rsidR="00D61C6B" w:rsidRPr="0060423E">
        <w:rPr>
          <w:color w:val="0070C0"/>
          <w:sz w:val="44"/>
          <w:szCs w:val="44"/>
        </w:rPr>
        <w:t>s</w:t>
      </w:r>
      <w:r w:rsidR="005327D8" w:rsidRPr="0060423E">
        <w:rPr>
          <w:color w:val="0070C0"/>
          <w:sz w:val="44"/>
          <w:szCs w:val="44"/>
        </w:rPr>
        <w:t xml:space="preserve"> </w:t>
      </w:r>
      <w:r w:rsidR="00A37B11" w:rsidRPr="0060423E">
        <w:rPr>
          <w:color w:val="0070C0"/>
          <w:sz w:val="44"/>
          <w:szCs w:val="44"/>
        </w:rPr>
        <w:t xml:space="preserve">toes </w:t>
      </w:r>
      <w:r w:rsidR="005327D8" w:rsidRPr="0060423E">
        <w:rPr>
          <w:color w:val="0070C0"/>
          <w:sz w:val="44"/>
          <w:szCs w:val="44"/>
        </w:rPr>
        <w:t>froze</w:t>
      </w:r>
      <w:r w:rsidR="005327D8" w:rsidRPr="00D61C6B">
        <w:rPr>
          <w:color w:val="0070C0"/>
          <w:sz w:val="56"/>
          <w:szCs w:val="56"/>
        </w:rPr>
        <w:t>.</w:t>
      </w:r>
    </w:p>
    <w:p w:rsidR="00CE6F35" w:rsidRPr="00EB3FC4" w:rsidRDefault="00EB3FC4" w:rsidP="005327D8">
      <w:pPr>
        <w:pStyle w:val="Chapterheads"/>
        <w:rPr>
          <w:sz w:val="52"/>
          <w:szCs w:val="52"/>
        </w:rPr>
      </w:pPr>
      <w:r w:rsidRPr="00EB3FC4">
        <w:rPr>
          <w:noProof/>
          <w:sz w:val="52"/>
          <w:szCs w:val="52"/>
        </w:rPr>
        <w:drawing>
          <wp:inline distT="0" distB="0" distL="0" distR="0">
            <wp:extent cx="3514725" cy="3428683"/>
            <wp:effectExtent l="19050" t="0" r="9525" b="0"/>
            <wp:docPr id="67" name="Picture 27" descr="https://encrypted-tbn1.gstatic.com/images?q=tbn:ANd9GcTzAueeNmi0hNTmVAWW_EdaFGmtC4J6XpYu90ZUWgRsqdB_zb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encrypted-tbn1.gstatic.com/images?q=tbn:ANd9GcTzAueeNmi0hNTmVAWW_EdaFGmtC4J6XpYu90ZUWgRsqdB_zb-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094" cy="344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23E" w:rsidRDefault="00A37B11" w:rsidP="0060423E">
      <w:pPr>
        <w:pStyle w:val="Chapterheads"/>
        <w:rPr>
          <w:color w:val="0070C0"/>
          <w:sz w:val="56"/>
          <w:szCs w:val="56"/>
        </w:rPr>
      </w:pPr>
      <w:r w:rsidRPr="0060423E">
        <w:rPr>
          <w:color w:val="0070C0"/>
          <w:sz w:val="44"/>
          <w:szCs w:val="44"/>
        </w:rPr>
        <w:t>Frosty felt he would never melt.</w:t>
      </w:r>
      <w:r w:rsidR="00270E5E" w:rsidRPr="00CE6F35">
        <w:rPr>
          <w:noProof/>
        </w:rPr>
        <w:drawing>
          <wp:inline distT="0" distB="0" distL="0" distR="0">
            <wp:extent cx="3419475" cy="2733675"/>
            <wp:effectExtent l="19050" t="0" r="9525" b="0"/>
            <wp:docPr id="1" name="Picture 4" descr="z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74" name="Picture 2" descr="z1"/>
                    <pic:cNvPicPr>
                      <a:picLocks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73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423E" w:rsidRDefault="00270E5E" w:rsidP="0060423E">
      <w:pPr>
        <w:pStyle w:val="Chapterheads"/>
        <w:rPr>
          <w:color w:val="0070C0"/>
          <w:sz w:val="44"/>
          <w:szCs w:val="44"/>
        </w:rPr>
      </w:pPr>
      <w:r w:rsidRPr="0060423E">
        <w:rPr>
          <w:color w:val="0070C0"/>
          <w:sz w:val="44"/>
          <w:szCs w:val="44"/>
        </w:rPr>
        <w:t>The cold and ice stole</w:t>
      </w:r>
    </w:p>
    <w:p w:rsidR="00270E5E" w:rsidRPr="0060423E" w:rsidRDefault="00F60A42" w:rsidP="0060423E">
      <w:pPr>
        <w:pStyle w:val="Chapterheads"/>
        <w:rPr>
          <w:b w:val="0"/>
          <w:color w:val="0070C0"/>
          <w:sz w:val="44"/>
          <w:szCs w:val="44"/>
        </w:rPr>
      </w:pPr>
      <w:proofErr w:type="gramStart"/>
      <w:r w:rsidRPr="0060423E">
        <w:rPr>
          <w:color w:val="0070C0"/>
          <w:sz w:val="44"/>
          <w:szCs w:val="44"/>
        </w:rPr>
        <w:t>a</w:t>
      </w:r>
      <w:r w:rsidR="00270E5E" w:rsidRPr="0060423E">
        <w:rPr>
          <w:color w:val="0070C0"/>
          <w:sz w:val="44"/>
          <w:szCs w:val="44"/>
        </w:rPr>
        <w:t>ll</w:t>
      </w:r>
      <w:proofErr w:type="gramEnd"/>
      <w:r w:rsidR="00270E5E" w:rsidRPr="0060423E">
        <w:rPr>
          <w:color w:val="0070C0"/>
          <w:sz w:val="44"/>
          <w:szCs w:val="44"/>
        </w:rPr>
        <w:t xml:space="preserve"> the fun at the North Pole.</w:t>
      </w:r>
    </w:p>
    <w:p w:rsidR="00D61C6B" w:rsidRPr="005036F7" w:rsidRDefault="00D61C6B" w:rsidP="00270E5E">
      <w:pPr>
        <w:ind w:right="720"/>
        <w:jc w:val="center"/>
        <w:rPr>
          <w:b/>
          <w:color w:val="0070C0"/>
          <w:sz w:val="52"/>
          <w:szCs w:val="52"/>
        </w:rPr>
      </w:pPr>
    </w:p>
    <w:p w:rsidR="005327D8" w:rsidRPr="000C3338" w:rsidRDefault="00CE6F35" w:rsidP="002738BB">
      <w:pPr>
        <w:ind w:right="720"/>
        <w:rPr>
          <w:b/>
          <w:sz w:val="52"/>
          <w:szCs w:val="52"/>
        </w:rPr>
      </w:pPr>
      <w:r w:rsidRPr="000C3338">
        <w:rPr>
          <w:b/>
          <w:sz w:val="52"/>
          <w:szCs w:val="52"/>
        </w:rPr>
        <w:lastRenderedPageBreak/>
        <w:t xml:space="preserve">They called the furnace doctor </w:t>
      </w:r>
    </w:p>
    <w:p w:rsidR="00DC2968" w:rsidRPr="000C3338" w:rsidRDefault="00603E52" w:rsidP="002738BB">
      <w:pPr>
        <w:ind w:right="720"/>
        <w:rPr>
          <w:b/>
          <w:sz w:val="52"/>
          <w:szCs w:val="52"/>
        </w:rPr>
      </w:pPr>
      <w:r w:rsidRPr="000C3338">
        <w:rPr>
          <w:b/>
          <w:sz w:val="52"/>
          <w:szCs w:val="52"/>
        </w:rPr>
        <w:t>And</w:t>
      </w:r>
      <w:r w:rsidR="00597D18" w:rsidRPr="000C3338">
        <w:rPr>
          <w:b/>
          <w:sz w:val="52"/>
          <w:szCs w:val="52"/>
        </w:rPr>
        <w:t xml:space="preserve"> you can be sure</w:t>
      </w:r>
      <w:r w:rsidR="00DC2968" w:rsidRPr="000C3338">
        <w:rPr>
          <w:b/>
          <w:sz w:val="52"/>
          <w:szCs w:val="52"/>
        </w:rPr>
        <w:t xml:space="preserve"> </w:t>
      </w:r>
    </w:p>
    <w:p w:rsidR="005327D8" w:rsidRPr="000C3338" w:rsidRDefault="00603E52" w:rsidP="002738BB">
      <w:pPr>
        <w:ind w:right="720"/>
        <w:rPr>
          <w:b/>
          <w:sz w:val="52"/>
          <w:szCs w:val="52"/>
        </w:rPr>
      </w:pPr>
      <w:r w:rsidRPr="000C3338">
        <w:rPr>
          <w:b/>
          <w:sz w:val="52"/>
          <w:szCs w:val="52"/>
        </w:rPr>
        <w:t>He</w:t>
      </w:r>
      <w:r w:rsidR="00CE6F35" w:rsidRPr="000C3338">
        <w:rPr>
          <w:b/>
          <w:sz w:val="52"/>
          <w:szCs w:val="52"/>
        </w:rPr>
        <w:t xml:space="preserve"> tinkered and tried </w:t>
      </w:r>
    </w:p>
    <w:p w:rsidR="00597D18" w:rsidRPr="000C3338" w:rsidRDefault="00603E52" w:rsidP="002738BB">
      <w:pPr>
        <w:ind w:right="720"/>
        <w:rPr>
          <w:b/>
          <w:sz w:val="52"/>
          <w:szCs w:val="52"/>
        </w:rPr>
      </w:pPr>
      <w:r w:rsidRPr="000C3338">
        <w:rPr>
          <w:b/>
          <w:sz w:val="52"/>
          <w:szCs w:val="52"/>
        </w:rPr>
        <w:t>But</w:t>
      </w:r>
      <w:r w:rsidR="00CE6F35" w:rsidRPr="000C3338">
        <w:rPr>
          <w:b/>
          <w:sz w:val="52"/>
          <w:szCs w:val="52"/>
        </w:rPr>
        <w:t xml:space="preserve"> </w:t>
      </w:r>
      <w:r w:rsidR="00597D18" w:rsidRPr="000C3338">
        <w:rPr>
          <w:b/>
          <w:sz w:val="52"/>
          <w:szCs w:val="52"/>
        </w:rPr>
        <w:t>couldn’t get a temperature.</w:t>
      </w:r>
    </w:p>
    <w:p w:rsidR="00CE6F35" w:rsidRDefault="002738BB" w:rsidP="002738BB">
      <w:pPr>
        <w:ind w:right="720"/>
      </w:pPr>
      <w:r w:rsidRPr="00F32151">
        <w:rPr>
          <w:noProof/>
        </w:rPr>
        <w:drawing>
          <wp:inline distT="0" distB="0" distL="0" distR="0">
            <wp:extent cx="3190041" cy="3248025"/>
            <wp:effectExtent l="19050" t="0" r="0" b="0"/>
            <wp:docPr id="37" name="Picture 33" descr="https://encrypted-tbn2.gstatic.com/images?q=tbn:ANd9GcT8UXwStIJ-ePnMrPDkaL__i3oQLcwFe5YQzUKdSXBLJWO2A2R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encrypted-tbn2.gstatic.com/images?q=tbn:ANd9GcT8UXwStIJ-ePnMrPDkaL__i3oQLcwFe5YQzUKdSXBLJWO2A2RX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041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F35" w:rsidRDefault="00F942DE" w:rsidP="00CE6F35">
      <w:pPr>
        <w:pStyle w:val="Chapterheads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3089910</wp:posOffset>
                </wp:positionH>
                <wp:positionV relativeFrom="paragraph">
                  <wp:posOffset>566420</wp:posOffset>
                </wp:positionV>
                <wp:extent cx="2924810" cy="2705100"/>
                <wp:effectExtent l="0" t="0" r="1270" b="0"/>
                <wp:wrapNone/>
                <wp:docPr id="67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4810" cy="270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6E2889" w:rsidRDefault="007A648B" w:rsidP="00DC2968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6E2889">
                              <w:rPr>
                                <w:b/>
                                <w:sz w:val="72"/>
                                <w:szCs w:val="72"/>
                              </w:rPr>
                              <w:t>It wasn’t fair.</w:t>
                            </w:r>
                          </w:p>
                          <w:p w:rsidR="007A648B" w:rsidRPr="006E2889" w:rsidRDefault="007A648B" w:rsidP="00DC2968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6E2889">
                              <w:rPr>
                                <w:b/>
                                <w:sz w:val="72"/>
                                <w:szCs w:val="72"/>
                              </w:rPr>
                              <w:t>There was no warm air.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33" type="#_x0000_t202" style="position:absolute;margin-left:243.3pt;margin-top:44.6pt;width:230.3pt;height:21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" stroked="f">
                <v:textbox>
                  <w:txbxContent>
                    <w:p w:rsidR="007A648B" w:rsidRPr="006E2889" w:rsidRDefault="007A648B" w:rsidP="00DC2968">
                      <w:pPr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6E2889">
                        <w:rPr>
                          <w:b/>
                          <w:sz w:val="72"/>
                          <w:szCs w:val="72"/>
                        </w:rPr>
                        <w:t>It wasn’t fair.</w:t>
                      </w:r>
                    </w:p>
                    <w:p w:rsidR="007A648B" w:rsidRPr="006E2889" w:rsidRDefault="007A648B" w:rsidP="00DC2968">
                      <w:pPr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6E2889">
                        <w:rPr>
                          <w:b/>
                          <w:sz w:val="72"/>
                          <w:szCs w:val="72"/>
                        </w:rPr>
                        <w:t>There was no warm air.</w:t>
                      </w:r>
                    </w:p>
                  </w:txbxContent>
                </v:textbox>
              </v:shape>
            </w:pict>
          </mc:Fallback>
        </mc:AlternateContent>
      </w:r>
      <w:r w:rsidR="000C3338" w:rsidRPr="000C3338">
        <w:rPr>
          <w:noProof/>
        </w:rPr>
        <w:drawing>
          <wp:inline distT="0" distB="0" distL="0" distR="0">
            <wp:extent cx="2552700" cy="3025933"/>
            <wp:effectExtent l="19050" t="0" r="0" b="0"/>
            <wp:docPr id="91" name="Picture 36" descr="Man Installing A Furnace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n Installing A Furnace -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025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338" w:rsidRDefault="000C3338" w:rsidP="00B6160F">
      <w:pPr>
        <w:ind w:left="360" w:right="720" w:firstLine="0"/>
        <w:jc w:val="center"/>
        <w:rPr>
          <w:b/>
          <w:sz w:val="28"/>
          <w:szCs w:val="28"/>
        </w:rPr>
      </w:pPr>
    </w:p>
    <w:p w:rsidR="002738BB" w:rsidRPr="00D61C6B" w:rsidRDefault="002738BB" w:rsidP="00B6160F">
      <w:pPr>
        <w:ind w:left="360" w:right="720" w:firstLine="0"/>
        <w:jc w:val="center"/>
        <w:rPr>
          <w:b/>
          <w:color w:val="0070C0"/>
          <w:sz w:val="44"/>
          <w:szCs w:val="44"/>
        </w:rPr>
      </w:pPr>
      <w:r w:rsidRPr="00D61C6B">
        <w:rPr>
          <w:b/>
          <w:color w:val="0070C0"/>
          <w:sz w:val="44"/>
          <w:szCs w:val="44"/>
        </w:rPr>
        <w:t xml:space="preserve">The elves </w:t>
      </w:r>
      <w:r w:rsidR="00597D18" w:rsidRPr="00D61C6B">
        <w:rPr>
          <w:b/>
          <w:color w:val="0070C0"/>
          <w:sz w:val="44"/>
          <w:szCs w:val="44"/>
        </w:rPr>
        <w:t>t</w:t>
      </w:r>
      <w:r w:rsidRPr="00D61C6B">
        <w:rPr>
          <w:b/>
          <w:color w:val="0070C0"/>
          <w:sz w:val="44"/>
          <w:szCs w:val="44"/>
        </w:rPr>
        <w:t>old Santa their woes</w:t>
      </w:r>
      <w:r w:rsidR="00CE3D4D" w:rsidRPr="00D61C6B">
        <w:rPr>
          <w:b/>
          <w:color w:val="0070C0"/>
          <w:sz w:val="44"/>
          <w:szCs w:val="44"/>
        </w:rPr>
        <w:t>.</w:t>
      </w:r>
    </w:p>
    <w:p w:rsidR="002738BB" w:rsidRPr="00D61C6B" w:rsidRDefault="002738BB" w:rsidP="00B6160F">
      <w:pPr>
        <w:ind w:left="360" w:right="720" w:firstLine="0"/>
        <w:jc w:val="center"/>
        <w:rPr>
          <w:b/>
          <w:color w:val="0070C0"/>
          <w:sz w:val="44"/>
          <w:szCs w:val="44"/>
        </w:rPr>
      </w:pPr>
      <w:r w:rsidRPr="00D61C6B">
        <w:rPr>
          <w:b/>
          <w:color w:val="0070C0"/>
          <w:sz w:val="44"/>
          <w:szCs w:val="44"/>
        </w:rPr>
        <w:t>They were cold from their heads to their toes</w:t>
      </w:r>
      <w:r w:rsidR="00B6160F" w:rsidRPr="00D61C6B">
        <w:rPr>
          <w:b/>
          <w:color w:val="0070C0"/>
          <w:sz w:val="44"/>
          <w:szCs w:val="44"/>
        </w:rPr>
        <w:t>.</w:t>
      </w:r>
    </w:p>
    <w:p w:rsidR="002738BB" w:rsidRPr="002738BB" w:rsidRDefault="002738BB" w:rsidP="002738BB">
      <w:pPr>
        <w:ind w:right="720"/>
        <w:rPr>
          <w:b/>
        </w:rPr>
      </w:pPr>
    </w:p>
    <w:p w:rsidR="002738BB" w:rsidRDefault="00CE3D4D" w:rsidP="00CE3D4D">
      <w:pPr>
        <w:ind w:right="720"/>
        <w:jc w:val="center"/>
      </w:pPr>
      <w:r w:rsidRPr="00CE3D4D">
        <w:rPr>
          <w:noProof/>
        </w:rPr>
        <w:drawing>
          <wp:inline distT="0" distB="0" distL="0" distR="0">
            <wp:extent cx="4797340" cy="5105141"/>
            <wp:effectExtent l="19050" t="0" r="3260" b="0"/>
            <wp:docPr id="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82" cy="5120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8BB" w:rsidRDefault="002738BB" w:rsidP="002738BB">
      <w:pPr>
        <w:ind w:right="720"/>
      </w:pPr>
    </w:p>
    <w:p w:rsidR="00A37B11" w:rsidRDefault="00A37B11" w:rsidP="00597D18">
      <w:pPr>
        <w:ind w:left="360" w:right="720" w:firstLine="0"/>
        <w:jc w:val="center"/>
        <w:rPr>
          <w:b/>
          <w:sz w:val="44"/>
          <w:szCs w:val="44"/>
        </w:rPr>
      </w:pPr>
    </w:p>
    <w:p w:rsidR="002738BB" w:rsidRPr="00D61C6B" w:rsidRDefault="00CE3D4D" w:rsidP="00597D18">
      <w:pPr>
        <w:ind w:left="360" w:right="720" w:firstLine="0"/>
        <w:jc w:val="center"/>
        <w:rPr>
          <w:b/>
          <w:color w:val="0070C0"/>
          <w:sz w:val="52"/>
          <w:szCs w:val="52"/>
        </w:rPr>
      </w:pPr>
      <w:r w:rsidRPr="00D61C6B">
        <w:rPr>
          <w:b/>
          <w:color w:val="0070C0"/>
          <w:sz w:val="52"/>
          <w:szCs w:val="52"/>
        </w:rPr>
        <w:t xml:space="preserve">The evil </w:t>
      </w:r>
      <w:r w:rsidR="00603E52" w:rsidRPr="00D61C6B">
        <w:rPr>
          <w:b/>
          <w:color w:val="0070C0"/>
          <w:sz w:val="52"/>
          <w:szCs w:val="52"/>
        </w:rPr>
        <w:t xml:space="preserve">North </w:t>
      </w:r>
      <w:r w:rsidR="00C452EF" w:rsidRPr="00D61C6B">
        <w:rPr>
          <w:b/>
          <w:color w:val="0070C0"/>
          <w:sz w:val="52"/>
          <w:szCs w:val="52"/>
        </w:rPr>
        <w:t>W</w:t>
      </w:r>
      <w:r w:rsidR="00603E52" w:rsidRPr="00D61C6B">
        <w:rPr>
          <w:b/>
          <w:color w:val="0070C0"/>
          <w:sz w:val="52"/>
          <w:szCs w:val="52"/>
        </w:rPr>
        <w:t>ind</w:t>
      </w:r>
      <w:r w:rsidR="00C452EF" w:rsidRPr="00D61C6B">
        <w:rPr>
          <w:b/>
          <w:color w:val="0070C0"/>
          <w:sz w:val="52"/>
          <w:szCs w:val="52"/>
        </w:rPr>
        <w:t xml:space="preserve"> </w:t>
      </w:r>
      <w:r w:rsidRPr="00D61C6B">
        <w:rPr>
          <w:b/>
          <w:color w:val="0070C0"/>
          <w:sz w:val="52"/>
          <w:szCs w:val="52"/>
        </w:rPr>
        <w:t xml:space="preserve">watched to make </w:t>
      </w:r>
      <w:r w:rsidR="00597D18" w:rsidRPr="00D61C6B">
        <w:rPr>
          <w:b/>
          <w:color w:val="0070C0"/>
          <w:sz w:val="52"/>
          <w:szCs w:val="52"/>
        </w:rPr>
        <w:t>s</w:t>
      </w:r>
      <w:r w:rsidRPr="00D61C6B">
        <w:rPr>
          <w:b/>
          <w:color w:val="0070C0"/>
          <w:sz w:val="52"/>
          <w:szCs w:val="52"/>
        </w:rPr>
        <w:t>ure</w:t>
      </w:r>
      <w:r w:rsidR="00F60A42" w:rsidRPr="00D61C6B">
        <w:rPr>
          <w:b/>
          <w:color w:val="0070C0"/>
          <w:sz w:val="52"/>
          <w:szCs w:val="52"/>
        </w:rPr>
        <w:t>.</w:t>
      </w:r>
    </w:p>
    <w:p w:rsidR="00CE3D4D" w:rsidRPr="00D61C6B" w:rsidRDefault="00CE3D4D" w:rsidP="00597D18">
      <w:pPr>
        <w:ind w:right="720"/>
        <w:jc w:val="center"/>
        <w:rPr>
          <w:b/>
          <w:color w:val="0070C0"/>
          <w:sz w:val="52"/>
          <w:szCs w:val="52"/>
        </w:rPr>
      </w:pPr>
      <w:r w:rsidRPr="00D61C6B">
        <w:rPr>
          <w:b/>
          <w:color w:val="0070C0"/>
          <w:sz w:val="52"/>
          <w:szCs w:val="52"/>
        </w:rPr>
        <w:t xml:space="preserve">The elves could only shiver and go </w:t>
      </w:r>
      <w:proofErr w:type="spellStart"/>
      <w:r w:rsidRPr="00D61C6B">
        <w:rPr>
          <w:b/>
          <w:color w:val="0070C0"/>
          <w:sz w:val="52"/>
          <w:szCs w:val="52"/>
        </w:rPr>
        <w:t>b</w:t>
      </w:r>
      <w:r w:rsidR="00A34416" w:rsidRPr="00D61C6B">
        <w:rPr>
          <w:b/>
          <w:color w:val="0070C0"/>
          <w:sz w:val="52"/>
          <w:szCs w:val="52"/>
        </w:rPr>
        <w:t>u</w:t>
      </w:r>
      <w:r w:rsidRPr="00D61C6B">
        <w:rPr>
          <w:b/>
          <w:color w:val="0070C0"/>
          <w:sz w:val="52"/>
          <w:szCs w:val="52"/>
        </w:rPr>
        <w:t>rrrr</w:t>
      </w:r>
      <w:proofErr w:type="spellEnd"/>
      <w:r w:rsidRPr="00D61C6B">
        <w:rPr>
          <w:b/>
          <w:color w:val="0070C0"/>
          <w:sz w:val="52"/>
          <w:szCs w:val="52"/>
        </w:rPr>
        <w:t>.</w:t>
      </w:r>
    </w:p>
    <w:p w:rsidR="00B6160F" w:rsidRPr="005036F7" w:rsidRDefault="00597D18" w:rsidP="00B6160F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lastRenderedPageBreak/>
        <w:t>The polar bear hid his eyes</w:t>
      </w:r>
    </w:p>
    <w:p w:rsidR="00597D18" w:rsidRPr="005036F7" w:rsidRDefault="00F60A42" w:rsidP="00B6160F">
      <w:pPr>
        <w:pStyle w:val="Chapterheads"/>
        <w:rPr>
          <w:color w:val="0070C0"/>
          <w:sz w:val="52"/>
          <w:szCs w:val="52"/>
        </w:rPr>
      </w:pPr>
      <w:proofErr w:type="gramStart"/>
      <w:r>
        <w:rPr>
          <w:color w:val="0070C0"/>
          <w:sz w:val="52"/>
          <w:szCs w:val="52"/>
        </w:rPr>
        <w:t>a</w:t>
      </w:r>
      <w:r w:rsidR="00603E52" w:rsidRPr="005036F7">
        <w:rPr>
          <w:color w:val="0070C0"/>
          <w:sz w:val="52"/>
          <w:szCs w:val="52"/>
        </w:rPr>
        <w:t>nd</w:t>
      </w:r>
      <w:proofErr w:type="gramEnd"/>
      <w:r w:rsidR="00597D18" w:rsidRPr="005036F7">
        <w:rPr>
          <w:color w:val="0070C0"/>
          <w:sz w:val="52"/>
          <w:szCs w:val="52"/>
        </w:rPr>
        <w:t xml:space="preserve"> sat on a rock</w:t>
      </w:r>
      <w:r w:rsidR="00B6160F" w:rsidRPr="005036F7">
        <w:rPr>
          <w:color w:val="0070C0"/>
          <w:sz w:val="52"/>
          <w:szCs w:val="52"/>
        </w:rPr>
        <w:t>.</w:t>
      </w:r>
    </w:p>
    <w:p w:rsidR="00597D18" w:rsidRPr="005036F7" w:rsidRDefault="00597D18" w:rsidP="00B6160F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t xml:space="preserve">The only noise </w:t>
      </w:r>
      <w:r w:rsidR="00B6160F" w:rsidRPr="005036F7">
        <w:rPr>
          <w:color w:val="0070C0"/>
          <w:sz w:val="52"/>
          <w:szCs w:val="52"/>
        </w:rPr>
        <w:t xml:space="preserve">was </w:t>
      </w:r>
      <w:r w:rsidRPr="005036F7">
        <w:rPr>
          <w:color w:val="0070C0"/>
          <w:sz w:val="52"/>
          <w:szCs w:val="52"/>
        </w:rPr>
        <w:t xml:space="preserve">the Christmas clock going </w:t>
      </w:r>
      <w:proofErr w:type="spellStart"/>
      <w:r w:rsidRPr="005036F7">
        <w:rPr>
          <w:color w:val="0070C0"/>
          <w:sz w:val="52"/>
          <w:szCs w:val="52"/>
        </w:rPr>
        <w:t>tic</w:t>
      </w:r>
      <w:proofErr w:type="spellEnd"/>
      <w:r w:rsidRPr="005036F7">
        <w:rPr>
          <w:color w:val="0070C0"/>
          <w:sz w:val="52"/>
          <w:szCs w:val="52"/>
        </w:rPr>
        <w:t xml:space="preserve"> </w:t>
      </w:r>
      <w:r w:rsidR="00603E52" w:rsidRPr="005036F7">
        <w:rPr>
          <w:color w:val="0070C0"/>
          <w:sz w:val="52"/>
          <w:szCs w:val="52"/>
        </w:rPr>
        <w:t>tock</w:t>
      </w:r>
      <w:r w:rsidR="00A34416" w:rsidRPr="005036F7">
        <w:rPr>
          <w:color w:val="0070C0"/>
          <w:sz w:val="52"/>
          <w:szCs w:val="52"/>
        </w:rPr>
        <w:t xml:space="preserve">, </w:t>
      </w:r>
      <w:proofErr w:type="spellStart"/>
      <w:r w:rsidR="00A34416" w:rsidRPr="005036F7">
        <w:rPr>
          <w:color w:val="0070C0"/>
          <w:sz w:val="52"/>
          <w:szCs w:val="52"/>
        </w:rPr>
        <w:t>tic</w:t>
      </w:r>
      <w:proofErr w:type="spellEnd"/>
      <w:r w:rsidR="00A34416" w:rsidRPr="005036F7">
        <w:rPr>
          <w:color w:val="0070C0"/>
          <w:sz w:val="52"/>
          <w:szCs w:val="52"/>
        </w:rPr>
        <w:t xml:space="preserve"> </w:t>
      </w:r>
      <w:r w:rsidR="00603E52" w:rsidRPr="005036F7">
        <w:rPr>
          <w:color w:val="0070C0"/>
          <w:sz w:val="52"/>
          <w:szCs w:val="52"/>
        </w:rPr>
        <w:t>tock</w:t>
      </w:r>
      <w:r w:rsidR="00A34416" w:rsidRPr="005036F7">
        <w:rPr>
          <w:color w:val="0070C0"/>
          <w:sz w:val="52"/>
          <w:szCs w:val="52"/>
        </w:rPr>
        <w:t>.</w:t>
      </w:r>
    </w:p>
    <w:p w:rsidR="00597D18" w:rsidRDefault="00597D18" w:rsidP="00597D18">
      <w:pPr>
        <w:pStyle w:val="Chapterheads"/>
        <w:jc w:val="left"/>
      </w:pPr>
    </w:p>
    <w:p w:rsidR="002738BB" w:rsidRPr="00CE3D4D" w:rsidRDefault="00FC5F49" w:rsidP="00A37B11">
      <w:pPr>
        <w:pStyle w:val="Chapterheads"/>
      </w:pPr>
      <w:r w:rsidRPr="00FC5F49">
        <w:rPr>
          <w:noProof/>
        </w:rPr>
        <w:drawing>
          <wp:inline distT="0" distB="0" distL="0" distR="0">
            <wp:extent cx="4454476" cy="4473526"/>
            <wp:effectExtent l="19050" t="0" r="3224" b="0"/>
            <wp:docPr id="68" name="Picture 14" descr="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z"/>
                    <pic:cNvPicPr>
                      <a:picLocks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793" cy="448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D18" w:rsidRPr="005036F7" w:rsidRDefault="00B6160F" w:rsidP="00A37B11">
      <w:pPr>
        <w:ind w:right="720"/>
        <w:jc w:val="center"/>
        <w:rPr>
          <w:b/>
          <w:color w:val="0070C0"/>
          <w:sz w:val="52"/>
          <w:szCs w:val="52"/>
        </w:rPr>
      </w:pPr>
      <w:r w:rsidRPr="005036F7">
        <w:rPr>
          <w:b/>
          <w:color w:val="0070C0"/>
          <w:sz w:val="52"/>
          <w:szCs w:val="52"/>
        </w:rPr>
        <w:t>At the North Pole t</w:t>
      </w:r>
      <w:r w:rsidR="00597D18" w:rsidRPr="005036F7">
        <w:rPr>
          <w:b/>
          <w:color w:val="0070C0"/>
          <w:sz w:val="52"/>
          <w:szCs w:val="52"/>
        </w:rPr>
        <w:t xml:space="preserve">here </w:t>
      </w:r>
      <w:r w:rsidRPr="005036F7">
        <w:rPr>
          <w:b/>
          <w:color w:val="0070C0"/>
          <w:sz w:val="52"/>
          <w:szCs w:val="52"/>
        </w:rPr>
        <w:t>was</w:t>
      </w:r>
      <w:r w:rsidR="00597D18" w:rsidRPr="005036F7">
        <w:rPr>
          <w:b/>
          <w:color w:val="0070C0"/>
          <w:sz w:val="52"/>
          <w:szCs w:val="52"/>
        </w:rPr>
        <w:t xml:space="preserve"> no joy</w:t>
      </w:r>
      <w:r w:rsidR="00F60A42">
        <w:rPr>
          <w:b/>
          <w:color w:val="0070C0"/>
          <w:sz w:val="52"/>
          <w:szCs w:val="52"/>
        </w:rPr>
        <w:t>.</w:t>
      </w:r>
    </w:p>
    <w:p w:rsidR="00597D18" w:rsidRPr="005036F7" w:rsidRDefault="00597D18" w:rsidP="00A37B11">
      <w:pPr>
        <w:ind w:right="720"/>
        <w:jc w:val="center"/>
        <w:rPr>
          <w:b/>
          <w:color w:val="0070C0"/>
          <w:sz w:val="52"/>
          <w:szCs w:val="52"/>
        </w:rPr>
      </w:pPr>
      <w:r w:rsidRPr="005036F7">
        <w:rPr>
          <w:b/>
          <w:color w:val="0070C0"/>
          <w:sz w:val="52"/>
          <w:szCs w:val="52"/>
        </w:rPr>
        <w:t xml:space="preserve">It was too cold to make </w:t>
      </w:r>
      <w:r w:rsidR="00B6160F" w:rsidRPr="005036F7">
        <w:rPr>
          <w:b/>
          <w:color w:val="0070C0"/>
          <w:sz w:val="52"/>
          <w:szCs w:val="52"/>
        </w:rPr>
        <w:t xml:space="preserve">even one </w:t>
      </w:r>
      <w:r w:rsidRPr="005036F7">
        <w:rPr>
          <w:b/>
          <w:color w:val="0070C0"/>
          <w:sz w:val="52"/>
          <w:szCs w:val="52"/>
        </w:rPr>
        <w:t>toy</w:t>
      </w:r>
      <w:r w:rsidR="00B6160F" w:rsidRPr="005036F7">
        <w:rPr>
          <w:b/>
          <w:color w:val="0070C0"/>
          <w:sz w:val="52"/>
          <w:szCs w:val="52"/>
        </w:rPr>
        <w:t>.</w:t>
      </w:r>
    </w:p>
    <w:p w:rsidR="00A34416" w:rsidRPr="005036F7" w:rsidRDefault="00A34416" w:rsidP="00A37B11">
      <w:pPr>
        <w:ind w:right="720"/>
        <w:jc w:val="center"/>
        <w:rPr>
          <w:b/>
          <w:color w:val="0070C0"/>
          <w:sz w:val="52"/>
          <w:szCs w:val="52"/>
        </w:rPr>
      </w:pPr>
      <w:r w:rsidRPr="005036F7">
        <w:rPr>
          <w:b/>
          <w:color w:val="0070C0"/>
          <w:sz w:val="52"/>
          <w:szCs w:val="52"/>
        </w:rPr>
        <w:t>The poor bear shivered and shook</w:t>
      </w:r>
    </w:p>
    <w:p w:rsidR="00A34416" w:rsidRPr="005036F7" w:rsidRDefault="00A34416" w:rsidP="00A37B11">
      <w:pPr>
        <w:ind w:right="720"/>
        <w:jc w:val="center"/>
        <w:rPr>
          <w:b/>
          <w:color w:val="0070C0"/>
          <w:sz w:val="52"/>
          <w:szCs w:val="52"/>
        </w:rPr>
      </w:pPr>
      <w:r w:rsidRPr="005036F7">
        <w:rPr>
          <w:b/>
          <w:color w:val="0070C0"/>
          <w:sz w:val="52"/>
          <w:szCs w:val="52"/>
        </w:rPr>
        <w:t>And was so sad he couldn’t look.</w:t>
      </w:r>
    </w:p>
    <w:p w:rsidR="00A34416" w:rsidRPr="005036F7" w:rsidRDefault="00A34416" w:rsidP="00A37B11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lastRenderedPageBreak/>
        <w:t>It was really quite a site</w:t>
      </w:r>
    </w:p>
    <w:p w:rsidR="00FC5F49" w:rsidRPr="005036F7" w:rsidRDefault="00A34416" w:rsidP="00A37B11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t>Everywhere it was only white.</w:t>
      </w:r>
    </w:p>
    <w:p w:rsidR="00FC5F49" w:rsidRDefault="00FC5F49" w:rsidP="00A37B11">
      <w:pPr>
        <w:pStyle w:val="Chapterheads"/>
      </w:pPr>
      <w:r>
        <w:rPr>
          <w:noProof/>
        </w:rPr>
        <w:drawing>
          <wp:inline distT="0" distB="0" distL="0" distR="0">
            <wp:extent cx="4164037" cy="3123028"/>
            <wp:effectExtent l="19050" t="0" r="7913" b="0"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17" cy="3127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B11" w:rsidRDefault="00A37B11" w:rsidP="00CE6F35">
      <w:pPr>
        <w:pStyle w:val="Chapterheads"/>
        <w:jc w:val="left"/>
        <w:rPr>
          <w:sz w:val="52"/>
          <w:szCs w:val="52"/>
        </w:rPr>
      </w:pPr>
    </w:p>
    <w:p w:rsidR="00FC5F49" w:rsidRDefault="009D3C6C" w:rsidP="00CE6F35">
      <w:pPr>
        <w:pStyle w:val="Chapterheads"/>
        <w:jc w:val="left"/>
        <w:rPr>
          <w:color w:val="0070C0"/>
          <w:sz w:val="48"/>
          <w:szCs w:val="48"/>
        </w:rPr>
      </w:pPr>
      <w:r w:rsidRPr="006E2889">
        <w:rPr>
          <w:color w:val="0070C0"/>
          <w:sz w:val="48"/>
          <w:szCs w:val="48"/>
        </w:rPr>
        <w:t xml:space="preserve">Even in the park the snow left </w:t>
      </w:r>
      <w:r w:rsidR="00603E52" w:rsidRPr="006E2889">
        <w:rPr>
          <w:color w:val="0070C0"/>
          <w:sz w:val="48"/>
          <w:szCs w:val="48"/>
        </w:rPr>
        <w:t>its</w:t>
      </w:r>
      <w:r w:rsidRPr="006E2889">
        <w:rPr>
          <w:color w:val="0070C0"/>
          <w:sz w:val="48"/>
          <w:szCs w:val="48"/>
        </w:rPr>
        <w:t xml:space="preserve"> mark</w:t>
      </w:r>
      <w:r w:rsidR="00FC5F49" w:rsidRPr="006E2889">
        <w:rPr>
          <w:color w:val="0070C0"/>
          <w:sz w:val="48"/>
          <w:szCs w:val="48"/>
        </w:rPr>
        <w:t>!!!</w:t>
      </w:r>
    </w:p>
    <w:p w:rsidR="006E2889" w:rsidRPr="006E2889" w:rsidRDefault="006E2889" w:rsidP="00CE6F35">
      <w:pPr>
        <w:pStyle w:val="Chapterheads"/>
        <w:jc w:val="left"/>
        <w:rPr>
          <w:color w:val="0070C0"/>
          <w:sz w:val="48"/>
          <w:szCs w:val="48"/>
        </w:rPr>
      </w:pPr>
    </w:p>
    <w:p w:rsidR="00FC5F49" w:rsidRDefault="00FC5F49" w:rsidP="00A37B11">
      <w:pPr>
        <w:pStyle w:val="Chapterheads"/>
      </w:pPr>
      <w:r w:rsidRPr="00FC5F49">
        <w:rPr>
          <w:noProof/>
        </w:rPr>
        <w:drawing>
          <wp:inline distT="0" distB="0" distL="0" distR="0">
            <wp:extent cx="4341935" cy="3277772"/>
            <wp:effectExtent l="19050" t="0" r="1465" b="0"/>
            <wp:docPr id="78" name="Picture 10" descr="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50" name="Picture 2" descr="z"/>
                    <pic:cNvPicPr>
                      <a:picLocks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58" cy="3282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0A42" w:rsidRDefault="00A37B11" w:rsidP="00A37B11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lastRenderedPageBreak/>
        <w:t>Bad luck</w:t>
      </w:r>
      <w:r w:rsidR="00F60A42">
        <w:rPr>
          <w:color w:val="0070C0"/>
          <w:sz w:val="52"/>
          <w:szCs w:val="52"/>
        </w:rPr>
        <w:t>.</w:t>
      </w:r>
    </w:p>
    <w:p w:rsidR="00FC5F49" w:rsidRPr="005036F7" w:rsidRDefault="00F60A42" w:rsidP="00A37B11">
      <w:pPr>
        <w:pStyle w:val="Chapterheads"/>
        <w:rPr>
          <w:color w:val="0070C0"/>
          <w:sz w:val="52"/>
          <w:szCs w:val="52"/>
        </w:rPr>
      </w:pPr>
      <w:r>
        <w:rPr>
          <w:color w:val="0070C0"/>
          <w:sz w:val="52"/>
          <w:szCs w:val="52"/>
        </w:rPr>
        <w:t>T</w:t>
      </w:r>
      <w:r w:rsidR="00A37B11" w:rsidRPr="005036F7">
        <w:rPr>
          <w:color w:val="0070C0"/>
          <w:sz w:val="52"/>
          <w:szCs w:val="52"/>
        </w:rPr>
        <w:t>he</w:t>
      </w:r>
      <w:r w:rsidR="009D3C6C" w:rsidRPr="005036F7">
        <w:rPr>
          <w:color w:val="0070C0"/>
          <w:sz w:val="52"/>
          <w:szCs w:val="52"/>
        </w:rPr>
        <w:t xml:space="preserve"> b</w:t>
      </w:r>
      <w:r w:rsidR="00FC5F49" w:rsidRPr="005036F7">
        <w:rPr>
          <w:color w:val="0070C0"/>
          <w:sz w:val="52"/>
          <w:szCs w:val="52"/>
        </w:rPr>
        <w:t xml:space="preserve">aby </w:t>
      </w:r>
      <w:r w:rsidR="009D3C6C" w:rsidRPr="005036F7">
        <w:rPr>
          <w:color w:val="0070C0"/>
          <w:sz w:val="52"/>
          <w:szCs w:val="52"/>
        </w:rPr>
        <w:t>s</w:t>
      </w:r>
      <w:r w:rsidR="00FC5F49" w:rsidRPr="005036F7">
        <w:rPr>
          <w:color w:val="0070C0"/>
          <w:sz w:val="52"/>
          <w:szCs w:val="52"/>
        </w:rPr>
        <w:t xml:space="preserve">eal got </w:t>
      </w:r>
      <w:r w:rsidR="009D3C6C" w:rsidRPr="005036F7">
        <w:rPr>
          <w:color w:val="0070C0"/>
          <w:sz w:val="52"/>
          <w:szCs w:val="52"/>
        </w:rPr>
        <w:t>stuck</w:t>
      </w:r>
      <w:r w:rsidR="00B6160F" w:rsidRPr="005036F7">
        <w:rPr>
          <w:color w:val="0070C0"/>
          <w:sz w:val="52"/>
          <w:szCs w:val="52"/>
        </w:rPr>
        <w:t>.</w:t>
      </w:r>
    </w:p>
    <w:p w:rsidR="00FC5F49" w:rsidRDefault="00FC5F49" w:rsidP="00A37B11">
      <w:pPr>
        <w:pStyle w:val="Chapterheads"/>
      </w:pPr>
      <w:r w:rsidRPr="00FC5F49">
        <w:rPr>
          <w:noProof/>
        </w:rPr>
        <w:drawing>
          <wp:inline distT="0" distB="0" distL="0" distR="0">
            <wp:extent cx="4198083" cy="3516923"/>
            <wp:effectExtent l="19050" t="0" r="0" b="0"/>
            <wp:docPr id="79" name="Picture 11" descr="z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0" name="Picture 2" descr="z3"/>
                    <pic:cNvPicPr>
                      <a:picLocks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811" cy="3521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5F49" w:rsidRPr="005036F7" w:rsidRDefault="0098226A" w:rsidP="00A37B11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t>It wasn’t nice napping on the ice.</w:t>
      </w:r>
    </w:p>
    <w:p w:rsidR="00FC5F49" w:rsidRDefault="00FC5F49" w:rsidP="00CE6F35">
      <w:pPr>
        <w:pStyle w:val="Chapterheads"/>
        <w:jc w:val="left"/>
      </w:pPr>
    </w:p>
    <w:p w:rsidR="00FC5F49" w:rsidRDefault="00FC5F49" w:rsidP="00A37B11">
      <w:pPr>
        <w:pStyle w:val="Chapterheads"/>
      </w:pPr>
      <w:r w:rsidRPr="00FC5F49">
        <w:rPr>
          <w:noProof/>
        </w:rPr>
        <w:drawing>
          <wp:inline distT="0" distB="0" distL="0" distR="0">
            <wp:extent cx="4187190" cy="3319975"/>
            <wp:effectExtent l="19050" t="0" r="3810" b="0"/>
            <wp:docPr id="80" name="Picture 1" descr="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90" name="Picture 2" descr="z"/>
                    <pic:cNvPicPr>
                      <a:picLocks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64" cy="332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1C6B" w:rsidRDefault="00D61C6B" w:rsidP="00C452EF">
      <w:pPr>
        <w:pStyle w:val="Chapterheads"/>
        <w:rPr>
          <w:color w:val="0070C0"/>
          <w:sz w:val="44"/>
          <w:szCs w:val="44"/>
        </w:rPr>
      </w:pPr>
    </w:p>
    <w:p w:rsidR="0033030B" w:rsidRPr="0060423E" w:rsidRDefault="0033030B" w:rsidP="0033030B">
      <w:pPr>
        <w:pStyle w:val="Chapterheads"/>
        <w:rPr>
          <w:color w:val="00B0F0"/>
          <w:sz w:val="52"/>
          <w:szCs w:val="52"/>
        </w:rPr>
      </w:pPr>
      <w:r w:rsidRPr="0060423E">
        <w:rPr>
          <w:color w:val="00B0F0"/>
          <w:sz w:val="52"/>
          <w:szCs w:val="52"/>
        </w:rPr>
        <w:lastRenderedPageBreak/>
        <w:t>The reindeer complained cold were their feet and there was nothing to eat.</w:t>
      </w:r>
    </w:p>
    <w:p w:rsidR="0033030B" w:rsidRDefault="0033030B" w:rsidP="0033030B">
      <w:pPr>
        <w:pStyle w:val="Chapterheads"/>
      </w:pPr>
      <w:r w:rsidRPr="00543B28">
        <w:rPr>
          <w:noProof/>
        </w:rPr>
        <w:drawing>
          <wp:inline distT="0" distB="0" distL="0" distR="0">
            <wp:extent cx="4522666" cy="3581400"/>
            <wp:effectExtent l="19050" t="0" r="0" b="0"/>
            <wp:docPr id="24" name="Picture 19" descr="NENETS REINDEER S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ENETS REINDEER SLED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558" cy="3588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0B" w:rsidRPr="005036F7" w:rsidRDefault="000A0399" w:rsidP="00C452EF">
      <w:pPr>
        <w:pStyle w:val="Chapterheads"/>
        <w:rPr>
          <w:color w:val="0070C0"/>
          <w:sz w:val="44"/>
          <w:szCs w:val="44"/>
        </w:rPr>
      </w:pPr>
      <w:r w:rsidRPr="005036F7">
        <w:rPr>
          <w:color w:val="0070C0"/>
          <w:sz w:val="44"/>
          <w:szCs w:val="44"/>
        </w:rPr>
        <w:t xml:space="preserve">The </w:t>
      </w:r>
      <w:r w:rsidR="004E2BA8" w:rsidRPr="005036F7">
        <w:rPr>
          <w:color w:val="0070C0"/>
          <w:sz w:val="44"/>
          <w:szCs w:val="44"/>
        </w:rPr>
        <w:t xml:space="preserve">penguins had a race to leave the </w:t>
      </w:r>
      <w:r w:rsidR="0098226A" w:rsidRPr="005036F7">
        <w:rPr>
          <w:color w:val="0070C0"/>
          <w:sz w:val="44"/>
          <w:szCs w:val="44"/>
        </w:rPr>
        <w:t>place.</w:t>
      </w:r>
    </w:p>
    <w:p w:rsidR="00B62BE4" w:rsidRDefault="000A0399" w:rsidP="0098226A">
      <w:pPr>
        <w:pStyle w:val="Chapterheads"/>
      </w:pPr>
      <w:r w:rsidRPr="000A0399">
        <w:rPr>
          <w:noProof/>
        </w:rPr>
        <w:drawing>
          <wp:inline distT="0" distB="0" distL="0" distR="0">
            <wp:extent cx="4391025" cy="3705225"/>
            <wp:effectExtent l="19050" t="0" r="9525" b="0"/>
            <wp:docPr id="460" name="Picture 12" descr="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z"/>
                    <pic:cNvPicPr>
                      <a:picLocks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676" cy="370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399" w:rsidRPr="0060423E" w:rsidRDefault="004E2BA8" w:rsidP="0033030B">
      <w:pPr>
        <w:pStyle w:val="Chapterheads"/>
        <w:rPr>
          <w:color w:val="0070C0"/>
          <w:sz w:val="52"/>
          <w:szCs w:val="52"/>
        </w:rPr>
      </w:pPr>
      <w:r w:rsidRPr="0060423E">
        <w:rPr>
          <w:color w:val="0070C0"/>
          <w:sz w:val="52"/>
          <w:szCs w:val="52"/>
        </w:rPr>
        <w:lastRenderedPageBreak/>
        <w:t xml:space="preserve">It wasn’t fair. </w:t>
      </w:r>
      <w:r w:rsidR="00285ADD" w:rsidRPr="0060423E">
        <w:rPr>
          <w:color w:val="0070C0"/>
          <w:sz w:val="52"/>
          <w:szCs w:val="52"/>
        </w:rPr>
        <w:t>The ice was everywhere</w:t>
      </w:r>
      <w:r w:rsidR="00B6160F" w:rsidRPr="0060423E">
        <w:rPr>
          <w:color w:val="0070C0"/>
          <w:sz w:val="52"/>
          <w:szCs w:val="52"/>
        </w:rPr>
        <w:t>.</w:t>
      </w:r>
    </w:p>
    <w:p w:rsidR="0060423E" w:rsidRPr="0060423E" w:rsidRDefault="0060423E" w:rsidP="0033030B">
      <w:pPr>
        <w:pStyle w:val="Chapterheads"/>
        <w:rPr>
          <w:color w:val="0070C0"/>
          <w:sz w:val="20"/>
          <w:szCs w:val="20"/>
        </w:rPr>
      </w:pPr>
    </w:p>
    <w:p w:rsidR="0033030B" w:rsidRDefault="000A0399" w:rsidP="0033030B">
      <w:pPr>
        <w:pStyle w:val="Chapterheads"/>
        <w:rPr>
          <w:sz w:val="52"/>
          <w:szCs w:val="52"/>
        </w:rPr>
      </w:pPr>
      <w:r w:rsidRPr="0098226A">
        <w:rPr>
          <w:noProof/>
          <w:sz w:val="44"/>
          <w:szCs w:val="44"/>
        </w:rPr>
        <w:drawing>
          <wp:inline distT="0" distB="0" distL="0" distR="0">
            <wp:extent cx="4136732" cy="3291840"/>
            <wp:effectExtent l="19050" t="0" r="0" b="0"/>
            <wp:docPr id="461" name="Picture 15" descr="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 descr="z"/>
                    <pic:cNvPicPr>
                      <a:picLocks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17" cy="3301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030B" w:rsidRPr="0033030B">
        <w:rPr>
          <w:sz w:val="52"/>
          <w:szCs w:val="52"/>
        </w:rPr>
        <w:t xml:space="preserve"> </w:t>
      </w:r>
    </w:p>
    <w:p w:rsidR="0060423E" w:rsidRPr="0060423E" w:rsidRDefault="0060423E" w:rsidP="0033030B">
      <w:pPr>
        <w:pStyle w:val="Chapterheads"/>
        <w:rPr>
          <w:sz w:val="20"/>
          <w:szCs w:val="20"/>
        </w:rPr>
      </w:pPr>
    </w:p>
    <w:p w:rsidR="0033030B" w:rsidRPr="00E61146" w:rsidRDefault="0033030B" w:rsidP="0033030B">
      <w:pPr>
        <w:pStyle w:val="Chapterheads"/>
        <w:rPr>
          <w:sz w:val="52"/>
          <w:szCs w:val="52"/>
        </w:rPr>
      </w:pPr>
      <w:r w:rsidRPr="00E61146">
        <w:rPr>
          <w:sz w:val="52"/>
          <w:szCs w:val="52"/>
        </w:rPr>
        <w:t>Santa was jumpy and grumpy</w:t>
      </w:r>
    </w:p>
    <w:p w:rsidR="0033030B" w:rsidRDefault="0033030B" w:rsidP="0033030B">
      <w:pPr>
        <w:pStyle w:val="Chapterheads"/>
      </w:pPr>
      <w:r>
        <w:rPr>
          <w:noProof/>
        </w:rPr>
        <w:drawing>
          <wp:inline distT="0" distB="0" distL="0" distR="0">
            <wp:extent cx="4031811" cy="3858191"/>
            <wp:effectExtent l="19050" t="0" r="6789" b="0"/>
            <wp:docPr id="28" name="Picture 4" descr="christmas tradi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hristmas traditions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307" cy="3860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BE4" w:rsidRDefault="00F942DE" w:rsidP="00CE6F35">
      <w:pPr>
        <w:pStyle w:val="Chapterheads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186690</wp:posOffset>
                </wp:positionV>
                <wp:extent cx="3756025" cy="2350770"/>
                <wp:effectExtent l="1127760" t="5715" r="12065" b="5715"/>
                <wp:wrapNone/>
                <wp:docPr id="675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56025" cy="2350770"/>
                        </a:xfrm>
                        <a:prstGeom prst="wedgeRoundRectCallout">
                          <a:avLst>
                            <a:gd name="adj1" fmla="val -79264"/>
                            <a:gd name="adj2" fmla="val -38167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648B" w:rsidRDefault="007A648B" w:rsidP="0098226A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 xml:space="preserve">Santa said, “I’m sorry to say </w:t>
                            </w:r>
                          </w:p>
                          <w:p w:rsidR="007A648B" w:rsidRPr="0098226A" w:rsidRDefault="007A648B" w:rsidP="0098226A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We may need to cancel the holiday.”</w:t>
                            </w:r>
                          </w:p>
                          <w:p w:rsidR="007A648B" w:rsidRPr="0098226A" w:rsidRDefault="007A648B" w:rsidP="0098226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AutoShape 45" o:spid="_x0000_s1034" type="#_x0000_t62" style="position:absolute;margin-left:210.75pt;margin-top:14.7pt;width:295.75pt;height:185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" adj="-6321,2556">
                <v:textbox>
                  <w:txbxContent>
                    <w:p w:rsidR="007A648B" w:rsidRDefault="007A648B" w:rsidP="0098226A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 xml:space="preserve">Santa said, “I’m sorry to say </w:t>
                      </w:r>
                    </w:p>
                    <w:p w:rsidR="007A648B" w:rsidRPr="0098226A" w:rsidRDefault="007A648B" w:rsidP="0098226A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We may need to cancel the holiday.”</w:t>
                      </w:r>
                    </w:p>
                    <w:p w:rsidR="007A648B" w:rsidRPr="0098226A" w:rsidRDefault="007A648B" w:rsidP="0098226A"/>
                  </w:txbxContent>
                </v:textbox>
              </v:shape>
            </w:pict>
          </mc:Fallback>
        </mc:AlternateContent>
      </w:r>
      <w:r w:rsidR="00B62BE4" w:rsidRPr="00B62BE4">
        <w:rPr>
          <w:noProof/>
        </w:rPr>
        <w:drawing>
          <wp:inline distT="0" distB="0" distL="0" distR="0">
            <wp:extent cx="2380442" cy="3643532"/>
            <wp:effectExtent l="19050" t="0" r="808" b="0"/>
            <wp:docPr id="588" name="Picture 4" descr="MGsantaRetires7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GsantaRetires7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174" cy="365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BE4" w:rsidRDefault="00B62BE4" w:rsidP="00CE6F35">
      <w:pPr>
        <w:pStyle w:val="Chapterheads"/>
        <w:jc w:val="left"/>
      </w:pPr>
    </w:p>
    <w:p w:rsidR="0098226A" w:rsidRDefault="0098226A" w:rsidP="00CE6F35">
      <w:pPr>
        <w:pStyle w:val="Chapterheads"/>
        <w:jc w:val="left"/>
        <w:rPr>
          <w:sz w:val="52"/>
          <w:szCs w:val="52"/>
        </w:rPr>
      </w:pPr>
    </w:p>
    <w:p w:rsidR="00B6160F" w:rsidRPr="00E61146" w:rsidRDefault="008F24F4" w:rsidP="00F60A42">
      <w:pPr>
        <w:pStyle w:val="Chapterheads"/>
        <w:rPr>
          <w:sz w:val="52"/>
          <w:szCs w:val="52"/>
        </w:rPr>
      </w:pPr>
      <w:r w:rsidRPr="00E61146">
        <w:rPr>
          <w:sz w:val="52"/>
          <w:szCs w:val="52"/>
        </w:rPr>
        <w:t>The elves, reindeer, all of Santa’s team</w:t>
      </w:r>
    </w:p>
    <w:p w:rsidR="008F24F4" w:rsidRDefault="00F60A42" w:rsidP="00F60A42">
      <w:pPr>
        <w:pStyle w:val="Chapterheads"/>
        <w:rPr>
          <w:sz w:val="52"/>
          <w:szCs w:val="52"/>
        </w:rPr>
      </w:pPr>
      <w:proofErr w:type="gramStart"/>
      <w:r>
        <w:rPr>
          <w:sz w:val="52"/>
          <w:szCs w:val="52"/>
        </w:rPr>
        <w:t>l</w:t>
      </w:r>
      <w:r w:rsidR="008F24F4" w:rsidRPr="00E61146">
        <w:rPr>
          <w:sz w:val="52"/>
          <w:szCs w:val="52"/>
        </w:rPr>
        <w:t>et</w:t>
      </w:r>
      <w:proofErr w:type="gramEnd"/>
      <w:r w:rsidR="008F24F4" w:rsidRPr="00E61146">
        <w:rPr>
          <w:sz w:val="52"/>
          <w:szCs w:val="52"/>
        </w:rPr>
        <w:t xml:space="preserve"> out a g</w:t>
      </w:r>
      <w:r w:rsidR="004E2BA8" w:rsidRPr="00E61146">
        <w:rPr>
          <w:sz w:val="52"/>
          <w:szCs w:val="52"/>
        </w:rPr>
        <w:t>ia</w:t>
      </w:r>
      <w:r w:rsidR="008F24F4" w:rsidRPr="00E61146">
        <w:rPr>
          <w:sz w:val="52"/>
          <w:szCs w:val="52"/>
        </w:rPr>
        <w:t>nt outdoor scream.</w:t>
      </w:r>
    </w:p>
    <w:p w:rsidR="00B62BE4" w:rsidRDefault="00B62BE4" w:rsidP="00B62BE4">
      <w:pPr>
        <w:pStyle w:val="Chapterheads"/>
      </w:pPr>
      <w:r w:rsidRPr="00B62BE4">
        <w:rPr>
          <w:noProof/>
        </w:rPr>
        <w:drawing>
          <wp:inline distT="0" distB="0" distL="0" distR="0">
            <wp:extent cx="2757268" cy="2757268"/>
            <wp:effectExtent l="19050" t="0" r="4982" b="0"/>
            <wp:docPr id="457" name="imgPreview" descr="aides,assistance,emergencies,helps,phrases,signs,text,communications,concep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Preview" descr="aides,assistance,emergencies,helps,phrases,signs,text,communications,concepts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623" cy="276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779" w:rsidRDefault="001F0779" w:rsidP="00CE6F35">
      <w:pPr>
        <w:pStyle w:val="Chapterheads"/>
        <w:jc w:val="left"/>
      </w:pPr>
    </w:p>
    <w:p w:rsidR="001F0779" w:rsidRDefault="001F0779" w:rsidP="00CE6F35">
      <w:pPr>
        <w:pStyle w:val="Chapterheads"/>
        <w:jc w:val="left"/>
      </w:pPr>
    </w:p>
    <w:p w:rsidR="00B62BE4" w:rsidRDefault="00B62BE4" w:rsidP="00CE6F35">
      <w:pPr>
        <w:pStyle w:val="Chapterheads"/>
        <w:jc w:val="left"/>
      </w:pPr>
    </w:p>
    <w:p w:rsidR="00B62BE4" w:rsidRDefault="00F942DE" w:rsidP="00CE6F35">
      <w:pPr>
        <w:pStyle w:val="Chapterheads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3585845</wp:posOffset>
                </wp:positionH>
                <wp:positionV relativeFrom="paragraph">
                  <wp:posOffset>76200</wp:posOffset>
                </wp:positionV>
                <wp:extent cx="2819400" cy="3100705"/>
                <wp:effectExtent l="436880" t="9525" r="10795" b="13970"/>
                <wp:wrapNone/>
                <wp:docPr id="672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19400" cy="3100705"/>
                        </a:xfrm>
                        <a:prstGeom prst="wedgeEllipseCallout">
                          <a:avLst>
                            <a:gd name="adj1" fmla="val -64685"/>
                            <a:gd name="adj2" fmla="val -682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648B" w:rsidRDefault="007A648B" w:rsidP="005C1A0C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“</w:t>
                            </w:r>
                            <w:r w:rsidRPr="00B35F8B">
                              <w:rPr>
                                <w:b/>
                                <w:sz w:val="40"/>
                                <w:szCs w:val="40"/>
                              </w:rPr>
                              <w:t>Cancel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Christmas what a thought.</w:t>
                            </w:r>
                          </w:p>
                          <w:p w:rsidR="007A648B" w:rsidRPr="00B35F8B" w:rsidRDefault="007A648B" w:rsidP="005C1A0C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 gifts to give the children will be distraught</w:t>
                            </w:r>
                            <w:r w:rsidRPr="00B35F8B">
                              <w:rPr>
                                <w:b/>
                                <w:sz w:val="40"/>
                                <w:szCs w:val="40"/>
                              </w:rPr>
                              <w:t>.”</w:t>
                            </w:r>
                          </w:p>
                          <w:p w:rsidR="007A648B" w:rsidRPr="00B35F8B" w:rsidRDefault="007A648B" w:rsidP="005C1A0C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:rsidR="007A648B" w:rsidRDefault="007A648B" w:rsidP="005C1A0C">
                            <w:pPr>
                              <w:jc w:val="center"/>
                            </w:pPr>
                          </w:p>
                          <w:p w:rsidR="007A648B" w:rsidRDefault="007A648B" w:rsidP="005C1A0C">
                            <w:pPr>
                              <w:jc w:val="center"/>
                            </w:pPr>
                          </w:p>
                          <w:p w:rsidR="007A648B" w:rsidRDefault="007A648B" w:rsidP="005C1A0C">
                            <w:pPr>
                              <w:jc w:val="center"/>
                            </w:pPr>
                          </w:p>
                          <w:p w:rsidR="007A648B" w:rsidRDefault="007A648B" w:rsidP="005C1A0C">
                            <w:pPr>
                              <w:jc w:val="center"/>
                            </w:pPr>
                          </w:p>
                          <w:p w:rsidR="007A648B" w:rsidRDefault="007A648B" w:rsidP="005C1A0C">
                            <w:pPr>
                              <w:jc w:val="center"/>
                            </w:pPr>
                          </w:p>
                          <w:p w:rsidR="007A648B" w:rsidRDefault="007A648B" w:rsidP="005C1A0C">
                            <w:pPr>
                              <w:jc w:val="center"/>
                            </w:pPr>
                          </w:p>
                          <w:p w:rsidR="007A648B" w:rsidRDefault="007A648B" w:rsidP="005C1A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AutoShape 22" o:spid="_x0000_s1035" type="#_x0000_t63" style="position:absolute;margin-left:282.35pt;margin-top:6pt;width:222pt;height:244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" adj="-3172,9325">
                <v:textbox>
                  <w:txbxContent>
                    <w:p w:rsidR="007A648B" w:rsidRDefault="007A648B" w:rsidP="005C1A0C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“</w:t>
                      </w:r>
                      <w:r w:rsidRPr="00B35F8B">
                        <w:rPr>
                          <w:b/>
                          <w:sz w:val="40"/>
                          <w:szCs w:val="40"/>
                        </w:rPr>
                        <w:t>Cancel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 xml:space="preserve"> Christmas what a thought.</w:t>
                      </w:r>
                    </w:p>
                    <w:p w:rsidR="007A648B" w:rsidRPr="00B35F8B" w:rsidRDefault="007A648B" w:rsidP="005C1A0C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No gifts to give the children will be distraught</w:t>
                      </w:r>
                      <w:r w:rsidRPr="00B35F8B">
                        <w:rPr>
                          <w:b/>
                          <w:sz w:val="40"/>
                          <w:szCs w:val="40"/>
                        </w:rPr>
                        <w:t>.”</w:t>
                      </w:r>
                    </w:p>
                    <w:p w:rsidR="007A648B" w:rsidRPr="00B35F8B" w:rsidRDefault="007A648B" w:rsidP="005C1A0C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  <w:p w:rsidR="007A648B" w:rsidRDefault="007A648B" w:rsidP="005C1A0C">
                      <w:pPr>
                        <w:jc w:val="center"/>
                      </w:pPr>
                    </w:p>
                    <w:p w:rsidR="007A648B" w:rsidRDefault="007A648B" w:rsidP="005C1A0C">
                      <w:pPr>
                        <w:jc w:val="center"/>
                      </w:pPr>
                    </w:p>
                    <w:p w:rsidR="007A648B" w:rsidRDefault="007A648B" w:rsidP="005C1A0C">
                      <w:pPr>
                        <w:jc w:val="center"/>
                      </w:pPr>
                    </w:p>
                    <w:p w:rsidR="007A648B" w:rsidRDefault="007A648B" w:rsidP="005C1A0C">
                      <w:pPr>
                        <w:jc w:val="center"/>
                      </w:pPr>
                    </w:p>
                    <w:p w:rsidR="007A648B" w:rsidRDefault="007A648B" w:rsidP="005C1A0C">
                      <w:pPr>
                        <w:jc w:val="center"/>
                      </w:pPr>
                    </w:p>
                    <w:p w:rsidR="007A648B" w:rsidRDefault="007A648B" w:rsidP="005C1A0C">
                      <w:pPr>
                        <w:jc w:val="center"/>
                      </w:pPr>
                    </w:p>
                    <w:p w:rsidR="007A648B" w:rsidRDefault="007A648B" w:rsidP="005C1A0C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B35F8B" w:rsidRPr="002B2B11">
        <w:rPr>
          <w:noProof/>
        </w:rPr>
        <w:drawing>
          <wp:inline distT="0" distB="0" distL="0" distR="0">
            <wp:extent cx="3467100" cy="3115807"/>
            <wp:effectExtent l="19050" t="0" r="0" b="0"/>
            <wp:docPr id="5" name="Picture 1" descr="C:\Documents and Settings\Joe Beach\My Documents\My Pictures\Photo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Joe Beach\My Documents\My Pictures\Photo2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803" cy="3116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BE4" w:rsidRDefault="00B62BE4" w:rsidP="00CE6F35">
      <w:pPr>
        <w:pStyle w:val="Chapterheads"/>
        <w:jc w:val="left"/>
      </w:pPr>
    </w:p>
    <w:p w:rsidR="002D6663" w:rsidRPr="0033030B" w:rsidRDefault="00516DB9" w:rsidP="002D6663">
      <w:pPr>
        <w:pStyle w:val="Chapterheads"/>
        <w:rPr>
          <w:sz w:val="44"/>
          <w:szCs w:val="44"/>
        </w:rPr>
      </w:pPr>
      <w:r w:rsidRPr="0033030B">
        <w:rPr>
          <w:sz w:val="44"/>
          <w:szCs w:val="44"/>
        </w:rPr>
        <w:t>“</w:t>
      </w:r>
      <w:r w:rsidR="002D6663" w:rsidRPr="0033030B">
        <w:rPr>
          <w:sz w:val="44"/>
          <w:szCs w:val="44"/>
        </w:rPr>
        <w:t>Oh me</w:t>
      </w:r>
      <w:r w:rsidR="00F60A42" w:rsidRPr="0033030B">
        <w:rPr>
          <w:sz w:val="44"/>
          <w:szCs w:val="44"/>
        </w:rPr>
        <w:t>,</w:t>
      </w:r>
      <w:r w:rsidR="002D6663" w:rsidRPr="0033030B">
        <w:rPr>
          <w:sz w:val="44"/>
          <w:szCs w:val="44"/>
        </w:rPr>
        <w:t xml:space="preserve"> oh my</w:t>
      </w:r>
      <w:r w:rsidR="00F60A42" w:rsidRPr="0033030B">
        <w:rPr>
          <w:sz w:val="44"/>
          <w:szCs w:val="44"/>
        </w:rPr>
        <w:t>.</w:t>
      </w:r>
    </w:p>
    <w:p w:rsidR="0060423E" w:rsidRDefault="002D6663" w:rsidP="0033030B">
      <w:pPr>
        <w:pStyle w:val="Chapterheads"/>
        <w:rPr>
          <w:sz w:val="44"/>
          <w:szCs w:val="44"/>
        </w:rPr>
      </w:pPr>
      <w:r w:rsidRPr="0033030B">
        <w:rPr>
          <w:sz w:val="44"/>
          <w:szCs w:val="44"/>
        </w:rPr>
        <w:t>All the children will cry.</w:t>
      </w:r>
      <w:r w:rsidR="0033030B" w:rsidRPr="0033030B">
        <w:rPr>
          <w:sz w:val="44"/>
          <w:szCs w:val="44"/>
        </w:rPr>
        <w:t xml:space="preserve"> </w:t>
      </w:r>
    </w:p>
    <w:p w:rsidR="0033030B" w:rsidRPr="0033030B" w:rsidRDefault="0033030B" w:rsidP="0033030B">
      <w:pPr>
        <w:pStyle w:val="Chapterheads"/>
        <w:rPr>
          <w:sz w:val="44"/>
          <w:szCs w:val="44"/>
        </w:rPr>
      </w:pPr>
      <w:r w:rsidRPr="0033030B">
        <w:rPr>
          <w:sz w:val="44"/>
          <w:szCs w:val="44"/>
        </w:rPr>
        <w:t>We need candy canes and toys,</w:t>
      </w:r>
    </w:p>
    <w:p w:rsidR="002D6663" w:rsidRPr="0033030B" w:rsidRDefault="0033030B" w:rsidP="002D6663">
      <w:pPr>
        <w:pStyle w:val="Chapterheads"/>
        <w:rPr>
          <w:sz w:val="44"/>
          <w:szCs w:val="44"/>
        </w:rPr>
      </w:pPr>
      <w:r w:rsidRPr="0033030B">
        <w:rPr>
          <w:sz w:val="44"/>
          <w:szCs w:val="44"/>
        </w:rPr>
        <w:t xml:space="preserve"> </w:t>
      </w:r>
      <w:proofErr w:type="gramStart"/>
      <w:r w:rsidRPr="0033030B">
        <w:rPr>
          <w:sz w:val="44"/>
          <w:szCs w:val="44"/>
        </w:rPr>
        <w:t>and</w:t>
      </w:r>
      <w:proofErr w:type="gramEnd"/>
      <w:r w:rsidRPr="0033030B">
        <w:rPr>
          <w:sz w:val="44"/>
          <w:szCs w:val="44"/>
        </w:rPr>
        <w:t xml:space="preserve"> piles of smiles.” </w:t>
      </w:r>
    </w:p>
    <w:p w:rsidR="002D6663" w:rsidRDefault="002D6663" w:rsidP="00CE6F35">
      <w:pPr>
        <w:pStyle w:val="Chapterheads"/>
        <w:jc w:val="left"/>
      </w:pPr>
    </w:p>
    <w:p w:rsidR="002B2B11" w:rsidRDefault="002D6663" w:rsidP="002D6663">
      <w:pPr>
        <w:pStyle w:val="Chapterheads"/>
      </w:pPr>
      <w:r>
        <w:rPr>
          <w:noProof/>
        </w:rPr>
        <w:drawing>
          <wp:inline distT="0" distB="0" distL="0" distR="0">
            <wp:extent cx="3493827" cy="3493827"/>
            <wp:effectExtent l="19050" t="0" r="0" b="0"/>
            <wp:docPr id="7" name="Picture 20" descr="https://encrypted-tbn2.gstatic.com/images?q=tbn:ANd9GcRs9yQ7G8DlhxT8PA779yrOm2XX-CT3niONiSak10T52B5W784w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encrypted-tbn2.gstatic.com/images?q=tbn:ANd9GcRs9yQ7G8DlhxT8PA779yrOm2XX-CT3niONiSak10T52B5W784wj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903" cy="3497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B11" w:rsidRDefault="002B2B11" w:rsidP="00CE6F35">
      <w:pPr>
        <w:pStyle w:val="Chapterheads"/>
        <w:jc w:val="left"/>
      </w:pPr>
    </w:p>
    <w:p w:rsidR="00B62BE4" w:rsidRDefault="002B2B11" w:rsidP="00A60815">
      <w:pPr>
        <w:pStyle w:val="Chapterheads"/>
      </w:pPr>
      <w:r w:rsidRPr="002B2B11">
        <w:rPr>
          <w:noProof/>
        </w:rPr>
        <w:drawing>
          <wp:inline distT="0" distB="0" distL="0" distR="0">
            <wp:extent cx="5650173" cy="5650173"/>
            <wp:effectExtent l="19050" t="0" r="7677" b="0"/>
            <wp:docPr id="7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663" cy="566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E7" w:rsidRDefault="008241E7" w:rsidP="00CE6F35">
      <w:pPr>
        <w:pStyle w:val="Chapterheads"/>
        <w:jc w:val="left"/>
      </w:pPr>
    </w:p>
    <w:p w:rsidR="00A60815" w:rsidRPr="002D6663" w:rsidRDefault="00A60815" w:rsidP="00A60815">
      <w:pPr>
        <w:pStyle w:val="Chapterheads"/>
        <w:jc w:val="left"/>
        <w:rPr>
          <w:sz w:val="48"/>
          <w:szCs w:val="48"/>
        </w:rPr>
      </w:pPr>
      <w:r w:rsidRPr="002D6663">
        <w:rPr>
          <w:sz w:val="48"/>
          <w:szCs w:val="48"/>
        </w:rPr>
        <w:t xml:space="preserve">Santa checked his list not once but twice. </w:t>
      </w:r>
    </w:p>
    <w:p w:rsidR="00A60815" w:rsidRDefault="00A60815" w:rsidP="00A60815">
      <w:pPr>
        <w:pStyle w:val="Chapterheads"/>
        <w:rPr>
          <w:sz w:val="52"/>
          <w:szCs w:val="52"/>
        </w:rPr>
      </w:pPr>
      <w:r w:rsidRPr="002D6663">
        <w:rPr>
          <w:sz w:val="48"/>
          <w:szCs w:val="48"/>
        </w:rPr>
        <w:t xml:space="preserve">Of who was naughty or </w:t>
      </w:r>
      <w:proofErr w:type="gramStart"/>
      <w:r w:rsidRPr="002D6663">
        <w:rPr>
          <w:sz w:val="48"/>
          <w:szCs w:val="48"/>
        </w:rPr>
        <w:t>nice.</w:t>
      </w:r>
      <w:proofErr w:type="gramEnd"/>
    </w:p>
    <w:p w:rsidR="00D267B9" w:rsidRDefault="00D267B9" w:rsidP="00F91D13">
      <w:pPr>
        <w:pStyle w:val="Chapterheads"/>
        <w:rPr>
          <w:sz w:val="52"/>
          <w:szCs w:val="52"/>
        </w:rPr>
      </w:pPr>
      <w:r>
        <w:rPr>
          <w:sz w:val="52"/>
          <w:szCs w:val="52"/>
        </w:rPr>
        <w:t>From</w:t>
      </w:r>
      <w:r w:rsidR="00A60815">
        <w:rPr>
          <w:sz w:val="52"/>
          <w:szCs w:val="52"/>
        </w:rPr>
        <w:t xml:space="preserve"> his list </w:t>
      </w:r>
      <w:r>
        <w:rPr>
          <w:sz w:val="52"/>
          <w:szCs w:val="52"/>
        </w:rPr>
        <w:t>he understood</w:t>
      </w:r>
    </w:p>
    <w:p w:rsidR="008241E7" w:rsidRDefault="00D267B9" w:rsidP="00F91D13">
      <w:pPr>
        <w:pStyle w:val="Chapterheads"/>
        <w:rPr>
          <w:sz w:val="52"/>
          <w:szCs w:val="52"/>
        </w:rPr>
      </w:pPr>
      <w:r>
        <w:rPr>
          <w:sz w:val="52"/>
          <w:szCs w:val="52"/>
        </w:rPr>
        <w:t xml:space="preserve">For a year </w:t>
      </w:r>
      <w:r w:rsidR="00082C06" w:rsidRPr="00A24E4F">
        <w:rPr>
          <w:color w:val="FF0000"/>
          <w:sz w:val="52"/>
          <w:szCs w:val="52"/>
          <w:u w:val="single"/>
        </w:rPr>
        <w:t>Amelia Beach age 6</w:t>
      </w:r>
      <w:r w:rsidR="00082C06">
        <w:rPr>
          <w:color w:val="FF0000"/>
          <w:sz w:val="52"/>
          <w:szCs w:val="52"/>
          <w:u w:val="single"/>
        </w:rPr>
        <w:t xml:space="preserve"> </w:t>
      </w:r>
      <w:r>
        <w:rPr>
          <w:sz w:val="52"/>
          <w:szCs w:val="52"/>
        </w:rPr>
        <w:t>had been good.</w:t>
      </w:r>
    </w:p>
    <w:p w:rsidR="00103A80" w:rsidRPr="00B25E97" w:rsidRDefault="00103A80" w:rsidP="00F91D13">
      <w:pPr>
        <w:pStyle w:val="Chapterheads"/>
        <w:rPr>
          <w:sz w:val="28"/>
          <w:szCs w:val="28"/>
        </w:rPr>
      </w:pPr>
    </w:p>
    <w:p w:rsidR="00A32181" w:rsidRDefault="00F942DE" w:rsidP="00A35F05">
      <w:pPr>
        <w:pStyle w:val="Chapterheads"/>
      </w:pPr>
      <w:r>
        <w:rPr>
          <w:b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3206115</wp:posOffset>
                </wp:positionH>
                <wp:positionV relativeFrom="paragraph">
                  <wp:posOffset>1259205</wp:posOffset>
                </wp:positionV>
                <wp:extent cx="2943225" cy="390525"/>
                <wp:effectExtent l="9525" t="9525" r="9525" b="9525"/>
                <wp:wrapNone/>
                <wp:docPr id="478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322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4E4F" w:rsidRDefault="00A24E4F" w:rsidP="00A24E4F">
                            <w:r>
                              <w:t xml:space="preserve">Change text and Insert picture. </w:t>
                            </w:r>
                          </w:p>
                          <w:p w:rsidR="00A24E4F" w:rsidRDefault="00A24E4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" o:spid="_x0000_s1037" type="#_x0000_t202" style="position:absolute;left:0;text-align:left;margin-left:252.45pt;margin-top:99.15pt;width:231.75pt;height:30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">
                <v:textbox>
                  <w:txbxContent>
                    <w:p w:rsidR="00A24E4F" w:rsidRDefault="00A24E4F" w:rsidP="00A24E4F">
                      <w:r>
                        <w:t>Change text and Insert picture</w:t>
                      </w:r>
                      <w:r>
                        <w:t xml:space="preserve">. </w:t>
                      </w:r>
                    </w:p>
                    <w:p w:rsidR="00A24E4F" w:rsidRDefault="00A24E4F"/>
                  </w:txbxContent>
                </v:textbox>
              </v:shape>
            </w:pict>
          </mc:Fallback>
        </mc:AlternateContent>
      </w:r>
      <w:r w:rsidR="008241E7">
        <w:rPr>
          <w:b w:val="0"/>
          <w:noProof/>
        </w:rPr>
        <w:drawing>
          <wp:inline distT="0" distB="0" distL="0" distR="0">
            <wp:extent cx="6264910" cy="5243513"/>
            <wp:effectExtent l="19050" t="0" r="2540" b="0"/>
            <wp:docPr id="4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8" cy="5259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97" w:rsidRDefault="00B25E97" w:rsidP="00CE6F35">
      <w:pPr>
        <w:pStyle w:val="Chapterheads"/>
        <w:jc w:val="left"/>
      </w:pPr>
    </w:p>
    <w:p w:rsidR="00180C23" w:rsidRDefault="00180C23" w:rsidP="00A35F05">
      <w:pPr>
        <w:pStyle w:val="Chapterheads"/>
        <w:rPr>
          <w:sz w:val="44"/>
          <w:szCs w:val="44"/>
        </w:rPr>
      </w:pPr>
    </w:p>
    <w:p w:rsidR="00A35F05" w:rsidRPr="005036F7" w:rsidRDefault="00A35F05" w:rsidP="00A35F05">
      <w:pPr>
        <w:pStyle w:val="Chapterheads"/>
        <w:rPr>
          <w:sz w:val="44"/>
          <w:szCs w:val="44"/>
        </w:rPr>
      </w:pPr>
      <w:r w:rsidRPr="005036F7">
        <w:rPr>
          <w:sz w:val="44"/>
          <w:szCs w:val="44"/>
        </w:rPr>
        <w:t>No presents to bring</w:t>
      </w:r>
      <w:r w:rsidR="005036F7" w:rsidRPr="005036F7">
        <w:rPr>
          <w:sz w:val="44"/>
          <w:szCs w:val="44"/>
        </w:rPr>
        <w:t xml:space="preserve"> </w:t>
      </w:r>
      <w:r w:rsidR="00024A60">
        <w:rPr>
          <w:sz w:val="44"/>
          <w:szCs w:val="44"/>
        </w:rPr>
        <w:t>w</w:t>
      </w:r>
      <w:r w:rsidRPr="005036F7">
        <w:rPr>
          <w:sz w:val="44"/>
          <w:szCs w:val="44"/>
        </w:rPr>
        <w:t>ould be a terrible thing</w:t>
      </w:r>
    </w:p>
    <w:p w:rsidR="00A35F05" w:rsidRPr="005036F7" w:rsidRDefault="00A35F05" w:rsidP="00A35F05">
      <w:pPr>
        <w:pStyle w:val="Chapterheads"/>
        <w:rPr>
          <w:sz w:val="44"/>
          <w:szCs w:val="44"/>
        </w:rPr>
      </w:pPr>
      <w:r w:rsidRPr="005036F7">
        <w:rPr>
          <w:sz w:val="44"/>
          <w:szCs w:val="44"/>
        </w:rPr>
        <w:t>It would be bad</w:t>
      </w:r>
      <w:r w:rsidR="005036F7" w:rsidRPr="005036F7">
        <w:rPr>
          <w:sz w:val="44"/>
          <w:szCs w:val="44"/>
        </w:rPr>
        <w:t xml:space="preserve">, </w:t>
      </w:r>
      <w:proofErr w:type="gramStart"/>
      <w:r w:rsidR="00024A60">
        <w:rPr>
          <w:sz w:val="44"/>
          <w:szCs w:val="44"/>
        </w:rPr>
        <w:t>T</w:t>
      </w:r>
      <w:r w:rsidRPr="005036F7">
        <w:rPr>
          <w:sz w:val="44"/>
          <w:szCs w:val="44"/>
        </w:rPr>
        <w:t>hey</w:t>
      </w:r>
      <w:proofErr w:type="gramEnd"/>
      <w:r w:rsidRPr="005036F7">
        <w:rPr>
          <w:sz w:val="44"/>
          <w:szCs w:val="44"/>
        </w:rPr>
        <w:t xml:space="preserve"> would be sad</w:t>
      </w:r>
    </w:p>
    <w:p w:rsidR="00A60815" w:rsidRPr="00A24E4F" w:rsidRDefault="00593F86" w:rsidP="00A35F05">
      <w:pPr>
        <w:pStyle w:val="Chapterheads"/>
        <w:jc w:val="left"/>
        <w:rPr>
          <w:sz w:val="44"/>
          <w:szCs w:val="44"/>
          <w:u w:val="single"/>
        </w:rPr>
      </w:pPr>
      <w:r w:rsidRPr="005036F7">
        <w:rPr>
          <w:sz w:val="44"/>
          <w:szCs w:val="44"/>
        </w:rPr>
        <w:t xml:space="preserve">I fear </w:t>
      </w:r>
      <w:r w:rsidR="00A35F05" w:rsidRPr="005036F7">
        <w:rPr>
          <w:sz w:val="44"/>
          <w:szCs w:val="44"/>
        </w:rPr>
        <w:t xml:space="preserve">it would make </w:t>
      </w:r>
      <w:r w:rsidR="00D267B9" w:rsidRPr="00A24E4F">
        <w:rPr>
          <w:color w:val="FF0000"/>
          <w:sz w:val="44"/>
          <w:szCs w:val="44"/>
          <w:u w:val="single"/>
        </w:rPr>
        <w:t xml:space="preserve">Amelia </w:t>
      </w:r>
      <w:r w:rsidR="00FB794E" w:rsidRPr="00A24E4F">
        <w:rPr>
          <w:color w:val="FF0000"/>
          <w:sz w:val="44"/>
          <w:szCs w:val="44"/>
          <w:u w:val="single"/>
        </w:rPr>
        <w:t xml:space="preserve">and even her baby sister Lulu </w:t>
      </w:r>
      <w:r w:rsidR="00A35F05" w:rsidRPr="00A24E4F">
        <w:rPr>
          <w:sz w:val="44"/>
          <w:szCs w:val="44"/>
          <w:u w:val="single"/>
        </w:rPr>
        <w:t>very ….</w:t>
      </w:r>
      <w:r w:rsidR="00A60815" w:rsidRPr="00A24E4F">
        <w:rPr>
          <w:sz w:val="44"/>
          <w:szCs w:val="44"/>
          <w:u w:val="single"/>
        </w:rPr>
        <w:t xml:space="preserve"> </w:t>
      </w:r>
    </w:p>
    <w:p w:rsidR="00180C23" w:rsidRDefault="00180C23" w:rsidP="00A35F05">
      <w:pPr>
        <w:pStyle w:val="Chapterheads"/>
        <w:jc w:val="left"/>
        <w:rPr>
          <w:sz w:val="44"/>
          <w:szCs w:val="44"/>
        </w:rPr>
      </w:pPr>
    </w:p>
    <w:p w:rsidR="001E3EDA" w:rsidRPr="005036F7" w:rsidRDefault="001E3EDA" w:rsidP="00A35F05">
      <w:pPr>
        <w:pStyle w:val="Chapterheads"/>
        <w:jc w:val="left"/>
        <w:rPr>
          <w:sz w:val="44"/>
          <w:szCs w:val="44"/>
        </w:rPr>
      </w:pPr>
    </w:p>
    <w:p w:rsidR="00B25E97" w:rsidRPr="00A35F05" w:rsidRDefault="00A60815" w:rsidP="00A35F05">
      <w:pPr>
        <w:pStyle w:val="Chapterheads"/>
        <w:rPr>
          <w:sz w:val="144"/>
          <w:szCs w:val="144"/>
        </w:rPr>
      </w:pPr>
      <w:r w:rsidRPr="00E61146">
        <w:rPr>
          <w:sz w:val="52"/>
          <w:szCs w:val="52"/>
        </w:rPr>
        <w:lastRenderedPageBreak/>
        <w:t xml:space="preserve"> </w:t>
      </w:r>
      <w:r w:rsidR="00F942DE">
        <w:rPr>
          <w:noProof/>
          <w:sz w:val="144"/>
          <w:szCs w:val="144"/>
          <w:highlight w:val="red"/>
        </w:rPr>
        <mc:AlternateContent>
          <mc:Choice Requires="wps">
            <w:drawing>
              <wp:inline distT="0" distB="0" distL="0" distR="0">
                <wp:extent cx="4895850" cy="1514475"/>
                <wp:effectExtent l="9525" t="9525" r="47625" b="38100"/>
                <wp:docPr id="15" name="WordArt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4895850" cy="1514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942DE" w:rsidRDefault="00F942DE" w:rsidP="00F942DE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Impact" w:hAnsi="Impact"/>
                                <w:shadow/>
                                <w:color w:val="0066CC"/>
                                <w:sz w:val="72"/>
                                <w:szCs w:val="72"/>
                                <w14:shadow w14:blurRad="0" w14:dist="35941" w14:dir="2700000" w14:sx="100000" w14:sy="100000" w14:kx="0" w14:ky="0" w14:algn="ctr">
                                  <w14:srgbClr w14:val="990000"/>
                                </w14:shadow>
                                <w14:textOutline w14:w="19050" w14:cap="flat" w14:cmpd="sng" w14:algn="ctr">
                                  <w14:solidFill>
                                    <w14:srgbClr w14:val="99CC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GRUMPY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WordArt 3" o:spid="_x0000_s1038" type="#_x0000_t202" style="width:385.5pt;height:11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" filled="f" stroked="f">
                <o:lock v:ext="edit" shapetype="t"/>
                <v:textbox style="mso-fit-shape-to-text:t">
                  <w:txbxContent>
                    <w:p w:rsidR="00F942DE" w:rsidRDefault="00F942DE" w:rsidP="00F942DE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Impact" w:hAnsi="Impact"/>
                          <w:shadow/>
                          <w:color w:val="0066CC"/>
                          <w:sz w:val="72"/>
                          <w:szCs w:val="72"/>
                          <w14:shadow w14:blurRad="0" w14:dist="35941" w14:dir="2700000" w14:sx="100000" w14:sy="100000" w14:kx="0" w14:ky="0" w14:algn="ctr">
                            <w14:srgbClr w14:val="990000"/>
                          </w14:shadow>
                          <w14:textOutline w14:w="19050" w14:cap="flat" w14:cmpd="sng" w14:algn="ctr">
                            <w14:solidFill>
                              <w14:srgbClr w14:val="99CCFF"/>
                            </w14:solidFill>
                            <w14:prstDash w14:val="solid"/>
                            <w14:round/>
                          </w14:textOutline>
                        </w:rPr>
                        <w:t>GRUMPY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25E97" w:rsidRDefault="00B25E97" w:rsidP="009D3A1B">
      <w:pPr>
        <w:pStyle w:val="Chapterheads"/>
      </w:pPr>
      <w:r>
        <w:rPr>
          <w:noProof/>
        </w:rPr>
        <w:drawing>
          <wp:inline distT="0" distB="0" distL="0" distR="0">
            <wp:extent cx="4271596" cy="5986788"/>
            <wp:effectExtent l="19050" t="0" r="0" b="0"/>
            <wp:docPr id="452" name="Picture 10" descr="http://images2.wikia.nocookie.net/__cb20101030143403/disney/images/8/81/Grumpy_OK_214572K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s2.wikia.nocookie.net/__cb20101030143403/disney/images/8/81/Grumpy_OK_214572K1a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311" cy="601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97" w:rsidRDefault="00B25E97" w:rsidP="00CE6F35">
      <w:pPr>
        <w:pStyle w:val="Chapterheads"/>
        <w:jc w:val="left"/>
      </w:pPr>
    </w:p>
    <w:p w:rsidR="005036F7" w:rsidRDefault="005036F7" w:rsidP="00FE14F8">
      <w:pPr>
        <w:ind w:right="720"/>
        <w:rPr>
          <w:b/>
          <w:sz w:val="44"/>
          <w:szCs w:val="44"/>
        </w:rPr>
      </w:pPr>
    </w:p>
    <w:p w:rsidR="0033030B" w:rsidRDefault="0033030B" w:rsidP="00D267B9">
      <w:pPr>
        <w:ind w:right="720"/>
        <w:jc w:val="center"/>
        <w:rPr>
          <w:b/>
          <w:sz w:val="44"/>
          <w:szCs w:val="44"/>
        </w:rPr>
      </w:pPr>
    </w:p>
    <w:p w:rsidR="00FE14F8" w:rsidRPr="009D3A1B" w:rsidRDefault="00593F86" w:rsidP="00D267B9">
      <w:pPr>
        <w:ind w:right="720"/>
        <w:jc w:val="center"/>
        <w:rPr>
          <w:b/>
          <w:sz w:val="44"/>
          <w:szCs w:val="44"/>
        </w:rPr>
      </w:pPr>
      <w:r w:rsidRPr="009D3A1B">
        <w:rPr>
          <w:b/>
          <w:sz w:val="44"/>
          <w:szCs w:val="44"/>
        </w:rPr>
        <w:lastRenderedPageBreak/>
        <w:t>At</w:t>
      </w:r>
      <w:r w:rsidR="00FE14F8" w:rsidRPr="009D3A1B">
        <w:rPr>
          <w:b/>
          <w:sz w:val="44"/>
          <w:szCs w:val="44"/>
        </w:rPr>
        <w:t xml:space="preserve"> the North </w:t>
      </w:r>
      <w:r w:rsidR="00603E52" w:rsidRPr="009D3A1B">
        <w:rPr>
          <w:b/>
          <w:sz w:val="44"/>
          <w:szCs w:val="44"/>
        </w:rPr>
        <w:t>Pole</w:t>
      </w:r>
      <w:r w:rsidR="00FE14F8" w:rsidRPr="009D3A1B">
        <w:rPr>
          <w:b/>
          <w:sz w:val="44"/>
          <w:szCs w:val="44"/>
        </w:rPr>
        <w:t xml:space="preserve"> where they stood</w:t>
      </w:r>
    </w:p>
    <w:p w:rsidR="005237E5" w:rsidRPr="005237E5" w:rsidRDefault="00D267B9" w:rsidP="00D267B9">
      <w:pPr>
        <w:ind w:right="720"/>
        <w:jc w:val="center"/>
        <w:rPr>
          <w:b/>
          <w:sz w:val="24"/>
          <w:szCs w:val="24"/>
        </w:rPr>
      </w:pPr>
      <w:proofErr w:type="gramStart"/>
      <w:r>
        <w:rPr>
          <w:b/>
          <w:sz w:val="44"/>
          <w:szCs w:val="44"/>
        </w:rPr>
        <w:t>t</w:t>
      </w:r>
      <w:r w:rsidR="00605759" w:rsidRPr="009D3A1B">
        <w:rPr>
          <w:b/>
          <w:sz w:val="44"/>
          <w:szCs w:val="44"/>
        </w:rPr>
        <w:t>hey</w:t>
      </w:r>
      <w:proofErr w:type="gramEnd"/>
      <w:r w:rsidR="00605759" w:rsidRPr="009D3A1B">
        <w:rPr>
          <w:b/>
          <w:sz w:val="44"/>
          <w:szCs w:val="44"/>
        </w:rPr>
        <w:t xml:space="preserve"> had a</w:t>
      </w:r>
      <w:r w:rsidR="00FE14F8" w:rsidRPr="009D3A1B">
        <w:rPr>
          <w:b/>
          <w:sz w:val="44"/>
          <w:szCs w:val="44"/>
        </w:rPr>
        <w:t xml:space="preserve"> pile of money d</w:t>
      </w:r>
      <w:r w:rsidR="00605759" w:rsidRPr="009D3A1B">
        <w:rPr>
          <w:b/>
          <w:sz w:val="44"/>
          <w:szCs w:val="44"/>
        </w:rPr>
        <w:t>oing</w:t>
      </w:r>
      <w:r w:rsidR="00FE14F8" w:rsidRPr="009D3A1B">
        <w:rPr>
          <w:b/>
          <w:sz w:val="44"/>
          <w:szCs w:val="44"/>
        </w:rPr>
        <w:t xml:space="preserve"> them no good</w:t>
      </w:r>
      <w:r w:rsidR="00F91D13">
        <w:rPr>
          <w:b/>
          <w:sz w:val="44"/>
          <w:szCs w:val="44"/>
        </w:rPr>
        <w:t>.</w:t>
      </w:r>
    </w:p>
    <w:p w:rsidR="005237E5" w:rsidRDefault="005237E5" w:rsidP="005237E5">
      <w:pPr>
        <w:ind w:right="720"/>
        <w:rPr>
          <w:b/>
        </w:rPr>
      </w:pPr>
    </w:p>
    <w:p w:rsidR="00B62BE4" w:rsidRDefault="00FE14F8" w:rsidP="009D3A1B">
      <w:pPr>
        <w:ind w:right="720"/>
        <w:jc w:val="center"/>
      </w:pPr>
      <w:r w:rsidRPr="00FE14F8">
        <w:rPr>
          <w:noProof/>
        </w:rPr>
        <w:drawing>
          <wp:inline distT="0" distB="0" distL="0" distR="0">
            <wp:extent cx="4088716" cy="3066757"/>
            <wp:effectExtent l="19050" t="0" r="7034" b="0"/>
            <wp:docPr id="459" name="Picture 3" descr="bigstockphoto_Money_bundles_669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18" name="Picture 5" descr="bigstockphoto_Money_bundles_669100.pn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93" cy="30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146" w:rsidRDefault="00F942DE" w:rsidP="00CE6F35">
      <w:pPr>
        <w:pStyle w:val="Chapterheads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3435985</wp:posOffset>
                </wp:positionH>
                <wp:positionV relativeFrom="paragraph">
                  <wp:posOffset>380365</wp:posOffset>
                </wp:positionV>
                <wp:extent cx="2743200" cy="2081530"/>
                <wp:effectExtent l="1696720" t="13970" r="8255" b="9525"/>
                <wp:wrapNone/>
                <wp:docPr id="476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43200" cy="2081530"/>
                        </a:xfrm>
                        <a:prstGeom prst="wedgeRoundRectCallout">
                          <a:avLst>
                            <a:gd name="adj1" fmla="val -110532"/>
                            <a:gd name="adj2" fmla="val 14917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648B" w:rsidRDefault="007A648B" w:rsidP="009D3A1B">
                            <w:pPr>
                              <w:pStyle w:val="Chapterheads"/>
                              <w:jc w:val="left"/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“We could use our cash, our stash to buy</w:t>
                            </w:r>
                            <w:proofErr w:type="gramStart"/>
                            <w:r>
                              <w:rPr>
                                <w:sz w:val="52"/>
                                <w:szCs w:val="52"/>
                              </w:rPr>
                              <w:t>..</w:t>
                            </w:r>
                            <w:proofErr w:type="gramEnd"/>
                          </w:p>
                          <w:p w:rsidR="007A648B" w:rsidRDefault="007A648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4" o:spid="_x0000_s1039" type="#_x0000_t62" style="position:absolute;margin-left:270.55pt;margin-top:29.95pt;width:3in;height:163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" adj="-13075,14022">
                <v:textbox>
                  <w:txbxContent>
                    <w:p w:rsidR="007A648B" w:rsidRDefault="007A648B" w:rsidP="009D3A1B">
                      <w:pPr>
                        <w:pStyle w:val="Chapterheads"/>
                        <w:jc w:val="left"/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>“We could use our cash, our stash to buy..</w:t>
                      </w:r>
                    </w:p>
                    <w:p w:rsidR="007A648B" w:rsidRDefault="007A648B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3298825</wp:posOffset>
                </wp:positionH>
                <wp:positionV relativeFrom="paragraph">
                  <wp:posOffset>239395</wp:posOffset>
                </wp:positionV>
                <wp:extent cx="1362075" cy="990600"/>
                <wp:effectExtent l="0" t="0" r="2540" b="3175"/>
                <wp:wrapNone/>
                <wp:docPr id="474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990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Default="007A648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" o:spid="_x0000_s1040" type="#_x0000_t202" style="position:absolute;margin-left:259.75pt;margin-top:18.85pt;width:107.25pt;height:7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" stroked="f">
                <v:textbox>
                  <w:txbxContent>
                    <w:p w:rsidR="007A648B" w:rsidRDefault="007A648B"/>
                  </w:txbxContent>
                </v:textbox>
              </v:shape>
            </w:pict>
          </mc:Fallback>
        </mc:AlternateContent>
      </w:r>
      <w:r w:rsidR="009D3A1B" w:rsidRPr="009D3A1B">
        <w:rPr>
          <w:noProof/>
        </w:rPr>
        <w:drawing>
          <wp:inline distT="0" distB="0" distL="0" distR="0">
            <wp:extent cx="2803039" cy="3165231"/>
            <wp:effectExtent l="19050" t="0" r="0" b="0"/>
            <wp:docPr id="10" name="Picture 5" descr="MGsantaRetires3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GsantaRetires3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315" cy="3165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146" w:rsidRDefault="00E61146" w:rsidP="00CE6F35">
      <w:pPr>
        <w:pStyle w:val="Chapterheads"/>
        <w:jc w:val="left"/>
      </w:pPr>
    </w:p>
    <w:p w:rsidR="009D3A1B" w:rsidRDefault="009D3A1B" w:rsidP="00CE6F35">
      <w:pPr>
        <w:pStyle w:val="Chapterheads"/>
        <w:jc w:val="left"/>
        <w:rPr>
          <w:sz w:val="52"/>
          <w:szCs w:val="52"/>
        </w:rPr>
      </w:pPr>
    </w:p>
    <w:p w:rsidR="0033030B" w:rsidRDefault="0033030B" w:rsidP="009D3A1B">
      <w:pPr>
        <w:pStyle w:val="Chapterheads"/>
        <w:rPr>
          <w:sz w:val="52"/>
          <w:szCs w:val="52"/>
        </w:rPr>
      </w:pPr>
    </w:p>
    <w:p w:rsidR="007E71CE" w:rsidRPr="00E61146" w:rsidRDefault="009D3A1B" w:rsidP="009D3A1B">
      <w:pPr>
        <w:pStyle w:val="Chapterheads"/>
        <w:rPr>
          <w:noProof/>
          <w:sz w:val="52"/>
          <w:szCs w:val="52"/>
        </w:rPr>
      </w:pPr>
      <w:r>
        <w:rPr>
          <w:sz w:val="52"/>
          <w:szCs w:val="52"/>
        </w:rPr>
        <w:lastRenderedPageBreak/>
        <w:t>A</w:t>
      </w:r>
      <w:r w:rsidR="007E71CE" w:rsidRPr="00E61146">
        <w:rPr>
          <w:sz w:val="52"/>
          <w:szCs w:val="52"/>
        </w:rPr>
        <w:t xml:space="preserve"> giant truck</w:t>
      </w:r>
    </w:p>
    <w:p w:rsidR="007E71CE" w:rsidRDefault="007E71CE" w:rsidP="009D3A1B">
      <w:pPr>
        <w:pStyle w:val="Chapterheads"/>
      </w:pPr>
      <w:r>
        <w:rPr>
          <w:noProof/>
        </w:rPr>
        <w:drawing>
          <wp:inline distT="0" distB="0" distL="0" distR="0">
            <wp:extent cx="4913194" cy="3840480"/>
            <wp:effectExtent l="19050" t="0" r="1706" b="0"/>
            <wp:docPr id="4" name="Picture 4" descr="http://eiffelsengineers2a.pbworks.com/f/1168209890/Caterpillar%20mining%20tru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eiffelsengineers2a.pbworks.com/f/1168209890/Caterpillar%20mining%20truck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979" cy="3843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1B" w:rsidRDefault="009D3A1B" w:rsidP="009D3A1B">
      <w:pPr>
        <w:pStyle w:val="Chapterheads"/>
        <w:rPr>
          <w:sz w:val="52"/>
          <w:szCs w:val="52"/>
        </w:rPr>
      </w:pPr>
    </w:p>
    <w:p w:rsidR="007E71CE" w:rsidRPr="00E61146" w:rsidRDefault="007E71CE" w:rsidP="009D3A1B">
      <w:pPr>
        <w:pStyle w:val="Chapterheads"/>
        <w:rPr>
          <w:sz w:val="52"/>
          <w:szCs w:val="52"/>
        </w:rPr>
      </w:pPr>
      <w:r w:rsidRPr="00E61146">
        <w:rPr>
          <w:sz w:val="52"/>
          <w:szCs w:val="52"/>
        </w:rPr>
        <w:t>To dig a giant hole</w:t>
      </w:r>
    </w:p>
    <w:p w:rsidR="007E71CE" w:rsidRDefault="007E71CE" w:rsidP="009D3A1B">
      <w:pPr>
        <w:pStyle w:val="Chapterheads"/>
      </w:pPr>
      <w:r w:rsidRPr="007E71CE">
        <w:rPr>
          <w:noProof/>
        </w:rPr>
        <w:drawing>
          <wp:inline distT="0" distB="0" distL="0" distR="0">
            <wp:extent cx="4885151" cy="3123028"/>
            <wp:effectExtent l="19050" t="0" r="0" b="0"/>
            <wp:docPr id="2" name="Picture 28" descr="http://www.mininghistoryassociation.org/Meetings/Chisholm/Trip%2008%20302%20CONT%20E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mininghistoryassociation.org/Meetings/Chisholm/Trip%2008%20302%20CONT%20ENH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607" cy="312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970" w:rsidRDefault="00C32970" w:rsidP="009D3A1B">
      <w:pPr>
        <w:pStyle w:val="Chapterheads"/>
      </w:pPr>
    </w:p>
    <w:p w:rsidR="007E71CE" w:rsidRPr="00E61146" w:rsidRDefault="007E71CE" w:rsidP="009D3A1B">
      <w:pPr>
        <w:pStyle w:val="Chapterheads"/>
        <w:rPr>
          <w:sz w:val="52"/>
          <w:szCs w:val="52"/>
        </w:rPr>
      </w:pPr>
      <w:r w:rsidRPr="00E61146">
        <w:rPr>
          <w:sz w:val="52"/>
          <w:szCs w:val="52"/>
        </w:rPr>
        <w:lastRenderedPageBreak/>
        <w:t>To find a g</w:t>
      </w:r>
      <w:r w:rsidR="00C32970" w:rsidRPr="00E61146">
        <w:rPr>
          <w:sz w:val="52"/>
          <w:szCs w:val="52"/>
        </w:rPr>
        <w:t>e</w:t>
      </w:r>
      <w:r w:rsidRPr="00E61146">
        <w:rPr>
          <w:sz w:val="52"/>
          <w:szCs w:val="52"/>
        </w:rPr>
        <w:t>yser</w:t>
      </w:r>
      <w:r w:rsidR="003D5BF6" w:rsidRPr="00E61146">
        <w:rPr>
          <w:sz w:val="52"/>
          <w:szCs w:val="52"/>
        </w:rPr>
        <w:t xml:space="preserve"> for </w:t>
      </w:r>
      <w:r w:rsidR="00645F31" w:rsidRPr="00E61146">
        <w:rPr>
          <w:sz w:val="52"/>
          <w:szCs w:val="52"/>
        </w:rPr>
        <w:t xml:space="preserve">the </w:t>
      </w:r>
      <w:r w:rsidR="0072387D">
        <w:rPr>
          <w:sz w:val="52"/>
          <w:szCs w:val="52"/>
        </w:rPr>
        <w:t>heat and steam</w:t>
      </w:r>
    </w:p>
    <w:p w:rsidR="00C32970" w:rsidRDefault="00C32970" w:rsidP="009D3A1B">
      <w:pPr>
        <w:pStyle w:val="Chapterheads"/>
      </w:pPr>
      <w:r w:rsidRPr="00C32970">
        <w:rPr>
          <w:noProof/>
        </w:rPr>
        <w:drawing>
          <wp:inline distT="0" distB="0" distL="0" distR="0">
            <wp:extent cx="4593876" cy="3840480"/>
            <wp:effectExtent l="19050" t="0" r="0" b="0"/>
            <wp:docPr id="6" name="Picture 34" descr="Geyser of water and steam erupting from an ashen co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eyser of water and steam erupting from an ashen cone.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32" cy="3850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A60" w:rsidRDefault="00024A60" w:rsidP="009D3A1B">
      <w:pPr>
        <w:pStyle w:val="Chapterheads"/>
        <w:rPr>
          <w:sz w:val="52"/>
          <w:szCs w:val="52"/>
        </w:rPr>
      </w:pPr>
    </w:p>
    <w:p w:rsidR="007E71CE" w:rsidRPr="00E61146" w:rsidRDefault="00C32970" w:rsidP="009D3A1B">
      <w:pPr>
        <w:pStyle w:val="Chapterheads"/>
        <w:rPr>
          <w:sz w:val="52"/>
          <w:szCs w:val="52"/>
        </w:rPr>
      </w:pPr>
      <w:r w:rsidRPr="00E61146">
        <w:rPr>
          <w:sz w:val="52"/>
          <w:szCs w:val="52"/>
        </w:rPr>
        <w:t xml:space="preserve">Or </w:t>
      </w:r>
      <w:r w:rsidR="00605759" w:rsidRPr="00E61146">
        <w:rPr>
          <w:sz w:val="52"/>
          <w:szCs w:val="52"/>
        </w:rPr>
        <w:t xml:space="preserve">to </w:t>
      </w:r>
      <w:r w:rsidR="00024A60">
        <w:rPr>
          <w:sz w:val="52"/>
          <w:szCs w:val="52"/>
        </w:rPr>
        <w:t xml:space="preserve">dig a </w:t>
      </w:r>
      <w:r w:rsidR="00605759" w:rsidRPr="00E61146">
        <w:rPr>
          <w:sz w:val="52"/>
          <w:szCs w:val="52"/>
        </w:rPr>
        <w:t xml:space="preserve">tunnel </w:t>
      </w:r>
      <w:r w:rsidR="0072387D">
        <w:rPr>
          <w:sz w:val="52"/>
          <w:szCs w:val="52"/>
        </w:rPr>
        <w:t>it would seem</w:t>
      </w:r>
    </w:p>
    <w:p w:rsidR="00B62BE4" w:rsidRDefault="005237E5" w:rsidP="009D3A1B">
      <w:pPr>
        <w:pStyle w:val="Chapterheads"/>
      </w:pPr>
      <w:r w:rsidRPr="005237E5">
        <w:rPr>
          <w:noProof/>
        </w:rPr>
        <w:drawing>
          <wp:inline distT="0" distB="0" distL="0" distR="0">
            <wp:extent cx="4338638" cy="3138885"/>
            <wp:effectExtent l="19050" t="0" r="4762" b="0"/>
            <wp:docPr id="475" name="Picture 31" descr="http://www.silverminetour.com/five-miners-3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silverminetour.com/five-miners-311.gif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580" cy="314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3AD" w:rsidRDefault="00A913AD" w:rsidP="001E3EDA">
      <w:pPr>
        <w:pStyle w:val="Chapterheads"/>
        <w:rPr>
          <w:sz w:val="52"/>
          <w:szCs w:val="52"/>
        </w:rPr>
      </w:pPr>
    </w:p>
    <w:p w:rsidR="00E85189" w:rsidRPr="00E61146" w:rsidRDefault="00645F31" w:rsidP="001E3EDA">
      <w:pPr>
        <w:pStyle w:val="Chapterheads"/>
        <w:rPr>
          <w:sz w:val="52"/>
          <w:szCs w:val="52"/>
        </w:rPr>
      </w:pPr>
      <w:r w:rsidRPr="00E61146">
        <w:rPr>
          <w:sz w:val="52"/>
          <w:szCs w:val="52"/>
        </w:rPr>
        <w:lastRenderedPageBreak/>
        <w:t>Santa</w:t>
      </w:r>
      <w:r w:rsidR="00E85189" w:rsidRPr="00E61146">
        <w:rPr>
          <w:sz w:val="52"/>
          <w:szCs w:val="52"/>
        </w:rPr>
        <w:t xml:space="preserve"> was </w:t>
      </w:r>
      <w:r w:rsidR="008C6CB4" w:rsidRPr="00E61146">
        <w:rPr>
          <w:sz w:val="52"/>
          <w:szCs w:val="52"/>
        </w:rPr>
        <w:t>running out of time</w:t>
      </w:r>
    </w:p>
    <w:p w:rsidR="008C6CB4" w:rsidRDefault="00F942DE" w:rsidP="00CE6F35">
      <w:pPr>
        <w:pStyle w:val="Chapterheads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161925</wp:posOffset>
                </wp:positionV>
                <wp:extent cx="1485900" cy="2695575"/>
                <wp:effectExtent l="3810" t="0" r="0" b="1905"/>
                <wp:wrapNone/>
                <wp:docPr id="473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695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DA1629" w:rsidRDefault="007A648B">
                            <w:r w:rsidRPr="00DA162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949769" cy="2476500"/>
                                  <wp:effectExtent l="19050" t="0" r="2731" b="0"/>
                                  <wp:docPr id="20" name="Picture 28" descr="http://upload.wikimedia.org/wikipedia/commons/thumb/7/70/Wooden_hourglass_3.jpg/200px-Wooden_hourglass_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http://upload.wikimedia.org/wikipedia/commons/thumb/7/70/Wooden_hourglass_3.jpg/200px-Wooden_hourglass_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49923" cy="24769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1041" type="#_x0000_t202" style="position:absolute;margin-left:173.25pt;margin-top:12.75pt;width:117pt;height:21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" stroked="f">
                <v:textbox>
                  <w:txbxContent>
                    <w:p w:rsidR="007A648B" w:rsidRPr="00DA1629" w:rsidRDefault="007A648B">
                      <w:r w:rsidRPr="00DA1629">
                        <w:rPr>
                          <w:noProof/>
                        </w:rPr>
                        <w:drawing>
                          <wp:inline distT="0" distB="0" distL="0" distR="0">
                            <wp:extent cx="949769" cy="2476500"/>
                            <wp:effectExtent l="19050" t="0" r="2731" b="0"/>
                            <wp:docPr id="20" name="Picture 28" descr="http://upload.wikimedia.org/wikipedia/commons/thumb/7/70/Wooden_hourglass_3.jpg/200px-Wooden_hourglass_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http://upload.wikimedia.org/wikipedia/commons/thumb/7/70/Wooden_hourglass_3.jpg/200px-Wooden_hourglass_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49923" cy="24769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85189" w:rsidRPr="00E85189">
        <w:rPr>
          <w:noProof/>
        </w:rPr>
        <w:drawing>
          <wp:inline distT="0" distB="0" distL="0" distR="0">
            <wp:extent cx="1907588" cy="2867025"/>
            <wp:effectExtent l="19050" t="0" r="0" b="0"/>
            <wp:docPr id="477" name="Picture 19" descr="RunningOutof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unningOutofTime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134" cy="2869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3AD" w:rsidRDefault="00A913AD" w:rsidP="00CE6F35">
      <w:pPr>
        <w:pStyle w:val="Chapterheads"/>
        <w:jc w:val="left"/>
        <w:rPr>
          <w:sz w:val="48"/>
          <w:szCs w:val="48"/>
        </w:rPr>
      </w:pPr>
    </w:p>
    <w:p w:rsidR="00E61146" w:rsidRPr="00A913AD" w:rsidRDefault="008C6CB4" w:rsidP="00CE6F35">
      <w:pPr>
        <w:pStyle w:val="Chapterheads"/>
        <w:jc w:val="left"/>
        <w:rPr>
          <w:sz w:val="48"/>
          <w:szCs w:val="48"/>
        </w:rPr>
      </w:pPr>
      <w:r w:rsidRPr="00A913AD">
        <w:rPr>
          <w:sz w:val="48"/>
          <w:szCs w:val="48"/>
        </w:rPr>
        <w:t xml:space="preserve">The days before </w:t>
      </w:r>
      <w:r w:rsidRPr="00A913AD">
        <w:rPr>
          <w:color w:val="FF0000"/>
          <w:sz w:val="48"/>
          <w:szCs w:val="48"/>
        </w:rPr>
        <w:t>Christmas</w:t>
      </w:r>
      <w:r w:rsidRPr="00A913AD">
        <w:rPr>
          <w:sz w:val="48"/>
          <w:szCs w:val="48"/>
        </w:rPr>
        <w:t xml:space="preserve"> were</w:t>
      </w:r>
      <w:r w:rsidR="00645F31" w:rsidRPr="00A913AD">
        <w:rPr>
          <w:sz w:val="48"/>
          <w:szCs w:val="48"/>
        </w:rPr>
        <w:t xml:space="preserve"> </w:t>
      </w:r>
      <w:r w:rsidRPr="00A913AD">
        <w:rPr>
          <w:sz w:val="48"/>
          <w:szCs w:val="48"/>
        </w:rPr>
        <w:t>few</w:t>
      </w:r>
    </w:p>
    <w:p w:rsidR="00E61146" w:rsidRPr="00A913AD" w:rsidRDefault="00645F31" w:rsidP="00CE6F35">
      <w:pPr>
        <w:pStyle w:val="Chapterheads"/>
        <w:jc w:val="left"/>
        <w:rPr>
          <w:sz w:val="48"/>
          <w:szCs w:val="48"/>
        </w:rPr>
      </w:pPr>
      <w:r w:rsidRPr="00A913AD">
        <w:rPr>
          <w:sz w:val="48"/>
          <w:szCs w:val="48"/>
        </w:rPr>
        <w:t xml:space="preserve">What in the world could they all </w:t>
      </w:r>
      <w:r w:rsidR="00603E52" w:rsidRPr="00A913AD">
        <w:rPr>
          <w:sz w:val="48"/>
          <w:szCs w:val="48"/>
        </w:rPr>
        <w:t>do?</w:t>
      </w:r>
      <w:r w:rsidR="008C6CB4" w:rsidRPr="00A913AD">
        <w:rPr>
          <w:sz w:val="48"/>
          <w:szCs w:val="48"/>
        </w:rPr>
        <w:t xml:space="preserve"> </w:t>
      </w:r>
    </w:p>
    <w:p w:rsidR="0072387D" w:rsidRPr="00E61146" w:rsidRDefault="0072387D" w:rsidP="00CE6F35">
      <w:pPr>
        <w:pStyle w:val="Chapterheads"/>
        <w:jc w:val="left"/>
        <w:rPr>
          <w:sz w:val="52"/>
          <w:szCs w:val="52"/>
        </w:rPr>
      </w:pPr>
    </w:p>
    <w:p w:rsidR="008C6CB4" w:rsidRDefault="008C6CB4" w:rsidP="00445F6C">
      <w:pPr>
        <w:pStyle w:val="Chapterheads"/>
      </w:pPr>
      <w:r>
        <w:rPr>
          <w:noProof/>
        </w:rPr>
        <w:drawing>
          <wp:inline distT="0" distB="0" distL="0" distR="0">
            <wp:extent cx="4695825" cy="3526137"/>
            <wp:effectExtent l="19050" t="0" r="9525" b="0"/>
            <wp:docPr id="25" name="Picture 25" descr="http://lava360.com/wp-content/uploads/2012/11/merry-christmas-2013-calen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lava360.com/wp-content/uploads/2012/11/merry-christmas-2013-calendar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647" cy="3525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F31" w:rsidRPr="00E61146" w:rsidRDefault="00645F31" w:rsidP="003D5BF6">
      <w:pPr>
        <w:pStyle w:val="Chapterheads"/>
        <w:rPr>
          <w:sz w:val="52"/>
          <w:szCs w:val="52"/>
        </w:rPr>
      </w:pPr>
      <w:r w:rsidRPr="00E61146">
        <w:rPr>
          <w:sz w:val="52"/>
          <w:szCs w:val="52"/>
        </w:rPr>
        <w:lastRenderedPageBreak/>
        <w:t>E</w:t>
      </w:r>
      <w:r w:rsidR="00DA25AB" w:rsidRPr="00E61146">
        <w:rPr>
          <w:sz w:val="52"/>
          <w:szCs w:val="52"/>
        </w:rPr>
        <w:t xml:space="preserve">lves </w:t>
      </w:r>
      <w:r w:rsidRPr="00E61146">
        <w:rPr>
          <w:sz w:val="52"/>
          <w:szCs w:val="52"/>
        </w:rPr>
        <w:t xml:space="preserve">came to help </w:t>
      </w:r>
      <w:r w:rsidR="00DA25AB" w:rsidRPr="00E61146">
        <w:rPr>
          <w:sz w:val="52"/>
          <w:szCs w:val="52"/>
        </w:rPr>
        <w:t xml:space="preserve">from </w:t>
      </w:r>
      <w:r w:rsidRPr="00E61146">
        <w:rPr>
          <w:sz w:val="52"/>
          <w:szCs w:val="52"/>
        </w:rPr>
        <w:t>near and far</w:t>
      </w:r>
      <w:r w:rsidR="00D267B9">
        <w:rPr>
          <w:sz w:val="52"/>
          <w:szCs w:val="52"/>
        </w:rPr>
        <w:t>.</w:t>
      </w:r>
    </w:p>
    <w:p w:rsidR="00445F6C" w:rsidRDefault="00445F6C" w:rsidP="00445F6C">
      <w:pPr>
        <w:pStyle w:val="Chapterheads"/>
        <w:rPr>
          <w:sz w:val="52"/>
          <w:szCs w:val="52"/>
        </w:rPr>
      </w:pPr>
      <w:r w:rsidRPr="00E61146">
        <w:rPr>
          <w:sz w:val="52"/>
          <w:szCs w:val="52"/>
        </w:rPr>
        <w:t xml:space="preserve">By plane, sled, train, </w:t>
      </w:r>
      <w:r>
        <w:rPr>
          <w:sz w:val="52"/>
          <w:szCs w:val="52"/>
        </w:rPr>
        <w:t>by any means</w:t>
      </w:r>
      <w:r w:rsidR="00D267B9">
        <w:rPr>
          <w:sz w:val="52"/>
          <w:szCs w:val="52"/>
        </w:rPr>
        <w:t>,</w:t>
      </w:r>
    </w:p>
    <w:p w:rsidR="008C6CB4" w:rsidRPr="00E61146" w:rsidRDefault="00D267B9" w:rsidP="003D5BF6">
      <w:pPr>
        <w:pStyle w:val="Chapterheads"/>
        <w:rPr>
          <w:sz w:val="52"/>
          <w:szCs w:val="52"/>
        </w:rPr>
      </w:pPr>
      <w:proofErr w:type="gramStart"/>
      <w:r>
        <w:rPr>
          <w:sz w:val="52"/>
          <w:szCs w:val="52"/>
        </w:rPr>
        <w:t>f</w:t>
      </w:r>
      <w:r w:rsidR="000909C0" w:rsidRPr="00E61146">
        <w:rPr>
          <w:sz w:val="52"/>
          <w:szCs w:val="52"/>
        </w:rPr>
        <w:t>rom</w:t>
      </w:r>
      <w:proofErr w:type="gramEnd"/>
      <w:r w:rsidR="00D62778" w:rsidRPr="00E61146">
        <w:rPr>
          <w:sz w:val="52"/>
          <w:szCs w:val="52"/>
        </w:rPr>
        <w:t xml:space="preserve"> </w:t>
      </w:r>
      <w:r w:rsidR="00445F6C">
        <w:rPr>
          <w:sz w:val="52"/>
          <w:szCs w:val="52"/>
        </w:rPr>
        <w:t xml:space="preserve">even </w:t>
      </w:r>
      <w:r w:rsidR="00D62778" w:rsidRPr="00E61146">
        <w:rPr>
          <w:sz w:val="52"/>
          <w:szCs w:val="52"/>
        </w:rPr>
        <w:t>the land of dreams</w:t>
      </w:r>
      <w:r>
        <w:rPr>
          <w:sz w:val="52"/>
          <w:szCs w:val="52"/>
        </w:rPr>
        <w:t>.</w:t>
      </w:r>
    </w:p>
    <w:p w:rsidR="008C6CB4" w:rsidRDefault="00DA25AB" w:rsidP="00445F6C">
      <w:pPr>
        <w:pStyle w:val="Chapterheads"/>
      </w:pPr>
      <w:r w:rsidRPr="00DA25AB">
        <w:rPr>
          <w:noProof/>
        </w:rPr>
        <w:drawing>
          <wp:inline distT="0" distB="0" distL="0" distR="0">
            <wp:extent cx="4657725" cy="2049884"/>
            <wp:effectExtent l="19050" t="0" r="9525" b="0"/>
            <wp:docPr id="26" name="Picture 67" descr="El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lves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127" cy="2051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BF6" w:rsidRDefault="003D5BF6" w:rsidP="00CE6F35">
      <w:pPr>
        <w:pStyle w:val="Chapterheads"/>
        <w:jc w:val="left"/>
      </w:pPr>
    </w:p>
    <w:p w:rsidR="003D5BF6" w:rsidRPr="00445F6C" w:rsidRDefault="00DA25AB" w:rsidP="003D5BF6">
      <w:pPr>
        <w:pStyle w:val="Chapterheads"/>
        <w:rPr>
          <w:sz w:val="44"/>
          <w:szCs w:val="44"/>
        </w:rPr>
      </w:pPr>
      <w:r w:rsidRPr="00445F6C">
        <w:rPr>
          <w:sz w:val="44"/>
          <w:szCs w:val="44"/>
        </w:rPr>
        <w:t xml:space="preserve">The </w:t>
      </w:r>
      <w:proofErr w:type="spellStart"/>
      <w:r w:rsidRPr="00445F6C">
        <w:rPr>
          <w:sz w:val="44"/>
          <w:szCs w:val="44"/>
        </w:rPr>
        <w:t>keebler</w:t>
      </w:r>
      <w:proofErr w:type="spellEnd"/>
      <w:r w:rsidRPr="00445F6C">
        <w:rPr>
          <w:sz w:val="44"/>
          <w:szCs w:val="44"/>
        </w:rPr>
        <w:t xml:space="preserve"> Elf </w:t>
      </w:r>
      <w:r w:rsidR="000909C0" w:rsidRPr="00445F6C">
        <w:rPr>
          <w:sz w:val="44"/>
          <w:szCs w:val="44"/>
        </w:rPr>
        <w:t xml:space="preserve">left his tree </w:t>
      </w:r>
      <w:r w:rsidR="00445F6C" w:rsidRPr="00445F6C">
        <w:rPr>
          <w:sz w:val="44"/>
          <w:szCs w:val="44"/>
        </w:rPr>
        <w:t>to co</w:t>
      </w:r>
      <w:r w:rsidR="000909C0" w:rsidRPr="00445F6C">
        <w:rPr>
          <w:sz w:val="44"/>
          <w:szCs w:val="44"/>
        </w:rPr>
        <w:t xml:space="preserve">me to see. </w:t>
      </w:r>
    </w:p>
    <w:p w:rsidR="00445F6C" w:rsidRDefault="000909C0" w:rsidP="003D5BF6">
      <w:pPr>
        <w:pStyle w:val="Chapterheads"/>
        <w:rPr>
          <w:sz w:val="44"/>
          <w:szCs w:val="44"/>
        </w:rPr>
      </w:pPr>
      <w:r w:rsidRPr="00445F6C">
        <w:rPr>
          <w:sz w:val="44"/>
          <w:szCs w:val="44"/>
        </w:rPr>
        <w:t>T</w:t>
      </w:r>
      <w:r w:rsidR="00DA25AB" w:rsidRPr="00445F6C">
        <w:rPr>
          <w:sz w:val="44"/>
          <w:szCs w:val="44"/>
        </w:rPr>
        <w:t xml:space="preserve">he </w:t>
      </w:r>
      <w:r w:rsidRPr="00445F6C">
        <w:rPr>
          <w:sz w:val="44"/>
          <w:szCs w:val="44"/>
        </w:rPr>
        <w:t xml:space="preserve">elf who lived with </w:t>
      </w:r>
      <w:r w:rsidR="00DA25AB" w:rsidRPr="00445F6C">
        <w:rPr>
          <w:sz w:val="44"/>
          <w:szCs w:val="44"/>
        </w:rPr>
        <w:t xml:space="preserve">Harry Potter </w:t>
      </w:r>
    </w:p>
    <w:p w:rsidR="000909C0" w:rsidRPr="00445F6C" w:rsidRDefault="00D267B9" w:rsidP="003D5BF6">
      <w:pPr>
        <w:pStyle w:val="Chapterheads"/>
        <w:rPr>
          <w:sz w:val="44"/>
          <w:szCs w:val="44"/>
        </w:rPr>
      </w:pPr>
      <w:proofErr w:type="gramStart"/>
      <w:r>
        <w:rPr>
          <w:sz w:val="44"/>
          <w:szCs w:val="44"/>
        </w:rPr>
        <w:t>c</w:t>
      </w:r>
      <w:r w:rsidR="000909C0" w:rsidRPr="00445F6C">
        <w:rPr>
          <w:sz w:val="44"/>
          <w:szCs w:val="44"/>
        </w:rPr>
        <w:t>ame</w:t>
      </w:r>
      <w:proofErr w:type="gramEnd"/>
      <w:r w:rsidR="000909C0" w:rsidRPr="00445F6C">
        <w:rPr>
          <w:sz w:val="44"/>
          <w:szCs w:val="44"/>
        </w:rPr>
        <w:t xml:space="preserve"> to </w:t>
      </w:r>
      <w:r w:rsidR="00445F6C">
        <w:rPr>
          <w:sz w:val="44"/>
          <w:szCs w:val="44"/>
        </w:rPr>
        <w:t xml:space="preserve">help make it </w:t>
      </w:r>
      <w:r w:rsidR="000909C0" w:rsidRPr="00445F6C">
        <w:rPr>
          <w:sz w:val="44"/>
          <w:szCs w:val="44"/>
        </w:rPr>
        <w:t>hotter.</w:t>
      </w:r>
    </w:p>
    <w:p w:rsidR="003D5BF6" w:rsidRPr="003D5BF6" w:rsidRDefault="003D5BF6" w:rsidP="003D5BF6">
      <w:pPr>
        <w:pStyle w:val="Chapterheads"/>
        <w:rPr>
          <w:sz w:val="28"/>
          <w:szCs w:val="28"/>
        </w:rPr>
      </w:pPr>
    </w:p>
    <w:p w:rsidR="00DA25AB" w:rsidRDefault="00DA25AB" w:rsidP="00CE6F35">
      <w:pPr>
        <w:pStyle w:val="Chapterheads"/>
        <w:jc w:val="left"/>
      </w:pPr>
      <w:r w:rsidRPr="00DA25AB">
        <w:rPr>
          <w:noProof/>
        </w:rPr>
        <w:drawing>
          <wp:inline distT="0" distB="0" distL="0" distR="0">
            <wp:extent cx="2977368" cy="3525091"/>
            <wp:effectExtent l="19050" t="0" r="0" b="0"/>
            <wp:docPr id="29" name="Picture 40" descr="http://cdn-www.cracked.com/articleimages/ob/keebler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cdn-www.cracked.com/articleimages/ob/keebler_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368" cy="352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5F6C" w:rsidRPr="00445F6C">
        <w:rPr>
          <w:noProof/>
        </w:rPr>
        <w:t xml:space="preserve"> </w:t>
      </w:r>
      <w:r w:rsidR="00445F6C" w:rsidRPr="00445F6C">
        <w:rPr>
          <w:noProof/>
        </w:rPr>
        <w:drawing>
          <wp:inline distT="0" distB="0" distL="0" distR="0">
            <wp:extent cx="2916242" cy="3713871"/>
            <wp:effectExtent l="19050" t="0" r="0" b="0"/>
            <wp:docPr id="23" name="Picture 46" descr="Dobby's Warning, C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obby's Warning, CS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258" cy="3713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8A6" w:rsidRPr="0072387D" w:rsidRDefault="00D908A6" w:rsidP="00D908A6">
      <w:pPr>
        <w:pStyle w:val="Chapterheads"/>
        <w:rPr>
          <w:color w:val="0070C0"/>
          <w:sz w:val="52"/>
          <w:szCs w:val="52"/>
        </w:rPr>
      </w:pPr>
      <w:r w:rsidRPr="0072387D">
        <w:rPr>
          <w:color w:val="0070C0"/>
          <w:sz w:val="52"/>
          <w:szCs w:val="52"/>
        </w:rPr>
        <w:lastRenderedPageBreak/>
        <w:t>Some elves very old</w:t>
      </w:r>
    </w:p>
    <w:p w:rsidR="00DA25AB" w:rsidRPr="0072387D" w:rsidRDefault="00D267B9" w:rsidP="00D908A6">
      <w:pPr>
        <w:pStyle w:val="Chapterheads"/>
        <w:rPr>
          <w:color w:val="0070C0"/>
          <w:sz w:val="52"/>
          <w:szCs w:val="52"/>
        </w:rPr>
      </w:pPr>
      <w:proofErr w:type="gramStart"/>
      <w:r>
        <w:rPr>
          <w:color w:val="0070C0"/>
          <w:sz w:val="52"/>
          <w:szCs w:val="52"/>
        </w:rPr>
        <w:t>l</w:t>
      </w:r>
      <w:r w:rsidR="00D908A6" w:rsidRPr="0072387D">
        <w:rPr>
          <w:color w:val="0070C0"/>
          <w:sz w:val="52"/>
          <w:szCs w:val="52"/>
        </w:rPr>
        <w:t>eft</w:t>
      </w:r>
      <w:proofErr w:type="gramEnd"/>
      <w:r w:rsidR="00D908A6" w:rsidRPr="0072387D">
        <w:rPr>
          <w:color w:val="0070C0"/>
          <w:sz w:val="52"/>
          <w:szCs w:val="52"/>
        </w:rPr>
        <w:t xml:space="preserve"> their warm </w:t>
      </w:r>
      <w:r w:rsidR="00F91D13">
        <w:rPr>
          <w:color w:val="0070C0"/>
          <w:sz w:val="52"/>
          <w:szCs w:val="52"/>
        </w:rPr>
        <w:t>caves</w:t>
      </w:r>
      <w:r w:rsidR="00D908A6" w:rsidRPr="0072387D">
        <w:rPr>
          <w:color w:val="0070C0"/>
          <w:sz w:val="52"/>
          <w:szCs w:val="52"/>
        </w:rPr>
        <w:t xml:space="preserve"> for the cold.</w:t>
      </w:r>
    </w:p>
    <w:p w:rsidR="00D62778" w:rsidRDefault="00D62778" w:rsidP="00445F6C">
      <w:pPr>
        <w:pStyle w:val="Chapterheads"/>
      </w:pPr>
      <w:r w:rsidRPr="00D62778">
        <w:rPr>
          <w:noProof/>
        </w:rPr>
        <w:drawing>
          <wp:inline distT="0" distB="0" distL="0" distR="0">
            <wp:extent cx="3916907" cy="2733675"/>
            <wp:effectExtent l="19050" t="0" r="7393" b="0"/>
            <wp:docPr id="41" name="Picture 31" descr="http://upload.wikimedia.org/wikipedia/commons/8/81/Rackham_elv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upload.wikimedia.org/wikipedia/commons/8/81/Rackham_elves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907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8A6" w:rsidRPr="00D267B9" w:rsidRDefault="00F3523B" w:rsidP="00D908A6">
      <w:pPr>
        <w:pStyle w:val="Chapterheads"/>
        <w:rPr>
          <w:color w:val="00B050"/>
          <w:sz w:val="52"/>
          <w:szCs w:val="52"/>
        </w:rPr>
      </w:pPr>
      <w:r w:rsidRPr="00D267B9">
        <w:rPr>
          <w:color w:val="00B050"/>
          <w:sz w:val="52"/>
          <w:szCs w:val="52"/>
        </w:rPr>
        <w:t>F</w:t>
      </w:r>
      <w:r w:rsidR="00D62778" w:rsidRPr="00D267B9">
        <w:rPr>
          <w:color w:val="00B050"/>
          <w:sz w:val="52"/>
          <w:szCs w:val="52"/>
        </w:rPr>
        <w:t>rom the Netherlands</w:t>
      </w:r>
      <w:r w:rsidRPr="00D267B9">
        <w:rPr>
          <w:color w:val="00B050"/>
          <w:sz w:val="52"/>
          <w:szCs w:val="52"/>
        </w:rPr>
        <w:t xml:space="preserve"> come they must</w:t>
      </w:r>
    </w:p>
    <w:p w:rsidR="00445F6C" w:rsidRPr="00D267B9" w:rsidRDefault="00D62778" w:rsidP="00D908A6">
      <w:pPr>
        <w:pStyle w:val="Chapterheads"/>
        <w:rPr>
          <w:color w:val="00B050"/>
          <w:sz w:val="52"/>
          <w:szCs w:val="52"/>
        </w:rPr>
      </w:pPr>
      <w:r w:rsidRPr="00D267B9">
        <w:rPr>
          <w:color w:val="00B050"/>
          <w:sz w:val="52"/>
          <w:szCs w:val="52"/>
        </w:rPr>
        <w:t>Fairy</w:t>
      </w:r>
      <w:r w:rsidR="00D908A6" w:rsidRPr="00D267B9">
        <w:rPr>
          <w:color w:val="00B050"/>
          <w:sz w:val="52"/>
          <w:szCs w:val="52"/>
        </w:rPr>
        <w:t xml:space="preserve"> elves with pixie dust</w:t>
      </w:r>
      <w:r w:rsidR="0072387D" w:rsidRPr="00D267B9">
        <w:rPr>
          <w:color w:val="00B050"/>
          <w:sz w:val="52"/>
          <w:szCs w:val="52"/>
        </w:rPr>
        <w:t>.</w:t>
      </w:r>
      <w:r w:rsidR="00D908A6" w:rsidRPr="00D267B9">
        <w:rPr>
          <w:color w:val="00B050"/>
          <w:sz w:val="52"/>
          <w:szCs w:val="52"/>
        </w:rPr>
        <w:t xml:space="preserve"> </w:t>
      </w:r>
    </w:p>
    <w:p w:rsidR="00F3523B" w:rsidRPr="00E61146" w:rsidRDefault="00F3523B" w:rsidP="00D908A6">
      <w:pPr>
        <w:pStyle w:val="Chapterheads"/>
        <w:rPr>
          <w:sz w:val="52"/>
          <w:szCs w:val="52"/>
        </w:rPr>
      </w:pPr>
    </w:p>
    <w:p w:rsidR="00D62778" w:rsidRDefault="00F942DE" w:rsidP="00CE6F35">
      <w:pPr>
        <w:pStyle w:val="Chapterheads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4171950</wp:posOffset>
                </wp:positionH>
                <wp:positionV relativeFrom="paragraph">
                  <wp:posOffset>57785</wp:posOffset>
                </wp:positionV>
                <wp:extent cx="1666875" cy="2128520"/>
                <wp:effectExtent l="3810" t="0" r="0" b="0"/>
                <wp:wrapNone/>
                <wp:docPr id="472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875" cy="2128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Default="007A648B" w:rsidP="00F3523B">
                            <w:pPr>
                              <w:jc w:val="left"/>
                            </w:pPr>
                            <w:r w:rsidRPr="00F3523B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303313" cy="2250831"/>
                                  <wp:effectExtent l="19050" t="0" r="0" b="0"/>
                                  <wp:docPr id="455" name="Picture 49" descr="Magical Fair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Magical Fair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3313" cy="22508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" o:spid="_x0000_s1042" type="#_x0000_t202" style="position:absolute;margin-left:328.5pt;margin-top:4.55pt;width:131.25pt;height:167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" stroked="f">
                <v:textbox>
                  <w:txbxContent>
                    <w:p w:rsidR="007A648B" w:rsidRDefault="007A648B" w:rsidP="00F3523B">
                      <w:pPr>
                        <w:jc w:val="left"/>
                      </w:pPr>
                      <w:r w:rsidRPr="00F3523B">
                        <w:rPr>
                          <w:noProof/>
                        </w:rPr>
                        <w:drawing>
                          <wp:inline distT="0" distB="0" distL="0" distR="0">
                            <wp:extent cx="1303313" cy="2250831"/>
                            <wp:effectExtent l="19050" t="0" r="0" b="0"/>
                            <wp:docPr id="455" name="Picture 49" descr="Magical Fairy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Magical Fairy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3313" cy="22508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62778" w:rsidRPr="00D62778">
        <w:rPr>
          <w:noProof/>
        </w:rPr>
        <w:drawing>
          <wp:inline distT="0" distB="0" distL="0" distR="0">
            <wp:extent cx="3471627" cy="3581400"/>
            <wp:effectExtent l="19050" t="0" r="0" b="0"/>
            <wp:docPr id="42" name="Picture 34" descr="File:Two Zwarte Pi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ile:Two Zwarte Piet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896" cy="360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778" w:rsidRPr="00E61146" w:rsidRDefault="00346F72" w:rsidP="0066365E">
      <w:pPr>
        <w:pStyle w:val="Chapterheads"/>
        <w:rPr>
          <w:rFonts w:ascii="Times New Roman" w:hAnsi="Times New Roman"/>
          <w:sz w:val="52"/>
          <w:szCs w:val="52"/>
        </w:rPr>
      </w:pPr>
      <w:r w:rsidRPr="00E61146">
        <w:rPr>
          <w:rFonts w:ascii="Times New Roman" w:hAnsi="Times New Roman"/>
          <w:sz w:val="52"/>
          <w:szCs w:val="52"/>
        </w:rPr>
        <w:lastRenderedPageBreak/>
        <w:t xml:space="preserve">The </w:t>
      </w:r>
      <w:r w:rsidR="003D5BF6" w:rsidRPr="00E61146">
        <w:rPr>
          <w:rFonts w:ascii="Times New Roman" w:hAnsi="Times New Roman"/>
          <w:sz w:val="52"/>
          <w:szCs w:val="52"/>
        </w:rPr>
        <w:t xml:space="preserve">North Pole </w:t>
      </w:r>
      <w:r w:rsidRPr="00E61146">
        <w:rPr>
          <w:rFonts w:ascii="Times New Roman" w:hAnsi="Times New Roman"/>
          <w:sz w:val="52"/>
          <w:szCs w:val="52"/>
        </w:rPr>
        <w:t xml:space="preserve">elves </w:t>
      </w:r>
      <w:r w:rsidR="006F452C" w:rsidRPr="00E61146">
        <w:rPr>
          <w:rFonts w:ascii="Times New Roman" w:hAnsi="Times New Roman"/>
          <w:sz w:val="52"/>
          <w:szCs w:val="52"/>
        </w:rPr>
        <w:t>with cheer and food</w:t>
      </w:r>
    </w:p>
    <w:p w:rsidR="0066365E" w:rsidRPr="00E61146" w:rsidRDefault="00D267B9" w:rsidP="0066365E">
      <w:pPr>
        <w:pStyle w:val="Chapterheads"/>
        <w:rPr>
          <w:rFonts w:ascii="Times New Roman" w:hAnsi="Times New Roman"/>
          <w:sz w:val="52"/>
          <w:szCs w:val="52"/>
        </w:rPr>
      </w:pPr>
      <w:proofErr w:type="gramStart"/>
      <w:r>
        <w:rPr>
          <w:rFonts w:ascii="Times New Roman" w:hAnsi="Times New Roman"/>
          <w:sz w:val="52"/>
          <w:szCs w:val="52"/>
        </w:rPr>
        <w:t>tried</w:t>
      </w:r>
      <w:proofErr w:type="gramEnd"/>
      <w:r w:rsidR="003D3AA5">
        <w:rPr>
          <w:rFonts w:ascii="Times New Roman" w:hAnsi="Times New Roman"/>
          <w:sz w:val="52"/>
          <w:szCs w:val="52"/>
        </w:rPr>
        <w:t xml:space="preserve"> to make a happy </w:t>
      </w:r>
      <w:r w:rsidR="0008265A">
        <w:rPr>
          <w:rFonts w:ascii="Times New Roman" w:hAnsi="Times New Roman"/>
          <w:sz w:val="52"/>
          <w:szCs w:val="52"/>
        </w:rPr>
        <w:t>mood</w:t>
      </w:r>
      <w:r w:rsidR="00603E52" w:rsidRPr="00E61146">
        <w:rPr>
          <w:rFonts w:ascii="Times New Roman" w:hAnsi="Times New Roman"/>
          <w:sz w:val="52"/>
          <w:szCs w:val="52"/>
        </w:rPr>
        <w:t>.</w:t>
      </w:r>
    </w:p>
    <w:p w:rsidR="00346F72" w:rsidRDefault="00346F72" w:rsidP="00CE6F35">
      <w:pPr>
        <w:pStyle w:val="Chapterheads"/>
        <w:jc w:val="left"/>
      </w:pPr>
      <w:r w:rsidRPr="00346F72">
        <w:rPr>
          <w:noProof/>
        </w:rPr>
        <w:drawing>
          <wp:inline distT="0" distB="0" distL="0" distR="0">
            <wp:extent cx="6058193" cy="2883877"/>
            <wp:effectExtent l="19050" t="0" r="0" b="0"/>
            <wp:docPr id="84" name="Picture 70" descr="https://encrypted-tbn0.gstatic.com/images?q=tbn:ANd9GcTQWu7rAEpkTyALHEQm60j2fT8XOMJ6L7WQqxjf4UQNQb4s7ert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encrypted-tbn0.gstatic.com/images?q=tbn:ANd9GcTQWu7rAEpkTyALHEQm60j2fT8XOMJ6L7WQqxjf4UQNQb4s7erteQ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774" cy="2884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7B9" w:rsidRDefault="003D3AA5" w:rsidP="0072387D">
      <w:pPr>
        <w:pStyle w:val="Chapterheads"/>
        <w:rPr>
          <w:noProof/>
          <w:sz w:val="44"/>
          <w:szCs w:val="44"/>
        </w:rPr>
      </w:pPr>
      <w:r w:rsidRPr="003D3AA5">
        <w:rPr>
          <w:noProof/>
          <w:sz w:val="44"/>
          <w:szCs w:val="44"/>
        </w:rPr>
        <w:t>More elves came with  magic</w:t>
      </w:r>
      <w:r w:rsidR="0072387D">
        <w:rPr>
          <w:noProof/>
          <w:sz w:val="44"/>
          <w:szCs w:val="44"/>
        </w:rPr>
        <w:t xml:space="preserve"> and</w:t>
      </w:r>
      <w:r w:rsidRPr="003D3AA5">
        <w:rPr>
          <w:noProof/>
          <w:sz w:val="44"/>
          <w:szCs w:val="44"/>
        </w:rPr>
        <w:t xml:space="preserve"> </w:t>
      </w:r>
      <w:r w:rsidR="00F91D13">
        <w:rPr>
          <w:noProof/>
          <w:sz w:val="44"/>
          <w:szCs w:val="44"/>
        </w:rPr>
        <w:t xml:space="preserve">stars </w:t>
      </w:r>
    </w:p>
    <w:p w:rsidR="001E3EDA" w:rsidRDefault="00F91D13" w:rsidP="001E3EDA">
      <w:pPr>
        <w:pStyle w:val="Chapterheads"/>
        <w:jc w:val="left"/>
        <w:rPr>
          <w:noProof/>
          <w:sz w:val="44"/>
          <w:szCs w:val="44"/>
        </w:rPr>
      </w:pPr>
      <w:r>
        <w:rPr>
          <w:noProof/>
          <w:sz w:val="44"/>
          <w:szCs w:val="44"/>
        </w:rPr>
        <w:t xml:space="preserve">and one with a </w:t>
      </w:r>
      <w:r w:rsidR="003D3AA5" w:rsidRPr="003D3AA5">
        <w:rPr>
          <w:noProof/>
          <w:sz w:val="44"/>
          <w:szCs w:val="44"/>
        </w:rPr>
        <w:t xml:space="preserve">bag of </w:t>
      </w:r>
      <w:r>
        <w:rPr>
          <w:noProof/>
          <w:sz w:val="44"/>
          <w:szCs w:val="44"/>
        </w:rPr>
        <w:t xml:space="preserve">old </w:t>
      </w:r>
      <w:r w:rsidR="00103A80">
        <w:rPr>
          <w:noProof/>
          <w:sz w:val="44"/>
          <w:szCs w:val="44"/>
        </w:rPr>
        <w:t xml:space="preserve">Mars </w:t>
      </w:r>
      <w:r>
        <w:rPr>
          <w:noProof/>
          <w:sz w:val="44"/>
          <w:szCs w:val="44"/>
        </w:rPr>
        <w:t>candy bars.</w:t>
      </w:r>
    </w:p>
    <w:p w:rsidR="001E3EDA" w:rsidRDefault="001E3EDA" w:rsidP="001E3EDA">
      <w:pPr>
        <w:pStyle w:val="Chapterheads"/>
        <w:jc w:val="left"/>
        <w:rPr>
          <w:noProof/>
          <w:sz w:val="44"/>
          <w:szCs w:val="44"/>
        </w:rPr>
      </w:pPr>
    </w:p>
    <w:p w:rsidR="003D3AA5" w:rsidRDefault="003D3AA5" w:rsidP="001E3EDA">
      <w:pPr>
        <w:pStyle w:val="Chapterheads"/>
        <w:jc w:val="left"/>
        <w:rPr>
          <w:noProof/>
          <w:sz w:val="52"/>
          <w:szCs w:val="52"/>
        </w:rPr>
      </w:pPr>
      <w:r w:rsidRPr="003D3AA5">
        <w:rPr>
          <w:noProof/>
          <w:sz w:val="52"/>
          <w:szCs w:val="52"/>
        </w:rPr>
        <w:drawing>
          <wp:inline distT="0" distB="0" distL="0" distR="0">
            <wp:extent cx="2488409" cy="2052933"/>
            <wp:effectExtent l="19050" t="0" r="0" b="0"/>
            <wp:docPr id="465" name="Picture 61" descr="luis-e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luis-elf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311" cy="2047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D3AA5">
        <w:rPr>
          <w:noProof/>
          <w:sz w:val="52"/>
          <w:szCs w:val="52"/>
        </w:rPr>
        <w:t xml:space="preserve"> </w:t>
      </w:r>
      <w:r w:rsidRPr="003D3AA5">
        <w:rPr>
          <w:noProof/>
          <w:sz w:val="52"/>
          <w:szCs w:val="52"/>
        </w:rPr>
        <w:drawing>
          <wp:inline distT="0" distB="0" distL="0" distR="0">
            <wp:extent cx="1504950" cy="2004691"/>
            <wp:effectExtent l="19050" t="0" r="0" b="0"/>
            <wp:docPr id="467" name="Picture 58" descr="mario-e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rio-elf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16" cy="203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1D13" w:rsidRPr="00F91D13">
        <w:rPr>
          <w:noProof/>
          <w:sz w:val="52"/>
          <w:szCs w:val="52"/>
        </w:rPr>
        <w:t xml:space="preserve"> </w:t>
      </w:r>
      <w:r w:rsidR="001E3EDA" w:rsidRPr="001E3EDA">
        <w:rPr>
          <w:noProof/>
          <w:sz w:val="52"/>
          <w:szCs w:val="52"/>
        </w:rPr>
        <w:drawing>
          <wp:inline distT="0" distB="0" distL="0" distR="0">
            <wp:extent cx="1885950" cy="1775938"/>
            <wp:effectExtent l="19050" t="0" r="0" b="0"/>
            <wp:docPr id="673" name="Picture 64" descr="frank-e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frank-elf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383" cy="1785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AA5" w:rsidRDefault="003D3AA5" w:rsidP="00F92998">
      <w:pPr>
        <w:pStyle w:val="Chapterheads"/>
        <w:rPr>
          <w:noProof/>
          <w:sz w:val="52"/>
          <w:szCs w:val="52"/>
        </w:rPr>
      </w:pPr>
    </w:p>
    <w:p w:rsidR="006F452C" w:rsidRPr="006E135A" w:rsidRDefault="0056513F" w:rsidP="00F92998">
      <w:pPr>
        <w:pStyle w:val="Chapterheads"/>
        <w:rPr>
          <w:noProof/>
          <w:sz w:val="52"/>
          <w:szCs w:val="52"/>
        </w:rPr>
      </w:pPr>
      <w:r w:rsidRPr="006E135A">
        <w:rPr>
          <w:noProof/>
          <w:sz w:val="52"/>
          <w:szCs w:val="52"/>
        </w:rPr>
        <w:t>The</w:t>
      </w:r>
      <w:r w:rsidR="00F92998" w:rsidRPr="006E135A">
        <w:rPr>
          <w:noProof/>
          <w:sz w:val="52"/>
          <w:szCs w:val="52"/>
        </w:rPr>
        <w:t xml:space="preserve">y said, we cannot leave </w:t>
      </w:r>
    </w:p>
    <w:p w:rsidR="0066365E" w:rsidRPr="006E135A" w:rsidRDefault="00D267B9" w:rsidP="00F92998">
      <w:pPr>
        <w:pStyle w:val="Chapterheads"/>
        <w:rPr>
          <w:noProof/>
          <w:sz w:val="52"/>
          <w:szCs w:val="52"/>
        </w:rPr>
      </w:pPr>
      <w:r>
        <w:rPr>
          <w:noProof/>
          <w:sz w:val="52"/>
          <w:szCs w:val="52"/>
        </w:rPr>
        <w:t>u</w:t>
      </w:r>
      <w:r w:rsidR="00F92998" w:rsidRPr="006E135A">
        <w:rPr>
          <w:noProof/>
          <w:sz w:val="52"/>
          <w:szCs w:val="52"/>
        </w:rPr>
        <w:t>ntil</w:t>
      </w:r>
      <w:r w:rsidR="006F452C" w:rsidRPr="006E135A">
        <w:rPr>
          <w:noProof/>
          <w:sz w:val="52"/>
          <w:szCs w:val="52"/>
        </w:rPr>
        <w:t xml:space="preserve"> w</w:t>
      </w:r>
      <w:r w:rsidR="00F92998" w:rsidRPr="006E135A">
        <w:rPr>
          <w:noProof/>
          <w:sz w:val="52"/>
          <w:szCs w:val="52"/>
        </w:rPr>
        <w:t xml:space="preserve">e save </w:t>
      </w:r>
      <w:r w:rsidR="00F92998" w:rsidRPr="00A44191">
        <w:rPr>
          <w:noProof/>
          <w:color w:val="C00000"/>
          <w:sz w:val="52"/>
          <w:szCs w:val="52"/>
        </w:rPr>
        <w:t xml:space="preserve">Christmas </w:t>
      </w:r>
      <w:r w:rsidR="0072387D" w:rsidRPr="00A44191">
        <w:rPr>
          <w:noProof/>
          <w:color w:val="C00000"/>
          <w:sz w:val="52"/>
          <w:szCs w:val="52"/>
        </w:rPr>
        <w:t>E</w:t>
      </w:r>
      <w:r w:rsidR="00F92998" w:rsidRPr="00A44191">
        <w:rPr>
          <w:noProof/>
          <w:color w:val="C00000"/>
          <w:sz w:val="52"/>
          <w:szCs w:val="52"/>
        </w:rPr>
        <w:t>ve</w:t>
      </w:r>
      <w:r w:rsidR="00F92998" w:rsidRPr="006E135A">
        <w:rPr>
          <w:noProof/>
          <w:sz w:val="52"/>
          <w:szCs w:val="52"/>
        </w:rPr>
        <w:t>.</w:t>
      </w:r>
    </w:p>
    <w:p w:rsidR="00F92998" w:rsidRPr="001E3EDA" w:rsidRDefault="00F92998" w:rsidP="00F92998">
      <w:pPr>
        <w:pStyle w:val="Chapterheads"/>
        <w:rPr>
          <w:noProof/>
          <w:sz w:val="40"/>
          <w:szCs w:val="40"/>
        </w:rPr>
      </w:pPr>
      <w:r w:rsidRPr="001E3EDA">
        <w:rPr>
          <w:noProof/>
          <w:sz w:val="40"/>
          <w:szCs w:val="40"/>
        </w:rPr>
        <w:lastRenderedPageBreak/>
        <w:t>B</w:t>
      </w:r>
      <w:r w:rsidR="0056513F" w:rsidRPr="001E3EDA">
        <w:rPr>
          <w:noProof/>
          <w:sz w:val="40"/>
          <w:szCs w:val="40"/>
        </w:rPr>
        <w:t>ut nothing seemed to work</w:t>
      </w:r>
      <w:r w:rsidRPr="001E3EDA">
        <w:rPr>
          <w:noProof/>
          <w:sz w:val="40"/>
          <w:szCs w:val="40"/>
        </w:rPr>
        <w:t>.</w:t>
      </w:r>
    </w:p>
    <w:p w:rsidR="006F452C" w:rsidRPr="001E3EDA" w:rsidRDefault="00F92998" w:rsidP="00915311">
      <w:pPr>
        <w:pStyle w:val="Chapterheads"/>
        <w:rPr>
          <w:noProof/>
          <w:sz w:val="40"/>
          <w:szCs w:val="40"/>
        </w:rPr>
      </w:pPr>
      <w:r w:rsidRPr="001E3EDA">
        <w:rPr>
          <w:noProof/>
          <w:sz w:val="40"/>
          <w:szCs w:val="40"/>
        </w:rPr>
        <w:t xml:space="preserve">They met for hours </w:t>
      </w:r>
      <w:r w:rsidR="006F452C" w:rsidRPr="001E3EDA">
        <w:rPr>
          <w:noProof/>
          <w:sz w:val="40"/>
          <w:szCs w:val="40"/>
        </w:rPr>
        <w:t>every day</w:t>
      </w:r>
    </w:p>
    <w:p w:rsidR="00A44191" w:rsidRPr="001E3EDA" w:rsidRDefault="00F92998" w:rsidP="00915311">
      <w:pPr>
        <w:pStyle w:val="Chapterheads"/>
        <w:rPr>
          <w:noProof/>
          <w:sz w:val="40"/>
          <w:szCs w:val="40"/>
        </w:rPr>
      </w:pPr>
      <w:r w:rsidRPr="001E3EDA">
        <w:rPr>
          <w:noProof/>
          <w:sz w:val="40"/>
          <w:szCs w:val="40"/>
        </w:rPr>
        <w:t xml:space="preserve">but </w:t>
      </w:r>
      <w:r w:rsidR="006F452C" w:rsidRPr="001E3EDA">
        <w:rPr>
          <w:noProof/>
          <w:sz w:val="40"/>
          <w:szCs w:val="40"/>
        </w:rPr>
        <w:t xml:space="preserve">came up </w:t>
      </w:r>
      <w:r w:rsidR="009F4E3B" w:rsidRPr="001E3EDA">
        <w:rPr>
          <w:noProof/>
          <w:sz w:val="40"/>
          <w:szCs w:val="40"/>
        </w:rPr>
        <w:t xml:space="preserve">with </w:t>
      </w:r>
      <w:r w:rsidR="00A44191" w:rsidRPr="001E3EDA">
        <w:rPr>
          <w:noProof/>
          <w:sz w:val="40"/>
          <w:szCs w:val="40"/>
        </w:rPr>
        <w:t>n</w:t>
      </w:r>
      <w:r w:rsidR="006F452C" w:rsidRPr="001E3EDA">
        <w:rPr>
          <w:noProof/>
          <w:sz w:val="40"/>
          <w:szCs w:val="40"/>
        </w:rPr>
        <w:t>o plan</w:t>
      </w:r>
      <w:r w:rsidR="00A44191" w:rsidRPr="001E3EDA">
        <w:rPr>
          <w:noProof/>
          <w:sz w:val="40"/>
          <w:szCs w:val="40"/>
        </w:rPr>
        <w:t>,</w:t>
      </w:r>
      <w:r w:rsidR="006F452C" w:rsidRPr="001E3EDA">
        <w:rPr>
          <w:noProof/>
          <w:sz w:val="40"/>
          <w:szCs w:val="40"/>
        </w:rPr>
        <w:t xml:space="preserve"> no way</w:t>
      </w:r>
      <w:r w:rsidRPr="001E3EDA">
        <w:rPr>
          <w:noProof/>
          <w:sz w:val="40"/>
          <w:szCs w:val="40"/>
        </w:rPr>
        <w:t>.</w:t>
      </w:r>
    </w:p>
    <w:p w:rsidR="0056513F" w:rsidRDefault="0056513F" w:rsidP="00915311">
      <w:pPr>
        <w:pStyle w:val="Chapterheads"/>
        <w:rPr>
          <w:noProof/>
        </w:rPr>
      </w:pPr>
      <w:r>
        <w:rPr>
          <w:noProof/>
        </w:rPr>
        <w:drawing>
          <wp:inline distT="0" distB="0" distL="0" distR="0">
            <wp:extent cx="4933950" cy="3741204"/>
            <wp:effectExtent l="19050" t="0" r="0" b="0"/>
            <wp:docPr id="637" name="Picture 74" descr="C:\Documents and Settings\Joe Beach\My Documents\My Pictures\santaphot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Documents and Settings\Joe Beach\My Documents\My Pictures\santaphoto2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441" cy="3771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311" w:rsidRPr="001E3EDA" w:rsidRDefault="00691063" w:rsidP="00915311">
      <w:pPr>
        <w:pStyle w:val="Chapterheads"/>
        <w:rPr>
          <w:noProof/>
          <w:sz w:val="40"/>
          <w:szCs w:val="40"/>
        </w:rPr>
      </w:pPr>
      <w:r w:rsidRPr="001E3EDA">
        <w:rPr>
          <w:noProof/>
          <w:sz w:val="40"/>
          <w:szCs w:val="40"/>
        </w:rPr>
        <w:t>Santa was discusted</w:t>
      </w:r>
      <w:r w:rsidR="00915311" w:rsidRPr="001E3EDA">
        <w:rPr>
          <w:noProof/>
          <w:sz w:val="40"/>
          <w:szCs w:val="40"/>
        </w:rPr>
        <w:t>, discouraged, and upset</w:t>
      </w:r>
    </w:p>
    <w:p w:rsidR="00DF498B" w:rsidRPr="001E3EDA" w:rsidRDefault="009F4E3B" w:rsidP="00DF498B">
      <w:pPr>
        <w:pStyle w:val="Chapterheads"/>
        <w:rPr>
          <w:noProof/>
          <w:sz w:val="40"/>
          <w:szCs w:val="40"/>
        </w:rPr>
      </w:pPr>
      <w:r w:rsidRPr="001E3EDA">
        <w:rPr>
          <w:noProof/>
          <w:sz w:val="40"/>
          <w:szCs w:val="40"/>
        </w:rPr>
        <w:t xml:space="preserve">He </w:t>
      </w:r>
      <w:r w:rsidR="00DF498B" w:rsidRPr="001E3EDA">
        <w:rPr>
          <w:noProof/>
          <w:sz w:val="40"/>
          <w:szCs w:val="40"/>
        </w:rPr>
        <w:t>left his sack and turned his back</w:t>
      </w:r>
      <w:r w:rsidR="00A44191" w:rsidRPr="001E3EDA">
        <w:rPr>
          <w:noProof/>
          <w:sz w:val="40"/>
          <w:szCs w:val="40"/>
        </w:rPr>
        <w:t>.</w:t>
      </w:r>
      <w:r w:rsidR="00DF498B" w:rsidRPr="001E3EDA">
        <w:rPr>
          <w:noProof/>
          <w:sz w:val="40"/>
          <w:szCs w:val="40"/>
        </w:rPr>
        <w:t xml:space="preserve"> </w:t>
      </w:r>
    </w:p>
    <w:p w:rsidR="00691063" w:rsidRDefault="00F942DE" w:rsidP="001E3EDA">
      <w:pPr>
        <w:pStyle w:val="Chapterheads"/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3749040</wp:posOffset>
                </wp:positionH>
                <wp:positionV relativeFrom="paragraph">
                  <wp:posOffset>428625</wp:posOffset>
                </wp:positionV>
                <wp:extent cx="2409825" cy="1905000"/>
                <wp:effectExtent l="0" t="0" r="0" b="0"/>
                <wp:wrapNone/>
                <wp:docPr id="471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190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1E3EDA" w:rsidRDefault="007A648B" w:rsidP="001E3EDA">
                            <w:pPr>
                              <w:pStyle w:val="Chapterheads"/>
                              <w:rPr>
                                <w:noProof/>
                                <w:sz w:val="40"/>
                                <w:szCs w:val="40"/>
                              </w:rPr>
                            </w:pPr>
                            <w:r w:rsidRPr="001E3EDA">
                              <w:rPr>
                                <w:noProof/>
                                <w:sz w:val="40"/>
                                <w:szCs w:val="40"/>
                              </w:rPr>
                              <w:t xml:space="preserve">There’s nothing more to say. </w:t>
                            </w:r>
                          </w:p>
                          <w:p w:rsidR="007A648B" w:rsidRPr="001E3EDA" w:rsidRDefault="007A648B" w:rsidP="001E3EDA">
                            <w:pPr>
                              <w:pStyle w:val="Chapterheads"/>
                              <w:rPr>
                                <w:noProof/>
                                <w:sz w:val="40"/>
                                <w:szCs w:val="40"/>
                              </w:rPr>
                            </w:pPr>
                            <w:r w:rsidRPr="001E3EDA">
                              <w:rPr>
                                <w:noProof/>
                                <w:sz w:val="40"/>
                                <w:szCs w:val="40"/>
                              </w:rPr>
                              <w:t>Santa walked away.</w:t>
                            </w:r>
                          </w:p>
                          <w:p w:rsidR="007A648B" w:rsidRDefault="007A648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" o:spid="_x0000_s1043" type="#_x0000_t202" style="position:absolute;margin-left:295.2pt;margin-top:33.75pt;width:189.75pt;height:150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" stroked="f">
                <v:textbox>
                  <w:txbxContent>
                    <w:p w:rsidR="007A648B" w:rsidRPr="001E3EDA" w:rsidRDefault="007A648B" w:rsidP="001E3EDA">
                      <w:pPr>
                        <w:pStyle w:val="Chapterheads"/>
                        <w:rPr>
                          <w:noProof/>
                          <w:sz w:val="40"/>
                          <w:szCs w:val="40"/>
                        </w:rPr>
                      </w:pPr>
                      <w:r w:rsidRPr="001E3EDA">
                        <w:rPr>
                          <w:noProof/>
                          <w:sz w:val="40"/>
                          <w:szCs w:val="40"/>
                        </w:rPr>
                        <w:t xml:space="preserve">There’s nothing more to say. </w:t>
                      </w:r>
                    </w:p>
                    <w:p w:rsidR="007A648B" w:rsidRPr="001E3EDA" w:rsidRDefault="007A648B" w:rsidP="001E3EDA">
                      <w:pPr>
                        <w:pStyle w:val="Chapterheads"/>
                        <w:rPr>
                          <w:noProof/>
                          <w:sz w:val="40"/>
                          <w:szCs w:val="40"/>
                        </w:rPr>
                      </w:pPr>
                      <w:r w:rsidRPr="001E3EDA">
                        <w:rPr>
                          <w:noProof/>
                          <w:sz w:val="40"/>
                          <w:szCs w:val="40"/>
                        </w:rPr>
                        <w:t>Santa walked away.</w:t>
                      </w:r>
                    </w:p>
                    <w:p w:rsidR="007A648B" w:rsidRDefault="007A648B"/>
                  </w:txbxContent>
                </v:textbox>
              </v:shape>
            </w:pict>
          </mc:Fallback>
        </mc:AlternateContent>
      </w:r>
      <w:r w:rsidR="00691063" w:rsidRPr="00691063">
        <w:rPr>
          <w:noProof/>
        </w:rPr>
        <w:drawing>
          <wp:inline distT="0" distB="0" distL="0" distR="0">
            <wp:extent cx="3209925" cy="3209925"/>
            <wp:effectExtent l="19050" t="0" r="9525" b="0"/>
            <wp:docPr id="638" name="Picture 55" descr="Image Gallery: Christmas Tre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 Gallery: Christmas Trees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922" cy="3213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63" w:rsidRDefault="00691063" w:rsidP="00CE6F35">
      <w:pPr>
        <w:pStyle w:val="Chapterheads"/>
        <w:jc w:val="left"/>
        <w:rPr>
          <w:noProof/>
        </w:rPr>
      </w:pPr>
    </w:p>
    <w:p w:rsidR="00915311" w:rsidRPr="001E3EDA" w:rsidRDefault="00915311" w:rsidP="00F92998">
      <w:pPr>
        <w:pStyle w:val="Chapterheads"/>
        <w:jc w:val="left"/>
        <w:rPr>
          <w:noProof/>
          <w:sz w:val="40"/>
          <w:szCs w:val="40"/>
        </w:rPr>
      </w:pPr>
      <w:r w:rsidRPr="001E3EDA">
        <w:rPr>
          <w:noProof/>
          <w:sz w:val="40"/>
          <w:szCs w:val="40"/>
        </w:rPr>
        <w:t>One of the elves, Northrop, was very very smart</w:t>
      </w:r>
    </w:p>
    <w:p w:rsidR="00915311" w:rsidRPr="001E3EDA" w:rsidRDefault="00915311" w:rsidP="00F92998">
      <w:pPr>
        <w:pStyle w:val="Chapterheads"/>
        <w:jc w:val="left"/>
        <w:rPr>
          <w:noProof/>
          <w:sz w:val="40"/>
          <w:szCs w:val="40"/>
        </w:rPr>
      </w:pPr>
      <w:r w:rsidRPr="001E3EDA">
        <w:rPr>
          <w:noProof/>
          <w:sz w:val="40"/>
          <w:szCs w:val="40"/>
        </w:rPr>
        <w:t>He knew which came first, the horse or the cart.</w:t>
      </w:r>
    </w:p>
    <w:p w:rsidR="00677FB3" w:rsidRPr="00DF498B" w:rsidRDefault="00677FB3" w:rsidP="00F92998">
      <w:pPr>
        <w:pStyle w:val="Chapterheads"/>
        <w:jc w:val="left"/>
        <w:rPr>
          <w:noProof/>
          <w:sz w:val="44"/>
          <w:szCs w:val="44"/>
        </w:rPr>
      </w:pPr>
    </w:p>
    <w:p w:rsidR="00B65B5F" w:rsidRPr="006E135A" w:rsidRDefault="00677FB3" w:rsidP="00F92998">
      <w:pPr>
        <w:pStyle w:val="Chapterheads"/>
        <w:jc w:val="left"/>
        <w:rPr>
          <w:noProof/>
          <w:sz w:val="52"/>
          <w:szCs w:val="52"/>
        </w:rPr>
      </w:pPr>
      <w:r w:rsidRPr="00677FB3">
        <w:rPr>
          <w:noProof/>
          <w:sz w:val="52"/>
          <w:szCs w:val="52"/>
        </w:rPr>
        <w:drawing>
          <wp:inline distT="0" distB="0" distL="0" distR="0">
            <wp:extent cx="6082455" cy="5353050"/>
            <wp:effectExtent l="19050" t="0" r="0" b="0"/>
            <wp:docPr id="470" name="Picture 43" descr="http://cdn-www.cracked.com/articleimages/ob/elf-will-ferrell-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cdn-www.cracked.com/articleimages/ob/elf-will-ferrell-s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922" cy="5374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FB3" w:rsidRDefault="00677FB3" w:rsidP="00F92998">
      <w:pPr>
        <w:pStyle w:val="Chapterheads"/>
        <w:jc w:val="left"/>
        <w:rPr>
          <w:noProof/>
          <w:sz w:val="52"/>
          <w:szCs w:val="52"/>
        </w:rPr>
      </w:pPr>
    </w:p>
    <w:p w:rsidR="007D3DD4" w:rsidRPr="006E135A" w:rsidRDefault="007D3DD4" w:rsidP="007D3DD4">
      <w:pPr>
        <w:pStyle w:val="Chapterheads"/>
        <w:jc w:val="left"/>
        <w:rPr>
          <w:noProof/>
          <w:sz w:val="44"/>
          <w:szCs w:val="44"/>
        </w:rPr>
      </w:pPr>
      <w:r>
        <w:rPr>
          <w:noProof/>
          <w:sz w:val="44"/>
          <w:szCs w:val="44"/>
        </w:rPr>
        <w:t>H</w:t>
      </w:r>
      <w:r w:rsidRPr="006E135A">
        <w:rPr>
          <w:noProof/>
          <w:sz w:val="44"/>
          <w:szCs w:val="44"/>
        </w:rPr>
        <w:t>e knew The North Pole was just a place</w:t>
      </w:r>
      <w:r w:rsidR="00F620CF">
        <w:rPr>
          <w:noProof/>
          <w:sz w:val="44"/>
          <w:szCs w:val="44"/>
        </w:rPr>
        <w:t>.</w:t>
      </w:r>
      <w:r w:rsidRPr="006E135A">
        <w:rPr>
          <w:noProof/>
          <w:sz w:val="44"/>
          <w:szCs w:val="44"/>
        </w:rPr>
        <w:t xml:space="preserve"> </w:t>
      </w:r>
    </w:p>
    <w:p w:rsidR="007D3DD4" w:rsidRPr="006E135A" w:rsidRDefault="007D3DD4" w:rsidP="007D3DD4">
      <w:pPr>
        <w:pStyle w:val="Chapterheads"/>
        <w:jc w:val="left"/>
        <w:rPr>
          <w:noProof/>
          <w:sz w:val="44"/>
          <w:szCs w:val="44"/>
        </w:rPr>
      </w:pPr>
      <w:r w:rsidRPr="006E135A">
        <w:rPr>
          <w:noProof/>
          <w:sz w:val="44"/>
          <w:szCs w:val="44"/>
        </w:rPr>
        <w:t xml:space="preserve">They could make their toys in another space. </w:t>
      </w:r>
    </w:p>
    <w:p w:rsidR="00FF6033" w:rsidRDefault="00FF6033" w:rsidP="00677FB3">
      <w:pPr>
        <w:pStyle w:val="Chapterheads"/>
        <w:jc w:val="left"/>
        <w:rPr>
          <w:noProof/>
          <w:sz w:val="44"/>
          <w:szCs w:val="44"/>
        </w:rPr>
      </w:pPr>
    </w:p>
    <w:p w:rsidR="00180C23" w:rsidRDefault="00180C23" w:rsidP="00FF6033">
      <w:pPr>
        <w:pStyle w:val="Chapterheads"/>
        <w:rPr>
          <w:noProof/>
          <w:sz w:val="44"/>
          <w:szCs w:val="44"/>
        </w:rPr>
      </w:pPr>
    </w:p>
    <w:p w:rsidR="00A44191" w:rsidRPr="001A54B7" w:rsidRDefault="001A54B7" w:rsidP="00FF6033">
      <w:pPr>
        <w:pStyle w:val="Chapterheads"/>
        <w:rPr>
          <w:noProof/>
          <w:sz w:val="44"/>
          <w:szCs w:val="44"/>
        </w:rPr>
      </w:pPr>
      <w:r w:rsidRPr="001A54B7">
        <w:rPr>
          <w:noProof/>
          <w:sz w:val="44"/>
          <w:szCs w:val="44"/>
        </w:rPr>
        <w:lastRenderedPageBreak/>
        <w:t xml:space="preserve">To </w:t>
      </w:r>
      <w:r w:rsidR="003B4A0F" w:rsidRPr="00F942DE">
        <w:rPr>
          <w:noProof/>
          <w:color w:val="FF0000"/>
          <w:sz w:val="44"/>
          <w:szCs w:val="44"/>
          <w:u w:val="single"/>
        </w:rPr>
        <w:t>Amelia’s school</w:t>
      </w:r>
      <w:r w:rsidR="003B4A0F" w:rsidRPr="00F942DE">
        <w:rPr>
          <w:noProof/>
          <w:sz w:val="44"/>
          <w:szCs w:val="44"/>
          <w:u w:val="single"/>
        </w:rPr>
        <w:t xml:space="preserve"> </w:t>
      </w:r>
      <w:r w:rsidR="003B4A0F" w:rsidRPr="00F942DE">
        <w:rPr>
          <w:noProof/>
          <w:color w:val="FF0000"/>
          <w:sz w:val="44"/>
          <w:szCs w:val="44"/>
          <w:u w:val="single"/>
        </w:rPr>
        <w:t>in St Louis Park</w:t>
      </w:r>
      <w:r w:rsidR="00180C23">
        <w:rPr>
          <w:noProof/>
          <w:sz w:val="44"/>
          <w:szCs w:val="44"/>
        </w:rPr>
        <w:t xml:space="preserve">                                </w:t>
      </w:r>
      <w:r w:rsidRPr="001A54B7">
        <w:rPr>
          <w:noProof/>
          <w:sz w:val="44"/>
          <w:szCs w:val="44"/>
        </w:rPr>
        <w:t>Northrop went</w:t>
      </w:r>
      <w:r w:rsidR="00A44191" w:rsidRPr="001A54B7">
        <w:rPr>
          <w:noProof/>
          <w:sz w:val="44"/>
          <w:szCs w:val="44"/>
        </w:rPr>
        <w:t xml:space="preserve"> </w:t>
      </w:r>
      <w:r w:rsidR="00FF6033" w:rsidRPr="001A54B7">
        <w:rPr>
          <w:noProof/>
          <w:sz w:val="44"/>
          <w:szCs w:val="44"/>
        </w:rPr>
        <w:t xml:space="preserve"> </w:t>
      </w:r>
    </w:p>
    <w:p w:rsidR="00FF6033" w:rsidRPr="001A54B7" w:rsidRDefault="001A54B7" w:rsidP="00FF6033">
      <w:pPr>
        <w:pStyle w:val="Chapterheads"/>
        <w:rPr>
          <w:noProof/>
          <w:sz w:val="44"/>
          <w:szCs w:val="44"/>
        </w:rPr>
      </w:pPr>
      <w:r w:rsidRPr="001A54B7">
        <w:rPr>
          <w:noProof/>
          <w:sz w:val="44"/>
          <w:szCs w:val="44"/>
        </w:rPr>
        <w:t>To visit</w:t>
      </w:r>
      <w:r w:rsidR="00FC498E">
        <w:rPr>
          <w:noProof/>
          <w:sz w:val="44"/>
          <w:szCs w:val="44"/>
        </w:rPr>
        <w:t xml:space="preserve">, to </w:t>
      </w:r>
      <w:r w:rsidRPr="001A54B7">
        <w:rPr>
          <w:noProof/>
          <w:sz w:val="44"/>
          <w:szCs w:val="44"/>
        </w:rPr>
        <w:t>get a hint.</w:t>
      </w:r>
    </w:p>
    <w:p w:rsidR="007D3DD4" w:rsidRDefault="00F942DE" w:rsidP="00FF6033">
      <w:pPr>
        <w:pStyle w:val="Chapterheads"/>
        <w:rPr>
          <w:noProof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624840</wp:posOffset>
                </wp:positionH>
                <wp:positionV relativeFrom="paragraph">
                  <wp:posOffset>263525</wp:posOffset>
                </wp:positionV>
                <wp:extent cx="5314950" cy="4389755"/>
                <wp:effectExtent l="9525" t="10795" r="9525" b="9525"/>
                <wp:wrapNone/>
                <wp:docPr id="469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4389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648B" w:rsidRDefault="007A648B">
                            <w:pPr>
                              <w:rPr>
                                <w:b/>
                                <w:sz w:val="28"/>
                                <w:szCs w:val="28"/>
                                <w:highlight w:val="red"/>
                              </w:rPr>
                            </w:pPr>
                          </w:p>
                          <w:p w:rsidR="007A648B" w:rsidRDefault="003B4A0F">
                            <w:pPr>
                              <w:rPr>
                                <w:b/>
                                <w:sz w:val="28"/>
                                <w:szCs w:val="28"/>
                                <w:highlight w:val="red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>
                                  <wp:extent cx="5122545" cy="3842869"/>
                                  <wp:effectExtent l="19050" t="0" r="1905" b="0"/>
                                  <wp:docPr id="21" name="Picture 8" descr="C:\Documents and Settings\Joe Beach\My Documents\image000\My Pictures\joe camera\joe camera 01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Documents and Settings\Joe Beach\My Documents\image000\My Pictures\joe camera\joe camera 01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22545" cy="38428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044" type="#_x0000_t202" style="position:absolute;left:0;text-align:left;margin-left:49.2pt;margin-top:20.75pt;width:418.5pt;height:345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">
                <v:textbox>
                  <w:txbxContent>
                    <w:p w:rsidR="007A648B" w:rsidRDefault="007A648B">
                      <w:pPr>
                        <w:rPr>
                          <w:b/>
                          <w:sz w:val="28"/>
                          <w:szCs w:val="28"/>
                          <w:highlight w:val="red"/>
                        </w:rPr>
                      </w:pPr>
                    </w:p>
                    <w:p w:rsidR="007A648B" w:rsidRDefault="003B4A0F">
                      <w:pPr>
                        <w:rPr>
                          <w:b/>
                          <w:sz w:val="28"/>
                          <w:szCs w:val="28"/>
                          <w:highlight w:val="red"/>
                        </w:rPr>
                      </w:pPr>
                      <w:r>
                        <w:rPr>
                          <w:b/>
                          <w:noProof/>
                          <w:sz w:val="28"/>
                          <w:szCs w:val="28"/>
                        </w:rPr>
                        <w:drawing>
                          <wp:inline distT="0" distB="0" distL="0" distR="0">
                            <wp:extent cx="5122545" cy="3842869"/>
                            <wp:effectExtent l="19050" t="0" r="1905" b="0"/>
                            <wp:docPr id="21" name="Picture 8" descr="C:\Documents and Settings\Joe Beach\My Documents\image000\My Pictures\joe camera\joe camera 01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Documents and Settings\Joe Beach\My Documents\image000\My Pictures\joe camera\joe camera 01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22545" cy="38428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F6033" w:rsidRDefault="00FF6033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</w:rPr>
      </w:pPr>
    </w:p>
    <w:p w:rsidR="00A913AD" w:rsidRDefault="00A913AD" w:rsidP="00677FB3">
      <w:pPr>
        <w:pStyle w:val="Chapterheads"/>
        <w:jc w:val="left"/>
        <w:rPr>
          <w:noProof/>
          <w:sz w:val="44"/>
          <w:szCs w:val="44"/>
        </w:rPr>
      </w:pPr>
    </w:p>
    <w:p w:rsidR="00A913AD" w:rsidRDefault="00A913AD" w:rsidP="007D3DD4">
      <w:pPr>
        <w:pStyle w:val="Chapterheads"/>
        <w:rPr>
          <w:noProof/>
          <w:sz w:val="52"/>
          <w:szCs w:val="52"/>
        </w:rPr>
      </w:pPr>
    </w:p>
    <w:p w:rsidR="00A913AD" w:rsidRDefault="00A913AD" w:rsidP="007D3DD4">
      <w:pPr>
        <w:pStyle w:val="Chapterheads"/>
        <w:rPr>
          <w:noProof/>
          <w:sz w:val="52"/>
          <w:szCs w:val="52"/>
        </w:rPr>
      </w:pPr>
    </w:p>
    <w:p w:rsidR="00FF6033" w:rsidRPr="00A44191" w:rsidRDefault="007D3DD4" w:rsidP="007D3DD4">
      <w:pPr>
        <w:pStyle w:val="Chapterheads"/>
        <w:rPr>
          <w:noProof/>
          <w:sz w:val="52"/>
          <w:szCs w:val="52"/>
        </w:rPr>
      </w:pPr>
      <w:r w:rsidRPr="00A44191">
        <w:rPr>
          <w:noProof/>
          <w:sz w:val="52"/>
          <w:szCs w:val="52"/>
        </w:rPr>
        <w:t>And</w:t>
      </w:r>
    </w:p>
    <w:p w:rsidR="00677FB3" w:rsidRDefault="00F942DE" w:rsidP="00F92998">
      <w:pPr>
        <w:pStyle w:val="Chapterheads"/>
        <w:jc w:val="left"/>
        <w:rPr>
          <w:noProof/>
          <w:sz w:val="52"/>
          <w:szCs w:val="52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inline distT="0" distB="0" distL="0" distR="0">
                <wp:extent cx="6267450" cy="1066800"/>
                <wp:effectExtent l="38100" t="38100" r="9525" b="9525"/>
                <wp:docPr id="14" name="WordArt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6267450" cy="106680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F942DE" w:rsidRPr="00B738A2" w:rsidRDefault="00F942DE" w:rsidP="00F942DE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14:props3d w14:extrusionH="201599" w14:contourW="0" w14:prstMaterial="legacyMetal">
                                  <w14:extrusionClr>
                                    <w14:srgbClr w14:val="FFFFFF"/>
                                  </w14:extrusionClr>
                                  <w14:contourClr>
                                    <w14:srgbClr w14:val="FFFFFF"/>
                                  </w14:contourClr>
                                </w14:props3d>
                              </w:rPr>
                            </w:pPr>
                            <w:r w:rsidRPr="00B738A2">
                              <w:rPr>
                                <w:color w:val="CBCBCB"/>
                                <w:sz w:val="72"/>
                                <w:szCs w:val="72"/>
                                <w14:textFill>
                                  <w14:gradFill>
                                    <w14:gsLst>
                                      <w14:gs w14:pos="0">
                                        <w14:srgbClr w14:val="CBCBCB"/>
                                      </w14:gs>
                                      <w14:gs w14:pos="13000">
                                        <w14:srgbClr w14:val="5F5F5F"/>
                                      </w14:gs>
                                      <w14:gs w14:pos="21001">
                                        <w14:srgbClr w14:val="5F5F5F"/>
                                      </w14:gs>
                                      <w14:gs w14:pos="63000">
                                        <w14:srgbClr w14:val="FFFFFF"/>
                                      </w14:gs>
                                      <w14:gs w14:pos="67000">
                                        <w14:srgbClr w14:val="B2B2B2"/>
                                      </w14:gs>
                                      <w14:gs w14:pos="69000">
                                        <w14:srgbClr w14:val="292929"/>
                                      </w14:gs>
                                      <w14:gs w14:pos="82001">
                                        <w14:srgbClr w14:val="777777"/>
                                      </w14:gs>
                                      <w14:gs w14:pos="100000">
                                        <w14:srgbClr w14:val="EAEAEA"/>
                                      </w14:gs>
                                    </w14:gsLst>
                                    <w14:lin w14:ang="5400000" w14:scaled="1"/>
                                  </w14:gradFill>
                                </w14:textFill>
                                <w14:props3d w14:extrusionH="201599" w14:contourW="0" w14:prstMaterial="legacyMetal">
                                  <w14:extrusionClr>
                                    <w14:srgbClr w14:val="FFFFFF"/>
                                  </w14:extrusionClr>
                                  <w14:contourClr>
                                    <w14:srgbClr w14:val="FFFFFF"/>
                                  </w14:contourClr>
                                </w14:props3d>
                              </w:rPr>
                              <w:t>He thought and thought and thought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  <a:scene3d>
                          <a:camera prst="legacyPerspectiveTopLeft"/>
                          <a:lightRig rig="legacyNormal3" dir="r"/>
                        </a:scene3d>
                        <a:sp3d extrusionH="201600" prstMaterial="legacyMetal">
                          <a:extrusionClr>
                            <a:srgbClr val="FFFFFF"/>
                          </a:extrusionClr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WordArt 4" o:spid="_x0000_s1045" type="#_x0000_t202" style="width:493.5pt;height:8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" filled="f" stroked="f">
                <o:lock v:ext="edit" shapetype="t"/>
                <v:textbox style="mso-fit-shape-to-text:t">
                  <w:txbxContent>
                    <w:p w:rsidR="00F942DE" w:rsidRPr="00B738A2" w:rsidRDefault="00F942DE" w:rsidP="00F942DE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14:props3d w14:extrusionH="201599" w14:contourW="0" w14:prstMaterial="legacyMetal">
                            <w14:extrusionClr>
                              <w14:srgbClr w14:val="FFFFFF"/>
                            </w14:extrusionClr>
                            <w14:contourClr>
                              <w14:srgbClr w14:val="FFFFFF"/>
                            </w14:contourClr>
                          </w14:props3d>
                        </w:rPr>
                      </w:pPr>
                      <w:r w:rsidRPr="00B738A2">
                        <w:rPr>
                          <w:color w:val="CBCBCB"/>
                          <w:sz w:val="72"/>
                          <w:szCs w:val="72"/>
                          <w14:textFill>
                            <w14:gradFill>
                              <w14:gsLst>
                                <w14:gs w14:pos="0">
                                  <w14:srgbClr w14:val="CBCBCB"/>
                                </w14:gs>
                                <w14:gs w14:pos="13000">
                                  <w14:srgbClr w14:val="5F5F5F"/>
                                </w14:gs>
                                <w14:gs w14:pos="21001">
                                  <w14:srgbClr w14:val="5F5F5F"/>
                                </w14:gs>
                                <w14:gs w14:pos="63000">
                                  <w14:srgbClr w14:val="FFFFFF"/>
                                </w14:gs>
                                <w14:gs w14:pos="67000">
                                  <w14:srgbClr w14:val="B2B2B2"/>
                                </w14:gs>
                                <w14:gs w14:pos="69000">
                                  <w14:srgbClr w14:val="292929"/>
                                </w14:gs>
                                <w14:gs w14:pos="82001">
                                  <w14:srgbClr w14:val="777777"/>
                                </w14:gs>
                                <w14:gs w14:pos="100000">
                                  <w14:srgbClr w14:val="EAEAEA"/>
                                </w14:gs>
                              </w14:gsLst>
                              <w14:lin w14:ang="5400000" w14:scaled="1"/>
                            </w14:gradFill>
                          </w14:textFill>
                          <w14:props3d w14:extrusionH="201599" w14:contourW="0" w14:prstMaterial="legacyMetal">
                            <w14:extrusionClr>
                              <w14:srgbClr w14:val="FFFFFF"/>
                            </w14:extrusionClr>
                            <w14:contourClr>
                              <w14:srgbClr w14:val="FFFFFF"/>
                            </w14:contourClr>
                          </w14:props3d>
                        </w:rPr>
                        <w:t>He thought and thought and thought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D3DD4" w:rsidRPr="00677FB3" w:rsidRDefault="007D3DD4" w:rsidP="007D3DD4">
      <w:pPr>
        <w:pStyle w:val="Chapterheads"/>
        <w:jc w:val="left"/>
        <w:rPr>
          <w:noProof/>
          <w:sz w:val="44"/>
          <w:szCs w:val="44"/>
        </w:rPr>
      </w:pPr>
      <w:r w:rsidRPr="00677FB3">
        <w:rPr>
          <w:noProof/>
          <w:sz w:val="44"/>
          <w:szCs w:val="44"/>
        </w:rPr>
        <w:t>He thought of the strories he had been told</w:t>
      </w:r>
    </w:p>
    <w:p w:rsidR="007D3DD4" w:rsidRDefault="007D3DD4" w:rsidP="007D3DD4">
      <w:pPr>
        <w:pStyle w:val="Chapterheads"/>
        <w:jc w:val="left"/>
        <w:rPr>
          <w:noProof/>
          <w:sz w:val="44"/>
          <w:szCs w:val="44"/>
        </w:rPr>
      </w:pPr>
      <w:r w:rsidRPr="00677FB3">
        <w:rPr>
          <w:noProof/>
          <w:sz w:val="44"/>
          <w:szCs w:val="44"/>
        </w:rPr>
        <w:t>of times of hunger and cold in days of old.</w:t>
      </w:r>
    </w:p>
    <w:p w:rsidR="00971FA4" w:rsidRPr="001E3EDA" w:rsidRDefault="001A54B7" w:rsidP="007D3DD4">
      <w:pPr>
        <w:pStyle w:val="Chapterheads"/>
        <w:rPr>
          <w:noProof/>
          <w:color w:val="0070C0"/>
          <w:sz w:val="56"/>
          <w:szCs w:val="56"/>
        </w:rPr>
      </w:pPr>
      <w:r w:rsidRPr="001E3EDA">
        <w:rPr>
          <w:noProof/>
          <w:color w:val="0070C0"/>
          <w:sz w:val="56"/>
          <w:szCs w:val="56"/>
        </w:rPr>
        <w:lastRenderedPageBreak/>
        <w:t xml:space="preserve">Said </w:t>
      </w:r>
      <w:r w:rsidR="00971FA4" w:rsidRPr="001E3EDA">
        <w:rPr>
          <w:noProof/>
          <w:color w:val="0070C0"/>
          <w:sz w:val="56"/>
          <w:szCs w:val="56"/>
        </w:rPr>
        <w:t>Northrop who was very sage</w:t>
      </w:r>
    </w:p>
    <w:p w:rsidR="00971FA4" w:rsidRPr="001E3EDA" w:rsidRDefault="001A54B7" w:rsidP="007D3DD4">
      <w:pPr>
        <w:pStyle w:val="Chapterheads"/>
        <w:rPr>
          <w:noProof/>
          <w:color w:val="0070C0"/>
          <w:sz w:val="56"/>
          <w:szCs w:val="56"/>
        </w:rPr>
      </w:pPr>
      <w:r w:rsidRPr="001E3EDA">
        <w:rPr>
          <w:noProof/>
          <w:color w:val="0070C0"/>
          <w:sz w:val="56"/>
          <w:szCs w:val="56"/>
        </w:rPr>
        <w:t xml:space="preserve"> </w:t>
      </w:r>
      <w:r w:rsidR="00971FA4" w:rsidRPr="001E3EDA">
        <w:rPr>
          <w:noProof/>
          <w:color w:val="0070C0"/>
          <w:sz w:val="56"/>
          <w:szCs w:val="56"/>
        </w:rPr>
        <w:t>“It was the same in the Ice Age.”</w:t>
      </w:r>
    </w:p>
    <w:p w:rsidR="00CD471F" w:rsidRDefault="00F942DE" w:rsidP="007D3DD4">
      <w:pPr>
        <w:pStyle w:val="Chapterheads"/>
        <w:rPr>
          <w:noProof/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3829685</wp:posOffset>
                </wp:positionH>
                <wp:positionV relativeFrom="paragraph">
                  <wp:posOffset>365125</wp:posOffset>
                </wp:positionV>
                <wp:extent cx="2785745" cy="4515485"/>
                <wp:effectExtent l="4445" t="0" r="635" b="2540"/>
                <wp:wrapNone/>
                <wp:docPr id="468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5745" cy="4515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Default="007A648B" w:rsidP="001A54B7">
                            <w:pPr>
                              <w:jc w:val="center"/>
                            </w:pPr>
                            <w:r w:rsidRPr="00660CEF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369309" cy="3626198"/>
                                  <wp:effectExtent l="19050" t="0" r="0" b="0"/>
                                  <wp:docPr id="676" name="Picture 16" descr="Ice Age (2002) Poste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Ice Age (2002) Poster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6146" cy="36519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1046" type="#_x0000_t202" style="position:absolute;left:0;text-align:left;margin-left:301.55pt;margin-top:28.75pt;width:219.35pt;height:355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" stroked="f">
                <v:textbox>
                  <w:txbxContent>
                    <w:p w:rsidR="007A648B" w:rsidRDefault="007A648B" w:rsidP="001A54B7">
                      <w:pPr>
                        <w:jc w:val="center"/>
                      </w:pPr>
                      <w:r w:rsidRPr="00660CEF">
                        <w:rPr>
                          <w:noProof/>
                        </w:rPr>
                        <w:drawing>
                          <wp:inline distT="0" distB="0" distL="0" distR="0">
                            <wp:extent cx="2369309" cy="3626198"/>
                            <wp:effectExtent l="19050" t="0" r="0" b="0"/>
                            <wp:docPr id="676" name="Picture 16" descr="Ice Age (2002) Poste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Ice Age (2002) Poster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1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6146" cy="36519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D471F" w:rsidRDefault="00CD471F" w:rsidP="00CD471F">
      <w:pPr>
        <w:pStyle w:val="Chapterheads"/>
        <w:jc w:val="left"/>
        <w:rPr>
          <w:noProof/>
        </w:rPr>
      </w:pPr>
      <w:r w:rsidRPr="00CD471F">
        <w:rPr>
          <w:noProof/>
          <w:sz w:val="44"/>
          <w:szCs w:val="44"/>
        </w:rPr>
        <w:drawing>
          <wp:inline distT="0" distB="0" distL="0" distR="0">
            <wp:extent cx="4075278" cy="4731065"/>
            <wp:effectExtent l="19050" t="0" r="1422" b="0"/>
            <wp:docPr id="674" name="Picture 44" descr="http://uk.webuy.com/product_images/DVD/Blu-Ray%20Kids/5039036042291_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uk.webuy.com/product_images/DVD/Blu-Ray%20Kids/5039036042291_l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986" cy="4724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D471F">
        <w:rPr>
          <w:noProof/>
        </w:rPr>
        <w:t xml:space="preserve"> </w:t>
      </w:r>
    </w:p>
    <w:p w:rsidR="00CD471F" w:rsidRDefault="00CD471F" w:rsidP="00CD471F">
      <w:pPr>
        <w:pStyle w:val="Chapterheads"/>
        <w:jc w:val="left"/>
        <w:rPr>
          <w:noProof/>
        </w:rPr>
      </w:pPr>
    </w:p>
    <w:p w:rsidR="00CD471F" w:rsidRDefault="00660CEF" w:rsidP="007D3DD4">
      <w:pPr>
        <w:pStyle w:val="Chapterheads"/>
        <w:rPr>
          <w:noProof/>
          <w:sz w:val="44"/>
          <w:szCs w:val="44"/>
        </w:rPr>
      </w:pPr>
      <w:r>
        <w:rPr>
          <w:noProof/>
          <w:sz w:val="44"/>
          <w:szCs w:val="44"/>
        </w:rPr>
        <w:t xml:space="preserve">When </w:t>
      </w:r>
      <w:r w:rsidR="00A44191">
        <w:rPr>
          <w:noProof/>
          <w:sz w:val="44"/>
          <w:szCs w:val="44"/>
        </w:rPr>
        <w:t>the snow and ice</w:t>
      </w:r>
      <w:r>
        <w:rPr>
          <w:noProof/>
          <w:sz w:val="44"/>
          <w:szCs w:val="44"/>
        </w:rPr>
        <w:t xml:space="preserve"> became to cold to stand</w:t>
      </w:r>
    </w:p>
    <w:p w:rsidR="00660CEF" w:rsidRDefault="00660CEF" w:rsidP="007D3DD4">
      <w:pPr>
        <w:pStyle w:val="Chapterheads"/>
        <w:rPr>
          <w:noProof/>
          <w:sz w:val="44"/>
          <w:szCs w:val="44"/>
        </w:rPr>
      </w:pPr>
      <w:r>
        <w:rPr>
          <w:noProof/>
          <w:sz w:val="44"/>
          <w:szCs w:val="44"/>
        </w:rPr>
        <w:t>The animals moved to another land</w:t>
      </w:r>
      <w:r w:rsidR="001A54B7">
        <w:rPr>
          <w:noProof/>
          <w:sz w:val="44"/>
          <w:szCs w:val="44"/>
        </w:rPr>
        <w:t>.</w:t>
      </w:r>
    </w:p>
    <w:p w:rsidR="001E3EDA" w:rsidRDefault="001E3EDA" w:rsidP="007D3DD4">
      <w:pPr>
        <w:pStyle w:val="Chapterheads"/>
        <w:rPr>
          <w:noProof/>
          <w:sz w:val="44"/>
          <w:szCs w:val="44"/>
        </w:rPr>
      </w:pPr>
    </w:p>
    <w:p w:rsidR="001E3EDA" w:rsidRDefault="001E3EDA" w:rsidP="007D3DD4">
      <w:pPr>
        <w:pStyle w:val="Chapterheads"/>
        <w:rPr>
          <w:noProof/>
          <w:sz w:val="44"/>
          <w:szCs w:val="44"/>
        </w:rPr>
      </w:pPr>
    </w:p>
    <w:p w:rsidR="001A54B7" w:rsidRDefault="001A54B7" w:rsidP="007D3DD4">
      <w:pPr>
        <w:pStyle w:val="Chapterheads"/>
        <w:rPr>
          <w:noProof/>
          <w:sz w:val="44"/>
          <w:szCs w:val="44"/>
        </w:rPr>
      </w:pPr>
    </w:p>
    <w:p w:rsidR="00180C23" w:rsidRDefault="00180C23" w:rsidP="00DB4883">
      <w:pPr>
        <w:pStyle w:val="Chapterheads"/>
        <w:rPr>
          <w:noProof/>
          <w:color w:val="00B050"/>
          <w:sz w:val="44"/>
          <w:szCs w:val="44"/>
        </w:rPr>
      </w:pPr>
      <w:r>
        <w:rPr>
          <w:noProof/>
          <w:color w:val="00B050"/>
          <w:sz w:val="44"/>
          <w:szCs w:val="44"/>
        </w:rPr>
        <w:lastRenderedPageBreak/>
        <w:t xml:space="preserve">Rudolf said, </w:t>
      </w:r>
    </w:p>
    <w:p w:rsidR="00180C23" w:rsidRDefault="00180C23" w:rsidP="00DB4883">
      <w:pPr>
        <w:pStyle w:val="Chapterheads"/>
        <w:rPr>
          <w:noProof/>
          <w:color w:val="00B050"/>
          <w:sz w:val="44"/>
          <w:szCs w:val="44"/>
        </w:rPr>
      </w:pPr>
      <w:r>
        <w:rPr>
          <w:noProof/>
          <w:color w:val="00B050"/>
          <w:sz w:val="44"/>
          <w:szCs w:val="44"/>
        </w:rPr>
        <w:t>“</w:t>
      </w:r>
      <w:r w:rsidR="00660CEF" w:rsidRPr="00DB4883">
        <w:rPr>
          <w:noProof/>
          <w:color w:val="00B050"/>
          <w:sz w:val="44"/>
          <w:szCs w:val="44"/>
        </w:rPr>
        <w:t xml:space="preserve">Lets go where we </w:t>
      </w:r>
      <w:r w:rsidR="00DB4883" w:rsidRPr="00DB4883">
        <w:rPr>
          <w:noProof/>
          <w:color w:val="00B050"/>
          <w:sz w:val="44"/>
          <w:szCs w:val="44"/>
        </w:rPr>
        <w:t xml:space="preserve">can </w:t>
      </w:r>
      <w:r w:rsidR="00660CEF" w:rsidRPr="00DB4883">
        <w:rPr>
          <w:noProof/>
          <w:color w:val="00B050"/>
          <w:sz w:val="44"/>
          <w:szCs w:val="44"/>
        </w:rPr>
        <w:t xml:space="preserve">play </w:t>
      </w:r>
      <w:r>
        <w:rPr>
          <w:noProof/>
          <w:color w:val="00B050"/>
          <w:sz w:val="44"/>
          <w:szCs w:val="44"/>
        </w:rPr>
        <w:t>golf.”</w:t>
      </w:r>
    </w:p>
    <w:p w:rsidR="00DB4883" w:rsidRDefault="00660CEF" w:rsidP="00DB4883">
      <w:pPr>
        <w:pStyle w:val="Chapterheads"/>
        <w:rPr>
          <w:noProof/>
          <w:color w:val="00B050"/>
          <w:sz w:val="44"/>
          <w:szCs w:val="44"/>
        </w:rPr>
      </w:pPr>
      <w:r w:rsidRPr="00660CEF">
        <w:rPr>
          <w:b w:val="0"/>
          <w:noProof/>
          <w:sz w:val="52"/>
          <w:szCs w:val="52"/>
        </w:rPr>
        <w:drawing>
          <wp:inline distT="0" distB="0" distL="0" distR="0">
            <wp:extent cx="4849707" cy="3657600"/>
            <wp:effectExtent l="19050" t="0" r="8043" b="0"/>
            <wp:docPr id="686" name="Picture 2" descr="C:\Documents and Settings\Joe Beach\My Documents\My Pictures\Photo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Joe Beach\My Documents\My Pictures\Photo16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737" cy="3653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FC" w:rsidRDefault="00A44191" w:rsidP="00DB4883">
      <w:pPr>
        <w:pStyle w:val="Chapterheads"/>
        <w:rPr>
          <w:b w:val="0"/>
          <w:noProof/>
        </w:rPr>
      </w:pPr>
      <w:r w:rsidRPr="00DB4883">
        <w:rPr>
          <w:noProof/>
          <w:color w:val="00B050"/>
          <w:sz w:val="52"/>
          <w:szCs w:val="52"/>
        </w:rPr>
        <w:t>“</w:t>
      </w:r>
      <w:r w:rsidR="0091656B" w:rsidRPr="00DB4883">
        <w:rPr>
          <w:noProof/>
          <w:color w:val="00B050"/>
          <w:sz w:val="52"/>
          <w:szCs w:val="52"/>
        </w:rPr>
        <w:t>N</w:t>
      </w:r>
      <w:r w:rsidR="001E4817" w:rsidRPr="00DB4883">
        <w:rPr>
          <w:noProof/>
          <w:color w:val="00B050"/>
          <w:sz w:val="52"/>
          <w:szCs w:val="52"/>
        </w:rPr>
        <w:t>o. Somewhere we can swim!!</w:t>
      </w:r>
      <w:r w:rsidRPr="00DB4883">
        <w:rPr>
          <w:noProof/>
          <w:color w:val="00B050"/>
          <w:sz w:val="52"/>
          <w:szCs w:val="52"/>
        </w:rPr>
        <w:t>”</w:t>
      </w:r>
      <w:r w:rsidR="001E4817" w:rsidRPr="007E0AFC">
        <w:rPr>
          <w:noProof/>
        </w:rPr>
        <w:drawing>
          <wp:inline distT="0" distB="0" distL="0" distR="0">
            <wp:extent cx="2710621" cy="3867150"/>
            <wp:effectExtent l="19050" t="0" r="0" b="0"/>
            <wp:docPr id="40" name="Picture 23" descr="C:\Documents and Settings\Joe Beach\Local Settings\Temporary Internet Files\Content.IE5\B27JF2BC\MP900442474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Joe Beach\Local Settings\Temporary Internet Files\Content.IE5\B27JF2BC\MP900442474[1]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429" cy="3909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56B" w:rsidRDefault="0091656B" w:rsidP="0091656B">
      <w:pPr>
        <w:pStyle w:val="Chapterheads"/>
        <w:rPr>
          <w:noProof/>
          <w:sz w:val="44"/>
          <w:szCs w:val="44"/>
        </w:rPr>
      </w:pPr>
      <w:r w:rsidRPr="0091656B">
        <w:rPr>
          <w:noProof/>
          <w:sz w:val="44"/>
          <w:szCs w:val="44"/>
        </w:rPr>
        <w:lastRenderedPageBreak/>
        <w:t>“Skip the sand. Let’s move to Disney</w:t>
      </w:r>
      <w:r w:rsidR="00180C23">
        <w:rPr>
          <w:noProof/>
          <w:sz w:val="44"/>
          <w:szCs w:val="44"/>
        </w:rPr>
        <w:t>land</w:t>
      </w:r>
      <w:r w:rsidRPr="0091656B">
        <w:rPr>
          <w:noProof/>
          <w:sz w:val="44"/>
          <w:szCs w:val="44"/>
        </w:rPr>
        <w:t>.”</w:t>
      </w:r>
    </w:p>
    <w:p w:rsidR="00DB4883" w:rsidRDefault="00DB4883" w:rsidP="0091656B">
      <w:pPr>
        <w:pStyle w:val="Chapterheads"/>
        <w:rPr>
          <w:noProof/>
          <w:sz w:val="44"/>
          <w:szCs w:val="44"/>
        </w:rPr>
      </w:pPr>
      <w:r w:rsidRPr="00DB4883">
        <w:rPr>
          <w:noProof/>
          <w:sz w:val="44"/>
          <w:szCs w:val="44"/>
        </w:rPr>
        <w:drawing>
          <wp:inline distT="0" distB="0" distL="0" distR="0">
            <wp:extent cx="6215063" cy="2905125"/>
            <wp:effectExtent l="19050" t="0" r="0" b="0"/>
            <wp:docPr id="679" name="Picture 10" descr="The majestic Sleeping Beauty Castle, the centerpiece of Disneyland P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he majestic Sleeping Beauty Castle, the centerpiece of Disneyland Park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1" cy="2906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883" w:rsidRPr="0091656B" w:rsidRDefault="00DB4883" w:rsidP="0091656B">
      <w:pPr>
        <w:pStyle w:val="Chapterheads"/>
        <w:rPr>
          <w:noProof/>
          <w:sz w:val="44"/>
          <w:szCs w:val="44"/>
        </w:rPr>
      </w:pPr>
    </w:p>
    <w:p w:rsidR="00183B8F" w:rsidRPr="0091656B" w:rsidRDefault="00183B8F" w:rsidP="001E4817">
      <w:pPr>
        <w:pStyle w:val="Chapterheads"/>
        <w:rPr>
          <w:noProof/>
          <w:sz w:val="44"/>
          <w:szCs w:val="44"/>
        </w:rPr>
      </w:pPr>
      <w:r w:rsidRPr="0091656B">
        <w:rPr>
          <w:noProof/>
          <w:sz w:val="44"/>
          <w:szCs w:val="44"/>
        </w:rPr>
        <w:t>“The sleigh is old and hard to load</w:t>
      </w:r>
    </w:p>
    <w:p w:rsidR="00180C23" w:rsidRDefault="00183B8F" w:rsidP="001E4817">
      <w:pPr>
        <w:pStyle w:val="Chapterheads"/>
        <w:rPr>
          <w:noProof/>
          <w:sz w:val="44"/>
          <w:szCs w:val="44"/>
        </w:rPr>
      </w:pPr>
      <w:r w:rsidRPr="0091656B">
        <w:rPr>
          <w:noProof/>
          <w:sz w:val="44"/>
          <w:szCs w:val="44"/>
        </w:rPr>
        <w:t>Let</w:t>
      </w:r>
      <w:r w:rsidR="00180C23">
        <w:rPr>
          <w:noProof/>
          <w:sz w:val="44"/>
          <w:szCs w:val="44"/>
        </w:rPr>
        <w:t>’</w:t>
      </w:r>
      <w:r w:rsidRPr="0091656B">
        <w:rPr>
          <w:noProof/>
          <w:sz w:val="44"/>
          <w:szCs w:val="44"/>
        </w:rPr>
        <w:t>s get a truck and drive on a road.</w:t>
      </w:r>
      <w:r w:rsidR="005D4C54" w:rsidRPr="0091656B">
        <w:rPr>
          <w:noProof/>
          <w:sz w:val="44"/>
          <w:szCs w:val="44"/>
        </w:rPr>
        <w:t>”</w:t>
      </w:r>
    </w:p>
    <w:p w:rsidR="005D4C54" w:rsidRDefault="005D4C54" w:rsidP="001E4817">
      <w:pPr>
        <w:pStyle w:val="Chapterheads"/>
        <w:rPr>
          <w:noProof/>
        </w:rPr>
      </w:pPr>
      <w:r w:rsidRPr="005D4C54">
        <w:rPr>
          <w:noProof/>
        </w:rPr>
        <w:drawing>
          <wp:inline distT="0" distB="0" distL="0" distR="0">
            <wp:extent cx="3181350" cy="4067175"/>
            <wp:effectExtent l="19050" t="0" r="0" b="0"/>
            <wp:docPr id="3" name="Picture 2" descr="Pattern%2010-%20motorway%20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1" name="Picture 5" descr="Pattern%2010-%20motorway%20l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176" cy="40759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80C23" w:rsidRDefault="00180C23" w:rsidP="001E4817">
      <w:pPr>
        <w:pStyle w:val="Chapterheads"/>
        <w:rPr>
          <w:noProof/>
        </w:rPr>
      </w:pPr>
    </w:p>
    <w:p w:rsidR="00602F2D" w:rsidRDefault="00602F2D" w:rsidP="00CE6F35">
      <w:pPr>
        <w:pStyle w:val="Chapterheads"/>
        <w:jc w:val="left"/>
        <w:rPr>
          <w:noProof/>
        </w:rPr>
      </w:pPr>
    </w:p>
    <w:p w:rsidR="003E67B0" w:rsidRDefault="00F942DE" w:rsidP="00CE6F35">
      <w:pPr>
        <w:pStyle w:val="Chapterheads"/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932180</wp:posOffset>
                </wp:positionH>
                <wp:positionV relativeFrom="paragraph">
                  <wp:posOffset>89535</wp:posOffset>
                </wp:positionV>
                <wp:extent cx="4515485" cy="3423285"/>
                <wp:effectExtent l="12065" t="118110" r="120650" b="11430"/>
                <wp:wrapNone/>
                <wp:docPr id="466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5485" cy="3423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miter lim="800000"/>
                          <a:headEnd/>
                          <a:tailEnd/>
                        </a:ln>
                        <a:scene3d>
                          <a:camera prst="legacyPerspectiveTopRight"/>
                          <a:lightRig rig="legacyFlat3" dir="b"/>
                        </a:scene3d>
                        <a:sp3d extrusionH="887400" prstMaterial="legacyMatte">
                          <a:bevelT w="13500" h="13500" prst="angle"/>
                          <a:bevelB w="13500" h="13500" prst="angle"/>
                          <a:extrusionClr>
                            <a:srgbClr val="FFFFFF"/>
                          </a:extrusionClr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7A648B" w:rsidRPr="00F620CF" w:rsidRDefault="007A648B" w:rsidP="00B77948">
                            <w:pPr>
                              <w:jc w:val="center"/>
                              <w:rPr>
                                <w:b/>
                                <w:color w:val="C00000"/>
                                <w:sz w:val="44"/>
                                <w:szCs w:val="44"/>
                              </w:rPr>
                            </w:pPr>
                            <w:r w:rsidRPr="00F620CF">
                              <w:rPr>
                                <w:b/>
                                <w:color w:val="C00000"/>
                                <w:sz w:val="44"/>
                                <w:szCs w:val="44"/>
                              </w:rPr>
                              <w:t>“NO!! No!! No!!</w:t>
                            </w:r>
                          </w:p>
                          <w:p w:rsidR="007A648B" w:rsidRPr="00F620CF" w:rsidRDefault="007A648B" w:rsidP="009852D2">
                            <w:pPr>
                              <w:shd w:val="clear" w:color="auto" w:fill="92D050"/>
                              <w:jc w:val="center"/>
                              <w:rPr>
                                <w:b/>
                                <w:color w:val="C00000"/>
                                <w:sz w:val="44"/>
                                <w:szCs w:val="44"/>
                              </w:rPr>
                            </w:pPr>
                            <w:r w:rsidRPr="00F620CF">
                              <w:rPr>
                                <w:b/>
                                <w:color w:val="C00000"/>
                                <w:sz w:val="44"/>
                                <w:szCs w:val="44"/>
                              </w:rPr>
                              <w:t>None of these will do</w:t>
                            </w:r>
                          </w:p>
                          <w:p w:rsidR="007A648B" w:rsidRPr="00F620CF" w:rsidRDefault="007A648B" w:rsidP="00B77948">
                            <w:pPr>
                              <w:jc w:val="center"/>
                              <w:rPr>
                                <w:b/>
                                <w:color w:val="C00000"/>
                                <w:sz w:val="44"/>
                                <w:szCs w:val="44"/>
                              </w:rPr>
                            </w:pPr>
                            <w:r w:rsidRPr="00F620CF">
                              <w:rPr>
                                <w:b/>
                                <w:color w:val="C00000"/>
                                <w:sz w:val="44"/>
                                <w:szCs w:val="44"/>
                              </w:rPr>
                              <w:t>But I will give you a clue.”</w:t>
                            </w:r>
                          </w:p>
                          <w:p w:rsidR="007A648B" w:rsidRPr="00F620CF" w:rsidRDefault="007A648B" w:rsidP="009852D2">
                            <w:pPr>
                              <w:shd w:val="clear" w:color="auto" w:fill="92D050"/>
                              <w:jc w:val="center"/>
                              <w:rPr>
                                <w:b/>
                                <w:color w:val="C00000"/>
                                <w:sz w:val="44"/>
                                <w:szCs w:val="44"/>
                              </w:rPr>
                            </w:pPr>
                          </w:p>
                          <w:p w:rsidR="007A648B" w:rsidRPr="00F620CF" w:rsidRDefault="007A648B" w:rsidP="00B77948">
                            <w:pPr>
                              <w:jc w:val="center"/>
                              <w:rPr>
                                <w:b/>
                                <w:color w:val="C00000"/>
                                <w:sz w:val="44"/>
                                <w:szCs w:val="44"/>
                              </w:rPr>
                            </w:pPr>
                            <w:r w:rsidRPr="00F620CF">
                              <w:rPr>
                                <w:b/>
                                <w:color w:val="C00000"/>
                                <w:sz w:val="44"/>
                                <w:szCs w:val="44"/>
                              </w:rPr>
                              <w:t>“Imagine a place that has white sand beaches, clear blue water, swaying palm trees, beautiful sunsets, and even a few roads.”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" o:spid="_x0000_s1047" type="#_x0000_t202" style="position:absolute;margin-left:73.4pt;margin-top:7.05pt;width:355.55pt;height:269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">
                <o:extrusion v:ext="view" backdepth="1in" color="white" on="t" type="perspective"/>
                <v:textbox>
                  <w:txbxContent>
                    <w:p w:rsidR="007A648B" w:rsidRPr="00F620CF" w:rsidRDefault="007A648B" w:rsidP="00B77948">
                      <w:pPr>
                        <w:jc w:val="center"/>
                        <w:rPr>
                          <w:b/>
                          <w:color w:val="C00000"/>
                          <w:sz w:val="44"/>
                          <w:szCs w:val="44"/>
                        </w:rPr>
                      </w:pPr>
                      <w:r w:rsidRPr="00F620CF">
                        <w:rPr>
                          <w:b/>
                          <w:color w:val="C00000"/>
                          <w:sz w:val="44"/>
                          <w:szCs w:val="44"/>
                        </w:rPr>
                        <w:t>“NO!! No!! No!!</w:t>
                      </w:r>
                    </w:p>
                    <w:p w:rsidR="007A648B" w:rsidRPr="00F620CF" w:rsidRDefault="007A648B" w:rsidP="009852D2">
                      <w:pPr>
                        <w:shd w:val="clear" w:color="auto" w:fill="92D050"/>
                        <w:jc w:val="center"/>
                        <w:rPr>
                          <w:b/>
                          <w:color w:val="C00000"/>
                          <w:sz w:val="44"/>
                          <w:szCs w:val="44"/>
                        </w:rPr>
                      </w:pPr>
                      <w:r w:rsidRPr="00F620CF">
                        <w:rPr>
                          <w:b/>
                          <w:color w:val="C00000"/>
                          <w:sz w:val="44"/>
                          <w:szCs w:val="44"/>
                        </w:rPr>
                        <w:t>None of these will do</w:t>
                      </w:r>
                    </w:p>
                    <w:p w:rsidR="007A648B" w:rsidRPr="00F620CF" w:rsidRDefault="007A648B" w:rsidP="00B77948">
                      <w:pPr>
                        <w:jc w:val="center"/>
                        <w:rPr>
                          <w:b/>
                          <w:color w:val="C00000"/>
                          <w:sz w:val="44"/>
                          <w:szCs w:val="44"/>
                        </w:rPr>
                      </w:pPr>
                      <w:r w:rsidRPr="00F620CF">
                        <w:rPr>
                          <w:b/>
                          <w:color w:val="C00000"/>
                          <w:sz w:val="44"/>
                          <w:szCs w:val="44"/>
                        </w:rPr>
                        <w:t>But I will give you a clue.”</w:t>
                      </w:r>
                    </w:p>
                    <w:p w:rsidR="007A648B" w:rsidRPr="00F620CF" w:rsidRDefault="007A648B" w:rsidP="009852D2">
                      <w:pPr>
                        <w:shd w:val="clear" w:color="auto" w:fill="92D050"/>
                        <w:jc w:val="center"/>
                        <w:rPr>
                          <w:b/>
                          <w:color w:val="C00000"/>
                          <w:sz w:val="44"/>
                          <w:szCs w:val="44"/>
                        </w:rPr>
                      </w:pPr>
                    </w:p>
                    <w:p w:rsidR="007A648B" w:rsidRPr="00F620CF" w:rsidRDefault="007A648B" w:rsidP="00B77948">
                      <w:pPr>
                        <w:jc w:val="center"/>
                        <w:rPr>
                          <w:b/>
                          <w:color w:val="C00000"/>
                          <w:sz w:val="44"/>
                          <w:szCs w:val="44"/>
                        </w:rPr>
                      </w:pPr>
                      <w:r w:rsidRPr="00F620CF">
                        <w:rPr>
                          <w:b/>
                          <w:color w:val="C00000"/>
                          <w:sz w:val="44"/>
                          <w:szCs w:val="44"/>
                        </w:rPr>
                        <w:t>“Imagine a place that has white sand beaches, clear blue water, swaying palm trees, beautiful sunsets, and even a few roads.”</w:t>
                      </w:r>
                    </w:p>
                  </w:txbxContent>
                </v:textbox>
              </v:shape>
            </w:pict>
          </mc:Fallback>
        </mc:AlternateContent>
      </w:r>
    </w:p>
    <w:p w:rsidR="003E67B0" w:rsidRDefault="003E67B0" w:rsidP="00CE6F35">
      <w:pPr>
        <w:pStyle w:val="Chapterheads"/>
        <w:jc w:val="left"/>
        <w:rPr>
          <w:noProof/>
        </w:rPr>
      </w:pPr>
    </w:p>
    <w:p w:rsidR="003E67B0" w:rsidRDefault="003E67B0" w:rsidP="00CE6F35">
      <w:pPr>
        <w:pStyle w:val="Chapterheads"/>
        <w:jc w:val="left"/>
        <w:rPr>
          <w:noProof/>
        </w:rPr>
      </w:pPr>
    </w:p>
    <w:p w:rsidR="00691063" w:rsidRDefault="00691063" w:rsidP="00CE6F35">
      <w:pPr>
        <w:pStyle w:val="Chapterheads"/>
        <w:jc w:val="left"/>
        <w:rPr>
          <w:noProof/>
        </w:rPr>
      </w:pPr>
    </w:p>
    <w:p w:rsidR="00602F2D" w:rsidRDefault="00602F2D" w:rsidP="00CE6F35">
      <w:pPr>
        <w:pStyle w:val="Chapterheads"/>
        <w:jc w:val="left"/>
        <w:rPr>
          <w:noProof/>
        </w:rPr>
      </w:pPr>
    </w:p>
    <w:p w:rsidR="005D4C54" w:rsidRDefault="005D4C54" w:rsidP="00CE6F35">
      <w:pPr>
        <w:pStyle w:val="Chapterheads"/>
        <w:jc w:val="left"/>
        <w:rPr>
          <w:noProof/>
        </w:rPr>
      </w:pPr>
    </w:p>
    <w:p w:rsidR="00602F2D" w:rsidRDefault="00602F2D" w:rsidP="00CE6F35">
      <w:pPr>
        <w:pStyle w:val="Chapterheads"/>
        <w:jc w:val="left"/>
      </w:pPr>
    </w:p>
    <w:p w:rsidR="003E67B0" w:rsidRDefault="003E67B0" w:rsidP="00CE6F35">
      <w:pPr>
        <w:pStyle w:val="Chapterheads"/>
        <w:jc w:val="left"/>
      </w:pPr>
    </w:p>
    <w:p w:rsidR="003E67B0" w:rsidRDefault="003E67B0" w:rsidP="00CE6F35">
      <w:pPr>
        <w:pStyle w:val="Chapterheads"/>
        <w:jc w:val="left"/>
      </w:pPr>
    </w:p>
    <w:p w:rsidR="002F19E7" w:rsidRDefault="002F19E7" w:rsidP="00CE6F35">
      <w:pPr>
        <w:pStyle w:val="Chapterheads"/>
        <w:jc w:val="left"/>
      </w:pPr>
    </w:p>
    <w:p w:rsidR="00B4282A" w:rsidRDefault="00B4282A" w:rsidP="00CE6F35">
      <w:pPr>
        <w:pStyle w:val="Chapterheads"/>
        <w:jc w:val="left"/>
      </w:pPr>
    </w:p>
    <w:p w:rsidR="00F258B7" w:rsidRDefault="00F258B7" w:rsidP="00CE6F35">
      <w:pPr>
        <w:pStyle w:val="Chapterheads"/>
        <w:jc w:val="left"/>
      </w:pPr>
    </w:p>
    <w:p w:rsidR="00F258B7" w:rsidRDefault="00F258B7" w:rsidP="00CE6F35">
      <w:pPr>
        <w:pStyle w:val="Chapterheads"/>
        <w:jc w:val="left"/>
      </w:pPr>
    </w:p>
    <w:p w:rsidR="00F258B7" w:rsidRDefault="00F258B7" w:rsidP="00CE6F35">
      <w:pPr>
        <w:pStyle w:val="Chapterheads"/>
        <w:jc w:val="left"/>
      </w:pPr>
    </w:p>
    <w:p w:rsidR="00F258B7" w:rsidRDefault="00F258B7" w:rsidP="00CE6F35">
      <w:pPr>
        <w:pStyle w:val="Chapterheads"/>
        <w:jc w:val="left"/>
      </w:pPr>
    </w:p>
    <w:p w:rsidR="00B77948" w:rsidRDefault="00B77948" w:rsidP="00F258B7">
      <w:pPr>
        <w:pStyle w:val="Chapterheads"/>
        <w:rPr>
          <w:sz w:val="52"/>
          <w:szCs w:val="52"/>
        </w:rPr>
      </w:pPr>
    </w:p>
    <w:p w:rsidR="00B77948" w:rsidRPr="006E135A" w:rsidRDefault="00B77948" w:rsidP="00B77948">
      <w:pPr>
        <w:pStyle w:val="Chapterheads"/>
        <w:jc w:val="left"/>
        <w:rPr>
          <w:sz w:val="52"/>
          <w:szCs w:val="52"/>
        </w:rPr>
      </w:pPr>
      <w:r w:rsidRPr="006E135A">
        <w:rPr>
          <w:sz w:val="52"/>
          <w:szCs w:val="52"/>
        </w:rPr>
        <w:t>On the globe Northrop pointed to a dot.</w:t>
      </w:r>
    </w:p>
    <w:p w:rsidR="00B77948" w:rsidRPr="006E135A" w:rsidRDefault="00B77948" w:rsidP="00B77948">
      <w:pPr>
        <w:pStyle w:val="Chapterheads"/>
        <w:jc w:val="left"/>
        <w:rPr>
          <w:sz w:val="52"/>
          <w:szCs w:val="52"/>
        </w:rPr>
      </w:pPr>
      <w:r>
        <w:rPr>
          <w:sz w:val="52"/>
          <w:szCs w:val="52"/>
        </w:rPr>
        <w:t>“</w:t>
      </w:r>
      <w:r w:rsidRPr="006E135A">
        <w:rPr>
          <w:sz w:val="52"/>
          <w:szCs w:val="52"/>
        </w:rPr>
        <w:t>That’s where we go, that’s our spot.</w:t>
      </w:r>
      <w:r>
        <w:rPr>
          <w:sz w:val="52"/>
          <w:szCs w:val="52"/>
        </w:rPr>
        <w:t>”</w:t>
      </w:r>
    </w:p>
    <w:p w:rsidR="00B77948" w:rsidRDefault="00B77948" w:rsidP="00B77948">
      <w:pPr>
        <w:pStyle w:val="Chapterheads"/>
        <w:jc w:val="left"/>
        <w:rPr>
          <w:sz w:val="28"/>
          <w:szCs w:val="28"/>
        </w:rPr>
      </w:pPr>
    </w:p>
    <w:p w:rsidR="00B77948" w:rsidRPr="009D11E0" w:rsidRDefault="00B77948" w:rsidP="00B77948">
      <w:pPr>
        <w:pStyle w:val="Chapterheads"/>
        <w:jc w:val="left"/>
        <w:rPr>
          <w:sz w:val="28"/>
          <w:szCs w:val="28"/>
        </w:rPr>
      </w:pPr>
    </w:p>
    <w:p w:rsidR="00B77948" w:rsidRDefault="00F942DE" w:rsidP="00B77948">
      <w:pPr>
        <w:pStyle w:val="Chapterhead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4457065</wp:posOffset>
                </wp:positionH>
                <wp:positionV relativeFrom="paragraph">
                  <wp:posOffset>3184525</wp:posOffset>
                </wp:positionV>
                <wp:extent cx="4067175" cy="838200"/>
                <wp:effectExtent l="3175" t="4445" r="0" b="0"/>
                <wp:wrapNone/>
                <wp:docPr id="464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717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Default="007A648B" w:rsidP="00B77948">
                            <w:pPr>
                              <w:pStyle w:val="Chapterheads"/>
                              <w:jc w:val="left"/>
                              <w:rPr>
                                <w:noProof/>
                                <w:sz w:val="52"/>
                                <w:szCs w:val="52"/>
                              </w:rPr>
                            </w:pPr>
                          </w:p>
                          <w:p w:rsidR="007A648B" w:rsidRDefault="007A648B" w:rsidP="00B77948">
                            <w:pPr>
                              <w:pStyle w:val="Chapterheads"/>
                              <w:jc w:val="left"/>
                              <w:rPr>
                                <w:noProof/>
                                <w:sz w:val="52"/>
                                <w:szCs w:val="52"/>
                              </w:rPr>
                            </w:pPr>
                          </w:p>
                          <w:p w:rsidR="007A648B" w:rsidRDefault="007A648B" w:rsidP="00B77948">
                            <w:pPr>
                              <w:pStyle w:val="Chapterheads"/>
                              <w:jc w:val="left"/>
                              <w:rPr>
                                <w:noProof/>
                                <w:sz w:val="52"/>
                                <w:szCs w:val="52"/>
                              </w:rPr>
                            </w:pPr>
                          </w:p>
                          <w:p w:rsidR="007A648B" w:rsidRPr="006E135A" w:rsidRDefault="007A648B" w:rsidP="00B77948">
                            <w:pPr>
                              <w:pStyle w:val="Chapterheads"/>
                              <w:jc w:val="left"/>
                              <w:rPr>
                                <w:noProof/>
                                <w:sz w:val="52"/>
                                <w:szCs w:val="52"/>
                              </w:rPr>
                            </w:pPr>
                            <w:r w:rsidRPr="006E135A">
                              <w:rPr>
                                <w:noProof/>
                                <w:sz w:val="52"/>
                                <w:szCs w:val="52"/>
                              </w:rPr>
                              <w:t xml:space="preserve">When it became too cold to stand </w:t>
                            </w:r>
                          </w:p>
                          <w:p w:rsidR="007A648B" w:rsidRPr="006E135A" w:rsidRDefault="007A648B" w:rsidP="00B77948">
                            <w:pPr>
                              <w:pStyle w:val="Chapterheads"/>
                              <w:jc w:val="left"/>
                              <w:rPr>
                                <w:sz w:val="52"/>
                                <w:szCs w:val="52"/>
                              </w:rPr>
                            </w:pPr>
                            <w:r w:rsidRPr="006E135A">
                              <w:rPr>
                                <w:noProof/>
                                <w:sz w:val="52"/>
                                <w:szCs w:val="52"/>
                              </w:rPr>
                              <w:t xml:space="preserve">the people and animals moved to another land. </w:t>
                            </w:r>
                          </w:p>
                          <w:p w:rsidR="007A648B" w:rsidRDefault="007A648B" w:rsidP="00B7794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" o:spid="_x0000_s1048" type="#_x0000_t202" style="position:absolute;left:0;text-align:left;margin-left:350.95pt;margin-top:250.75pt;width:320.25pt;height:6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" stroked="f">
                <v:textbox>
                  <w:txbxContent>
                    <w:p w:rsidR="007A648B" w:rsidRDefault="007A648B" w:rsidP="00B77948">
                      <w:pPr>
                        <w:pStyle w:val="Chapterheads"/>
                        <w:jc w:val="left"/>
                        <w:rPr>
                          <w:noProof/>
                          <w:sz w:val="52"/>
                          <w:szCs w:val="52"/>
                        </w:rPr>
                      </w:pPr>
                    </w:p>
                    <w:p w:rsidR="007A648B" w:rsidRDefault="007A648B" w:rsidP="00B77948">
                      <w:pPr>
                        <w:pStyle w:val="Chapterheads"/>
                        <w:jc w:val="left"/>
                        <w:rPr>
                          <w:noProof/>
                          <w:sz w:val="52"/>
                          <w:szCs w:val="52"/>
                        </w:rPr>
                      </w:pPr>
                    </w:p>
                    <w:p w:rsidR="007A648B" w:rsidRDefault="007A648B" w:rsidP="00B77948">
                      <w:pPr>
                        <w:pStyle w:val="Chapterheads"/>
                        <w:jc w:val="left"/>
                        <w:rPr>
                          <w:noProof/>
                          <w:sz w:val="52"/>
                          <w:szCs w:val="52"/>
                        </w:rPr>
                      </w:pPr>
                    </w:p>
                    <w:p w:rsidR="007A648B" w:rsidRPr="006E135A" w:rsidRDefault="007A648B" w:rsidP="00B77948">
                      <w:pPr>
                        <w:pStyle w:val="Chapterheads"/>
                        <w:jc w:val="left"/>
                        <w:rPr>
                          <w:noProof/>
                          <w:sz w:val="52"/>
                          <w:szCs w:val="52"/>
                        </w:rPr>
                      </w:pPr>
                      <w:r w:rsidRPr="006E135A">
                        <w:rPr>
                          <w:noProof/>
                          <w:sz w:val="52"/>
                          <w:szCs w:val="52"/>
                        </w:rPr>
                        <w:t xml:space="preserve">When it became too cold to stand </w:t>
                      </w:r>
                    </w:p>
                    <w:p w:rsidR="007A648B" w:rsidRPr="006E135A" w:rsidRDefault="007A648B" w:rsidP="00B77948">
                      <w:pPr>
                        <w:pStyle w:val="Chapterheads"/>
                        <w:jc w:val="left"/>
                        <w:rPr>
                          <w:sz w:val="52"/>
                          <w:szCs w:val="52"/>
                        </w:rPr>
                      </w:pPr>
                      <w:r w:rsidRPr="006E135A">
                        <w:rPr>
                          <w:noProof/>
                          <w:sz w:val="52"/>
                          <w:szCs w:val="52"/>
                        </w:rPr>
                        <w:t xml:space="preserve">the people and animals moved to another land. </w:t>
                      </w:r>
                    </w:p>
                    <w:p w:rsidR="007A648B" w:rsidRDefault="007A648B" w:rsidP="00B77948"/>
                  </w:txbxContent>
                </v:textbox>
              </v:shape>
            </w:pict>
          </mc:Fallback>
        </mc:AlternateContent>
      </w:r>
      <w:r w:rsidR="00B77948" w:rsidRPr="00262F44">
        <w:rPr>
          <w:noProof/>
        </w:rPr>
        <w:drawing>
          <wp:inline distT="0" distB="0" distL="0" distR="0">
            <wp:extent cx="2219325" cy="2863645"/>
            <wp:effectExtent l="19050" t="0" r="9525" b="0"/>
            <wp:docPr id="682" name="Picture 2" descr="http://www.globeideas.com/mm5/graphics/00000001/DCB8SNDINOZ11PRE-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globeideas.com/mm5/graphics/00000001/DCB8SNDINOZ11PRE-S1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62" cy="286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948" w:rsidRDefault="00B77948" w:rsidP="00F258B7">
      <w:pPr>
        <w:pStyle w:val="Chapterheads"/>
        <w:rPr>
          <w:sz w:val="52"/>
          <w:szCs w:val="52"/>
        </w:rPr>
      </w:pPr>
    </w:p>
    <w:p w:rsidR="00B77948" w:rsidRDefault="00F942DE" w:rsidP="00B77948">
      <w:pPr>
        <w:pStyle w:val="Chapterheads"/>
        <w:jc w:val="left"/>
      </w:pPr>
      <w:r>
        <w:rPr>
          <w:noProof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1452245</wp:posOffset>
                </wp:positionH>
                <wp:positionV relativeFrom="paragraph">
                  <wp:posOffset>2586355</wp:posOffset>
                </wp:positionV>
                <wp:extent cx="772160" cy="4220210"/>
                <wp:effectExtent l="36830" t="33655" r="172085" b="70485"/>
                <wp:wrapNone/>
                <wp:docPr id="463" name="Auto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72160" cy="4220210"/>
                        </a:xfrm>
                        <a:prstGeom prst="straightConnector1">
                          <a:avLst/>
                        </a:prstGeom>
                        <a:noFill/>
                        <a:ln w="57150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186DA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98" o:spid="_x0000_s1026" type="#_x0000_t32" style="position:absolute;margin-left:114.35pt;margin-top:203.65pt;width:60.8pt;height:332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" strokeweight="4.5pt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2409825</wp:posOffset>
                </wp:positionH>
                <wp:positionV relativeFrom="paragraph">
                  <wp:posOffset>371475</wp:posOffset>
                </wp:positionV>
                <wp:extent cx="3847465" cy="2113915"/>
                <wp:effectExtent l="13335" t="9525" r="6350" b="10160"/>
                <wp:wrapNone/>
                <wp:docPr id="462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7465" cy="2113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648B" w:rsidRPr="00F258B7" w:rsidRDefault="007A648B" w:rsidP="00B77948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</w:pPr>
                            <w:r w:rsidRPr="00F258B7"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  <w:t xml:space="preserve">If you </w:t>
                            </w:r>
                            <w:r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  <w:t xml:space="preserve">magnify your eye and </w:t>
                            </w:r>
                            <w:r w:rsidRPr="00F258B7"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  <w:t>look very carefully…</w:t>
                            </w:r>
                          </w:p>
                          <w:p w:rsidR="007A648B" w:rsidRPr="00F258B7" w:rsidRDefault="007A648B" w:rsidP="00B77948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</w:pPr>
                            <w:r w:rsidRPr="00F258B7"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  <w:t>Off Australia in the Indian Ocean you will see</w:t>
                            </w:r>
                            <w:r>
                              <w:rPr>
                                <w:rFonts w:ascii="Arial Black" w:hAnsi="Arial Black"/>
                                <w:b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7" o:spid="_x0000_s1049" type="#_x0000_t202" style="position:absolute;margin-left:189.75pt;margin-top:29.25pt;width:302.95pt;height:166.4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">
                <v:textbox>
                  <w:txbxContent>
                    <w:p w:rsidR="007A648B" w:rsidRPr="00F258B7" w:rsidRDefault="007A648B" w:rsidP="00B77948">
                      <w:pPr>
                        <w:jc w:val="center"/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</w:pPr>
                      <w:r w:rsidRPr="00F258B7"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  <w:t xml:space="preserve">If you </w:t>
                      </w:r>
                      <w:r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  <w:t xml:space="preserve">magnify your eye and </w:t>
                      </w:r>
                      <w:r w:rsidRPr="00F258B7"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  <w:t>look very carefully…</w:t>
                      </w:r>
                    </w:p>
                    <w:p w:rsidR="007A648B" w:rsidRPr="00F258B7" w:rsidRDefault="007A648B" w:rsidP="00B77948">
                      <w:pPr>
                        <w:jc w:val="center"/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</w:pPr>
                      <w:r w:rsidRPr="00F258B7"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  <w:t>Off Australia in the Indian Ocean you will see</w:t>
                      </w:r>
                      <w:r>
                        <w:rPr>
                          <w:rFonts w:ascii="Arial Black" w:hAnsi="Arial Black"/>
                          <w:b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77948" w:rsidRPr="00262F44">
        <w:rPr>
          <w:noProof/>
        </w:rPr>
        <w:drawing>
          <wp:inline distT="0" distB="0" distL="0" distR="0">
            <wp:extent cx="2338388" cy="3085951"/>
            <wp:effectExtent l="19050" t="0" r="4762" b="0"/>
            <wp:docPr id="683" name="Picture 14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904" cy="309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948" w:rsidRDefault="00B77948" w:rsidP="00B77948">
      <w:pPr>
        <w:pStyle w:val="Chapterheads"/>
      </w:pPr>
    </w:p>
    <w:p w:rsidR="00B77948" w:rsidRPr="006E135A" w:rsidRDefault="00B77948" w:rsidP="00B77948">
      <w:pPr>
        <w:pStyle w:val="Chapterheads"/>
        <w:rPr>
          <w:sz w:val="52"/>
          <w:szCs w:val="52"/>
        </w:rPr>
      </w:pPr>
      <w:r w:rsidRPr="006E135A">
        <w:rPr>
          <w:sz w:val="52"/>
          <w:szCs w:val="52"/>
        </w:rPr>
        <w:t>There are three island</w:t>
      </w:r>
      <w:r>
        <w:rPr>
          <w:sz w:val="52"/>
          <w:szCs w:val="52"/>
        </w:rPr>
        <w:t>s</w:t>
      </w:r>
      <w:r w:rsidRPr="006E135A">
        <w:rPr>
          <w:sz w:val="52"/>
          <w:szCs w:val="52"/>
        </w:rPr>
        <w:t xml:space="preserve"> very small</w:t>
      </w:r>
    </w:p>
    <w:p w:rsidR="00B77948" w:rsidRPr="006E135A" w:rsidRDefault="00B77948" w:rsidP="00B77948">
      <w:pPr>
        <w:pStyle w:val="Chapterheads"/>
        <w:rPr>
          <w:sz w:val="52"/>
          <w:szCs w:val="52"/>
        </w:rPr>
      </w:pPr>
      <w:r w:rsidRPr="006E135A">
        <w:rPr>
          <w:sz w:val="52"/>
          <w:szCs w:val="52"/>
        </w:rPr>
        <w:t>Perfect for elves who are not at all tall</w:t>
      </w:r>
    </w:p>
    <w:p w:rsidR="00B77948" w:rsidRDefault="00B77948" w:rsidP="00B77948">
      <w:pPr>
        <w:pStyle w:val="Chapterheads"/>
      </w:pPr>
      <w:r w:rsidRPr="00074DA5">
        <w:rPr>
          <w:noProof/>
        </w:rPr>
        <w:drawing>
          <wp:inline distT="0" distB="0" distL="0" distR="0">
            <wp:extent cx="3229117" cy="3197433"/>
            <wp:effectExtent l="19050" t="0" r="9383" b="0"/>
            <wp:docPr id="687" name="Picture 39" descr="https://encrypted-tbn0.gstatic.com/images?q=tbn:ANd9GcQpOJy9ZhH6Wz8GVZiIGBI9uZQW2V_O9vDcmblflG5yuJpInkj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encrypted-tbn0.gstatic.com/images?q=tbn:ANd9GcQpOJy9ZhH6Wz8GVZiIGBI9uZQW2V_O9vDcmblflG5yuJpInkjdIA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7" cy="320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B36" w:rsidRPr="006E135A" w:rsidRDefault="00B77948" w:rsidP="006E0B36">
      <w:pPr>
        <w:pStyle w:val="Chapterheads"/>
        <w:rPr>
          <w:sz w:val="52"/>
          <w:szCs w:val="52"/>
        </w:rPr>
      </w:pPr>
      <w:r>
        <w:rPr>
          <w:sz w:val="52"/>
          <w:szCs w:val="52"/>
        </w:rPr>
        <w:t>“</w:t>
      </w:r>
      <w:r w:rsidRPr="006E135A">
        <w:rPr>
          <w:sz w:val="52"/>
          <w:szCs w:val="52"/>
        </w:rPr>
        <w:t xml:space="preserve">The biggest has two roads </w:t>
      </w:r>
      <w:r>
        <w:rPr>
          <w:sz w:val="52"/>
          <w:szCs w:val="52"/>
        </w:rPr>
        <w:t>&amp;</w:t>
      </w:r>
      <w:r w:rsidRPr="006E135A">
        <w:rPr>
          <w:sz w:val="52"/>
          <w:szCs w:val="52"/>
        </w:rPr>
        <w:t xml:space="preserve"> with luck</w:t>
      </w:r>
      <w:r w:rsidR="006E0B36">
        <w:rPr>
          <w:sz w:val="52"/>
          <w:szCs w:val="52"/>
        </w:rPr>
        <w:t xml:space="preserve"> w</w:t>
      </w:r>
      <w:r w:rsidR="006E0B36" w:rsidRPr="006E135A">
        <w:rPr>
          <w:sz w:val="52"/>
          <w:szCs w:val="52"/>
        </w:rPr>
        <w:t xml:space="preserve">e </w:t>
      </w:r>
      <w:r w:rsidR="006E0B36">
        <w:rPr>
          <w:sz w:val="52"/>
          <w:szCs w:val="52"/>
        </w:rPr>
        <w:t xml:space="preserve">will even </w:t>
      </w:r>
      <w:r w:rsidR="006E0B36" w:rsidRPr="006E135A">
        <w:rPr>
          <w:sz w:val="52"/>
          <w:szCs w:val="52"/>
        </w:rPr>
        <w:t>find a truck</w:t>
      </w:r>
      <w:r w:rsidR="006E0B36">
        <w:rPr>
          <w:sz w:val="52"/>
          <w:szCs w:val="52"/>
        </w:rPr>
        <w:t>.”</w:t>
      </w:r>
    </w:p>
    <w:p w:rsidR="00B77948" w:rsidRPr="006E135A" w:rsidRDefault="00B77948" w:rsidP="00B77948">
      <w:pPr>
        <w:pStyle w:val="Chapterheads"/>
        <w:rPr>
          <w:sz w:val="52"/>
          <w:szCs w:val="52"/>
        </w:rPr>
      </w:pPr>
    </w:p>
    <w:p w:rsidR="00F258B7" w:rsidRPr="006E0B36" w:rsidRDefault="006E0B36" w:rsidP="00F258B7">
      <w:pPr>
        <w:pStyle w:val="Chapterheads"/>
        <w:rPr>
          <w:sz w:val="48"/>
          <w:szCs w:val="48"/>
        </w:rPr>
      </w:pPr>
      <w:r w:rsidRPr="006E0B36">
        <w:rPr>
          <w:sz w:val="48"/>
          <w:szCs w:val="48"/>
        </w:rPr>
        <w:lastRenderedPageBreak/>
        <w:t>“These islands have b</w:t>
      </w:r>
      <w:r w:rsidR="00F258B7" w:rsidRPr="006E0B36">
        <w:rPr>
          <w:sz w:val="48"/>
          <w:szCs w:val="48"/>
        </w:rPr>
        <w:t xml:space="preserve">eautiful </w:t>
      </w:r>
      <w:r w:rsidRPr="006E0B36">
        <w:rPr>
          <w:sz w:val="48"/>
          <w:szCs w:val="48"/>
        </w:rPr>
        <w:t>s</w:t>
      </w:r>
      <w:r w:rsidR="00F258B7" w:rsidRPr="006E0B36">
        <w:rPr>
          <w:sz w:val="48"/>
          <w:szCs w:val="48"/>
        </w:rPr>
        <w:t>unsets</w:t>
      </w:r>
      <w:r w:rsidRPr="006E0B36">
        <w:rPr>
          <w:sz w:val="48"/>
          <w:szCs w:val="48"/>
        </w:rPr>
        <w:t>.”</w:t>
      </w:r>
    </w:p>
    <w:p w:rsidR="00074DA5" w:rsidRDefault="00074DA5" w:rsidP="00183B8F">
      <w:pPr>
        <w:pStyle w:val="Chapterheads"/>
      </w:pPr>
      <w:r w:rsidRPr="00074DA5">
        <w:rPr>
          <w:noProof/>
        </w:rPr>
        <w:drawing>
          <wp:inline distT="0" distB="0" distL="0" distR="0">
            <wp:extent cx="4913744" cy="3685309"/>
            <wp:effectExtent l="19050" t="0" r="1156" b="0"/>
            <wp:docPr id="45" name="Picture 45" descr="http://cache2.allpostersimages.com/p/LRG/61/6165/O7NG100Z/posters/george-mccarthy-colorful-sunset-over-sombrero-beach-in-the-florida-k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cache2.allpostersimages.com/p/LRG/61/6165/O7NG100Z/posters/george-mccarthy-colorful-sunset-over-sombrero-beach-in-the-florida-keys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44" cy="368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1E0" w:rsidRDefault="009D11E0" w:rsidP="00CE6F35">
      <w:pPr>
        <w:pStyle w:val="Chapterheads"/>
        <w:jc w:val="left"/>
      </w:pPr>
    </w:p>
    <w:p w:rsidR="00074DA5" w:rsidRPr="006E135A" w:rsidRDefault="006E0B36" w:rsidP="00183B8F">
      <w:pPr>
        <w:pStyle w:val="Chapterheads"/>
        <w:rPr>
          <w:sz w:val="52"/>
          <w:szCs w:val="52"/>
        </w:rPr>
      </w:pPr>
      <w:r>
        <w:rPr>
          <w:sz w:val="52"/>
          <w:szCs w:val="52"/>
        </w:rPr>
        <w:t>“</w:t>
      </w:r>
      <w:r w:rsidR="00F258B7" w:rsidRPr="006E135A">
        <w:rPr>
          <w:sz w:val="52"/>
          <w:szCs w:val="52"/>
        </w:rPr>
        <w:t xml:space="preserve">Beautiful </w:t>
      </w:r>
      <w:r w:rsidR="009D11E0" w:rsidRPr="006E135A">
        <w:rPr>
          <w:sz w:val="52"/>
          <w:szCs w:val="52"/>
        </w:rPr>
        <w:t>blue water</w:t>
      </w:r>
      <w:r w:rsidR="00A913AD">
        <w:rPr>
          <w:sz w:val="52"/>
          <w:szCs w:val="52"/>
        </w:rPr>
        <w:t xml:space="preserve"> </w:t>
      </w:r>
      <w:r>
        <w:rPr>
          <w:sz w:val="52"/>
          <w:szCs w:val="52"/>
        </w:rPr>
        <w:t>and</w:t>
      </w:r>
    </w:p>
    <w:p w:rsidR="00074DA5" w:rsidRDefault="00074DA5" w:rsidP="00F258B7">
      <w:pPr>
        <w:pStyle w:val="Chapterheads"/>
      </w:pPr>
      <w:r w:rsidRPr="00074DA5">
        <w:rPr>
          <w:noProof/>
        </w:rPr>
        <w:drawing>
          <wp:inline distT="0" distB="0" distL="0" distR="0">
            <wp:extent cx="4857115" cy="3642837"/>
            <wp:effectExtent l="19050" t="0" r="635" b="0"/>
            <wp:docPr id="22" name="Picture 48" descr="http://cache2.allpostersimages.com/p/LRG/13/1380/3O5P000Z/posters/bill-ross-sailing-on-the-blue-s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cache2.allpostersimages.com/p/LRG/13/1380/3O5P000Z/posters/bill-ross-sailing-on-the-blue-sea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110" cy="3652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DA5" w:rsidRPr="006E135A" w:rsidRDefault="006E0B36" w:rsidP="00183B8F">
      <w:pPr>
        <w:pStyle w:val="Chapterheads"/>
        <w:rPr>
          <w:sz w:val="52"/>
          <w:szCs w:val="52"/>
        </w:rPr>
      </w:pPr>
      <w:proofErr w:type="gramStart"/>
      <w:r>
        <w:rPr>
          <w:sz w:val="52"/>
          <w:szCs w:val="52"/>
        </w:rPr>
        <w:lastRenderedPageBreak/>
        <w:t>s</w:t>
      </w:r>
      <w:r w:rsidR="009D11E0" w:rsidRPr="006E135A">
        <w:rPr>
          <w:sz w:val="52"/>
          <w:szCs w:val="52"/>
        </w:rPr>
        <w:t>parkling</w:t>
      </w:r>
      <w:proofErr w:type="gramEnd"/>
      <w:r w:rsidR="009D11E0" w:rsidRPr="006E135A">
        <w:rPr>
          <w:sz w:val="52"/>
          <w:szCs w:val="52"/>
        </w:rPr>
        <w:t xml:space="preserve"> sandy beaches</w:t>
      </w:r>
      <w:r>
        <w:rPr>
          <w:sz w:val="52"/>
          <w:szCs w:val="52"/>
        </w:rPr>
        <w:t>.”</w:t>
      </w:r>
    </w:p>
    <w:p w:rsidR="00074DA5" w:rsidRDefault="00074DA5" w:rsidP="00183B8F">
      <w:pPr>
        <w:pStyle w:val="Chapterheads"/>
      </w:pPr>
      <w:r w:rsidRPr="00074DA5">
        <w:rPr>
          <w:noProof/>
        </w:rPr>
        <w:drawing>
          <wp:inline distT="0" distB="0" distL="0" distR="0">
            <wp:extent cx="4584699" cy="3438525"/>
            <wp:effectExtent l="19050" t="0" r="6351" b="0"/>
            <wp:docPr id="51" name="Picture 51" descr="http://cache2.allpostersimages.com/p/LRG/61/6164/7FUG100Z/posters/ron-dahlquist-secluded-po-olenalena-beach-on-ma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cache2.allpostersimages.com/p/LRG/61/6164/7FUG100Z/posters/ron-dahlquist-secluded-po-olenalena-beach-on-maui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839" cy="344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DA5" w:rsidRDefault="00074DA5" w:rsidP="00CE6F35">
      <w:pPr>
        <w:pStyle w:val="Chapterheads"/>
        <w:jc w:val="left"/>
      </w:pPr>
    </w:p>
    <w:p w:rsidR="006E0B36" w:rsidRDefault="006E0B36" w:rsidP="00CE6F35">
      <w:pPr>
        <w:pStyle w:val="Chapterheads"/>
        <w:jc w:val="left"/>
      </w:pPr>
    </w:p>
    <w:p w:rsidR="00FC1BA9" w:rsidRDefault="00F942DE" w:rsidP="00CE6F35">
      <w:pPr>
        <w:pStyle w:val="Chapterheads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3472815</wp:posOffset>
                </wp:positionH>
                <wp:positionV relativeFrom="paragraph">
                  <wp:posOffset>34290</wp:posOffset>
                </wp:positionV>
                <wp:extent cx="2895600" cy="2609850"/>
                <wp:effectExtent l="0" t="0" r="0" b="0"/>
                <wp:wrapNone/>
                <wp:docPr id="458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5600" cy="2609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6E0B36" w:rsidRDefault="007A648B" w:rsidP="006E0B36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 w:rsidRPr="006E0B36">
                              <w:rPr>
                                <w:sz w:val="44"/>
                                <w:szCs w:val="44"/>
                              </w:rPr>
                              <w:t>“The biggest of these islands is perfect</w:t>
                            </w:r>
                          </w:p>
                          <w:p w:rsidR="007A648B" w:rsidRPr="006E0B36" w:rsidRDefault="007A648B" w:rsidP="006E0B36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 w:rsidRPr="006E0B36">
                              <w:rPr>
                                <w:sz w:val="44"/>
                                <w:szCs w:val="44"/>
                              </w:rPr>
                              <w:t>The best I could detect.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”</w:t>
                            </w:r>
                          </w:p>
                          <w:p w:rsidR="007A648B" w:rsidRDefault="007A648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" o:spid="_x0000_s1050" type="#_x0000_t202" style="position:absolute;margin-left:273.45pt;margin-top:2.7pt;width:228pt;height:205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" stroked="f">
                <v:textbox>
                  <w:txbxContent>
                    <w:p w:rsidR="007A648B" w:rsidRPr="006E0B36" w:rsidRDefault="007A648B" w:rsidP="006E0B36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 w:rsidRPr="006E0B36">
                        <w:rPr>
                          <w:sz w:val="44"/>
                          <w:szCs w:val="44"/>
                        </w:rPr>
                        <w:t>“The biggest of these islands is perfect</w:t>
                      </w:r>
                    </w:p>
                    <w:p w:rsidR="007A648B" w:rsidRPr="006E0B36" w:rsidRDefault="007A648B" w:rsidP="006E0B36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 w:rsidRPr="006E0B36">
                        <w:rPr>
                          <w:sz w:val="44"/>
                          <w:szCs w:val="44"/>
                        </w:rPr>
                        <w:t>The best I could detect.</w:t>
                      </w:r>
                      <w:r>
                        <w:rPr>
                          <w:sz w:val="44"/>
                          <w:szCs w:val="44"/>
                        </w:rPr>
                        <w:t>”</w:t>
                      </w:r>
                    </w:p>
                    <w:p w:rsidR="007A648B" w:rsidRDefault="007A648B"/>
                  </w:txbxContent>
                </v:textbox>
              </v:shape>
            </w:pict>
          </mc:Fallback>
        </mc:AlternateContent>
      </w:r>
    </w:p>
    <w:p w:rsidR="0008727A" w:rsidRDefault="000E3746" w:rsidP="000E3746">
      <w:pPr>
        <w:pStyle w:val="Chapterheads"/>
        <w:jc w:val="left"/>
      </w:pPr>
      <w:r w:rsidRPr="000E3746">
        <w:rPr>
          <w:noProof/>
        </w:rPr>
        <w:t xml:space="preserve"> </w:t>
      </w:r>
      <w:r w:rsidRPr="000E3746">
        <w:rPr>
          <w:noProof/>
        </w:rPr>
        <w:drawing>
          <wp:inline distT="0" distB="0" distL="0" distR="0">
            <wp:extent cx="3367088" cy="2525317"/>
            <wp:effectExtent l="19050" t="0" r="4762" b="0"/>
            <wp:docPr id="690" name="Picture 4" descr="http://3.bp.blogspot.com/-DV6YMPP5n0k/T6WA75F4dPI/AAAAAAAAO1g/6u7z7l5qf34/s1600/Christmas-Isl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3.bp.blogspot.com/-DV6YMPP5n0k/T6WA75F4dPI/AAAAAAAAO1g/6u7z7l5qf34/s1600/Christmas-Island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855" cy="252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746" w:rsidRDefault="000E3746" w:rsidP="00CE6F35">
      <w:pPr>
        <w:pStyle w:val="Chapterheads"/>
        <w:jc w:val="left"/>
        <w:rPr>
          <w:sz w:val="52"/>
          <w:szCs w:val="52"/>
        </w:rPr>
      </w:pPr>
    </w:p>
    <w:p w:rsidR="00AC707D" w:rsidRPr="006E135A" w:rsidRDefault="006E0B36" w:rsidP="000E3746">
      <w:pPr>
        <w:pStyle w:val="Chapterheads"/>
        <w:rPr>
          <w:sz w:val="52"/>
          <w:szCs w:val="52"/>
        </w:rPr>
      </w:pPr>
      <w:r>
        <w:rPr>
          <w:sz w:val="52"/>
          <w:szCs w:val="52"/>
        </w:rPr>
        <w:t>“And y</w:t>
      </w:r>
      <w:r w:rsidR="00AC707D" w:rsidRPr="006E135A">
        <w:rPr>
          <w:sz w:val="52"/>
          <w:szCs w:val="52"/>
        </w:rPr>
        <w:t>ou see the islands have a name</w:t>
      </w:r>
    </w:p>
    <w:p w:rsidR="00AC707D" w:rsidRPr="006E135A" w:rsidRDefault="00AC707D" w:rsidP="000E3746">
      <w:pPr>
        <w:pStyle w:val="Chapterheads"/>
        <w:rPr>
          <w:sz w:val="52"/>
          <w:szCs w:val="52"/>
        </w:rPr>
      </w:pPr>
      <w:r w:rsidRPr="006E135A">
        <w:rPr>
          <w:sz w:val="52"/>
          <w:szCs w:val="52"/>
        </w:rPr>
        <w:t>Our holiday is called the same</w:t>
      </w:r>
      <w:r w:rsidR="000E3746">
        <w:rPr>
          <w:sz w:val="52"/>
          <w:szCs w:val="52"/>
        </w:rPr>
        <w:t>.”</w:t>
      </w:r>
    </w:p>
    <w:p w:rsidR="00FC498E" w:rsidRDefault="00EE3FE7" w:rsidP="00CE6F35">
      <w:pPr>
        <w:pStyle w:val="Chapterheads"/>
        <w:jc w:val="left"/>
        <w:rPr>
          <w:sz w:val="52"/>
          <w:szCs w:val="52"/>
        </w:rPr>
      </w:pPr>
      <w:r w:rsidRPr="003B4A0F">
        <w:rPr>
          <w:sz w:val="52"/>
          <w:szCs w:val="52"/>
          <w:highlight w:val="yellow"/>
        </w:rPr>
        <w:lastRenderedPageBreak/>
        <w:t>“</w:t>
      </w:r>
      <w:r w:rsidR="00FC498E" w:rsidRPr="003B4A0F">
        <w:rPr>
          <w:sz w:val="52"/>
          <w:szCs w:val="52"/>
          <w:highlight w:val="yellow"/>
        </w:rPr>
        <w:t>All the c</w:t>
      </w:r>
      <w:r w:rsidR="00AC707D" w:rsidRPr="003B4A0F">
        <w:rPr>
          <w:sz w:val="52"/>
          <w:szCs w:val="52"/>
          <w:highlight w:val="yellow"/>
        </w:rPr>
        <w:t>hildren hang their stocking and say</w:t>
      </w:r>
      <w:r w:rsidR="00FC498E" w:rsidRPr="003B4A0F">
        <w:rPr>
          <w:sz w:val="52"/>
          <w:szCs w:val="52"/>
          <w:highlight w:val="yellow"/>
        </w:rPr>
        <w:t xml:space="preserve"> t</w:t>
      </w:r>
      <w:r w:rsidR="00AC707D" w:rsidRPr="003B4A0F">
        <w:rPr>
          <w:sz w:val="52"/>
          <w:szCs w:val="52"/>
          <w:highlight w:val="yellow"/>
        </w:rPr>
        <w:t>he</w:t>
      </w:r>
      <w:r w:rsidR="00837B65" w:rsidRPr="003B4A0F">
        <w:rPr>
          <w:sz w:val="52"/>
          <w:szCs w:val="52"/>
          <w:highlight w:val="yellow"/>
        </w:rPr>
        <w:t xml:space="preserve"> stockings</w:t>
      </w:r>
      <w:r w:rsidR="00AC707D" w:rsidRPr="003B4A0F">
        <w:rPr>
          <w:sz w:val="52"/>
          <w:szCs w:val="52"/>
          <w:highlight w:val="yellow"/>
        </w:rPr>
        <w:t xml:space="preserve"> will be full on </w:t>
      </w:r>
      <w:r w:rsidR="00FC498E" w:rsidRPr="003B4A0F">
        <w:rPr>
          <w:sz w:val="52"/>
          <w:szCs w:val="52"/>
          <w:highlight w:val="yellow"/>
        </w:rPr>
        <w:t>what day</w:t>
      </w:r>
      <w:r w:rsidR="00082C06">
        <w:rPr>
          <w:sz w:val="52"/>
          <w:szCs w:val="52"/>
          <w:highlight w:val="yellow"/>
        </w:rPr>
        <w:t>?</w:t>
      </w:r>
      <w:r w:rsidR="00F620CF" w:rsidRPr="003B4A0F">
        <w:rPr>
          <w:sz w:val="52"/>
          <w:szCs w:val="52"/>
          <w:highlight w:val="yellow"/>
        </w:rPr>
        <w:t>”</w:t>
      </w:r>
    </w:p>
    <w:p w:rsidR="00205415" w:rsidRDefault="00205415" w:rsidP="00CE6F35">
      <w:pPr>
        <w:pStyle w:val="Chapterheads"/>
        <w:jc w:val="left"/>
        <w:rPr>
          <w:sz w:val="52"/>
          <w:szCs w:val="52"/>
        </w:rPr>
      </w:pPr>
    </w:p>
    <w:p w:rsidR="006E0B36" w:rsidRDefault="00105F10" w:rsidP="00CE6F35">
      <w:pPr>
        <w:pStyle w:val="Chapterheads"/>
        <w:jc w:val="left"/>
        <w:rPr>
          <w:sz w:val="52"/>
          <w:szCs w:val="52"/>
        </w:rPr>
      </w:pPr>
      <w:r>
        <w:rPr>
          <w:noProof/>
        </w:rPr>
        <w:drawing>
          <wp:inline distT="0" distB="0" distL="0" distR="0">
            <wp:extent cx="5429250" cy="4076700"/>
            <wp:effectExtent l="19050" t="0" r="0" b="0"/>
            <wp:docPr id="692" name="Picture 7" descr="Luxurious Christmas Stocking with Fur Trim, Red with Reinde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uxurious Christmas Stocking with Fur Trim, Red with Reindeers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415" w:rsidRPr="00205415" w:rsidRDefault="00205415" w:rsidP="00DB4883">
      <w:pPr>
        <w:pStyle w:val="Chapterheads"/>
        <w:rPr>
          <w:sz w:val="48"/>
          <w:szCs w:val="48"/>
        </w:rPr>
      </w:pPr>
      <w:r w:rsidRPr="00205415">
        <w:rPr>
          <w:sz w:val="48"/>
          <w:szCs w:val="48"/>
        </w:rPr>
        <w:t>And the children said</w:t>
      </w:r>
      <w:r w:rsidR="00FB794E">
        <w:rPr>
          <w:sz w:val="48"/>
          <w:szCs w:val="48"/>
        </w:rPr>
        <w:t xml:space="preserve"> </w:t>
      </w:r>
    </w:p>
    <w:p w:rsidR="00205415" w:rsidRDefault="00205415" w:rsidP="00DB4883">
      <w:pPr>
        <w:pStyle w:val="Chapterheads"/>
        <w:rPr>
          <w:sz w:val="36"/>
          <w:szCs w:val="36"/>
          <w:u w:val="single"/>
        </w:rPr>
      </w:pPr>
    </w:p>
    <w:p w:rsidR="00205415" w:rsidRPr="006E135A" w:rsidRDefault="00205415" w:rsidP="00205415">
      <w:pPr>
        <w:pStyle w:val="Chapterheads"/>
        <w:jc w:val="left"/>
        <w:rPr>
          <w:sz w:val="52"/>
          <w:szCs w:val="52"/>
        </w:rPr>
      </w:pPr>
      <w:r>
        <w:rPr>
          <w:sz w:val="52"/>
          <w:szCs w:val="52"/>
        </w:rPr>
        <w:t>“</w:t>
      </w:r>
      <w:r w:rsidR="00082C06">
        <w:rPr>
          <w:sz w:val="52"/>
          <w:szCs w:val="52"/>
        </w:rPr>
        <w:t xml:space="preserve">On </w:t>
      </w:r>
      <w:r>
        <w:rPr>
          <w:sz w:val="52"/>
          <w:szCs w:val="52"/>
        </w:rPr>
        <w:t>Christmas Day.”</w:t>
      </w:r>
    </w:p>
    <w:p w:rsidR="00205415" w:rsidRDefault="00205415" w:rsidP="00205415">
      <w:pPr>
        <w:pStyle w:val="Chapterheads"/>
        <w:rPr>
          <w:sz w:val="44"/>
          <w:szCs w:val="44"/>
        </w:rPr>
      </w:pPr>
    </w:p>
    <w:p w:rsidR="00205415" w:rsidRPr="001321E9" w:rsidRDefault="002B1A0E" w:rsidP="00205415">
      <w:pPr>
        <w:pStyle w:val="Chapterheads"/>
        <w:rPr>
          <w:sz w:val="44"/>
          <w:szCs w:val="44"/>
        </w:rPr>
      </w:pPr>
      <w:r>
        <w:rPr>
          <w:sz w:val="44"/>
          <w:szCs w:val="44"/>
        </w:rPr>
        <w:t>Santa</w:t>
      </w:r>
      <w:r w:rsidR="00205415" w:rsidRPr="001321E9">
        <w:rPr>
          <w:sz w:val="44"/>
          <w:szCs w:val="44"/>
        </w:rPr>
        <w:t xml:space="preserve"> will move to </w:t>
      </w:r>
      <w:r w:rsidR="00205415">
        <w:rPr>
          <w:sz w:val="44"/>
          <w:szCs w:val="44"/>
        </w:rPr>
        <w:t>…..</w:t>
      </w:r>
    </w:p>
    <w:p w:rsidR="00205415" w:rsidRPr="00584528" w:rsidRDefault="00205415" w:rsidP="00205415">
      <w:pPr>
        <w:pStyle w:val="Chapterheads"/>
        <w:jc w:val="left"/>
        <w:rPr>
          <w:color w:val="FF0000"/>
          <w:sz w:val="72"/>
          <w:szCs w:val="72"/>
        </w:rPr>
      </w:pPr>
      <w:r w:rsidRPr="00584528">
        <w:rPr>
          <w:color w:val="FF0000"/>
          <w:sz w:val="72"/>
          <w:szCs w:val="72"/>
        </w:rPr>
        <w:t>“</w:t>
      </w:r>
      <w:r w:rsidRPr="00EE3FE7">
        <w:rPr>
          <w:color w:val="00B050"/>
          <w:sz w:val="72"/>
          <w:szCs w:val="72"/>
        </w:rPr>
        <w:t>The</w:t>
      </w:r>
      <w:r w:rsidRPr="00584528">
        <w:rPr>
          <w:color w:val="FF0000"/>
          <w:sz w:val="72"/>
          <w:szCs w:val="72"/>
        </w:rPr>
        <w:t xml:space="preserve"> Christmas </w:t>
      </w:r>
      <w:r w:rsidRPr="00584528">
        <w:rPr>
          <w:color w:val="00B050"/>
          <w:sz w:val="72"/>
          <w:szCs w:val="72"/>
        </w:rPr>
        <w:t>Islands”</w:t>
      </w:r>
      <w:r w:rsidRPr="00584528">
        <w:rPr>
          <w:color w:val="FF0000"/>
          <w:sz w:val="72"/>
          <w:szCs w:val="72"/>
        </w:rPr>
        <w:t xml:space="preserve"> </w:t>
      </w:r>
    </w:p>
    <w:p w:rsidR="00DB4883" w:rsidRDefault="00C573D9" w:rsidP="00DB4883">
      <w:pPr>
        <w:pStyle w:val="Chapterheads"/>
        <w:rPr>
          <w:noProof/>
          <w:sz w:val="44"/>
          <w:szCs w:val="44"/>
        </w:rPr>
      </w:pPr>
      <w:r>
        <w:rPr>
          <w:sz w:val="36"/>
          <w:szCs w:val="36"/>
        </w:rPr>
        <w:lastRenderedPageBreak/>
        <w:t xml:space="preserve">The entire </w:t>
      </w:r>
      <w:r w:rsidR="00FB794E" w:rsidRPr="00F942DE">
        <w:rPr>
          <w:color w:val="FF0000"/>
          <w:sz w:val="36"/>
          <w:szCs w:val="36"/>
          <w:u w:val="single"/>
        </w:rPr>
        <w:t>Beach</w:t>
      </w:r>
      <w:r w:rsidR="00FB794E" w:rsidRPr="00FB794E">
        <w:rPr>
          <w:color w:val="FF0000"/>
          <w:sz w:val="36"/>
          <w:szCs w:val="36"/>
        </w:rPr>
        <w:t xml:space="preserve"> </w:t>
      </w:r>
      <w:r>
        <w:rPr>
          <w:sz w:val="36"/>
          <w:szCs w:val="36"/>
        </w:rPr>
        <w:t>family clapped</w:t>
      </w:r>
      <w:r w:rsidR="000E3746">
        <w:rPr>
          <w:sz w:val="52"/>
          <w:szCs w:val="52"/>
        </w:rPr>
        <w:t xml:space="preserve"> </w:t>
      </w:r>
    </w:p>
    <w:p w:rsidR="00205415" w:rsidRPr="00205415" w:rsidRDefault="00205415" w:rsidP="00205415">
      <w:pPr>
        <w:pStyle w:val="Chapterheads"/>
        <w:jc w:val="left"/>
        <w:rPr>
          <w:sz w:val="22"/>
          <w:szCs w:val="22"/>
        </w:rPr>
      </w:pPr>
      <w:r>
        <w:rPr>
          <w:sz w:val="52"/>
          <w:szCs w:val="52"/>
        </w:rPr>
        <w:t xml:space="preserve"> </w:t>
      </w:r>
    </w:p>
    <w:p w:rsidR="00C573D9" w:rsidRDefault="00F942DE" w:rsidP="00205415">
      <w:pPr>
        <w:pStyle w:val="Chapterheads"/>
        <w:jc w:val="left"/>
        <w:rPr>
          <w:sz w:val="52"/>
          <w:szCs w:val="52"/>
        </w:rPr>
      </w:pPr>
      <w:r>
        <w:rPr>
          <w:b w:val="0"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2425065</wp:posOffset>
                </wp:positionH>
                <wp:positionV relativeFrom="paragraph">
                  <wp:posOffset>2546985</wp:posOffset>
                </wp:positionV>
                <wp:extent cx="2886075" cy="1000125"/>
                <wp:effectExtent l="9525" t="9525" r="9525" b="9525"/>
                <wp:wrapNone/>
                <wp:docPr id="456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6075" cy="1000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42DE" w:rsidRPr="00F942DE" w:rsidRDefault="00F942D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F942DE">
                              <w:rPr>
                                <w:sz w:val="24"/>
                                <w:szCs w:val="24"/>
                              </w:rPr>
                              <w:t>I</w:t>
                            </w:r>
                            <w:bookmarkStart w:id="0" w:name="_GoBack"/>
                            <w:bookmarkEnd w:id="0"/>
                            <w:r w:rsidRPr="00F942DE">
                              <w:rPr>
                                <w:sz w:val="24"/>
                                <w:szCs w:val="24"/>
                              </w:rPr>
                              <w:t>nsert Picture of Family or Group.</w:t>
                            </w:r>
                          </w:p>
                          <w:p w:rsidR="00F942DE" w:rsidRPr="00F942DE" w:rsidRDefault="00F942D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F942DE">
                              <w:rPr>
                                <w:sz w:val="24"/>
                                <w:szCs w:val="24"/>
                              </w:rPr>
                              <w:t>“The entire school class clapped or</w:t>
                            </w:r>
                          </w:p>
                          <w:p w:rsidR="00F942DE" w:rsidRPr="00F942DE" w:rsidRDefault="00F942D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F942DE">
                              <w:rPr>
                                <w:sz w:val="24"/>
                                <w:szCs w:val="24"/>
                              </w:rPr>
                              <w:t>All of the Minneapolis family clapped.”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" o:spid="_x0000_s1051" type="#_x0000_t202" style="position:absolute;margin-left:190.95pt;margin-top:200.55pt;width:227.25pt;height:78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">
                <v:textbox>
                  <w:txbxContent>
                    <w:p w:rsidR="00F942DE" w:rsidRPr="00F942DE" w:rsidRDefault="00F942DE">
                      <w:pPr>
                        <w:rPr>
                          <w:sz w:val="24"/>
                          <w:szCs w:val="24"/>
                        </w:rPr>
                      </w:pPr>
                      <w:r w:rsidRPr="00F942DE">
                        <w:rPr>
                          <w:sz w:val="24"/>
                          <w:szCs w:val="24"/>
                        </w:rPr>
                        <w:t>Insert Picture of Family or Group.</w:t>
                      </w:r>
                    </w:p>
                    <w:p w:rsidR="00F942DE" w:rsidRPr="00F942DE" w:rsidRDefault="00F942DE">
                      <w:pPr>
                        <w:rPr>
                          <w:sz w:val="24"/>
                          <w:szCs w:val="24"/>
                        </w:rPr>
                      </w:pPr>
                      <w:r w:rsidRPr="00F942DE">
                        <w:rPr>
                          <w:sz w:val="24"/>
                          <w:szCs w:val="24"/>
                        </w:rPr>
                        <w:t>“The entire school class clapped or</w:t>
                      </w:r>
                    </w:p>
                    <w:p w:rsidR="00F942DE" w:rsidRPr="00F942DE" w:rsidRDefault="00F942DE">
                      <w:pPr>
                        <w:rPr>
                          <w:sz w:val="24"/>
                          <w:szCs w:val="24"/>
                        </w:rPr>
                      </w:pPr>
                      <w:r w:rsidRPr="00F942DE">
                        <w:rPr>
                          <w:sz w:val="24"/>
                          <w:szCs w:val="24"/>
                        </w:rPr>
                        <w:t>All of the Minneapolis family clapped.”</w:t>
                      </w:r>
                    </w:p>
                  </w:txbxContent>
                </v:textbox>
              </v:shape>
            </w:pict>
          </mc:Fallback>
        </mc:AlternateContent>
      </w:r>
      <w:r w:rsidR="00601A55">
        <w:rPr>
          <w:b w:val="0"/>
          <w:noProof/>
          <w:sz w:val="52"/>
          <w:szCs w:val="52"/>
        </w:rPr>
        <w:drawing>
          <wp:inline distT="0" distB="0" distL="0" distR="0">
            <wp:extent cx="5524500" cy="365760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415" w:rsidRDefault="00F942DE" w:rsidP="00205415">
      <w:pPr>
        <w:pStyle w:val="Chapterheads"/>
        <w:jc w:val="left"/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2567940</wp:posOffset>
                </wp:positionH>
                <wp:positionV relativeFrom="paragraph">
                  <wp:posOffset>402590</wp:posOffset>
                </wp:positionV>
                <wp:extent cx="3248025" cy="647700"/>
                <wp:effectExtent l="0" t="0" r="0" b="1905"/>
                <wp:wrapNone/>
                <wp:docPr id="454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802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205415" w:rsidRDefault="007A648B" w:rsidP="00205415">
                            <w:pPr>
                              <w:jc w:val="left"/>
                              <w:rPr>
                                <w:b/>
                              </w:rPr>
                            </w:pPr>
                            <w:r w:rsidRPr="00205415">
                              <w:rPr>
                                <w:b/>
                                <w:sz w:val="52"/>
                                <w:szCs w:val="52"/>
                              </w:rPr>
                              <w:t>And everyone said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0" o:spid="_x0000_s1052" type="#_x0000_t202" style="position:absolute;margin-left:202.2pt;margin-top:31.7pt;width:255.75pt;height:5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" stroked="f">
                <v:textbox>
                  <w:txbxContent>
                    <w:p w:rsidR="007A648B" w:rsidRPr="00205415" w:rsidRDefault="007A648B" w:rsidP="00205415">
                      <w:pPr>
                        <w:jc w:val="left"/>
                        <w:rPr>
                          <w:b/>
                        </w:rPr>
                      </w:pPr>
                      <w:r w:rsidRPr="00205415">
                        <w:rPr>
                          <w:b/>
                          <w:sz w:val="52"/>
                          <w:szCs w:val="52"/>
                        </w:rPr>
                        <w:t>And everyone said</w:t>
                      </w:r>
                    </w:p>
                  </w:txbxContent>
                </v:textbox>
              </v:shape>
            </w:pict>
          </mc:Fallback>
        </mc:AlternateContent>
      </w:r>
      <w:r w:rsidR="00205415">
        <w:rPr>
          <w:sz w:val="52"/>
          <w:szCs w:val="52"/>
        </w:rPr>
        <w:t>And clapped</w:t>
      </w:r>
    </w:p>
    <w:p w:rsidR="00205415" w:rsidRDefault="00205415" w:rsidP="00205415">
      <w:pPr>
        <w:pStyle w:val="Chapterheads"/>
        <w:jc w:val="left"/>
        <w:rPr>
          <w:sz w:val="52"/>
          <w:szCs w:val="52"/>
        </w:rPr>
      </w:pPr>
    </w:p>
    <w:p w:rsidR="00205415" w:rsidRDefault="00F942DE" w:rsidP="00205415">
      <w:pPr>
        <w:pStyle w:val="Chapterheads"/>
        <w:jc w:val="left"/>
        <w:rPr>
          <w:noProof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2863215</wp:posOffset>
                </wp:positionH>
                <wp:positionV relativeFrom="paragraph">
                  <wp:posOffset>609600</wp:posOffset>
                </wp:positionV>
                <wp:extent cx="3657600" cy="2371725"/>
                <wp:effectExtent l="0" t="1905" r="0" b="0"/>
                <wp:wrapNone/>
                <wp:docPr id="453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371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Default="007A648B">
                            <w:r w:rsidRPr="00205415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65195" cy="2205124"/>
                                  <wp:effectExtent l="19050" t="0" r="1905" b="0"/>
                                  <wp:docPr id="695" name="Picture 16" descr="wow!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wow!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65195" cy="22051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" o:spid="_x0000_s1053" type="#_x0000_t202" style="position:absolute;margin-left:225.45pt;margin-top:48pt;width:4in;height:186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" stroked="f">
                <v:textbox>
                  <w:txbxContent>
                    <w:p w:rsidR="007A648B" w:rsidRDefault="007A648B">
                      <w:r w:rsidRPr="00205415">
                        <w:rPr>
                          <w:noProof/>
                        </w:rPr>
                        <w:drawing>
                          <wp:inline distT="0" distB="0" distL="0" distR="0">
                            <wp:extent cx="3465195" cy="2205124"/>
                            <wp:effectExtent l="19050" t="0" r="1905" b="0"/>
                            <wp:docPr id="695" name="Picture 16" descr="wow!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wow!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65195" cy="22051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05415" w:rsidRPr="00205415">
        <w:rPr>
          <w:noProof/>
          <w:sz w:val="52"/>
          <w:szCs w:val="52"/>
        </w:rPr>
        <w:drawing>
          <wp:inline distT="0" distB="0" distL="0" distR="0">
            <wp:extent cx="2857500" cy="3001030"/>
            <wp:effectExtent l="19050" t="0" r="0" b="0"/>
            <wp:docPr id="693" name="Picture 22" descr="https://encrypted-tbn1.gstatic.com/images?q=tbn:ANd9GcQvyJBem2GHpWvMIugZrPvmR1rzs12lD2aFz-lv4tqZaSwo8N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encrypted-tbn1.gstatic.com/images?q=tbn:ANd9GcQvyJBem2GHpWvMIugZrPvmR1rzs12lD2aFz-lv4tqZaSwo8NeP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543" cy="3008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5415" w:rsidRPr="00205415">
        <w:rPr>
          <w:noProof/>
        </w:rPr>
        <w:t xml:space="preserve"> </w:t>
      </w:r>
    </w:p>
    <w:p w:rsidR="00205415" w:rsidRDefault="00205415" w:rsidP="00205415">
      <w:pPr>
        <w:pStyle w:val="Chapterheads"/>
        <w:jc w:val="left"/>
        <w:rPr>
          <w:sz w:val="52"/>
          <w:szCs w:val="52"/>
        </w:rPr>
      </w:pPr>
    </w:p>
    <w:p w:rsidR="0077098D" w:rsidRPr="00837B65" w:rsidRDefault="00527343" w:rsidP="00DB1FD2">
      <w:pPr>
        <w:pStyle w:val="Chapterheads"/>
        <w:rPr>
          <w:color w:val="C00000"/>
          <w:sz w:val="52"/>
          <w:szCs w:val="52"/>
        </w:rPr>
      </w:pPr>
      <w:r w:rsidRPr="00837B65">
        <w:rPr>
          <w:color w:val="C00000"/>
          <w:sz w:val="52"/>
          <w:szCs w:val="52"/>
        </w:rPr>
        <w:lastRenderedPageBreak/>
        <w:t>The</w:t>
      </w:r>
      <w:r w:rsidR="0077098D" w:rsidRPr="00837B65">
        <w:rPr>
          <w:color w:val="C00000"/>
          <w:sz w:val="52"/>
          <w:szCs w:val="52"/>
        </w:rPr>
        <w:t xml:space="preserve"> </w:t>
      </w:r>
      <w:r w:rsidRPr="00837B65">
        <w:rPr>
          <w:color w:val="C00000"/>
          <w:sz w:val="52"/>
          <w:szCs w:val="52"/>
        </w:rPr>
        <w:t>elves</w:t>
      </w:r>
      <w:r w:rsidR="0077098D" w:rsidRPr="00837B65">
        <w:rPr>
          <w:color w:val="C00000"/>
          <w:sz w:val="52"/>
          <w:szCs w:val="52"/>
        </w:rPr>
        <w:t xml:space="preserve"> was happy</w:t>
      </w:r>
    </w:p>
    <w:p w:rsidR="0077098D" w:rsidRDefault="0077098D" w:rsidP="00DB1FD2">
      <w:pPr>
        <w:pStyle w:val="Chapterheads"/>
      </w:pPr>
      <w:r w:rsidRPr="0077098D">
        <w:rPr>
          <w:noProof/>
        </w:rPr>
        <w:drawing>
          <wp:inline distT="0" distB="0" distL="0" distR="0">
            <wp:extent cx="1468556" cy="2463384"/>
            <wp:effectExtent l="19050" t="0" r="0" b="0"/>
            <wp:docPr id="681" name="Picture 46" descr="MC900140891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900140891.WMF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262" cy="246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3A" w:rsidRDefault="00F942DE" w:rsidP="00BE7B02">
      <w:pPr>
        <w:pStyle w:val="Chapterheads"/>
        <w:jc w:val="left"/>
        <w:rPr>
          <w:sz w:val="28"/>
          <w:szCs w:val="28"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3638550</wp:posOffset>
                </wp:positionH>
                <wp:positionV relativeFrom="paragraph">
                  <wp:posOffset>477520</wp:posOffset>
                </wp:positionV>
                <wp:extent cx="2828925" cy="1571625"/>
                <wp:effectExtent l="3810" t="1270" r="0" b="0"/>
                <wp:wrapNone/>
                <wp:docPr id="451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8925" cy="157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837B65" w:rsidRDefault="007A648B" w:rsidP="00584528">
                            <w:pPr>
                              <w:pStyle w:val="Chapterheads"/>
                              <w:rPr>
                                <w:color w:val="C00000"/>
                                <w:sz w:val="52"/>
                                <w:szCs w:val="52"/>
                              </w:rPr>
                            </w:pPr>
                            <w:r w:rsidRPr="00837B65">
                              <w:rPr>
                                <w:color w:val="C00000"/>
                                <w:sz w:val="52"/>
                                <w:szCs w:val="52"/>
                              </w:rPr>
                              <w:t>The reindeer were happy</w:t>
                            </w:r>
                          </w:p>
                          <w:p w:rsidR="007A648B" w:rsidRDefault="007A648B" w:rsidP="0058452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054" type="#_x0000_t202" style="position:absolute;margin-left:286.5pt;margin-top:37.6pt;width:222.75pt;height:123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" stroked="f">
                <v:textbox>
                  <w:txbxContent>
                    <w:p w:rsidR="007A648B" w:rsidRPr="00837B65" w:rsidRDefault="007A648B" w:rsidP="00584528">
                      <w:pPr>
                        <w:pStyle w:val="Chapterheads"/>
                        <w:rPr>
                          <w:color w:val="C00000"/>
                          <w:sz w:val="52"/>
                          <w:szCs w:val="52"/>
                        </w:rPr>
                      </w:pPr>
                      <w:r w:rsidRPr="00837B65">
                        <w:rPr>
                          <w:color w:val="C00000"/>
                          <w:sz w:val="52"/>
                          <w:szCs w:val="52"/>
                        </w:rPr>
                        <w:t>The reindeer were happy</w:t>
                      </w:r>
                    </w:p>
                    <w:p w:rsidR="007A648B" w:rsidRDefault="007A648B" w:rsidP="0058452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3486150</wp:posOffset>
                </wp:positionH>
                <wp:positionV relativeFrom="paragraph">
                  <wp:posOffset>629920</wp:posOffset>
                </wp:positionV>
                <wp:extent cx="2828925" cy="1571625"/>
                <wp:effectExtent l="3810" t="1270" r="0" b="0"/>
                <wp:wrapNone/>
                <wp:docPr id="44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8925" cy="157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6E135A" w:rsidRDefault="007A648B" w:rsidP="00584528">
                            <w:pPr>
                              <w:pStyle w:val="Chapterheads"/>
                              <w:rPr>
                                <w:sz w:val="52"/>
                                <w:szCs w:val="52"/>
                              </w:rPr>
                            </w:pPr>
                            <w:r w:rsidRPr="006E135A">
                              <w:rPr>
                                <w:sz w:val="52"/>
                                <w:szCs w:val="52"/>
                              </w:rPr>
                              <w:t>The reindeer were happy</w:t>
                            </w:r>
                          </w:p>
                          <w:p w:rsidR="007A648B" w:rsidRDefault="007A648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" o:spid="_x0000_s1055" type="#_x0000_t202" style="position:absolute;margin-left:274.5pt;margin-top:49.6pt;width:222.75pt;height:123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" stroked="f">
                <v:textbox>
                  <w:txbxContent>
                    <w:p w:rsidR="007A648B" w:rsidRPr="006E135A" w:rsidRDefault="007A648B" w:rsidP="00584528">
                      <w:pPr>
                        <w:pStyle w:val="Chapterheads"/>
                        <w:rPr>
                          <w:sz w:val="52"/>
                          <w:szCs w:val="52"/>
                        </w:rPr>
                      </w:pPr>
                      <w:r w:rsidRPr="006E135A">
                        <w:rPr>
                          <w:sz w:val="52"/>
                          <w:szCs w:val="52"/>
                        </w:rPr>
                        <w:t>The reindeer were happy</w:t>
                      </w:r>
                    </w:p>
                    <w:p w:rsidR="007A648B" w:rsidRDefault="007A648B"/>
                  </w:txbxContent>
                </v:textbox>
              </v:shape>
            </w:pict>
          </mc:Fallback>
        </mc:AlternateContent>
      </w:r>
      <w:r w:rsidR="0077098D" w:rsidRPr="0077098D">
        <w:rPr>
          <w:noProof/>
        </w:rPr>
        <w:drawing>
          <wp:inline distT="0" distB="0" distL="0" distR="0">
            <wp:extent cx="2371725" cy="2600719"/>
            <wp:effectExtent l="0" t="0" r="9525" b="0"/>
            <wp:docPr id="684" name="Picture 10" descr="Reindeer Games Champ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indeer Games Champion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464" cy="2605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FE7" w:rsidRDefault="00F942DE" w:rsidP="00D51284">
      <w:pPr>
        <w:pStyle w:val="Chapterheads"/>
        <w:jc w:val="right"/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100330</wp:posOffset>
                </wp:positionH>
                <wp:positionV relativeFrom="paragraph">
                  <wp:posOffset>145415</wp:posOffset>
                </wp:positionV>
                <wp:extent cx="2772410" cy="2271395"/>
                <wp:effectExtent l="0" t="0" r="0" b="0"/>
                <wp:wrapNone/>
                <wp:docPr id="448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410" cy="2271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837B65" w:rsidRDefault="007A648B" w:rsidP="00205415">
                            <w:pPr>
                              <w:pStyle w:val="Chapterheads"/>
                              <w:rPr>
                                <w:color w:val="C00000"/>
                                <w:sz w:val="44"/>
                                <w:szCs w:val="44"/>
                              </w:rPr>
                            </w:pPr>
                            <w:r w:rsidRPr="00837B65">
                              <w:rPr>
                                <w:color w:val="C00000"/>
                                <w:sz w:val="44"/>
                                <w:szCs w:val="44"/>
                              </w:rPr>
                              <w:t>Santa was happy</w:t>
                            </w:r>
                            <w:r w:rsidRPr="00837B65">
                              <w:rPr>
                                <w:b w:val="0"/>
                                <w:color w:val="C00000"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837B65">
                              <w:rPr>
                                <w:color w:val="C00000"/>
                                <w:sz w:val="44"/>
                                <w:szCs w:val="44"/>
                              </w:rPr>
                              <w:t>All</w:t>
                            </w:r>
                            <w:proofErr w:type="gramEnd"/>
                            <w:r w:rsidRPr="00837B65">
                              <w:rPr>
                                <w:color w:val="C00000"/>
                                <w:sz w:val="44"/>
                                <w:szCs w:val="44"/>
                              </w:rPr>
                              <w:t xml:space="preserve"> the children were happy to see Santa</w:t>
                            </w:r>
                          </w:p>
                          <w:p w:rsidR="007A648B" w:rsidRPr="00584528" w:rsidRDefault="007A648B">
                            <w:pPr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" o:spid="_x0000_s1056" type="#_x0000_t202" style="position:absolute;left:0;text-align:left;margin-left:7.9pt;margin-top:11.45pt;width:218.3pt;height:178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" stroked="f">
                <v:textbox>
                  <w:txbxContent>
                    <w:p w:rsidR="007A648B" w:rsidRPr="00837B65" w:rsidRDefault="007A648B" w:rsidP="00205415">
                      <w:pPr>
                        <w:pStyle w:val="Chapterheads"/>
                        <w:rPr>
                          <w:color w:val="C00000"/>
                          <w:sz w:val="44"/>
                          <w:szCs w:val="44"/>
                        </w:rPr>
                      </w:pPr>
                      <w:r w:rsidRPr="00837B65">
                        <w:rPr>
                          <w:color w:val="C00000"/>
                          <w:sz w:val="44"/>
                          <w:szCs w:val="44"/>
                        </w:rPr>
                        <w:t>Santa was happy</w:t>
                      </w:r>
                      <w:r w:rsidRPr="00837B65">
                        <w:rPr>
                          <w:b w:val="0"/>
                          <w:color w:val="C00000"/>
                          <w:sz w:val="44"/>
                          <w:szCs w:val="44"/>
                        </w:rPr>
                        <w:t xml:space="preserve"> </w:t>
                      </w:r>
                      <w:r w:rsidRPr="00837B65">
                        <w:rPr>
                          <w:color w:val="C00000"/>
                          <w:sz w:val="44"/>
                          <w:szCs w:val="44"/>
                        </w:rPr>
                        <w:t>All the children were happy to see Santa</w:t>
                      </w:r>
                    </w:p>
                    <w:p w:rsidR="007A648B" w:rsidRPr="00584528" w:rsidRDefault="007A648B">
                      <w:pPr>
                        <w:rPr>
                          <w:b/>
                          <w:sz w:val="52"/>
                          <w:szCs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B1FD2" w:rsidRPr="00DB1FD2">
        <w:rPr>
          <w:noProof/>
        </w:rPr>
        <w:drawing>
          <wp:inline distT="0" distB="0" distL="0" distR="0">
            <wp:extent cx="3088914" cy="2876550"/>
            <wp:effectExtent l="19050" t="0" r="0" b="0"/>
            <wp:docPr id="85" name="Picture 73" descr="C:\Documents and Settings\Joe Beach\My Documents\My Pictures\120px-Santa-eo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Documents and Settings\Joe Beach\My Documents\My Pictures\120px-Santa-eop2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539" cy="2873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284" w:rsidRDefault="00D51284" w:rsidP="00D51284">
      <w:pPr>
        <w:pStyle w:val="Chapterheads"/>
        <w:jc w:val="right"/>
      </w:pPr>
    </w:p>
    <w:p w:rsidR="00D51284" w:rsidRPr="00230AB8" w:rsidRDefault="00D51284" w:rsidP="00230AB8">
      <w:pPr>
        <w:pStyle w:val="Chapterheads"/>
        <w:rPr>
          <w:sz w:val="44"/>
          <w:szCs w:val="44"/>
        </w:rPr>
      </w:pPr>
      <w:r w:rsidRPr="00230AB8">
        <w:rPr>
          <w:sz w:val="44"/>
          <w:szCs w:val="44"/>
        </w:rPr>
        <w:lastRenderedPageBreak/>
        <w:t>All over the world crowds gave up their fears</w:t>
      </w:r>
    </w:p>
    <w:p w:rsidR="00D51284" w:rsidRPr="00230AB8" w:rsidRDefault="00230AB8" w:rsidP="00230AB8">
      <w:pPr>
        <w:pStyle w:val="Chapterheads"/>
        <w:rPr>
          <w:sz w:val="44"/>
          <w:szCs w:val="44"/>
        </w:rPr>
      </w:pPr>
      <w:r w:rsidRPr="00230AB8">
        <w:rPr>
          <w:sz w:val="44"/>
          <w:szCs w:val="44"/>
        </w:rPr>
        <w:t>Santa is coming the</w:t>
      </w:r>
      <w:r>
        <w:rPr>
          <w:sz w:val="44"/>
          <w:szCs w:val="44"/>
        </w:rPr>
        <w:t>y</w:t>
      </w:r>
      <w:r w:rsidRPr="00230AB8">
        <w:rPr>
          <w:sz w:val="44"/>
          <w:szCs w:val="44"/>
        </w:rPr>
        <w:t xml:space="preserve"> yelled in loud cheers.</w:t>
      </w:r>
    </w:p>
    <w:p w:rsidR="00D51284" w:rsidRDefault="00D51284" w:rsidP="00230AB8">
      <w:pPr>
        <w:pStyle w:val="Chapterheads"/>
        <w:rPr>
          <w:sz w:val="52"/>
          <w:szCs w:val="52"/>
        </w:rPr>
      </w:pPr>
      <w:r w:rsidRPr="00D51284">
        <w:rPr>
          <w:noProof/>
          <w:sz w:val="52"/>
          <w:szCs w:val="52"/>
        </w:rPr>
        <w:drawing>
          <wp:inline distT="0" distB="0" distL="0" distR="0">
            <wp:extent cx="5019675" cy="3933274"/>
            <wp:effectExtent l="19050" t="0" r="9525" b="0"/>
            <wp:docPr id="696" name="Picture 33" descr="http://upload.wikimedia.org/wikipedia/commons/1/12/Flickr_-_moses_namkung_-_The_Crowd_For_DM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upload.wikimedia.org/wikipedia/commons/1/12/Flickr_-_moses_namkung_-_The_Crowd_For_DMB_1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812" cy="3934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DA5" w:rsidRDefault="00F942DE" w:rsidP="00CE6F35">
      <w:pPr>
        <w:pStyle w:val="Chapterheads"/>
        <w:jc w:val="left"/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417195</wp:posOffset>
                </wp:positionV>
                <wp:extent cx="3021330" cy="3328035"/>
                <wp:effectExtent l="1699260" t="9525" r="13335" b="5715"/>
                <wp:wrapNone/>
                <wp:docPr id="31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21330" cy="3328035"/>
                        </a:xfrm>
                        <a:prstGeom prst="wedgeEllipseCallout">
                          <a:avLst>
                            <a:gd name="adj1" fmla="val -105130"/>
                            <a:gd name="adj2" fmla="val -1512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648B" w:rsidRPr="00584528" w:rsidRDefault="007A648B" w:rsidP="00E14A7F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“</w:t>
                            </w:r>
                            <w:r w:rsidRPr="00584528">
                              <w:rPr>
                                <w:b/>
                                <w:sz w:val="36"/>
                                <w:szCs w:val="36"/>
                              </w:rPr>
                              <w:t>But I don’t know how to swim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 and</w:t>
                            </w:r>
                            <w:r w:rsidRPr="00584528">
                              <w:rPr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the sun doesn’t dim. I’ll need to learn how not to get a sunburn. I’ll miss my icicles.”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8" o:spid="_x0000_s1057" type="#_x0000_t63" style="position:absolute;margin-left:246.75pt;margin-top:32.85pt;width:237.9pt;height:262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" adj="-11908,7534">
                <v:textbox>
                  <w:txbxContent>
                    <w:p w:rsidR="007A648B" w:rsidRPr="00584528" w:rsidRDefault="007A648B" w:rsidP="00E14A7F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“</w:t>
                      </w:r>
                      <w:r w:rsidRPr="00584528">
                        <w:rPr>
                          <w:b/>
                          <w:sz w:val="36"/>
                          <w:szCs w:val="36"/>
                        </w:rPr>
                        <w:t>But I don’t know how to swim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 xml:space="preserve"> and</w:t>
                      </w:r>
                      <w:r w:rsidRPr="00584528">
                        <w:rPr>
                          <w:b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>the sun doesn’t dim. I’ll need to learn how not to get a sunburn. I’ll miss my icicles.”</w:t>
                      </w:r>
                    </w:p>
                  </w:txbxContent>
                </v:textbox>
              </v:shape>
            </w:pict>
          </mc:Fallback>
        </mc:AlternateContent>
      </w:r>
      <w:r w:rsidR="00DB1FD2" w:rsidRPr="006E135A">
        <w:rPr>
          <w:sz w:val="52"/>
          <w:szCs w:val="52"/>
        </w:rPr>
        <w:t>Only Grumpy complained</w:t>
      </w:r>
      <w:r w:rsidR="00042487">
        <w:rPr>
          <w:sz w:val="52"/>
          <w:szCs w:val="52"/>
        </w:rPr>
        <w:t>…</w:t>
      </w:r>
      <w:r w:rsidR="00DB1FD2" w:rsidRPr="006E135A">
        <w:rPr>
          <w:sz w:val="52"/>
          <w:szCs w:val="52"/>
        </w:rPr>
        <w:t xml:space="preserve"> </w:t>
      </w:r>
    </w:p>
    <w:p w:rsidR="00DB1FD2" w:rsidRPr="00DB1FD2" w:rsidRDefault="00DB1FD2" w:rsidP="00CE6F35">
      <w:pPr>
        <w:pStyle w:val="Chapterheads"/>
        <w:jc w:val="left"/>
        <w:rPr>
          <w:sz w:val="28"/>
          <w:szCs w:val="28"/>
        </w:rPr>
      </w:pPr>
    </w:p>
    <w:p w:rsidR="00D11D1F" w:rsidRDefault="00DB1FD2" w:rsidP="00CE6F35">
      <w:pPr>
        <w:pStyle w:val="Chapterheads"/>
        <w:jc w:val="left"/>
      </w:pPr>
      <w:r w:rsidRPr="00DB1FD2">
        <w:rPr>
          <w:noProof/>
        </w:rPr>
        <w:drawing>
          <wp:inline distT="0" distB="0" distL="0" distR="0">
            <wp:extent cx="1716258" cy="2684228"/>
            <wp:effectExtent l="0" t="0" r="0" b="0"/>
            <wp:docPr id="86" name="Picture 13" descr="Grumpy B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umpy BBS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366" cy="268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FE7" w:rsidRDefault="00EE3FE7" w:rsidP="00152F9A">
      <w:pPr>
        <w:pStyle w:val="Chapterheads"/>
        <w:rPr>
          <w:sz w:val="44"/>
          <w:szCs w:val="44"/>
        </w:rPr>
      </w:pPr>
    </w:p>
    <w:p w:rsidR="00EE3FE7" w:rsidRDefault="00F942DE" w:rsidP="009634BD">
      <w:pPr>
        <w:pStyle w:val="Chapterheads"/>
        <w:jc w:val="left"/>
        <w:rPr>
          <w:sz w:val="44"/>
          <w:szCs w:val="4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2958465</wp:posOffset>
                </wp:positionH>
                <wp:positionV relativeFrom="paragraph">
                  <wp:posOffset>-57150</wp:posOffset>
                </wp:positionV>
                <wp:extent cx="3286125" cy="3734435"/>
                <wp:effectExtent l="0" t="0" r="0" b="0"/>
                <wp:wrapSquare wrapText="bothSides"/>
                <wp:docPr id="30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6125" cy="3734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9634BD" w:rsidRDefault="007A648B" w:rsidP="00152F9A">
                            <w:pPr>
                              <w:pStyle w:val="Chapterheads"/>
                              <w:rPr>
                                <w:sz w:val="36"/>
                                <w:szCs w:val="36"/>
                              </w:rPr>
                            </w:pPr>
                            <w:r w:rsidRPr="009634BD">
                              <w:rPr>
                                <w:sz w:val="36"/>
                                <w:szCs w:val="36"/>
                              </w:rPr>
                              <w:t xml:space="preserve">After that Christmas truth be told </w:t>
                            </w:r>
                          </w:p>
                          <w:p w:rsidR="007A648B" w:rsidRPr="009634BD" w:rsidRDefault="007A648B" w:rsidP="00152F9A">
                            <w:pPr>
                              <w:pStyle w:val="Chapterheads"/>
                              <w:rPr>
                                <w:sz w:val="36"/>
                                <w:szCs w:val="36"/>
                              </w:rPr>
                            </w:pPr>
                            <w:r w:rsidRPr="009634BD">
                              <w:rPr>
                                <w:sz w:val="36"/>
                                <w:szCs w:val="36"/>
                              </w:rPr>
                              <w:t>Santa started to miss the cold</w:t>
                            </w:r>
                          </w:p>
                          <w:p w:rsidR="007A648B" w:rsidRPr="009634BD" w:rsidRDefault="007A648B" w:rsidP="00152F9A">
                            <w:pPr>
                              <w:pStyle w:val="Chapterheads"/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9634BD">
                              <w:rPr>
                                <w:sz w:val="36"/>
                                <w:szCs w:val="36"/>
                              </w:rPr>
                              <w:t>and</w:t>
                            </w:r>
                            <w:proofErr w:type="gramEnd"/>
                            <w:r w:rsidRPr="009634BD">
                              <w:rPr>
                                <w:sz w:val="36"/>
                                <w:szCs w:val="36"/>
                              </w:rPr>
                              <w:t xml:space="preserve"> sitting in the sun became kind of old.</w:t>
                            </w:r>
                          </w:p>
                          <w:p w:rsidR="007A648B" w:rsidRPr="009634BD" w:rsidRDefault="007A648B" w:rsidP="00152F9A">
                            <w:pPr>
                              <w:pStyle w:val="Chapterheads"/>
                              <w:rPr>
                                <w:sz w:val="36"/>
                                <w:szCs w:val="36"/>
                              </w:rPr>
                            </w:pPr>
                            <w:r w:rsidRPr="009634BD">
                              <w:rPr>
                                <w:sz w:val="36"/>
                                <w:szCs w:val="36"/>
                              </w:rPr>
                              <w:t>Then they did learn</w:t>
                            </w:r>
                          </w:p>
                          <w:p w:rsidR="007A648B" w:rsidRPr="009634BD" w:rsidRDefault="007A648B" w:rsidP="007A648B">
                            <w:pPr>
                              <w:pStyle w:val="Chapterheads"/>
                              <w:rPr>
                                <w:sz w:val="36"/>
                                <w:szCs w:val="36"/>
                              </w:rPr>
                            </w:pPr>
                            <w:r w:rsidRPr="009634BD">
                              <w:rPr>
                                <w:sz w:val="36"/>
                                <w:szCs w:val="36"/>
                              </w:rPr>
                              <w:t>The North Pole had warmed up, they could return.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" o:spid="_x0000_s1058" type="#_x0000_t202" style="position:absolute;margin-left:232.95pt;margin-top:-4.5pt;width:258.75pt;height:294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" stroked="f">
                <v:textbox style="mso-fit-shape-to-text:t">
                  <w:txbxContent>
                    <w:p w:rsidR="007A648B" w:rsidRPr="009634BD" w:rsidRDefault="007A648B" w:rsidP="00152F9A">
                      <w:pPr>
                        <w:pStyle w:val="Chapterheads"/>
                        <w:rPr>
                          <w:sz w:val="36"/>
                          <w:szCs w:val="36"/>
                        </w:rPr>
                      </w:pPr>
                      <w:r w:rsidRPr="009634BD">
                        <w:rPr>
                          <w:sz w:val="36"/>
                          <w:szCs w:val="36"/>
                        </w:rPr>
                        <w:t xml:space="preserve">After that Christmas truth be told </w:t>
                      </w:r>
                    </w:p>
                    <w:p w:rsidR="007A648B" w:rsidRPr="009634BD" w:rsidRDefault="007A648B" w:rsidP="00152F9A">
                      <w:pPr>
                        <w:pStyle w:val="Chapterheads"/>
                        <w:rPr>
                          <w:sz w:val="36"/>
                          <w:szCs w:val="36"/>
                        </w:rPr>
                      </w:pPr>
                      <w:r w:rsidRPr="009634BD">
                        <w:rPr>
                          <w:sz w:val="36"/>
                          <w:szCs w:val="36"/>
                        </w:rPr>
                        <w:t>Santa started to miss the cold</w:t>
                      </w:r>
                    </w:p>
                    <w:p w:rsidR="007A648B" w:rsidRPr="009634BD" w:rsidRDefault="007A648B" w:rsidP="00152F9A">
                      <w:pPr>
                        <w:pStyle w:val="Chapterheads"/>
                        <w:rPr>
                          <w:sz w:val="36"/>
                          <w:szCs w:val="36"/>
                        </w:rPr>
                      </w:pPr>
                      <w:r w:rsidRPr="009634BD">
                        <w:rPr>
                          <w:sz w:val="36"/>
                          <w:szCs w:val="36"/>
                        </w:rPr>
                        <w:t>and sitting in the sun became kind of old.</w:t>
                      </w:r>
                    </w:p>
                    <w:p w:rsidR="007A648B" w:rsidRPr="009634BD" w:rsidRDefault="007A648B" w:rsidP="00152F9A">
                      <w:pPr>
                        <w:pStyle w:val="Chapterheads"/>
                        <w:rPr>
                          <w:sz w:val="36"/>
                          <w:szCs w:val="36"/>
                        </w:rPr>
                      </w:pPr>
                      <w:r w:rsidRPr="009634BD">
                        <w:rPr>
                          <w:sz w:val="36"/>
                          <w:szCs w:val="36"/>
                        </w:rPr>
                        <w:t>Then they did learn</w:t>
                      </w:r>
                    </w:p>
                    <w:p w:rsidR="007A648B" w:rsidRPr="009634BD" w:rsidRDefault="007A648B" w:rsidP="007A648B">
                      <w:pPr>
                        <w:pStyle w:val="Chapterheads"/>
                        <w:rPr>
                          <w:sz w:val="36"/>
                          <w:szCs w:val="36"/>
                        </w:rPr>
                      </w:pPr>
                      <w:r w:rsidRPr="009634BD">
                        <w:rPr>
                          <w:sz w:val="36"/>
                          <w:szCs w:val="36"/>
                        </w:rPr>
                        <w:t>The North Pole had warmed up, they could return.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27343">
        <w:rPr>
          <w:noProof/>
          <w:sz w:val="44"/>
          <w:szCs w:val="44"/>
        </w:rPr>
        <w:drawing>
          <wp:inline distT="0" distB="0" distL="0" distR="0">
            <wp:extent cx="2847975" cy="3646220"/>
            <wp:effectExtent l="19050" t="0" r="9525" b="0"/>
            <wp:docPr id="90" name="Picture 92" descr="C:\Documents and Settings\Joe Beach\My Documents\My Pictures\Photo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Documents and Settings\Joe Beach\My Documents\My Pictures\Photo31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29" cy="366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4BD" w:rsidRDefault="009634BD" w:rsidP="00152F9A">
      <w:pPr>
        <w:pStyle w:val="Chapterheads"/>
        <w:rPr>
          <w:sz w:val="48"/>
          <w:szCs w:val="48"/>
        </w:rPr>
      </w:pPr>
    </w:p>
    <w:p w:rsidR="00527343" w:rsidRDefault="009634BD" w:rsidP="00152F9A">
      <w:pPr>
        <w:pStyle w:val="Chapterheads"/>
        <w:rPr>
          <w:sz w:val="44"/>
          <w:szCs w:val="44"/>
        </w:rPr>
      </w:pPr>
      <w:r w:rsidRPr="009634BD">
        <w:rPr>
          <w:sz w:val="48"/>
          <w:szCs w:val="48"/>
        </w:rPr>
        <w:t>Only Grumpy complained</w:t>
      </w:r>
    </w:p>
    <w:p w:rsidR="00EE3FE7" w:rsidRDefault="00EE3FE7" w:rsidP="00152F9A">
      <w:pPr>
        <w:pStyle w:val="Chapterheads"/>
        <w:rPr>
          <w:sz w:val="44"/>
          <w:szCs w:val="44"/>
        </w:rPr>
      </w:pPr>
    </w:p>
    <w:p w:rsidR="009634BD" w:rsidRDefault="00F942DE" w:rsidP="009634BD">
      <w:pPr>
        <w:pStyle w:val="Chapterheads"/>
        <w:jc w:val="left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224790</wp:posOffset>
                </wp:positionV>
                <wp:extent cx="3316605" cy="2508885"/>
                <wp:effectExtent l="1480185" t="9525" r="13335" b="5715"/>
                <wp:wrapNone/>
                <wp:docPr id="19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16605" cy="2508885"/>
                        </a:xfrm>
                        <a:prstGeom prst="wedgeEllipseCallout">
                          <a:avLst>
                            <a:gd name="adj1" fmla="val -93329"/>
                            <a:gd name="adj2" fmla="val -2157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648B" w:rsidRPr="00584528" w:rsidRDefault="007A648B" w:rsidP="006C433D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It’s too cold to wear my swimming suit, I dislike icicles, and now I have to take the wheels off the sleigh.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2" o:spid="_x0000_s1059" type="#_x0000_t63" style="position:absolute;margin-left:239.25pt;margin-top:17.7pt;width:261.15pt;height:197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" adj="-9359,6139">
                <v:textbox>
                  <w:txbxContent>
                    <w:p w:rsidR="007A648B" w:rsidRPr="00584528" w:rsidRDefault="007A648B" w:rsidP="006C433D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It’s too cold to wear my swimming suit, I dislike icicles, and now I have to take the wheels off the sleigh.</w:t>
                      </w:r>
                    </w:p>
                  </w:txbxContent>
                </v:textbox>
              </v:shape>
            </w:pict>
          </mc:Fallback>
        </mc:AlternateContent>
      </w:r>
      <w:r w:rsidR="009634BD" w:rsidRPr="009634BD">
        <w:rPr>
          <w:noProof/>
          <w:sz w:val="52"/>
          <w:szCs w:val="52"/>
        </w:rPr>
        <w:drawing>
          <wp:inline distT="0" distB="0" distL="0" distR="0">
            <wp:extent cx="2034112" cy="3181350"/>
            <wp:effectExtent l="0" t="0" r="0" b="0"/>
            <wp:docPr id="697" name="Picture 13" descr="Grumpy B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umpy BBS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112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B65" w:rsidRDefault="00837B65" w:rsidP="00152F9A">
      <w:pPr>
        <w:pStyle w:val="Chapterheads"/>
        <w:rPr>
          <w:sz w:val="44"/>
          <w:szCs w:val="44"/>
        </w:rPr>
      </w:pPr>
    </w:p>
    <w:p w:rsidR="005C0357" w:rsidRDefault="005C0357" w:rsidP="00152F9A">
      <w:pPr>
        <w:pStyle w:val="Chapterheads"/>
        <w:rPr>
          <w:sz w:val="44"/>
          <w:szCs w:val="44"/>
        </w:rPr>
      </w:pPr>
      <w:r>
        <w:rPr>
          <w:sz w:val="44"/>
          <w:szCs w:val="44"/>
        </w:rPr>
        <w:t>As you might guess</w:t>
      </w:r>
    </w:p>
    <w:p w:rsidR="005C0357" w:rsidRDefault="004271B6" w:rsidP="00152F9A">
      <w:pPr>
        <w:pStyle w:val="Chapterheads"/>
        <w:rPr>
          <w:sz w:val="44"/>
          <w:szCs w:val="44"/>
        </w:rPr>
      </w:pPr>
      <w:proofErr w:type="gramStart"/>
      <w:r>
        <w:rPr>
          <w:sz w:val="44"/>
          <w:szCs w:val="44"/>
        </w:rPr>
        <w:t>t</w:t>
      </w:r>
      <w:r w:rsidR="005C0357">
        <w:rPr>
          <w:sz w:val="44"/>
          <w:szCs w:val="44"/>
        </w:rPr>
        <w:t>hey</w:t>
      </w:r>
      <w:proofErr w:type="gramEnd"/>
      <w:r w:rsidR="005C0357">
        <w:rPr>
          <w:sz w:val="44"/>
          <w:szCs w:val="44"/>
        </w:rPr>
        <w:t xml:space="preserve"> took the North Pole Express</w:t>
      </w:r>
    </w:p>
    <w:p w:rsidR="005C0357" w:rsidRDefault="005C0357" w:rsidP="00152F9A">
      <w:pPr>
        <w:pStyle w:val="Chapterheads"/>
        <w:rPr>
          <w:sz w:val="44"/>
          <w:szCs w:val="44"/>
        </w:rPr>
      </w:pPr>
      <w:r w:rsidRPr="005C0357">
        <w:rPr>
          <w:noProof/>
          <w:sz w:val="44"/>
          <w:szCs w:val="44"/>
        </w:rPr>
        <w:drawing>
          <wp:inline distT="0" distB="0" distL="0" distR="0">
            <wp:extent cx="4897049" cy="3705225"/>
            <wp:effectExtent l="19050" t="0" r="0" b="0"/>
            <wp:docPr id="699" name="Picture 53" descr="&amp;quot;Rudy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&amp;quot;Rudy&amp;quot;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718" cy="3708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357" w:rsidRDefault="005C0357" w:rsidP="00152F9A">
      <w:pPr>
        <w:pStyle w:val="Chapterheads"/>
        <w:rPr>
          <w:sz w:val="44"/>
          <w:szCs w:val="44"/>
        </w:rPr>
      </w:pPr>
      <w:r>
        <w:rPr>
          <w:sz w:val="44"/>
          <w:szCs w:val="44"/>
        </w:rPr>
        <w:t>It was a splendid treat</w:t>
      </w:r>
      <w:r w:rsidR="004271B6">
        <w:rPr>
          <w:sz w:val="44"/>
          <w:szCs w:val="44"/>
        </w:rPr>
        <w:t>.</w:t>
      </w:r>
    </w:p>
    <w:p w:rsidR="005C0357" w:rsidRDefault="005C0357" w:rsidP="00152F9A">
      <w:pPr>
        <w:pStyle w:val="Chapterheads"/>
        <w:rPr>
          <w:sz w:val="44"/>
          <w:szCs w:val="44"/>
        </w:rPr>
      </w:pPr>
      <w:r>
        <w:rPr>
          <w:sz w:val="44"/>
          <w:szCs w:val="44"/>
        </w:rPr>
        <w:lastRenderedPageBreak/>
        <w:t>The</w:t>
      </w:r>
      <w:r w:rsidR="009852D2">
        <w:rPr>
          <w:sz w:val="44"/>
          <w:szCs w:val="44"/>
        </w:rPr>
        <w:t>y took</w:t>
      </w:r>
      <w:r>
        <w:rPr>
          <w:sz w:val="44"/>
          <w:szCs w:val="44"/>
        </w:rPr>
        <w:t xml:space="preserve"> </w:t>
      </w:r>
      <w:r w:rsidR="009852D2">
        <w:rPr>
          <w:sz w:val="44"/>
          <w:szCs w:val="44"/>
        </w:rPr>
        <w:t xml:space="preserve">the </w:t>
      </w:r>
      <w:r>
        <w:rPr>
          <w:sz w:val="44"/>
          <w:szCs w:val="44"/>
        </w:rPr>
        <w:t xml:space="preserve">sleigh to their </w:t>
      </w:r>
      <w:r w:rsidR="006C433D">
        <w:rPr>
          <w:sz w:val="44"/>
          <w:szCs w:val="44"/>
        </w:rPr>
        <w:t xml:space="preserve">very own </w:t>
      </w:r>
      <w:r>
        <w:rPr>
          <w:sz w:val="44"/>
          <w:szCs w:val="44"/>
        </w:rPr>
        <w:t>street</w:t>
      </w:r>
      <w:r w:rsidR="004271B6">
        <w:rPr>
          <w:sz w:val="44"/>
          <w:szCs w:val="44"/>
        </w:rPr>
        <w:t>.</w:t>
      </w:r>
    </w:p>
    <w:p w:rsidR="0046343A" w:rsidRDefault="005C0357" w:rsidP="00152F9A">
      <w:pPr>
        <w:pStyle w:val="Chapterheads"/>
        <w:rPr>
          <w:sz w:val="52"/>
          <w:szCs w:val="52"/>
        </w:rPr>
      </w:pPr>
      <w:r w:rsidRPr="005C0357">
        <w:rPr>
          <w:noProof/>
          <w:sz w:val="52"/>
          <w:szCs w:val="52"/>
        </w:rPr>
        <w:drawing>
          <wp:inline distT="0" distB="0" distL="0" distR="0">
            <wp:extent cx="4876800" cy="3151866"/>
            <wp:effectExtent l="19050" t="0" r="0" b="0"/>
            <wp:docPr id="700" name="Picture 77" descr="http://www.hellomagazine.com/imagenes/travel/201012244704/santa-claus-village/theme-park/lapland/0-14-954/a_Santa_brownies_1462_0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ww.hellomagazine.com/imagenes/travel/201012244704/santa-claus-village/theme-park/lapland/0-14-954/a_Santa_brownies_1462_0-a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59" cy="315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940" w:rsidRPr="006C433D" w:rsidRDefault="00816940" w:rsidP="00816940">
      <w:pPr>
        <w:pStyle w:val="Chapterheads"/>
        <w:rPr>
          <w:noProof/>
          <w:sz w:val="44"/>
          <w:szCs w:val="44"/>
        </w:rPr>
      </w:pPr>
      <w:r w:rsidRPr="006C433D">
        <w:rPr>
          <w:sz w:val="44"/>
          <w:szCs w:val="44"/>
        </w:rPr>
        <w:t>On being home all they could say</w:t>
      </w:r>
      <w:r w:rsidR="006C433D" w:rsidRPr="006C433D">
        <w:rPr>
          <w:sz w:val="44"/>
          <w:szCs w:val="44"/>
        </w:rPr>
        <w:t xml:space="preserve"> </w:t>
      </w:r>
      <w:r w:rsidRPr="006C433D">
        <w:rPr>
          <w:sz w:val="44"/>
          <w:szCs w:val="44"/>
        </w:rPr>
        <w:t>was hooray</w:t>
      </w:r>
      <w:r w:rsidR="00837B65">
        <w:rPr>
          <w:sz w:val="44"/>
          <w:szCs w:val="44"/>
        </w:rPr>
        <w:t>!</w:t>
      </w:r>
    </w:p>
    <w:p w:rsidR="00152F9A" w:rsidRDefault="00152F9A" w:rsidP="00152F9A">
      <w:pPr>
        <w:pStyle w:val="Chapterheads"/>
        <w:rPr>
          <w:sz w:val="52"/>
          <w:szCs w:val="52"/>
        </w:rPr>
      </w:pPr>
      <w:r w:rsidRPr="00152F9A">
        <w:rPr>
          <w:noProof/>
          <w:sz w:val="52"/>
          <w:szCs w:val="52"/>
        </w:rPr>
        <w:drawing>
          <wp:inline distT="0" distB="0" distL="0" distR="0">
            <wp:extent cx="5295900" cy="3973736"/>
            <wp:effectExtent l="19050" t="0" r="0" b="0"/>
            <wp:docPr id="702" name="Picture 83" descr="Artistic Wallpaper: Santa Cla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Artistic Wallpaper: Santa Claus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829" cy="397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3AD" w:rsidRDefault="00A913AD" w:rsidP="006C433D">
      <w:pPr>
        <w:pStyle w:val="Chapterheads"/>
        <w:rPr>
          <w:noProof/>
          <w:sz w:val="40"/>
          <w:szCs w:val="40"/>
        </w:rPr>
      </w:pPr>
    </w:p>
    <w:p w:rsidR="006C433D" w:rsidRPr="00A913AD" w:rsidRDefault="006C433D" w:rsidP="006C433D">
      <w:pPr>
        <w:pStyle w:val="Chapterheads"/>
        <w:rPr>
          <w:noProof/>
          <w:sz w:val="40"/>
          <w:szCs w:val="40"/>
        </w:rPr>
      </w:pPr>
      <w:r w:rsidRPr="00A913AD">
        <w:rPr>
          <w:noProof/>
          <w:sz w:val="40"/>
          <w:szCs w:val="40"/>
        </w:rPr>
        <w:t>Santa had all of his joys</w:t>
      </w:r>
      <w:r w:rsidR="004271B6" w:rsidRPr="00A913AD">
        <w:rPr>
          <w:noProof/>
          <w:sz w:val="40"/>
          <w:szCs w:val="40"/>
        </w:rPr>
        <w:t>.</w:t>
      </w:r>
    </w:p>
    <w:p w:rsidR="00A913AD" w:rsidRDefault="006C433D" w:rsidP="00A913AD">
      <w:pPr>
        <w:pStyle w:val="Chapterheads"/>
        <w:rPr>
          <w:noProof/>
          <w:sz w:val="40"/>
          <w:szCs w:val="40"/>
        </w:rPr>
      </w:pPr>
      <w:r w:rsidRPr="00A913AD">
        <w:rPr>
          <w:noProof/>
          <w:sz w:val="40"/>
          <w:szCs w:val="40"/>
        </w:rPr>
        <w:lastRenderedPageBreak/>
        <w:t>Reading his stories by the fire and making toys</w:t>
      </w:r>
      <w:r w:rsidR="00A913AD">
        <w:rPr>
          <w:noProof/>
          <w:sz w:val="40"/>
          <w:szCs w:val="40"/>
        </w:rPr>
        <w:t>.</w:t>
      </w:r>
    </w:p>
    <w:p w:rsidR="00A913AD" w:rsidRDefault="00A913AD" w:rsidP="00A913AD">
      <w:pPr>
        <w:pStyle w:val="Chapterheads"/>
        <w:rPr>
          <w:noProof/>
          <w:sz w:val="40"/>
          <w:szCs w:val="40"/>
        </w:rPr>
      </w:pPr>
    </w:p>
    <w:p w:rsidR="006C433D" w:rsidRDefault="006C433D" w:rsidP="00A913AD">
      <w:pPr>
        <w:pStyle w:val="Chapterheads"/>
        <w:rPr>
          <w:sz w:val="52"/>
          <w:szCs w:val="52"/>
        </w:rPr>
      </w:pPr>
      <w:r w:rsidRPr="006C433D">
        <w:rPr>
          <w:noProof/>
        </w:rPr>
        <w:drawing>
          <wp:inline distT="0" distB="0" distL="0" distR="0">
            <wp:extent cx="1723531" cy="2771335"/>
            <wp:effectExtent l="19050" t="0" r="0" b="0"/>
            <wp:docPr id="48" name="Picture 62" descr="http://www.santadenver.com/images/gallery/santa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santadenver.com/images/gallery/santa29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87" cy="279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C433D">
        <w:rPr>
          <w:sz w:val="52"/>
          <w:szCs w:val="52"/>
        </w:rPr>
        <w:t xml:space="preserve"> </w:t>
      </w:r>
      <w:r w:rsidRPr="006C433D">
        <w:rPr>
          <w:noProof/>
          <w:sz w:val="52"/>
          <w:szCs w:val="52"/>
        </w:rPr>
        <w:drawing>
          <wp:inline distT="0" distB="0" distL="0" distR="0">
            <wp:extent cx="1983317" cy="2647950"/>
            <wp:effectExtent l="19050" t="0" r="0" b="0"/>
            <wp:docPr id="49" name="Picture 89" descr="http://www.webweaver.nu/clipart/img/holidays/christmas/santa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www.webweaver.nu/clipart/img/holidays/christmas/santa-12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69" cy="2654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C433D">
        <w:rPr>
          <w:sz w:val="52"/>
          <w:szCs w:val="52"/>
        </w:rPr>
        <w:t xml:space="preserve"> </w:t>
      </w:r>
      <w:r w:rsidRPr="006C433D">
        <w:rPr>
          <w:noProof/>
          <w:sz w:val="52"/>
          <w:szCs w:val="52"/>
        </w:rPr>
        <w:drawing>
          <wp:inline distT="0" distB="0" distL="0" distR="0">
            <wp:extent cx="2105025" cy="1889114"/>
            <wp:effectExtent l="19050" t="0" r="9525" b="0"/>
            <wp:docPr id="52" name="Picture 74" descr="http://www.hellomagazine.com/imagenes/travel/201012244704/santa-claus-village/theme-park/lapland/0-14-959/a_Santa-Claus-Vi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www.hellomagazine.com/imagenes/travel/201012244704/santa-claus-village/theme-park/lapland/0-14-959/a_Santa-Claus-Vi-a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889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8E9" w:rsidRDefault="00652466" w:rsidP="003B4A0F">
      <w:pPr>
        <w:pStyle w:val="Chapterheads"/>
        <w:rPr>
          <w:sz w:val="52"/>
          <w:szCs w:val="52"/>
        </w:rPr>
      </w:pPr>
      <w:r w:rsidRPr="00652466">
        <w:rPr>
          <w:sz w:val="40"/>
          <w:szCs w:val="40"/>
        </w:rPr>
        <w:lastRenderedPageBreak/>
        <w:t>And th</w:t>
      </w:r>
      <w:r w:rsidR="00D473F8" w:rsidRPr="00652466">
        <w:rPr>
          <w:sz w:val="40"/>
          <w:szCs w:val="40"/>
        </w:rPr>
        <w:t xml:space="preserve">ere was a special note to </w:t>
      </w:r>
      <w:r w:rsidR="00103A80" w:rsidRPr="003B4A0F">
        <w:rPr>
          <w:color w:val="FF0000"/>
          <w:sz w:val="40"/>
          <w:szCs w:val="40"/>
        </w:rPr>
        <w:t>Amelia</w:t>
      </w:r>
      <w:r w:rsidR="004271B6" w:rsidRPr="003B4A0F">
        <w:rPr>
          <w:color w:val="FF0000"/>
          <w:sz w:val="40"/>
          <w:szCs w:val="40"/>
        </w:rPr>
        <w:t xml:space="preserve"> </w:t>
      </w:r>
      <w:r w:rsidR="00F942DE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71755</wp:posOffset>
                </wp:positionH>
                <wp:positionV relativeFrom="paragraph">
                  <wp:posOffset>4817745</wp:posOffset>
                </wp:positionV>
                <wp:extent cx="6443345" cy="3319145"/>
                <wp:effectExtent l="0" t="0" r="0" b="0"/>
                <wp:wrapNone/>
                <wp:docPr id="17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3345" cy="3319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648B" w:rsidRPr="00F942DE" w:rsidRDefault="007A648B" w:rsidP="00D473F8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Dear </w:t>
                            </w:r>
                            <w:r w:rsidRPr="00F942DE">
                              <w:rPr>
                                <w:b/>
                                <w:color w:val="FF0000"/>
                                <w:sz w:val="32"/>
                                <w:szCs w:val="32"/>
                                <w:u w:val="single"/>
                              </w:rPr>
                              <w:t>Amelia</w:t>
                            </w:r>
                          </w:p>
                          <w:p w:rsidR="007A648B" w:rsidRPr="00D473F8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7A648B" w:rsidRPr="00D473F8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I had a wonderful time swimming and surfing. It was almost like a vacation, but I am glad to be home. If you want to see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where those islands are,</w:t>
                            </w: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 you and your parents can find the Christmas Islands on a map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,</w:t>
                            </w: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 or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a globe or </w:t>
                            </w: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the internet. </w:t>
                            </w:r>
                          </w:p>
                          <w:p w:rsidR="007A648B" w:rsidRPr="00D473F8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7A648B" w:rsidRPr="00D473F8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I am now busy making presents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and toys </w:t>
                            </w:r>
                            <w:r w:rsidRPr="00D473F8">
                              <w:rPr>
                                <w:sz w:val="32"/>
                                <w:szCs w:val="32"/>
                              </w:rPr>
                              <w:t>for this coming Christmas in my cozy warm workshop. I will see you soon.</w:t>
                            </w:r>
                          </w:p>
                          <w:p w:rsidR="007A648B" w:rsidRPr="00D473F8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7A648B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Love </w:t>
                            </w:r>
                            <w:r w:rsidRPr="00D473F8">
                              <w:rPr>
                                <w:sz w:val="32"/>
                                <w:szCs w:val="32"/>
                              </w:rPr>
                              <w:t>Santa</w:t>
                            </w:r>
                          </w:p>
                          <w:p w:rsidR="007A648B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7A648B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7A648B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7A648B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7A648B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7A648B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7A648B" w:rsidRPr="00D473F8" w:rsidRDefault="007A648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4C4D9B">
                              <w:rPr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>
                                  <wp:extent cx="2417223" cy="2627883"/>
                                  <wp:effectExtent l="19050" t="0" r="2127" b="0"/>
                                  <wp:docPr id="96" name="Picture 98" descr="http://warwickshiresceptic.files.wordpress.com/2010/04/shivering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8" descr="http://warwickshiresceptic.files.wordpress.com/2010/04/shivering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4787" cy="26361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A648B" w:rsidRDefault="007A648B" w:rsidP="00D473F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7A648B" w:rsidRPr="00D473F8" w:rsidRDefault="007A648B" w:rsidP="00D473F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7A648B" w:rsidRPr="00D473F8" w:rsidRDefault="007A648B" w:rsidP="00D473F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" o:spid="_x0000_s1060" type="#_x0000_t202" style="position:absolute;left:0;text-align:left;margin-left:5.65pt;margin-top:379.35pt;width:507.35pt;height:261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" stroked="f">
                <v:textbox>
                  <w:txbxContent>
                    <w:p w:rsidR="007A648B" w:rsidRPr="00F942DE" w:rsidRDefault="007A648B" w:rsidP="00D473F8">
                      <w:pPr>
                        <w:rPr>
                          <w:b/>
                          <w:color w:val="FF0000"/>
                          <w:sz w:val="32"/>
                          <w:szCs w:val="32"/>
                          <w:u w:val="single"/>
                        </w:rPr>
                      </w:pPr>
                      <w:r w:rsidRPr="00D473F8">
                        <w:rPr>
                          <w:sz w:val="32"/>
                          <w:szCs w:val="32"/>
                        </w:rPr>
                        <w:t xml:space="preserve">Dear </w:t>
                      </w:r>
                      <w:r w:rsidRPr="00F942DE">
                        <w:rPr>
                          <w:b/>
                          <w:color w:val="FF0000"/>
                          <w:sz w:val="32"/>
                          <w:szCs w:val="32"/>
                          <w:u w:val="single"/>
                        </w:rPr>
                        <w:t>Amelia</w:t>
                      </w:r>
                    </w:p>
                    <w:p w:rsidR="007A648B" w:rsidRPr="00D473F8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7A648B" w:rsidRPr="00D473F8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  <w:r w:rsidRPr="00D473F8">
                        <w:rPr>
                          <w:sz w:val="32"/>
                          <w:szCs w:val="32"/>
                        </w:rPr>
                        <w:t xml:space="preserve">I had a wonderful time swimming and surfing. It was almost like a vacation, but I am glad to be home. If you want to see </w:t>
                      </w:r>
                      <w:r>
                        <w:rPr>
                          <w:sz w:val="32"/>
                          <w:szCs w:val="32"/>
                        </w:rPr>
                        <w:t>where those islands are,</w:t>
                      </w:r>
                      <w:r w:rsidRPr="00D473F8">
                        <w:rPr>
                          <w:sz w:val="32"/>
                          <w:szCs w:val="32"/>
                        </w:rPr>
                        <w:t xml:space="preserve"> you and your parents can find the Christmas Islands on a map</w:t>
                      </w:r>
                      <w:r>
                        <w:rPr>
                          <w:sz w:val="32"/>
                          <w:szCs w:val="32"/>
                        </w:rPr>
                        <w:t>,</w:t>
                      </w:r>
                      <w:r w:rsidRPr="00D473F8">
                        <w:rPr>
                          <w:sz w:val="32"/>
                          <w:szCs w:val="32"/>
                        </w:rPr>
                        <w:t xml:space="preserve"> or </w:t>
                      </w:r>
                      <w:r>
                        <w:rPr>
                          <w:sz w:val="32"/>
                          <w:szCs w:val="32"/>
                        </w:rPr>
                        <w:t xml:space="preserve">a globe or </w:t>
                      </w:r>
                      <w:r w:rsidRPr="00D473F8">
                        <w:rPr>
                          <w:sz w:val="32"/>
                          <w:szCs w:val="32"/>
                        </w:rPr>
                        <w:t xml:space="preserve">the internet. </w:t>
                      </w:r>
                    </w:p>
                    <w:p w:rsidR="007A648B" w:rsidRPr="00D473F8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7A648B" w:rsidRPr="00D473F8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  <w:r w:rsidRPr="00D473F8">
                        <w:rPr>
                          <w:sz w:val="32"/>
                          <w:szCs w:val="32"/>
                        </w:rPr>
                        <w:t xml:space="preserve">I am now busy making presents </w:t>
                      </w:r>
                      <w:r>
                        <w:rPr>
                          <w:sz w:val="32"/>
                          <w:szCs w:val="32"/>
                        </w:rPr>
                        <w:t xml:space="preserve">and toys </w:t>
                      </w:r>
                      <w:r w:rsidRPr="00D473F8">
                        <w:rPr>
                          <w:sz w:val="32"/>
                          <w:szCs w:val="32"/>
                        </w:rPr>
                        <w:t>for this coming Christmas in my cozy warm workshop. I will see you soon.</w:t>
                      </w:r>
                    </w:p>
                    <w:p w:rsidR="007A648B" w:rsidRPr="00D473F8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7A648B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Love </w:t>
                      </w:r>
                      <w:r w:rsidRPr="00D473F8">
                        <w:rPr>
                          <w:sz w:val="32"/>
                          <w:szCs w:val="32"/>
                        </w:rPr>
                        <w:t>Santa</w:t>
                      </w:r>
                    </w:p>
                    <w:p w:rsidR="007A648B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7A648B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7A648B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7A648B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7A648B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7A648B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7A648B" w:rsidRPr="00D473F8" w:rsidRDefault="007A648B" w:rsidP="00D473F8">
                      <w:pPr>
                        <w:rPr>
                          <w:sz w:val="32"/>
                          <w:szCs w:val="32"/>
                        </w:rPr>
                      </w:pPr>
                      <w:r w:rsidRPr="004C4D9B">
                        <w:rPr>
                          <w:noProof/>
                          <w:sz w:val="32"/>
                          <w:szCs w:val="32"/>
                        </w:rPr>
                        <w:drawing>
                          <wp:inline distT="0" distB="0" distL="0" distR="0">
                            <wp:extent cx="2417223" cy="2627883"/>
                            <wp:effectExtent l="19050" t="0" r="2127" b="0"/>
                            <wp:docPr id="96" name="Picture 98" descr="http://warwickshiresceptic.files.wordpress.com/2010/04/shivering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8" descr="http://warwickshiresceptic.files.wordpress.com/2010/04/shivering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24787" cy="26361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A648B" w:rsidRDefault="007A648B" w:rsidP="00D473F8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7A648B" w:rsidRPr="00D473F8" w:rsidRDefault="007A648B" w:rsidP="00D473F8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7A648B" w:rsidRPr="00D473F8" w:rsidRDefault="007A648B" w:rsidP="00D473F8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4D9B" w:rsidRPr="004C4D9B">
        <w:rPr>
          <w:noProof/>
          <w:sz w:val="52"/>
          <w:szCs w:val="52"/>
        </w:rPr>
        <w:drawing>
          <wp:inline distT="0" distB="0" distL="0" distR="0">
            <wp:extent cx="6372666" cy="5190978"/>
            <wp:effectExtent l="19050" t="0" r="9084" b="0"/>
            <wp:docPr id="99" name="Picture 86" descr="Santas+stationery+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Santas+stationery+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487" cy="5190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8E9" w:rsidRDefault="000628E9" w:rsidP="00CE6F35">
      <w:pPr>
        <w:pStyle w:val="Chapterheads"/>
        <w:jc w:val="left"/>
        <w:rPr>
          <w:sz w:val="52"/>
          <w:szCs w:val="52"/>
        </w:rPr>
      </w:pPr>
    </w:p>
    <w:p w:rsidR="000628E9" w:rsidRDefault="000628E9" w:rsidP="00CE6F35">
      <w:pPr>
        <w:pStyle w:val="Chapterheads"/>
        <w:jc w:val="left"/>
        <w:rPr>
          <w:sz w:val="52"/>
          <w:szCs w:val="52"/>
        </w:rPr>
      </w:pPr>
    </w:p>
    <w:p w:rsidR="000628E9" w:rsidRDefault="000628E9" w:rsidP="00CE6F35">
      <w:pPr>
        <w:pStyle w:val="Chapterheads"/>
        <w:jc w:val="left"/>
        <w:rPr>
          <w:sz w:val="52"/>
          <w:szCs w:val="52"/>
        </w:rPr>
      </w:pPr>
    </w:p>
    <w:p w:rsidR="000628E9" w:rsidRDefault="000628E9" w:rsidP="00CE6F35">
      <w:pPr>
        <w:pStyle w:val="Chapterheads"/>
        <w:jc w:val="left"/>
        <w:rPr>
          <w:sz w:val="52"/>
          <w:szCs w:val="52"/>
        </w:rPr>
      </w:pPr>
    </w:p>
    <w:p w:rsidR="004C4D9B" w:rsidRDefault="004C4D9B" w:rsidP="00CE6F35">
      <w:pPr>
        <w:pStyle w:val="Chapterheads"/>
        <w:jc w:val="left"/>
        <w:rPr>
          <w:sz w:val="52"/>
          <w:szCs w:val="52"/>
        </w:rPr>
      </w:pPr>
    </w:p>
    <w:p w:rsidR="004C4D9B" w:rsidRDefault="004C4D9B" w:rsidP="00CE6F35">
      <w:pPr>
        <w:pStyle w:val="Chapterheads"/>
        <w:jc w:val="left"/>
        <w:rPr>
          <w:sz w:val="52"/>
          <w:szCs w:val="52"/>
        </w:rPr>
      </w:pPr>
    </w:p>
    <w:sectPr w:rsidR="004C4D9B" w:rsidSect="00152A35">
      <w:footerReference w:type="even" r:id="rId102"/>
      <w:footerReference w:type="default" r:id="rId103"/>
      <w:footerReference w:type="first" r:id="rId104"/>
      <w:pgSz w:w="12240" w:h="15840" w:code="1"/>
      <w:pgMar w:top="720" w:right="1152" w:bottom="1080" w:left="1296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166A" w:rsidRDefault="005F166A" w:rsidP="00923B0C">
      <w:r>
        <w:separator/>
      </w:r>
    </w:p>
  </w:endnote>
  <w:endnote w:type="continuationSeparator" w:id="0">
    <w:p w:rsidR="005F166A" w:rsidRDefault="005F166A" w:rsidP="00923B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48B" w:rsidRDefault="008D2049" w:rsidP="00831C1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7A648B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7A648B" w:rsidRDefault="007A648B" w:rsidP="00923B0C">
    <w:pPr>
      <w:pStyle w:val="Footer"/>
      <w:rPr>
        <w:rStyle w:val="PageNumber"/>
      </w:rPr>
    </w:pPr>
  </w:p>
  <w:p w:rsidR="007A648B" w:rsidRDefault="007A648B" w:rsidP="00923B0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48B" w:rsidRDefault="008D2049" w:rsidP="00831C1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7A648B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E27C4">
      <w:rPr>
        <w:rStyle w:val="PageNumber"/>
        <w:noProof/>
      </w:rPr>
      <w:t>43</w:t>
    </w:r>
    <w:r>
      <w:rPr>
        <w:rStyle w:val="PageNumber"/>
      </w:rPr>
      <w:fldChar w:fldCharType="end"/>
    </w:r>
  </w:p>
  <w:p w:rsidR="007A648B" w:rsidRDefault="007A648B" w:rsidP="00B52AD7">
    <w:pPr>
      <w:pStyle w:val="Footer"/>
      <w:ind w:firstLine="0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48B" w:rsidRDefault="007A648B" w:rsidP="00831C1D">
    <w:pPr>
      <w:pStyle w:val="Footer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166A" w:rsidRDefault="005F166A" w:rsidP="00923B0C">
      <w:r>
        <w:separator/>
      </w:r>
    </w:p>
  </w:footnote>
  <w:footnote w:type="continuationSeparator" w:id="0">
    <w:p w:rsidR="005F166A" w:rsidRDefault="005F166A" w:rsidP="00923B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7B746E5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91465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D2CA22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9061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7163B2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25436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78E3E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D4A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B7823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64639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231D94"/>
    <w:multiLevelType w:val="hybridMultilevel"/>
    <w:tmpl w:val="D5D4D4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7E42B4"/>
    <w:multiLevelType w:val="hybridMultilevel"/>
    <w:tmpl w:val="8E2C9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E243E05"/>
    <w:multiLevelType w:val="hybridMultilevel"/>
    <w:tmpl w:val="9BFA64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163100A2"/>
    <w:multiLevelType w:val="hybridMultilevel"/>
    <w:tmpl w:val="CD26A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4405D8"/>
    <w:multiLevelType w:val="hybridMultilevel"/>
    <w:tmpl w:val="ACE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124AFE"/>
    <w:multiLevelType w:val="hybridMultilevel"/>
    <w:tmpl w:val="CF105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2"/>
  </w:num>
  <w:num w:numId="12">
    <w:abstractNumId w:val="11"/>
  </w:num>
  <w:num w:numId="13">
    <w:abstractNumId w:val="13"/>
  </w:num>
  <w:num w:numId="14">
    <w:abstractNumId w:val="15"/>
  </w:num>
  <w:num w:numId="15">
    <w:abstractNumId w:val="10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D2D"/>
    <w:rsid w:val="0000158F"/>
    <w:rsid w:val="00012B80"/>
    <w:rsid w:val="00013A7D"/>
    <w:rsid w:val="000238F5"/>
    <w:rsid w:val="00024A60"/>
    <w:rsid w:val="000314BC"/>
    <w:rsid w:val="00042487"/>
    <w:rsid w:val="00043844"/>
    <w:rsid w:val="00060C11"/>
    <w:rsid w:val="00061CAA"/>
    <w:rsid w:val="000628E9"/>
    <w:rsid w:val="00073761"/>
    <w:rsid w:val="00074DA5"/>
    <w:rsid w:val="0008265A"/>
    <w:rsid w:val="00082C06"/>
    <w:rsid w:val="00084DB0"/>
    <w:rsid w:val="0008727A"/>
    <w:rsid w:val="000909C0"/>
    <w:rsid w:val="000917D7"/>
    <w:rsid w:val="000A0399"/>
    <w:rsid w:val="000A1FBA"/>
    <w:rsid w:val="000A7E96"/>
    <w:rsid w:val="000B2DE5"/>
    <w:rsid w:val="000B4B29"/>
    <w:rsid w:val="000C3338"/>
    <w:rsid w:val="000E3746"/>
    <w:rsid w:val="00101DAA"/>
    <w:rsid w:val="00103A80"/>
    <w:rsid w:val="00105F10"/>
    <w:rsid w:val="001135F3"/>
    <w:rsid w:val="00125D90"/>
    <w:rsid w:val="001312A7"/>
    <w:rsid w:val="001321E9"/>
    <w:rsid w:val="00151D2D"/>
    <w:rsid w:val="00152A35"/>
    <w:rsid w:val="00152F9A"/>
    <w:rsid w:val="0016341A"/>
    <w:rsid w:val="001672FA"/>
    <w:rsid w:val="00167F67"/>
    <w:rsid w:val="00176682"/>
    <w:rsid w:val="00180C23"/>
    <w:rsid w:val="00183B8F"/>
    <w:rsid w:val="001A2822"/>
    <w:rsid w:val="001A54B7"/>
    <w:rsid w:val="001A7C6B"/>
    <w:rsid w:val="001C7E16"/>
    <w:rsid w:val="001D1F77"/>
    <w:rsid w:val="001E028F"/>
    <w:rsid w:val="001E3CFB"/>
    <w:rsid w:val="001E3EDA"/>
    <w:rsid w:val="001E4817"/>
    <w:rsid w:val="001F0779"/>
    <w:rsid w:val="00205415"/>
    <w:rsid w:val="0021387D"/>
    <w:rsid w:val="00225C2A"/>
    <w:rsid w:val="00230AB8"/>
    <w:rsid w:val="00262F44"/>
    <w:rsid w:val="00266A80"/>
    <w:rsid w:val="00270E5E"/>
    <w:rsid w:val="002738BB"/>
    <w:rsid w:val="00276F10"/>
    <w:rsid w:val="00285ADD"/>
    <w:rsid w:val="00287A0D"/>
    <w:rsid w:val="002B1A0E"/>
    <w:rsid w:val="002B2B11"/>
    <w:rsid w:val="002B5BAD"/>
    <w:rsid w:val="002C3183"/>
    <w:rsid w:val="002D302C"/>
    <w:rsid w:val="002D6663"/>
    <w:rsid w:val="002D7F76"/>
    <w:rsid w:val="002E6B9C"/>
    <w:rsid w:val="002F19E7"/>
    <w:rsid w:val="00303BFD"/>
    <w:rsid w:val="0033030B"/>
    <w:rsid w:val="003328A8"/>
    <w:rsid w:val="003439FF"/>
    <w:rsid w:val="00346F72"/>
    <w:rsid w:val="00367B1C"/>
    <w:rsid w:val="00370145"/>
    <w:rsid w:val="00382F3A"/>
    <w:rsid w:val="003B0768"/>
    <w:rsid w:val="003B2F94"/>
    <w:rsid w:val="003B4A0F"/>
    <w:rsid w:val="003B6379"/>
    <w:rsid w:val="003C47F9"/>
    <w:rsid w:val="003D3AA5"/>
    <w:rsid w:val="003D3C66"/>
    <w:rsid w:val="003D5BF6"/>
    <w:rsid w:val="003E67B0"/>
    <w:rsid w:val="003F3D73"/>
    <w:rsid w:val="003F56EC"/>
    <w:rsid w:val="00420B11"/>
    <w:rsid w:val="004271B6"/>
    <w:rsid w:val="00436CE3"/>
    <w:rsid w:val="00443F6F"/>
    <w:rsid w:val="0044515F"/>
    <w:rsid w:val="00445F6C"/>
    <w:rsid w:val="00455899"/>
    <w:rsid w:val="0046188C"/>
    <w:rsid w:val="0046343A"/>
    <w:rsid w:val="00466DDE"/>
    <w:rsid w:val="0047293C"/>
    <w:rsid w:val="004807A8"/>
    <w:rsid w:val="0048189C"/>
    <w:rsid w:val="0048295A"/>
    <w:rsid w:val="004B6449"/>
    <w:rsid w:val="004B6EAD"/>
    <w:rsid w:val="004C4D9B"/>
    <w:rsid w:val="004D053B"/>
    <w:rsid w:val="004D3FF8"/>
    <w:rsid w:val="004D568B"/>
    <w:rsid w:val="004D5892"/>
    <w:rsid w:val="004E2BA8"/>
    <w:rsid w:val="00501507"/>
    <w:rsid w:val="005036F7"/>
    <w:rsid w:val="00512F5E"/>
    <w:rsid w:val="00516DB9"/>
    <w:rsid w:val="005237E5"/>
    <w:rsid w:val="00527343"/>
    <w:rsid w:val="0053107E"/>
    <w:rsid w:val="005327D8"/>
    <w:rsid w:val="005331F1"/>
    <w:rsid w:val="00533BF8"/>
    <w:rsid w:val="00543B28"/>
    <w:rsid w:val="0056513F"/>
    <w:rsid w:val="00565A1C"/>
    <w:rsid w:val="00584528"/>
    <w:rsid w:val="005938CC"/>
    <w:rsid w:val="00593F86"/>
    <w:rsid w:val="00597492"/>
    <w:rsid w:val="00597D18"/>
    <w:rsid w:val="005C0357"/>
    <w:rsid w:val="005C1A0C"/>
    <w:rsid w:val="005C2FCF"/>
    <w:rsid w:val="005C6710"/>
    <w:rsid w:val="005D4C54"/>
    <w:rsid w:val="005E652B"/>
    <w:rsid w:val="005F166A"/>
    <w:rsid w:val="00601A55"/>
    <w:rsid w:val="0060249C"/>
    <w:rsid w:val="00602F2D"/>
    <w:rsid w:val="00603E52"/>
    <w:rsid w:val="0060423E"/>
    <w:rsid w:val="00605759"/>
    <w:rsid w:val="00607E6E"/>
    <w:rsid w:val="006133D1"/>
    <w:rsid w:val="00622B87"/>
    <w:rsid w:val="00635863"/>
    <w:rsid w:val="00643171"/>
    <w:rsid w:val="006447D1"/>
    <w:rsid w:val="00645F31"/>
    <w:rsid w:val="00652466"/>
    <w:rsid w:val="00660CEF"/>
    <w:rsid w:val="0066365E"/>
    <w:rsid w:val="00671CE5"/>
    <w:rsid w:val="00671FEF"/>
    <w:rsid w:val="00677FB3"/>
    <w:rsid w:val="00683928"/>
    <w:rsid w:val="00691063"/>
    <w:rsid w:val="006A137E"/>
    <w:rsid w:val="006A220A"/>
    <w:rsid w:val="006B6423"/>
    <w:rsid w:val="006C433D"/>
    <w:rsid w:val="006C5D1D"/>
    <w:rsid w:val="006C7EEC"/>
    <w:rsid w:val="006D348A"/>
    <w:rsid w:val="006E0B36"/>
    <w:rsid w:val="006E135A"/>
    <w:rsid w:val="006E2889"/>
    <w:rsid w:val="006E7F91"/>
    <w:rsid w:val="006F452C"/>
    <w:rsid w:val="0072387D"/>
    <w:rsid w:val="007369BC"/>
    <w:rsid w:val="00743E14"/>
    <w:rsid w:val="007555BE"/>
    <w:rsid w:val="00755807"/>
    <w:rsid w:val="00760EF3"/>
    <w:rsid w:val="0077098D"/>
    <w:rsid w:val="00775C89"/>
    <w:rsid w:val="007A34CB"/>
    <w:rsid w:val="007A648B"/>
    <w:rsid w:val="007B3562"/>
    <w:rsid w:val="007D36E7"/>
    <w:rsid w:val="007D3D1F"/>
    <w:rsid w:val="007D3DD4"/>
    <w:rsid w:val="007D7739"/>
    <w:rsid w:val="007E0AFC"/>
    <w:rsid w:val="007E71CE"/>
    <w:rsid w:val="007F537E"/>
    <w:rsid w:val="007F572F"/>
    <w:rsid w:val="00816940"/>
    <w:rsid w:val="00817258"/>
    <w:rsid w:val="008241E7"/>
    <w:rsid w:val="00826168"/>
    <w:rsid w:val="00831C1D"/>
    <w:rsid w:val="00835563"/>
    <w:rsid w:val="00836320"/>
    <w:rsid w:val="00837B65"/>
    <w:rsid w:val="0085216D"/>
    <w:rsid w:val="00854DB7"/>
    <w:rsid w:val="00855B0B"/>
    <w:rsid w:val="00877439"/>
    <w:rsid w:val="00885EA1"/>
    <w:rsid w:val="00886600"/>
    <w:rsid w:val="008A1A33"/>
    <w:rsid w:val="008A4162"/>
    <w:rsid w:val="008A4335"/>
    <w:rsid w:val="008B2D55"/>
    <w:rsid w:val="008B5515"/>
    <w:rsid w:val="008C6CB4"/>
    <w:rsid w:val="008D2049"/>
    <w:rsid w:val="008E6213"/>
    <w:rsid w:val="008E64B8"/>
    <w:rsid w:val="008F24F4"/>
    <w:rsid w:val="00915311"/>
    <w:rsid w:val="0091656B"/>
    <w:rsid w:val="00922E4C"/>
    <w:rsid w:val="00923B0C"/>
    <w:rsid w:val="009263A5"/>
    <w:rsid w:val="00932E45"/>
    <w:rsid w:val="00935FB6"/>
    <w:rsid w:val="009414A9"/>
    <w:rsid w:val="00943785"/>
    <w:rsid w:val="009474FC"/>
    <w:rsid w:val="00962481"/>
    <w:rsid w:val="009634BD"/>
    <w:rsid w:val="00971FA4"/>
    <w:rsid w:val="0098226A"/>
    <w:rsid w:val="009852D2"/>
    <w:rsid w:val="009854EA"/>
    <w:rsid w:val="0099547F"/>
    <w:rsid w:val="009A7115"/>
    <w:rsid w:val="009C022D"/>
    <w:rsid w:val="009D11E0"/>
    <w:rsid w:val="009D3A1B"/>
    <w:rsid w:val="009D3C6C"/>
    <w:rsid w:val="009D4EF9"/>
    <w:rsid w:val="009F4E3B"/>
    <w:rsid w:val="00A24E4F"/>
    <w:rsid w:val="00A268E8"/>
    <w:rsid w:val="00A32181"/>
    <w:rsid w:val="00A33B41"/>
    <w:rsid w:val="00A34416"/>
    <w:rsid w:val="00A35F05"/>
    <w:rsid w:val="00A37B11"/>
    <w:rsid w:val="00A44191"/>
    <w:rsid w:val="00A4599B"/>
    <w:rsid w:val="00A53686"/>
    <w:rsid w:val="00A60815"/>
    <w:rsid w:val="00A636CD"/>
    <w:rsid w:val="00A703C5"/>
    <w:rsid w:val="00A729FB"/>
    <w:rsid w:val="00A8707E"/>
    <w:rsid w:val="00A913AD"/>
    <w:rsid w:val="00A9198E"/>
    <w:rsid w:val="00A9399F"/>
    <w:rsid w:val="00A95C6F"/>
    <w:rsid w:val="00AA6F14"/>
    <w:rsid w:val="00AB2AB2"/>
    <w:rsid w:val="00AB4951"/>
    <w:rsid w:val="00AB7461"/>
    <w:rsid w:val="00AC707D"/>
    <w:rsid w:val="00AE13A0"/>
    <w:rsid w:val="00AF1952"/>
    <w:rsid w:val="00AF2239"/>
    <w:rsid w:val="00B0276E"/>
    <w:rsid w:val="00B06664"/>
    <w:rsid w:val="00B07341"/>
    <w:rsid w:val="00B07BC0"/>
    <w:rsid w:val="00B117F5"/>
    <w:rsid w:val="00B1378E"/>
    <w:rsid w:val="00B25E97"/>
    <w:rsid w:val="00B30CAF"/>
    <w:rsid w:val="00B33994"/>
    <w:rsid w:val="00B35F8B"/>
    <w:rsid w:val="00B37843"/>
    <w:rsid w:val="00B40851"/>
    <w:rsid w:val="00B4282A"/>
    <w:rsid w:val="00B52AD7"/>
    <w:rsid w:val="00B6160F"/>
    <w:rsid w:val="00B62BE4"/>
    <w:rsid w:val="00B655F9"/>
    <w:rsid w:val="00B65B5F"/>
    <w:rsid w:val="00B66564"/>
    <w:rsid w:val="00B72EAF"/>
    <w:rsid w:val="00B77948"/>
    <w:rsid w:val="00B80745"/>
    <w:rsid w:val="00B82469"/>
    <w:rsid w:val="00B97173"/>
    <w:rsid w:val="00BA4D09"/>
    <w:rsid w:val="00BB04FD"/>
    <w:rsid w:val="00BD6AA7"/>
    <w:rsid w:val="00BD7B73"/>
    <w:rsid w:val="00BE27C4"/>
    <w:rsid w:val="00BE3B87"/>
    <w:rsid w:val="00BE43D3"/>
    <w:rsid w:val="00BE7B02"/>
    <w:rsid w:val="00C16F26"/>
    <w:rsid w:val="00C261AF"/>
    <w:rsid w:val="00C26B87"/>
    <w:rsid w:val="00C31DEE"/>
    <w:rsid w:val="00C32970"/>
    <w:rsid w:val="00C4217C"/>
    <w:rsid w:val="00C452EF"/>
    <w:rsid w:val="00C45816"/>
    <w:rsid w:val="00C47E85"/>
    <w:rsid w:val="00C573D9"/>
    <w:rsid w:val="00C6277B"/>
    <w:rsid w:val="00C70E65"/>
    <w:rsid w:val="00C77E1A"/>
    <w:rsid w:val="00C9542A"/>
    <w:rsid w:val="00CA5C3A"/>
    <w:rsid w:val="00CC1199"/>
    <w:rsid w:val="00CC36C8"/>
    <w:rsid w:val="00CD471F"/>
    <w:rsid w:val="00CE10B8"/>
    <w:rsid w:val="00CE3C64"/>
    <w:rsid w:val="00CE3D4D"/>
    <w:rsid w:val="00CE6F35"/>
    <w:rsid w:val="00D11D1F"/>
    <w:rsid w:val="00D13C78"/>
    <w:rsid w:val="00D267B9"/>
    <w:rsid w:val="00D36C0F"/>
    <w:rsid w:val="00D473F8"/>
    <w:rsid w:val="00D51284"/>
    <w:rsid w:val="00D53DBF"/>
    <w:rsid w:val="00D61C6B"/>
    <w:rsid w:val="00D62778"/>
    <w:rsid w:val="00D673E0"/>
    <w:rsid w:val="00D706C8"/>
    <w:rsid w:val="00D908A6"/>
    <w:rsid w:val="00D92CCA"/>
    <w:rsid w:val="00DA1629"/>
    <w:rsid w:val="00DA25AB"/>
    <w:rsid w:val="00DA7077"/>
    <w:rsid w:val="00DB1FD2"/>
    <w:rsid w:val="00DB2DD6"/>
    <w:rsid w:val="00DB4883"/>
    <w:rsid w:val="00DB7B96"/>
    <w:rsid w:val="00DC2968"/>
    <w:rsid w:val="00DC7867"/>
    <w:rsid w:val="00DF02AB"/>
    <w:rsid w:val="00DF498B"/>
    <w:rsid w:val="00DF78F4"/>
    <w:rsid w:val="00E0174E"/>
    <w:rsid w:val="00E11169"/>
    <w:rsid w:val="00E14A7F"/>
    <w:rsid w:val="00E1602D"/>
    <w:rsid w:val="00E2025C"/>
    <w:rsid w:val="00E46102"/>
    <w:rsid w:val="00E500F6"/>
    <w:rsid w:val="00E61146"/>
    <w:rsid w:val="00E625D4"/>
    <w:rsid w:val="00E70403"/>
    <w:rsid w:val="00E723ED"/>
    <w:rsid w:val="00E85189"/>
    <w:rsid w:val="00E87C2C"/>
    <w:rsid w:val="00EA41E3"/>
    <w:rsid w:val="00EA5D09"/>
    <w:rsid w:val="00EB3D6A"/>
    <w:rsid w:val="00EB3FC4"/>
    <w:rsid w:val="00ED4842"/>
    <w:rsid w:val="00EE33CF"/>
    <w:rsid w:val="00EE3A3D"/>
    <w:rsid w:val="00EE3FE7"/>
    <w:rsid w:val="00EE50A8"/>
    <w:rsid w:val="00EF13EA"/>
    <w:rsid w:val="00EF1EE6"/>
    <w:rsid w:val="00EF4F81"/>
    <w:rsid w:val="00EF7F48"/>
    <w:rsid w:val="00F1562D"/>
    <w:rsid w:val="00F15AB6"/>
    <w:rsid w:val="00F2220C"/>
    <w:rsid w:val="00F233E3"/>
    <w:rsid w:val="00F258B7"/>
    <w:rsid w:val="00F339B8"/>
    <w:rsid w:val="00F3523B"/>
    <w:rsid w:val="00F56D4C"/>
    <w:rsid w:val="00F60A42"/>
    <w:rsid w:val="00F620CF"/>
    <w:rsid w:val="00F63710"/>
    <w:rsid w:val="00F64ABA"/>
    <w:rsid w:val="00F71DE5"/>
    <w:rsid w:val="00F85A89"/>
    <w:rsid w:val="00F91D13"/>
    <w:rsid w:val="00F92998"/>
    <w:rsid w:val="00F942DE"/>
    <w:rsid w:val="00F96E7E"/>
    <w:rsid w:val="00FB794E"/>
    <w:rsid w:val="00FC1BA9"/>
    <w:rsid w:val="00FC498E"/>
    <w:rsid w:val="00FC5F49"/>
    <w:rsid w:val="00FD2302"/>
    <w:rsid w:val="00FD274A"/>
    <w:rsid w:val="00FD644C"/>
    <w:rsid w:val="00FE0FB9"/>
    <w:rsid w:val="00FE14F8"/>
    <w:rsid w:val="00FF6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12"/>
    <o:shapelayout v:ext="edit">
      <o:idmap v:ext="edit" data="1"/>
    </o:shapelayout>
  </w:shapeDefaults>
  <w:decimalSymbol w:val="."/>
  <w:listSeparator w:val=","/>
  <w15:docId w15:val="{135059F1-8261-4426-AEC5-A934962C0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3B0C"/>
    <w:pPr>
      <w:spacing w:line="300" w:lineRule="auto"/>
      <w:ind w:firstLine="360"/>
      <w:jc w:val="both"/>
    </w:pPr>
    <w:rPr>
      <w:sz w:val="22"/>
      <w:szCs w:val="22"/>
    </w:rPr>
  </w:style>
  <w:style w:type="paragraph" w:styleId="Heading1">
    <w:name w:val="heading 1"/>
    <w:basedOn w:val="Normal"/>
    <w:next w:val="Normal"/>
    <w:autoRedefine/>
    <w:qFormat/>
    <w:rsid w:val="00F233E3"/>
    <w:pPr>
      <w:keepNext/>
      <w:jc w:val="center"/>
      <w:outlineLvl w:val="0"/>
    </w:pPr>
    <w:rPr>
      <w:rFonts w:ascii="Arial" w:hAnsi="Arial" w:cs="Arial"/>
      <w:b/>
      <w:bCs/>
      <w:kern w:val="32"/>
      <w:sz w:val="7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D53DBF"/>
    <w:pPr>
      <w:ind w:firstLine="0"/>
      <w:jc w:val="center"/>
      <w:outlineLvl w:val="0"/>
    </w:pPr>
    <w:rPr>
      <w:rFonts w:ascii="Arial" w:hAnsi="Arial" w:cs="Arial"/>
      <w:b/>
      <w:bCs/>
      <w:kern w:val="28"/>
      <w:sz w:val="72"/>
      <w:szCs w:val="72"/>
    </w:rPr>
  </w:style>
  <w:style w:type="paragraph" w:styleId="Subtitle">
    <w:name w:val="Subtitle"/>
    <w:basedOn w:val="Normal"/>
    <w:link w:val="SubtitleChar"/>
    <w:qFormat/>
    <w:rsid w:val="00D53DBF"/>
    <w:pPr>
      <w:ind w:firstLine="0"/>
      <w:jc w:val="center"/>
      <w:outlineLvl w:val="1"/>
    </w:pPr>
    <w:rPr>
      <w:rFonts w:ascii="Arial" w:hAnsi="Arial" w:cs="Arial"/>
      <w:b/>
      <w:sz w:val="36"/>
      <w:szCs w:val="24"/>
    </w:rPr>
  </w:style>
  <w:style w:type="paragraph" w:customStyle="1" w:styleId="AuthorName">
    <w:name w:val="Author Name"/>
    <w:basedOn w:val="Normal"/>
    <w:rsid w:val="00D53DBF"/>
    <w:pPr>
      <w:ind w:firstLine="0"/>
      <w:jc w:val="center"/>
    </w:pPr>
    <w:rPr>
      <w:sz w:val="28"/>
    </w:rPr>
  </w:style>
  <w:style w:type="paragraph" w:customStyle="1" w:styleId="Headsforfront">
    <w:name w:val="Heads for front"/>
    <w:basedOn w:val="Normal"/>
    <w:autoRedefine/>
    <w:rsid w:val="00F63710"/>
    <w:pPr>
      <w:spacing w:after="360"/>
      <w:ind w:firstLine="0"/>
      <w:contextualSpacing/>
      <w:jc w:val="center"/>
    </w:pPr>
    <w:rPr>
      <w:rFonts w:ascii="Arial" w:hAnsi="Arial"/>
      <w:b/>
      <w:sz w:val="24"/>
      <w:szCs w:val="24"/>
    </w:rPr>
  </w:style>
  <w:style w:type="paragraph" w:customStyle="1" w:styleId="NoIndentnormal">
    <w:name w:val="No Indent normal"/>
    <w:basedOn w:val="Normal"/>
    <w:rsid w:val="00671FEF"/>
    <w:pPr>
      <w:ind w:firstLine="0"/>
    </w:pPr>
  </w:style>
  <w:style w:type="paragraph" w:customStyle="1" w:styleId="Tableofcontents">
    <w:name w:val="Table of contents"/>
    <w:basedOn w:val="Normal"/>
    <w:rsid w:val="00043844"/>
    <w:pPr>
      <w:tabs>
        <w:tab w:val="right" w:leader="dot" w:pos="5400"/>
      </w:tabs>
      <w:spacing w:line="360" w:lineRule="auto"/>
    </w:pPr>
    <w:rPr>
      <w:rFonts w:ascii="Arial" w:hAnsi="Arial"/>
      <w:sz w:val="24"/>
      <w:szCs w:val="24"/>
    </w:rPr>
  </w:style>
  <w:style w:type="paragraph" w:customStyle="1" w:styleId="Chapterheads">
    <w:name w:val="Chapter heads"/>
    <w:basedOn w:val="Headsforfront"/>
    <w:rsid w:val="00F63710"/>
    <w:pPr>
      <w:spacing w:before="720"/>
    </w:pPr>
  </w:style>
  <w:style w:type="paragraph" w:styleId="Header">
    <w:name w:val="header"/>
    <w:basedOn w:val="Normal"/>
    <w:rsid w:val="00AB746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AB7461"/>
    <w:pPr>
      <w:tabs>
        <w:tab w:val="center" w:pos="4320"/>
        <w:tab w:val="right" w:pos="8640"/>
      </w:tabs>
    </w:pPr>
  </w:style>
  <w:style w:type="paragraph" w:customStyle="1" w:styleId="Footer1">
    <w:name w:val="Footer1"/>
    <w:basedOn w:val="Footer"/>
    <w:autoRedefine/>
    <w:rsid w:val="00AB7461"/>
    <w:pPr>
      <w:spacing w:line="240" w:lineRule="auto"/>
      <w:ind w:firstLine="0"/>
      <w:jc w:val="center"/>
    </w:pPr>
    <w:rPr>
      <w:rFonts w:ascii="Arial" w:hAnsi="Arial"/>
      <w:sz w:val="20"/>
    </w:rPr>
  </w:style>
  <w:style w:type="character" w:styleId="PageNumber">
    <w:name w:val="page number"/>
    <w:basedOn w:val="DefaultParagraphFont"/>
    <w:rsid w:val="00AB7461"/>
  </w:style>
  <w:style w:type="paragraph" w:customStyle="1" w:styleId="NormalParagraphStyle">
    <w:name w:val="NormalParagraphStyle"/>
    <w:basedOn w:val="Normal"/>
    <w:rsid w:val="00597492"/>
    <w:pPr>
      <w:autoSpaceDE w:val="0"/>
      <w:autoSpaceDN w:val="0"/>
      <w:adjustRightInd w:val="0"/>
      <w:spacing w:line="288" w:lineRule="auto"/>
      <w:ind w:firstLine="0"/>
      <w:jc w:val="left"/>
      <w:textAlignment w:val="center"/>
    </w:pPr>
    <w:rPr>
      <w:color w:val="000000"/>
      <w:sz w:val="24"/>
      <w:szCs w:val="24"/>
    </w:rPr>
  </w:style>
  <w:style w:type="character" w:styleId="Hyperlink">
    <w:name w:val="Hyperlink"/>
    <w:basedOn w:val="DefaultParagraphFont"/>
    <w:rsid w:val="00176682"/>
    <w:rPr>
      <w:color w:val="0000FF"/>
      <w:u w:val="single"/>
    </w:rPr>
  </w:style>
  <w:style w:type="character" w:styleId="FollowedHyperlink">
    <w:name w:val="FollowedHyperlink"/>
    <w:basedOn w:val="DefaultParagraphFont"/>
    <w:rsid w:val="00436CE3"/>
    <w:rPr>
      <w:color w:val="800080"/>
      <w:u w:val="single"/>
    </w:rPr>
  </w:style>
  <w:style w:type="character" w:customStyle="1" w:styleId="StyleBold">
    <w:name w:val="Style Bold"/>
    <w:basedOn w:val="DefaultParagraphFont"/>
    <w:rsid w:val="009A7115"/>
    <w:rPr>
      <w:b/>
      <w:bCs/>
    </w:rPr>
  </w:style>
  <w:style w:type="paragraph" w:styleId="BalloonText">
    <w:name w:val="Balloon Text"/>
    <w:basedOn w:val="Normal"/>
    <w:link w:val="BalloonTextChar"/>
    <w:rsid w:val="00C261A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261A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D5892"/>
    <w:pPr>
      <w:spacing w:after="200" w:line="276" w:lineRule="auto"/>
      <w:ind w:left="720" w:firstLine="0"/>
      <w:contextualSpacing/>
      <w:jc w:val="left"/>
    </w:pPr>
    <w:rPr>
      <w:rFonts w:asciiTheme="minorHAnsi" w:eastAsiaTheme="minorHAnsi" w:hAnsiTheme="minorHAnsi" w:cstheme="minorBidi"/>
    </w:rPr>
  </w:style>
  <w:style w:type="table" w:styleId="TableGrid">
    <w:name w:val="Table Grid"/>
    <w:basedOn w:val="TableNormal"/>
    <w:rsid w:val="00C77E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itleChar">
    <w:name w:val="Subtitle Char"/>
    <w:basedOn w:val="DefaultParagraphFont"/>
    <w:link w:val="Subtitle"/>
    <w:rsid w:val="00533BF8"/>
    <w:rPr>
      <w:rFonts w:ascii="Arial" w:hAnsi="Arial" w:cs="Arial"/>
      <w:b/>
      <w:sz w:val="36"/>
      <w:szCs w:val="24"/>
    </w:rPr>
  </w:style>
  <w:style w:type="paragraph" w:styleId="NormalWeb">
    <w:name w:val="Normal (Web)"/>
    <w:basedOn w:val="Normal"/>
    <w:uiPriority w:val="99"/>
    <w:semiHidden/>
    <w:unhideWhenUsed/>
    <w:rsid w:val="00F942DE"/>
    <w:pPr>
      <w:spacing w:before="100" w:beforeAutospacing="1" w:after="100" w:afterAutospacing="1" w:line="240" w:lineRule="auto"/>
      <w:ind w:firstLine="0"/>
      <w:jc w:val="left"/>
    </w:pPr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42" Type="http://schemas.openxmlformats.org/officeDocument/2006/relationships/image" Target="media/image30.jpeg"/><Relationship Id="rId47" Type="http://schemas.openxmlformats.org/officeDocument/2006/relationships/image" Target="media/image34.jpeg"/><Relationship Id="rId63" Type="http://schemas.openxmlformats.org/officeDocument/2006/relationships/image" Target="media/image48.gif"/><Relationship Id="rId68" Type="http://schemas.openxmlformats.org/officeDocument/2006/relationships/image" Target="media/image53.jpeg"/><Relationship Id="rId84" Type="http://schemas.openxmlformats.org/officeDocument/2006/relationships/image" Target="media/image67.jpeg"/><Relationship Id="rId89" Type="http://schemas.openxmlformats.org/officeDocument/2006/relationships/image" Target="media/image71.wmf"/><Relationship Id="rId7" Type="http://schemas.openxmlformats.org/officeDocument/2006/relationships/endnotes" Target="endnotes.xml"/><Relationship Id="rId71" Type="http://schemas.openxmlformats.org/officeDocument/2006/relationships/image" Target="media/image540.jpeg"/><Relationship Id="rId92" Type="http://schemas.openxmlformats.org/officeDocument/2006/relationships/image" Target="media/image74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8.jpeg"/><Relationship Id="rId11" Type="http://schemas.openxmlformats.org/officeDocument/2006/relationships/image" Target="media/image20.emf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2.jpeg"/><Relationship Id="rId53" Type="http://schemas.openxmlformats.org/officeDocument/2006/relationships/image" Target="media/image39.jpeg"/><Relationship Id="rId58" Type="http://schemas.openxmlformats.org/officeDocument/2006/relationships/image" Target="media/image44.gif"/><Relationship Id="rId66" Type="http://schemas.openxmlformats.org/officeDocument/2006/relationships/image" Target="media/image51.jpeg"/><Relationship Id="rId74" Type="http://schemas.openxmlformats.org/officeDocument/2006/relationships/image" Target="media/image57.jpeg"/><Relationship Id="rId79" Type="http://schemas.openxmlformats.org/officeDocument/2006/relationships/image" Target="media/image62.jpeg"/><Relationship Id="rId87" Type="http://schemas.openxmlformats.org/officeDocument/2006/relationships/image" Target="media/image690.gif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6.jpeg"/><Relationship Id="rId82" Type="http://schemas.openxmlformats.org/officeDocument/2006/relationships/image" Target="media/image65.jpeg"/><Relationship Id="rId90" Type="http://schemas.openxmlformats.org/officeDocument/2006/relationships/image" Target="media/image72.gif"/><Relationship Id="rId95" Type="http://schemas.openxmlformats.org/officeDocument/2006/relationships/image" Target="media/image77.jpeg"/><Relationship Id="rId19" Type="http://schemas.openxmlformats.org/officeDocument/2006/relationships/image" Target="media/image84.jpeg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hyperlink" Target="http://pressnews.com/wp-content/uploads/2012/12/MGsantaRetires7.jpg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jpeg"/><Relationship Id="rId56" Type="http://schemas.openxmlformats.org/officeDocument/2006/relationships/image" Target="media/image42.jpeg"/><Relationship Id="rId64" Type="http://schemas.openxmlformats.org/officeDocument/2006/relationships/image" Target="media/image49.gif"/><Relationship Id="rId69" Type="http://schemas.openxmlformats.org/officeDocument/2006/relationships/image" Target="media/image530.jpeg"/><Relationship Id="rId77" Type="http://schemas.openxmlformats.org/officeDocument/2006/relationships/image" Target="media/image60.jpeg"/><Relationship Id="rId100" Type="http://schemas.openxmlformats.org/officeDocument/2006/relationships/image" Target="media/image82.jpeg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70.jpeg"/><Relationship Id="rId72" Type="http://schemas.openxmlformats.org/officeDocument/2006/relationships/image" Target="media/image55.jpeg"/><Relationship Id="rId80" Type="http://schemas.openxmlformats.org/officeDocument/2006/relationships/image" Target="media/image63.jpeg"/><Relationship Id="rId85" Type="http://schemas.openxmlformats.org/officeDocument/2006/relationships/image" Target="media/image68.png"/><Relationship Id="rId93" Type="http://schemas.openxmlformats.org/officeDocument/2006/relationships/image" Target="media/image75.png"/><Relationship Id="rId98" Type="http://schemas.openxmlformats.org/officeDocument/2006/relationships/image" Target="media/image80.jpeg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image" Target="media/image7.jpe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6.jpeg"/><Relationship Id="rId46" Type="http://schemas.openxmlformats.org/officeDocument/2006/relationships/image" Target="media/image33.jpeg"/><Relationship Id="rId59" Type="http://schemas.openxmlformats.org/officeDocument/2006/relationships/image" Target="media/image440.gif"/><Relationship Id="rId67" Type="http://schemas.openxmlformats.org/officeDocument/2006/relationships/image" Target="media/image52.jpeg"/><Relationship Id="rId103" Type="http://schemas.openxmlformats.org/officeDocument/2006/relationships/footer" Target="footer2.xml"/><Relationship Id="rId20" Type="http://schemas.openxmlformats.org/officeDocument/2006/relationships/image" Target="media/image9.jpeg"/><Relationship Id="rId41" Type="http://schemas.openxmlformats.org/officeDocument/2006/relationships/image" Target="media/image29.png"/><Relationship Id="rId54" Type="http://schemas.openxmlformats.org/officeDocument/2006/relationships/image" Target="media/image40.jpeg"/><Relationship Id="rId62" Type="http://schemas.openxmlformats.org/officeDocument/2006/relationships/image" Target="media/image47.gif"/><Relationship Id="rId70" Type="http://schemas.openxmlformats.org/officeDocument/2006/relationships/image" Target="media/image54.jpeg"/><Relationship Id="rId75" Type="http://schemas.openxmlformats.org/officeDocument/2006/relationships/image" Target="media/image58.jpeg"/><Relationship Id="rId83" Type="http://schemas.openxmlformats.org/officeDocument/2006/relationships/image" Target="media/image66.jpeg"/><Relationship Id="rId88" Type="http://schemas.openxmlformats.org/officeDocument/2006/relationships/image" Target="media/image70.jpeg"/><Relationship Id="rId91" Type="http://schemas.openxmlformats.org/officeDocument/2006/relationships/image" Target="media/image73.jpeg"/><Relationship Id="rId96" Type="http://schemas.openxmlformats.org/officeDocument/2006/relationships/image" Target="media/image7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4.jpeg"/><Relationship Id="rId49" Type="http://schemas.openxmlformats.org/officeDocument/2006/relationships/image" Target="media/image36.gif"/><Relationship Id="rId57" Type="http://schemas.openxmlformats.org/officeDocument/2006/relationships/image" Target="media/image43.jpeg"/><Relationship Id="rId106" Type="http://schemas.openxmlformats.org/officeDocument/2006/relationships/theme" Target="theme/theme1.xml"/><Relationship Id="rId10" Type="http://schemas.openxmlformats.org/officeDocument/2006/relationships/image" Target="media/image2.emf"/><Relationship Id="rId31" Type="http://schemas.openxmlformats.org/officeDocument/2006/relationships/image" Target="media/image20.jpeg"/><Relationship Id="rId44" Type="http://schemas.openxmlformats.org/officeDocument/2006/relationships/hyperlink" Target="http://pressnews.com/wp-content/uploads/2012/12/MGsantaRetires3.jpg" TargetMode="External"/><Relationship Id="rId52" Type="http://schemas.openxmlformats.org/officeDocument/2006/relationships/image" Target="media/image38.jpe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73" Type="http://schemas.openxmlformats.org/officeDocument/2006/relationships/image" Target="media/image56.jpeg"/><Relationship Id="rId78" Type="http://schemas.openxmlformats.org/officeDocument/2006/relationships/image" Target="media/image61.jpeg"/><Relationship Id="rId81" Type="http://schemas.openxmlformats.org/officeDocument/2006/relationships/image" Target="media/image64.jpeg"/><Relationship Id="rId86" Type="http://schemas.openxmlformats.org/officeDocument/2006/relationships/image" Target="media/image69.gif"/><Relationship Id="rId94" Type="http://schemas.openxmlformats.org/officeDocument/2006/relationships/image" Target="media/image76.jpe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4" Type="http://schemas.openxmlformats.org/officeDocument/2006/relationships/settings" Target="settings.xml"/><Relationship Id="rId9" Type="http://schemas.openxmlformats.org/officeDocument/2006/relationships/image" Target="media/image14.jpeg"/><Relationship Id="rId13" Type="http://schemas.openxmlformats.org/officeDocument/2006/relationships/oleObject" Target="embeddings/oleObject1.bin"/><Relationship Id="rId18" Type="http://schemas.openxmlformats.org/officeDocument/2006/relationships/image" Target="media/image8.jpeg"/><Relationship Id="rId39" Type="http://schemas.openxmlformats.org/officeDocument/2006/relationships/image" Target="media/image27.jpeg"/><Relationship Id="rId34" Type="http://schemas.openxmlformats.org/officeDocument/2006/relationships/image" Target="media/image23.jpeg"/><Relationship Id="rId50" Type="http://schemas.openxmlformats.org/officeDocument/2006/relationships/image" Target="media/image37.jpeg"/><Relationship Id="rId55" Type="http://schemas.openxmlformats.org/officeDocument/2006/relationships/image" Target="media/image41.jpeg"/><Relationship Id="rId76" Type="http://schemas.openxmlformats.org/officeDocument/2006/relationships/image" Target="media/image59.jpeg"/><Relationship Id="rId97" Type="http://schemas.openxmlformats.org/officeDocument/2006/relationships/image" Target="media/image79.jpeg"/><Relationship Id="rId104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Joe%20Beach\My%20Documents\Downloads\48HrBooks_5.5x8.5_template%20(1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EA20C6-FCB1-4653-81CB-912C5151D2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48HrBooks_5.5x8.5_template (1).dot</Template>
  <TotalTime>8</TotalTime>
  <Pages>1</Pages>
  <Words>735</Words>
  <Characters>4193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48HrBooks Template 5.5x8.5</vt:lpstr>
    </vt:vector>
  </TitlesOfParts>
  <Company>48HrBooks</Company>
  <LinksUpToDate>false</LinksUpToDate>
  <CharactersWithSpaces>4919</CharactersWithSpaces>
  <SharedDoc>false</SharedDoc>
  <HLinks>
    <vt:vector size="192" baseType="variant">
      <vt:variant>
        <vt:i4>458847</vt:i4>
      </vt:variant>
      <vt:variant>
        <vt:i4>93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90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87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84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81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78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75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72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69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63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57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54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51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48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45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42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36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30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27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24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21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18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15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12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48HrBooks Template 5.5x8.5</dc:title>
  <dc:subject/>
  <dc:creator>Joe Beach</dc:creator>
  <cp:keywords/>
  <dc:description/>
  <cp:lastModifiedBy>beachedina@aol.com</cp:lastModifiedBy>
  <cp:revision>4</cp:revision>
  <cp:lastPrinted>2013-10-21T16:46:00Z</cp:lastPrinted>
  <dcterms:created xsi:type="dcterms:W3CDTF">2016-03-03T15:39:00Z</dcterms:created>
  <dcterms:modified xsi:type="dcterms:W3CDTF">2016-03-03T17:09:00Z</dcterms:modified>
</cp:coreProperties>
</file>