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D48" w:rsidRPr="004D37F2" w:rsidRDefault="002A5FF5" w:rsidP="004D37F2">
      <w:pPr>
        <w:pStyle w:val="Title"/>
        <w:shd w:val="clear" w:color="auto" w:fill="FFFFFF" w:themeFill="background1"/>
        <w:rPr>
          <w:color w:val="C00000"/>
          <w:sz w:val="96"/>
          <w:szCs w:val="96"/>
        </w:rPr>
      </w:pPr>
      <w:r>
        <w:rPr>
          <w:sz w:val="96"/>
          <w:szCs w:val="96"/>
          <w:highlight w:val="cyan"/>
        </w:rPr>
        <w:t>Is This The End of Hal</w:t>
      </w:r>
      <w:r w:rsidR="00420259">
        <w:rPr>
          <w:sz w:val="96"/>
          <w:szCs w:val="96"/>
          <w:highlight w:val="cyan"/>
        </w:rPr>
        <w:t>l</w:t>
      </w:r>
      <w:r>
        <w:rPr>
          <w:sz w:val="96"/>
          <w:szCs w:val="96"/>
          <w:highlight w:val="cyan"/>
        </w:rPr>
        <w:t>oween?</w:t>
      </w:r>
    </w:p>
    <w:p w:rsidR="007E0D48" w:rsidRDefault="0047558D" w:rsidP="007E0D48">
      <w:pPr>
        <w:pStyle w:val="AuthorName"/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930152" wp14:editId="71A65D1C">
                <wp:simplePos x="0" y="0"/>
                <wp:positionH relativeFrom="margin">
                  <wp:align>center</wp:align>
                </wp:positionH>
                <wp:positionV relativeFrom="paragraph">
                  <wp:posOffset>5896</wp:posOffset>
                </wp:positionV>
                <wp:extent cx="4095750" cy="581025"/>
                <wp:effectExtent l="0" t="0" r="0" b="9525"/>
                <wp:wrapNone/>
                <wp:docPr id="43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5D54" w:rsidRPr="008E7B77" w:rsidRDefault="00E05D54" w:rsidP="004D37F2">
                            <w:pPr>
                              <w:pStyle w:val="AuthorName"/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As told 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by</w:t>
                            </w: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8E7B77"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  <w:t>Grandpa Joe</w:t>
                            </w:r>
                          </w:p>
                          <w:p w:rsidR="00E05D54" w:rsidRDefault="00E05D54" w:rsidP="004D37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930152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26" type="#_x0000_t202" style="position:absolute;left:0;text-align:left;margin-left:0;margin-top:.45pt;width:322.5pt;height:45.7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" stroked="f">
                <v:textbox>
                  <w:txbxContent>
                    <w:p w:rsidR="00E05D54" w:rsidRPr="008E7B77" w:rsidRDefault="00E05D54" w:rsidP="004D37F2">
                      <w:pPr>
                        <w:pStyle w:val="AuthorName"/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</w:pPr>
                      <w:r w:rsidRPr="00CC36C8">
                        <w:rPr>
                          <w:sz w:val="56"/>
                          <w:szCs w:val="56"/>
                        </w:rPr>
                        <w:t xml:space="preserve">As told </w:t>
                      </w:r>
                      <w:r>
                        <w:rPr>
                          <w:sz w:val="56"/>
                          <w:szCs w:val="56"/>
                        </w:rPr>
                        <w:t>by</w:t>
                      </w:r>
                      <w:r w:rsidRPr="00CC36C8">
                        <w:rPr>
                          <w:sz w:val="56"/>
                          <w:szCs w:val="56"/>
                        </w:rPr>
                        <w:t xml:space="preserve"> </w:t>
                      </w:r>
                      <w:r w:rsidRPr="008E7B77"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  <w:t>Grandpa Joe</w:t>
                      </w:r>
                    </w:p>
                    <w:p w:rsidR="00E05D54" w:rsidRDefault="00E05D54" w:rsidP="004D37F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E0D48" w:rsidRDefault="0047558D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FF9F4BF" wp14:editId="032F022E">
                <wp:simplePos x="0" y="0"/>
                <wp:positionH relativeFrom="column">
                  <wp:posOffset>1362520</wp:posOffset>
                </wp:positionH>
                <wp:positionV relativeFrom="paragraph">
                  <wp:posOffset>77635</wp:posOffset>
                </wp:positionV>
                <wp:extent cx="3562598" cy="4453246"/>
                <wp:effectExtent l="0" t="0" r="0" b="50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598" cy="4453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1D46A8">
                            <w:pPr>
                              <w:jc w:val="center"/>
                            </w:pPr>
                            <w:r w:rsidRPr="00E564B1">
                              <w:rPr>
                                <w:noProof/>
                              </w:rPr>
                              <w:drawing>
                                <wp:inline distT="0" distB="0" distL="0" distR="0" wp14:anchorId="62121C6C" wp14:editId="6BD94CC0">
                                  <wp:extent cx="3339935" cy="4453247"/>
                                  <wp:effectExtent l="0" t="0" r="0" b="5080"/>
                                  <wp:docPr id="100" name="Picture 18" descr="jo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joe.jpg"/>
                                          <pic:cNvPicPr/>
                                        </pic:nvPicPr>
                                        <pic:blipFill>
                                          <a:blip r:embed="rId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3041" cy="44707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F4BF" id="Text Box 67" o:spid="_x0000_s1027" type="#_x0000_t202" style="position:absolute;left:0;text-align:left;margin-left:107.3pt;margin-top:6.1pt;width:280.5pt;height:350.6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" fillcolor="white [3201]" stroked="f" strokeweight=".5pt">
                <v:textbox>
                  <w:txbxContent>
                    <w:p w:rsidR="00E05D54" w:rsidRDefault="00E05D54" w:rsidP="001D46A8">
                      <w:pPr>
                        <w:jc w:val="center"/>
                      </w:pPr>
                      <w:r w:rsidRPr="00E564B1">
                        <w:rPr>
                          <w:noProof/>
                        </w:rPr>
                        <w:drawing>
                          <wp:inline distT="0" distB="0" distL="0" distR="0" wp14:anchorId="62121C6C" wp14:editId="6BD94CC0">
                            <wp:extent cx="3339935" cy="4453247"/>
                            <wp:effectExtent l="0" t="0" r="0" b="5080"/>
                            <wp:docPr id="100" name="Picture 18" descr="jo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joe.jpg"/>
                                    <pic:cNvPicPr/>
                                  </pic:nvPicPr>
                                  <pic:blipFill>
                                    <a:blip r:embed="rId8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3041" cy="44707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E0D48" w:rsidRDefault="0051567C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0258539" wp14:editId="7A74B28A">
                <wp:simplePos x="0" y="0"/>
                <wp:positionH relativeFrom="column">
                  <wp:posOffset>2357252</wp:posOffset>
                </wp:positionH>
                <wp:positionV relativeFrom="paragraph">
                  <wp:posOffset>605006</wp:posOffset>
                </wp:positionV>
                <wp:extent cx="1882239" cy="528452"/>
                <wp:effectExtent l="0" t="0" r="22860" b="2413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239" cy="5284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51567C">
                            <w:r>
                              <w:t xml:space="preserve">Change name and insert picture of giver of book </w:t>
                            </w:r>
                          </w:p>
                          <w:p w:rsidR="00E05D54" w:rsidRDefault="00E05D54" w:rsidP="005156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58539" id="Text Box 101" o:spid="_x0000_s1028" type="#_x0000_t202" style="position:absolute;left:0;text-align:left;margin-left:185.6pt;margin-top:47.65pt;width:148.2pt;height:41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" fillcolor="white [3201]" strokeweight=".5pt">
                <v:textbox>
                  <w:txbxContent>
                    <w:p w:rsidR="00E05D54" w:rsidRDefault="00E05D54" w:rsidP="0051567C">
                      <w:r>
                        <w:t xml:space="preserve">Change name and insert picture of giver of book </w:t>
                      </w:r>
                    </w:p>
                    <w:p w:rsidR="00E05D54" w:rsidRDefault="00E05D54" w:rsidP="0051567C"/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4D37F2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6DCECD" wp14:editId="7DA36A8E">
                <wp:simplePos x="0" y="0"/>
                <wp:positionH relativeFrom="page">
                  <wp:posOffset>1376771</wp:posOffset>
                </wp:positionH>
                <wp:positionV relativeFrom="paragraph">
                  <wp:posOffset>624972</wp:posOffset>
                </wp:positionV>
                <wp:extent cx="5248893" cy="581891"/>
                <wp:effectExtent l="0" t="0" r="28575" b="27940"/>
                <wp:wrapNone/>
                <wp:docPr id="40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5818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D54" w:rsidRDefault="00E05D54" w:rsidP="00E564B1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1A7C6B">
                              <w:t>Copyright</w:t>
                            </w:r>
                            <w:r w:rsidRPr="000314BC">
                              <w:rPr>
                                <w:sz w:val="24"/>
                                <w:szCs w:val="24"/>
                              </w:rPr>
                              <w:t xml:space="preserve"> ©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2016 Xanadu Inc.  See Instructions on how to tailor this book to your child/children and permitted uses, copying and licensing.</w:t>
                            </w:r>
                          </w:p>
                          <w:p w:rsidR="00E05D54" w:rsidRDefault="00E05D54" w:rsidP="007E0D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6DCECD" id="Text Box 114" o:spid="_x0000_s1029" type="#_x0000_t202" style="position:absolute;left:0;text-align:left;margin-left:108.4pt;margin-top:49.2pt;width:413.3pt;height:45.8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">
                <v:textbox>
                  <w:txbxContent>
                    <w:p w:rsidR="00E05D54" w:rsidRDefault="00E05D54" w:rsidP="00E564B1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 w:rsidRPr="001A7C6B">
                        <w:t>Copyright</w:t>
                      </w:r>
                      <w:r w:rsidRPr="000314BC">
                        <w:rPr>
                          <w:sz w:val="24"/>
                          <w:szCs w:val="24"/>
                        </w:rPr>
                        <w:t xml:space="preserve"> ©</w:t>
                      </w:r>
                      <w:r>
                        <w:rPr>
                          <w:sz w:val="24"/>
                          <w:szCs w:val="24"/>
                        </w:rPr>
                        <w:t xml:space="preserve"> 2016 Xanadu Inc.  See Instructions on how to tailor this book to your child/children and permitted uses, copying and licensing.</w:t>
                      </w:r>
                    </w:p>
                    <w:p w:rsidR="00E05D54" w:rsidRDefault="00E05D54" w:rsidP="007E0D48"/>
                  </w:txbxContent>
                </v:textbox>
                <w10:wrap anchorx="page"/>
              </v:shape>
            </w:pict>
          </mc:Fallback>
        </mc:AlternateContent>
      </w:r>
    </w:p>
    <w:p w:rsidR="00EB3FC4" w:rsidRDefault="00EB3FC4" w:rsidP="00581CAB">
      <w:pPr>
        <w:ind w:right="720"/>
        <w:jc w:val="center"/>
        <w:rPr>
          <w:b/>
          <w:sz w:val="24"/>
          <w:szCs w:val="24"/>
        </w:rPr>
      </w:pPr>
    </w:p>
    <w:p w:rsidR="002A5FF5" w:rsidRDefault="002A5FF5" w:rsidP="00581CAB">
      <w:pPr>
        <w:ind w:right="720"/>
        <w:jc w:val="center"/>
        <w:rPr>
          <w:b/>
          <w:sz w:val="24"/>
          <w:szCs w:val="24"/>
        </w:rPr>
      </w:pPr>
    </w:p>
    <w:p w:rsidR="002A5FF5" w:rsidRDefault="002A5FF5" w:rsidP="00581CAB">
      <w:pPr>
        <w:ind w:right="720"/>
        <w:jc w:val="center"/>
        <w:rPr>
          <w:b/>
          <w:sz w:val="24"/>
          <w:szCs w:val="24"/>
        </w:rPr>
      </w:pPr>
    </w:p>
    <w:p w:rsidR="002A5FF5" w:rsidRDefault="002A5FF5" w:rsidP="00581CAB">
      <w:pPr>
        <w:ind w:right="720"/>
        <w:jc w:val="center"/>
        <w:rPr>
          <w:b/>
          <w:sz w:val="24"/>
          <w:szCs w:val="24"/>
        </w:rPr>
      </w:pPr>
    </w:p>
    <w:p w:rsidR="002A5FF5" w:rsidRPr="00DA7077" w:rsidRDefault="002A5FF5" w:rsidP="00581CAB">
      <w:pPr>
        <w:ind w:right="720"/>
        <w:jc w:val="center"/>
        <w:rPr>
          <w:b/>
          <w:sz w:val="24"/>
          <w:szCs w:val="24"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  <w:r>
        <w:rPr>
          <w:b/>
          <w:noProof/>
          <w:color w:val="0070C0"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2071D39" wp14:editId="25F8F87D">
                <wp:simplePos x="0" y="0"/>
                <wp:positionH relativeFrom="margin">
                  <wp:align>right</wp:align>
                </wp:positionH>
                <wp:positionV relativeFrom="paragraph">
                  <wp:posOffset>5938</wp:posOffset>
                </wp:positionV>
                <wp:extent cx="5985164" cy="1971304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164" cy="19713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A36E61" w:rsidRDefault="00E05D54" w:rsidP="002A5FF5">
                            <w:pPr>
                              <w:ind w:left="720" w:right="720"/>
                              <w:jc w:val="center"/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</w:pPr>
                            <w:r w:rsidRPr="00A36E61"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  <w:t>Millions, no billions came</w:t>
                            </w:r>
                          </w:p>
                          <w:p w:rsidR="00E05D54" w:rsidRPr="00A36E61" w:rsidRDefault="00E05D54" w:rsidP="002A5FF5">
                            <w:pPr>
                              <w:ind w:left="720" w:right="720"/>
                              <w:jc w:val="center"/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</w:pPr>
                            <w:r w:rsidRPr="00A36E61"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  <w:t>They ate all the plants and sugar cane.</w:t>
                            </w:r>
                          </w:p>
                          <w:p w:rsidR="00E05D54" w:rsidRPr="00A36E61" w:rsidRDefault="00E05D54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1D39" id="Text Box 70" o:spid="_x0000_s1030" type="#_x0000_t202" style="position:absolute;left:0;text-align:left;margin-left:420.05pt;margin-top:.45pt;width:471.25pt;height:155.2pt;z-index:25184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" fillcolor="white [3201]" stroked="f" strokeweight=".5pt">
                <v:textbox>
                  <w:txbxContent>
                    <w:p w:rsidR="00E05D54" w:rsidRPr="00A36E61" w:rsidRDefault="00E05D54" w:rsidP="002A5FF5">
                      <w:pPr>
                        <w:ind w:left="720" w:right="720"/>
                        <w:jc w:val="center"/>
                        <w:rPr>
                          <w:b/>
                          <w:color w:val="0070C0"/>
                          <w:sz w:val="96"/>
                          <w:szCs w:val="96"/>
                        </w:rPr>
                      </w:pPr>
                      <w:r w:rsidRPr="00A36E61">
                        <w:rPr>
                          <w:b/>
                          <w:color w:val="0070C0"/>
                          <w:sz w:val="96"/>
                          <w:szCs w:val="96"/>
                        </w:rPr>
                        <w:t>Millions, no billions came</w:t>
                      </w:r>
                    </w:p>
                    <w:p w:rsidR="00E05D54" w:rsidRPr="00A36E61" w:rsidRDefault="00E05D54" w:rsidP="002A5FF5">
                      <w:pPr>
                        <w:ind w:left="720" w:right="720"/>
                        <w:jc w:val="center"/>
                        <w:rPr>
                          <w:b/>
                          <w:color w:val="0070C0"/>
                          <w:sz w:val="96"/>
                          <w:szCs w:val="96"/>
                        </w:rPr>
                      </w:pPr>
                      <w:r w:rsidRPr="00A36E61">
                        <w:rPr>
                          <w:b/>
                          <w:color w:val="0070C0"/>
                          <w:sz w:val="96"/>
                          <w:szCs w:val="96"/>
                        </w:rPr>
                        <w:t>They ate all the plants and sugar cane.</w:t>
                      </w:r>
                    </w:p>
                    <w:p w:rsidR="00E05D54" w:rsidRPr="00A36E61" w:rsidRDefault="00E05D54">
                      <w:pPr>
                        <w:rPr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C261AF" w:rsidRDefault="0047558D" w:rsidP="00A20DD7">
      <w:pPr>
        <w:ind w:left="720" w:right="720"/>
        <w:rPr>
          <w:b/>
        </w:rPr>
      </w:pPr>
      <w:r>
        <w:rPr>
          <w:b/>
          <w:noProof/>
          <w:color w:val="0070C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C68A3E" wp14:editId="2CB22D6A">
                <wp:simplePos x="0" y="0"/>
                <wp:positionH relativeFrom="column">
                  <wp:posOffset>4539343</wp:posOffset>
                </wp:positionH>
                <wp:positionV relativeFrom="paragraph">
                  <wp:posOffset>1081405</wp:posOffset>
                </wp:positionV>
                <wp:extent cx="2036618" cy="1098468"/>
                <wp:effectExtent l="0" t="0" r="1905" b="6985"/>
                <wp:wrapNone/>
                <wp:docPr id="39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6618" cy="10984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D54" w:rsidRPr="0047558D" w:rsidRDefault="00E05D54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 w:rsidRPr="0047558D">
                              <w:rPr>
                                <w:color w:val="FF0000"/>
                                <w:sz w:val="144"/>
                                <w:szCs w:val="144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68A3E" id="Text Box 138" o:spid="_x0000_s1031" type="#_x0000_t202" style="position:absolute;left:0;text-align:left;margin-left:357.45pt;margin-top:85.15pt;width:160.35pt;height:8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" stroked="f">
                <v:textbox>
                  <w:txbxContent>
                    <w:p w:rsidR="00E05D54" w:rsidRPr="0047558D" w:rsidRDefault="00E05D54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 w:rsidRPr="0047558D">
                        <w:rPr>
                          <w:color w:val="FF0000"/>
                          <w:sz w:val="144"/>
                          <w:szCs w:val="144"/>
                        </w:rPr>
                        <w:t>And</w:t>
                      </w:r>
                    </w:p>
                  </w:txbxContent>
                </v:textbox>
              </v:shape>
            </w:pict>
          </mc:Fallback>
        </mc:AlternateContent>
      </w:r>
    </w:p>
    <w:p w:rsidR="00A4084B" w:rsidRDefault="00A4084B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8659695" wp14:editId="6C4EDC12">
                <wp:simplePos x="0" y="0"/>
                <wp:positionH relativeFrom="page">
                  <wp:posOffset>475013</wp:posOffset>
                </wp:positionH>
                <wp:positionV relativeFrom="paragraph">
                  <wp:posOffset>88125</wp:posOffset>
                </wp:positionV>
                <wp:extent cx="7184571" cy="5070763"/>
                <wp:effectExtent l="0" t="0" r="0" b="0"/>
                <wp:wrapNone/>
                <wp:docPr id="27656" name="Text Box 2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571" cy="5070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B1705BF" wp14:editId="6D445D41">
                                  <wp:extent cx="7371068" cy="4916385"/>
                                  <wp:effectExtent l="0" t="0" r="1905" b="0"/>
                                  <wp:docPr id="118" name="Picture 118" descr="https://heiscomingblog.files.wordpress.com/2015/07/locust-swarm-russia1.jpg?w=700&amp;h=467">
                                    <a:hlinkClick xmlns:a="http://schemas.openxmlformats.org/drawingml/2006/main" r:id="rId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heiscomingblog.files.wordpress.com/2015/07/locust-swarm-russia1.jpg?w=700&amp;h=467">
                                            <a:hlinkClick r:id="rId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15297" cy="4945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9695" id="Text Box 27656" o:spid="_x0000_s1032" type="#_x0000_t202" style="position:absolute;left:0;text-align:left;margin-left:37.4pt;margin-top:6.95pt;width:565.7pt;height:399.25pt;z-index:2518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B1705BF" wp14:editId="6D445D41">
                            <wp:extent cx="7371068" cy="4916385"/>
                            <wp:effectExtent l="0" t="0" r="1905" b="0"/>
                            <wp:docPr id="118" name="Picture 118" descr="https://heiscomingblog.files.wordpress.com/2015/07/locust-swarm-russia1.jpg?w=700&amp;h=467">
                              <a:hlinkClick xmlns:a="http://schemas.openxmlformats.org/drawingml/2006/main" r:id="rId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heiscomingblog.files.wordpress.com/2015/07/locust-swarm-russia1.jpg?w=700&amp;h=467">
                                      <a:hlinkClick r:id="rId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15297" cy="4945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A36E61" w:rsidRDefault="00A36E61" w:rsidP="003F0E98">
      <w:pPr>
        <w:ind w:left="720" w:right="720"/>
        <w:rPr>
          <w:b/>
        </w:rPr>
      </w:pPr>
    </w:p>
    <w:p w:rsidR="0047558D" w:rsidRDefault="00A4084B" w:rsidP="003F0E98">
      <w:pPr>
        <w:ind w:left="720" w:right="720"/>
        <w:rPr>
          <w:b/>
        </w:rPr>
      </w:pPr>
      <w:r>
        <w:rPr>
          <w:b/>
        </w:rPr>
        <w:t>Some were green some brown some with spots</w:t>
      </w:r>
    </w:p>
    <w:p w:rsidR="00A4084B" w:rsidRDefault="00A36E61" w:rsidP="003F0E98">
      <w:pPr>
        <w:ind w:left="720" w:right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B417D19" wp14:editId="5A68F9C1">
                <wp:simplePos x="0" y="0"/>
                <wp:positionH relativeFrom="column">
                  <wp:posOffset>2704382</wp:posOffset>
                </wp:positionH>
                <wp:positionV relativeFrom="paragraph">
                  <wp:posOffset>3991</wp:posOffset>
                </wp:positionV>
                <wp:extent cx="1715984" cy="801585"/>
                <wp:effectExtent l="0" t="0" r="17780" b="17780"/>
                <wp:wrapNone/>
                <wp:docPr id="27659" name="Text Box 2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5984" cy="801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A36E61" w:rsidRDefault="00E05D54">
                            <w:pP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36E61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7D19" id="Text Box 27659" o:spid="_x0000_s1033" type="#_x0000_t202" style="position:absolute;left:0;text-align:left;margin-left:212.95pt;margin-top:.3pt;width:135.1pt;height:63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" fillcolor="white [3201]" strokeweight=".5pt">
                <v:textbox>
                  <w:txbxContent>
                    <w:p w:rsidR="00E05D54" w:rsidRPr="00A36E61" w:rsidRDefault="00E05D54">
                      <w:pPr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36E61">
                        <w:rPr>
                          <w:b/>
                          <w:color w:val="FF0000"/>
                          <w:sz w:val="96"/>
                          <w:szCs w:val="96"/>
                        </w:rPr>
                        <w:t>And</w:t>
                      </w:r>
                    </w:p>
                  </w:txbxContent>
                </v:textbox>
              </v:shape>
            </w:pict>
          </mc:Fallback>
        </mc:AlternateContent>
      </w:r>
      <w:r w:rsidR="00A4084B">
        <w:rPr>
          <w:b/>
        </w:rPr>
        <w:t>And they all wanted food, lots and lots</w:t>
      </w: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E05D54" w:rsidP="00E11169">
      <w:pPr>
        <w:ind w:right="720"/>
        <w:jc w:val="center"/>
        <w:rPr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D5A086B" wp14:editId="3201E2EA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6910705" cy="1428750"/>
                <wp:effectExtent l="0" t="0" r="4445" b="0"/>
                <wp:wrapNone/>
                <wp:docPr id="27658" name="Text Box 2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0705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E05D54" w:rsidRDefault="00E05D54" w:rsidP="00A36E61">
                            <w:pPr>
                              <w:ind w:left="720"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E05D54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 xml:space="preserve">They ate all the plants, </w:t>
                            </w:r>
                          </w:p>
                          <w:p w:rsidR="00E05D54" w:rsidRPr="00E05D54" w:rsidRDefault="00E05D54" w:rsidP="00A36E61">
                            <w:pPr>
                              <w:ind w:left="720"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E05D54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all the sugar cane.</w:t>
                            </w:r>
                          </w:p>
                          <w:p w:rsidR="00E05D54" w:rsidRPr="00E05D54" w:rsidRDefault="00E05D54" w:rsidP="00A36E61">
                            <w:pPr>
                              <w:ind w:left="720"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E05D54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To the insects everything looked the same.</w:t>
                            </w:r>
                          </w:p>
                          <w:p w:rsidR="00E05D54" w:rsidRPr="00A36E61" w:rsidRDefault="00E05D54" w:rsidP="00A36E61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086B" id="Text Box 27658" o:spid="_x0000_s1034" type="#_x0000_t202" style="position:absolute;left:0;text-align:left;margin-left:0;margin-top:3pt;width:544.15pt;height:112.5pt;z-index:251869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" fillcolor="white [3201]" stroked="f" strokeweight=".5pt">
                <v:textbox>
                  <w:txbxContent>
                    <w:p w:rsidR="00E05D54" w:rsidRPr="00E05D54" w:rsidRDefault="00E05D54" w:rsidP="00A36E61">
                      <w:pPr>
                        <w:ind w:left="720"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E05D54">
                        <w:rPr>
                          <w:b/>
                          <w:color w:val="0070C0"/>
                          <w:sz w:val="48"/>
                          <w:szCs w:val="48"/>
                        </w:rPr>
                        <w:t xml:space="preserve">They ate all the plants, </w:t>
                      </w:r>
                    </w:p>
                    <w:p w:rsidR="00E05D54" w:rsidRPr="00E05D54" w:rsidRDefault="00E05D54" w:rsidP="00A36E61">
                      <w:pPr>
                        <w:ind w:left="720"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E05D54">
                        <w:rPr>
                          <w:b/>
                          <w:color w:val="0070C0"/>
                          <w:sz w:val="48"/>
                          <w:szCs w:val="48"/>
                        </w:rPr>
                        <w:t>all the sugar cane.</w:t>
                      </w:r>
                    </w:p>
                    <w:p w:rsidR="00E05D54" w:rsidRPr="00E05D54" w:rsidRDefault="00E05D54" w:rsidP="00A36E61">
                      <w:pPr>
                        <w:ind w:left="720"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E05D54">
                        <w:rPr>
                          <w:b/>
                          <w:color w:val="0070C0"/>
                          <w:sz w:val="48"/>
                          <w:szCs w:val="48"/>
                        </w:rPr>
                        <w:t>To the insects everything looked the same.</w:t>
                      </w:r>
                    </w:p>
                    <w:p w:rsidR="00E05D54" w:rsidRPr="00A36E61" w:rsidRDefault="00E05D54" w:rsidP="00A36E61">
                      <w:pPr>
                        <w:rPr>
                          <w:sz w:val="96"/>
                          <w:szCs w:val="96"/>
                        </w:rPr>
                      </w:pPr>
                    </w:p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786295</wp:posOffset>
                </wp:positionH>
                <wp:positionV relativeFrom="paragraph">
                  <wp:posOffset>6036</wp:posOffset>
                </wp:positionV>
                <wp:extent cx="4939542" cy="2113808"/>
                <wp:effectExtent l="0" t="0" r="0" b="1270"/>
                <wp:wrapNone/>
                <wp:docPr id="27660" name="Text Box 2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9542" cy="21138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3239A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7BC3"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They were red and green</w:t>
                            </w:r>
                          </w:p>
                          <w:p w:rsidR="00E05D54" w:rsidRPr="00AF7BC3" w:rsidRDefault="00E05D54" w:rsidP="003239A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7BC3"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and some with spots</w:t>
                            </w:r>
                          </w:p>
                          <w:p w:rsidR="00E05D54" w:rsidRDefault="00E05D54" w:rsidP="003239A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7BC3"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 only thing the same is</w:t>
                            </w:r>
                          </w:p>
                          <w:p w:rsidR="00E05D54" w:rsidRPr="00AF7BC3" w:rsidRDefault="00E05D54" w:rsidP="003239A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7BC3">
                              <w:rPr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they ate lots and lots.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660" o:spid="_x0000_s1035" type="#_x0000_t202" style="position:absolute;left:0;text-align:left;margin-left:61.9pt;margin-top:.5pt;width:388.95pt;height:166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" fillcolor="white [3201]" stroked="f" strokeweight=".5pt">
                <v:textbox>
                  <w:txbxContent>
                    <w:p w:rsidR="00E05D54" w:rsidRDefault="00E05D54" w:rsidP="003239A4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7BC3"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They were red and green</w:t>
                      </w:r>
                    </w:p>
                    <w:p w:rsidR="00E05D54" w:rsidRPr="00AF7BC3" w:rsidRDefault="00E05D54" w:rsidP="003239A4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7BC3"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and some with spots</w:t>
                      </w:r>
                    </w:p>
                    <w:p w:rsidR="00E05D54" w:rsidRDefault="00E05D54" w:rsidP="003239A4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7BC3"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 only thing the same is</w:t>
                      </w:r>
                    </w:p>
                    <w:p w:rsidR="00E05D54" w:rsidRPr="00AF7BC3" w:rsidRDefault="00E05D54" w:rsidP="003239A4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7BC3">
                        <w:rPr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they ate lots and lots.</w:t>
                      </w:r>
                    </w:p>
                  </w:txbxContent>
                </v:textbox>
              </v:shape>
            </w:pict>
          </mc:Fallback>
        </mc:AlternateContent>
      </w:r>
    </w:p>
    <w:p w:rsidR="00AF7BC3" w:rsidRDefault="00AF7BC3" w:rsidP="00E11169">
      <w:pPr>
        <w:ind w:right="720"/>
        <w:jc w:val="center"/>
        <w:rPr>
          <w:noProof/>
        </w:rPr>
      </w:pPr>
    </w:p>
    <w:p w:rsidR="00AF7BC3" w:rsidRDefault="00AF7BC3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EC12BE" w:rsidP="00E11169">
      <w:pPr>
        <w:ind w:righ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BED450C" wp14:editId="087ECF08">
                <wp:simplePos x="0" y="0"/>
                <wp:positionH relativeFrom="column">
                  <wp:posOffset>3339935</wp:posOffset>
                </wp:positionH>
                <wp:positionV relativeFrom="paragraph">
                  <wp:posOffset>6804</wp:posOffset>
                </wp:positionV>
                <wp:extent cx="3526320" cy="2986644"/>
                <wp:effectExtent l="0" t="0" r="0" b="4445"/>
                <wp:wrapNone/>
                <wp:docPr id="27661" name="Text Box 2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320" cy="29866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24DF5EA" wp14:editId="33DFFC42">
                                  <wp:extent cx="4241741" cy="2826327"/>
                                  <wp:effectExtent l="0" t="0" r="6985" b="0"/>
                                  <wp:docPr id="27651" name="Picture 27651" descr="https://featuredcreature.com/wp-content/uploads/2012/10/Common-milkweed-locust-Phymateus-morbillosus-Samara-private-game-reserve-Karoo-South-Africa2.jpg">
                                    <a:hlinkClick xmlns:a="http://schemas.openxmlformats.org/drawingml/2006/main" r:id="rId1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featuredcreature.com/wp-content/uploads/2012/10/Common-milkweed-locust-Phymateus-morbillosus-Samara-private-game-reserve-Karoo-South-Africa2.jpg">
                                            <a:hlinkClick r:id="rId1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3815" cy="2841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450C" id="Text Box 27661" o:spid="_x0000_s1036" type="#_x0000_t202" style="position:absolute;left:0;text-align:left;margin-left:263pt;margin-top:.55pt;width:277.65pt;height:235.1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24DF5EA" wp14:editId="33DFFC42">
                            <wp:extent cx="4241741" cy="2826327"/>
                            <wp:effectExtent l="0" t="0" r="6985" b="0"/>
                            <wp:docPr id="27651" name="Picture 27651" descr="https://featuredcreature.com/wp-content/uploads/2012/10/Common-milkweed-locust-Phymateus-morbillosus-Samara-private-game-reserve-Karoo-South-Africa2.jpg">
                              <a:hlinkClick xmlns:a="http://schemas.openxmlformats.org/drawingml/2006/main" r:id="rId1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featuredcreature.com/wp-content/uploads/2012/10/Common-milkweed-locust-Phymateus-morbillosus-Samara-private-game-reserve-Karoo-South-Africa2.jpg">
                                      <a:hlinkClick r:id="rId1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63815" cy="2841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239A4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D685B0" wp14:editId="7DD396D6">
                <wp:simplePos x="0" y="0"/>
                <wp:positionH relativeFrom="column">
                  <wp:posOffset>608610</wp:posOffset>
                </wp:positionH>
                <wp:positionV relativeFrom="paragraph">
                  <wp:posOffset>6805</wp:posOffset>
                </wp:positionV>
                <wp:extent cx="2279650" cy="2951018"/>
                <wp:effectExtent l="0" t="0" r="6350" b="1905"/>
                <wp:wrapNone/>
                <wp:docPr id="27662" name="Text Box 27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650" cy="2951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A02FBE5" wp14:editId="3F86729B">
                                  <wp:extent cx="1953522" cy="2810004"/>
                                  <wp:effectExtent l="0" t="0" r="8890" b="0"/>
                                  <wp:docPr id="27657" name="Picture 27657" descr="http://m3.i.pbase.com/o6/02/519102/1/73354433.W3fKq0sI.LocustHeadCloseup.jpg">
                                    <a:hlinkClick xmlns:a="http://schemas.openxmlformats.org/drawingml/2006/main" r:id="rId1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m3.i.pbase.com/o6/02/519102/1/73354433.W3fKq0sI.LocustHeadCloseup.jpg">
                                            <a:hlinkClick r:id="rId1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479" cy="28588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685B0" id="Text Box 27662" o:spid="_x0000_s1037" type="#_x0000_t202" style="position:absolute;left:0;text-align:left;margin-left:47.9pt;margin-top:.55pt;width:179.5pt;height:232.3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A02FBE5" wp14:editId="3F86729B">
                            <wp:extent cx="1953522" cy="2810004"/>
                            <wp:effectExtent l="0" t="0" r="8890" b="0"/>
                            <wp:docPr id="27657" name="Picture 27657" descr="http://m3.i.pbase.com/o6/02/519102/1/73354433.W3fKq0sI.LocustHeadCloseup.jpg">
                              <a:hlinkClick xmlns:a="http://schemas.openxmlformats.org/drawingml/2006/main" r:id="rId1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m3.i.pbase.com/o6/02/519102/1/73354433.W3fKq0sI.LocustHeadCloseup.jpg">
                                      <a:hlinkClick r:id="rId1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479" cy="28588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3239A4" w:rsidRDefault="003239A4" w:rsidP="00E11169">
      <w:pPr>
        <w:ind w:right="720"/>
        <w:jc w:val="center"/>
        <w:rPr>
          <w:noProof/>
        </w:rPr>
      </w:pPr>
    </w:p>
    <w:p w:rsidR="00C261AF" w:rsidRDefault="00C261AF" w:rsidP="00E11169">
      <w:pPr>
        <w:ind w:right="720"/>
        <w:jc w:val="center"/>
        <w:rPr>
          <w:noProof/>
        </w:rPr>
      </w:pPr>
    </w:p>
    <w:p w:rsidR="008E7B77" w:rsidRPr="00C261AF" w:rsidRDefault="003239A4" w:rsidP="00E11169">
      <w:pPr>
        <w:ind w:right="720"/>
        <w:jc w:val="center"/>
        <w:rPr>
          <w:b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EEA405D" wp14:editId="0BB40C8D">
                <wp:simplePos x="0" y="0"/>
                <wp:positionH relativeFrom="margin">
                  <wp:posOffset>1501593</wp:posOffset>
                </wp:positionH>
                <wp:positionV relativeFrom="paragraph">
                  <wp:posOffset>5820698</wp:posOffset>
                </wp:positionV>
                <wp:extent cx="3105579" cy="2167247"/>
                <wp:effectExtent l="0" t="0" r="19050" b="24130"/>
                <wp:wrapNone/>
                <wp:docPr id="27653" name="Text Box 2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579" cy="2167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4C66246" wp14:editId="09B4E1B0">
                                  <wp:extent cx="2915920" cy="2141197"/>
                                  <wp:effectExtent l="0" t="0" r="0" b="0"/>
                                  <wp:docPr id="27725" name="Picture 27725" descr="http://thumbs.dreamstime.com/z/desert-locust-schistocerca-gregaria-3682781.jpg">
                                    <a:hlinkClick xmlns:a="http://schemas.openxmlformats.org/drawingml/2006/main" r:id="rId1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thumbs.dreamstime.com/z/desert-locust-schistocerca-gregaria-3682781.jpg">
                                            <a:hlinkClick r:id="rId1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5920" cy="2141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B42D0A2" wp14:editId="4D4AE3CB">
                                  <wp:extent cx="2915920" cy="1952714"/>
                                  <wp:effectExtent l="0" t="0" r="0" b="9525"/>
                                  <wp:docPr id="27726" name="Picture 27726" descr="http://cdn.phys.org/newman/gfx/news/hires/2014/1-locustsharne.jpg">
                                    <a:hlinkClick xmlns:a="http://schemas.openxmlformats.org/drawingml/2006/main" r:id="rId1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phys.org/newman/gfx/news/hires/2014/1-locustsharne.jpg">
                                            <a:hlinkClick r:id="rId1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5920" cy="1952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A405D" id="Text Box 27653" o:spid="_x0000_s1038" type="#_x0000_t202" style="position:absolute;left:0;text-align:left;margin-left:118.25pt;margin-top:458.3pt;width:244.55pt;height:170.65pt;z-index:251866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" fillcolor="white [3201]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4C66246" wp14:editId="09B4E1B0">
                            <wp:extent cx="2915920" cy="2141197"/>
                            <wp:effectExtent l="0" t="0" r="0" b="0"/>
                            <wp:docPr id="27725" name="Picture 27725" descr="http://thumbs.dreamstime.com/z/desert-locust-schistocerca-gregaria-3682781.jpg">
                              <a:hlinkClick xmlns:a="http://schemas.openxmlformats.org/drawingml/2006/main" r:id="rId1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thumbs.dreamstime.com/z/desert-locust-schistocerca-gregaria-3682781.jpg">
                                      <a:hlinkClick r:id="rId1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5920" cy="2141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B42D0A2" wp14:editId="4D4AE3CB">
                            <wp:extent cx="2915920" cy="1952714"/>
                            <wp:effectExtent l="0" t="0" r="0" b="9525"/>
                            <wp:docPr id="27726" name="Picture 27726" descr="http://cdn.phys.org/newman/gfx/news/hires/2014/1-locustsharne.jpg">
                              <a:hlinkClick xmlns:a="http://schemas.openxmlformats.org/drawingml/2006/main" r:id="rId1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phys.org/newman/gfx/news/hires/2014/1-locustsharne.jpg">
                                      <a:hlinkClick r:id="rId1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5920" cy="1952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5522BC2" wp14:editId="0C655D3D">
                <wp:simplePos x="0" y="0"/>
                <wp:positionH relativeFrom="column">
                  <wp:posOffset>79524</wp:posOffset>
                </wp:positionH>
                <wp:positionV relativeFrom="paragraph">
                  <wp:posOffset>8599632</wp:posOffset>
                </wp:positionV>
                <wp:extent cx="3782291" cy="4215130"/>
                <wp:effectExtent l="0" t="0" r="8890" b="0"/>
                <wp:wrapNone/>
                <wp:docPr id="1131" name="Text Box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2291" cy="4215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4E07FA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>Every hour t</w:t>
                            </w:r>
                            <w:r w:rsidRPr="007E76B3"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 xml:space="preserve">his made him quite sour. </w:t>
                            </w:r>
                          </w:p>
                          <w:p w:rsidR="00E05D54" w:rsidRDefault="00E05D54" w:rsidP="004E07FA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7E76B3"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>Everyone wanted to keep in</w:t>
                            </w:r>
                            <w:r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 xml:space="preserve"> touch and it was just too much.</w:t>
                            </w:r>
                          </w:p>
                          <w:p w:rsidR="00E05D54" w:rsidRDefault="00E05D54" w:rsidP="007E76B3">
                            <w:pPr>
                              <w:ind w:right="720"/>
                              <w:jc w:val="left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</w:p>
                          <w:p w:rsidR="00E05D54" w:rsidRPr="004E07FA" w:rsidRDefault="00E05D54" w:rsidP="004E07FA">
                            <w:pPr>
                              <w:ind w:right="720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4E07F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He had lost his leap</w:t>
                            </w:r>
                          </w:p>
                          <w:p w:rsidR="00E05D54" w:rsidRPr="004E07FA" w:rsidRDefault="00E05D54" w:rsidP="004E07FA">
                            <w:pPr>
                              <w:ind w:right="720"/>
                              <w:jc w:val="left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4E07F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From lack of sleep.</w:t>
                            </w:r>
                          </w:p>
                          <w:p w:rsidR="00E05D54" w:rsidRDefault="00E05D54"/>
                          <w:p w:rsidR="00E05D54" w:rsidRDefault="00E05D54"/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2BC2" id="Text Box 1131" o:spid="_x0000_s1039" type="#_x0000_t202" style="position:absolute;left:0;text-align:left;margin-left:6.25pt;margin-top:677.15pt;width:297.8pt;height:331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" fillcolor="white [3201]" stroked="f" strokeweight=".5pt">
                <v:textbox>
                  <w:txbxContent>
                    <w:p w:rsidR="00E05D54" w:rsidRDefault="00E05D54" w:rsidP="004E07FA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0070C0"/>
                          <w:sz w:val="52"/>
                          <w:szCs w:val="52"/>
                        </w:rPr>
                        <w:t>Every hour t</w:t>
                      </w:r>
                      <w:r w:rsidRPr="007E76B3">
                        <w:rPr>
                          <w:b/>
                          <w:color w:val="0070C0"/>
                          <w:sz w:val="52"/>
                          <w:szCs w:val="52"/>
                        </w:rPr>
                        <w:t xml:space="preserve">his made him quite sour. </w:t>
                      </w:r>
                    </w:p>
                    <w:p w:rsidR="00E05D54" w:rsidRDefault="00E05D54" w:rsidP="004E07FA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7E76B3">
                        <w:rPr>
                          <w:b/>
                          <w:color w:val="0070C0"/>
                          <w:sz w:val="52"/>
                          <w:szCs w:val="52"/>
                        </w:rPr>
                        <w:t>Everyone wanted to keep in</w:t>
                      </w:r>
                      <w:r>
                        <w:rPr>
                          <w:b/>
                          <w:color w:val="0070C0"/>
                          <w:sz w:val="48"/>
                          <w:szCs w:val="48"/>
                        </w:rPr>
                        <w:t xml:space="preserve"> touch and it was just too much.</w:t>
                      </w:r>
                    </w:p>
                    <w:p w:rsidR="00E05D54" w:rsidRDefault="00E05D54" w:rsidP="007E76B3">
                      <w:pPr>
                        <w:ind w:right="720"/>
                        <w:jc w:val="left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</w:p>
                    <w:p w:rsidR="00E05D54" w:rsidRPr="004E07FA" w:rsidRDefault="00E05D54" w:rsidP="004E07FA">
                      <w:pPr>
                        <w:ind w:right="720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4E07FA">
                        <w:rPr>
                          <w:b/>
                          <w:color w:val="0070C0"/>
                          <w:sz w:val="48"/>
                          <w:szCs w:val="48"/>
                        </w:rPr>
                        <w:t>He had lost his leap</w:t>
                      </w:r>
                    </w:p>
                    <w:p w:rsidR="00E05D54" w:rsidRPr="004E07FA" w:rsidRDefault="00E05D54" w:rsidP="004E07FA">
                      <w:pPr>
                        <w:ind w:right="720"/>
                        <w:jc w:val="left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4E07FA">
                        <w:rPr>
                          <w:b/>
                          <w:color w:val="0070C0"/>
                          <w:sz w:val="48"/>
                          <w:szCs w:val="48"/>
                        </w:rPr>
                        <w:t>From lack of sleep.</w:t>
                      </w:r>
                    </w:p>
                    <w:p w:rsidR="00E05D54" w:rsidRDefault="00E05D54"/>
                    <w:p w:rsidR="00E05D54" w:rsidRDefault="00E05D54"/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8505DF" w:rsidRDefault="008505DF" w:rsidP="00832EA4">
      <w:pPr>
        <w:ind w:right="720"/>
        <w:jc w:val="right"/>
        <w:rPr>
          <w:b/>
          <w:sz w:val="56"/>
          <w:szCs w:val="56"/>
        </w:rPr>
      </w:pPr>
    </w:p>
    <w:p w:rsidR="008505DF" w:rsidRDefault="008505DF" w:rsidP="00832EA4">
      <w:pPr>
        <w:ind w:right="720"/>
        <w:jc w:val="right"/>
        <w:rPr>
          <w:b/>
          <w:sz w:val="56"/>
          <w:szCs w:val="56"/>
        </w:rPr>
      </w:pPr>
    </w:p>
    <w:p w:rsidR="008505DF" w:rsidRDefault="008505DF" w:rsidP="00832EA4">
      <w:pPr>
        <w:ind w:right="720"/>
        <w:jc w:val="right"/>
        <w:rPr>
          <w:b/>
          <w:sz w:val="56"/>
          <w:szCs w:val="56"/>
        </w:rPr>
      </w:pPr>
    </w:p>
    <w:p w:rsidR="00270E5E" w:rsidRDefault="00EC12BE" w:rsidP="00832EA4">
      <w:pPr>
        <w:ind w:right="720"/>
        <w:jc w:val="right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 wp14:anchorId="58C52917" wp14:editId="1EC63F6F">
            <wp:extent cx="5391725" cy="3271652"/>
            <wp:effectExtent l="0" t="0" r="0" b="5080"/>
            <wp:docPr id="27724" name="Picture 27724" descr="http://blogs.bu.edu/bioaerial2012/files/2012/09/locust2.jp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blogs.bu.edu/bioaerial2012/files/2012/09/locust2.jp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76" cy="329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5DF" w:rsidRDefault="008505DF" w:rsidP="00832EA4">
      <w:pPr>
        <w:ind w:right="720"/>
        <w:jc w:val="right"/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92034</wp:posOffset>
                </wp:positionH>
                <wp:positionV relativeFrom="paragraph">
                  <wp:posOffset>23751</wp:posOffset>
                </wp:positionV>
                <wp:extent cx="6174863" cy="2078181"/>
                <wp:effectExtent l="0" t="0" r="0" b="0"/>
                <wp:wrapNone/>
                <wp:docPr id="27677" name="Text Box 2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4863" cy="2078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0F6ABD" w:rsidRDefault="00E05D54" w:rsidP="00EC12BE">
                            <w:pPr>
                              <w:jc w:val="center"/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</w:pPr>
                            <w:r w:rsidRPr="000F6ABD"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>Word spread from church pews</w:t>
                            </w:r>
                          </w:p>
                          <w:p w:rsidR="00E05D54" w:rsidRPr="000F6ABD" w:rsidRDefault="00E05D54" w:rsidP="00EC12BE">
                            <w:pPr>
                              <w:jc w:val="center"/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</w:pPr>
                            <w:r w:rsidRPr="000F6ABD"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>and the TV news.</w:t>
                            </w:r>
                          </w:p>
                          <w:p w:rsidR="00E05D54" w:rsidRPr="000F6ABD" w:rsidRDefault="00E05D54" w:rsidP="00EC12BE">
                            <w:pPr>
                              <w:jc w:val="center"/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</w:pPr>
                            <w:r w:rsidRPr="000F6ABD"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>They told us to be wary</w:t>
                            </w:r>
                          </w:p>
                          <w:p w:rsidR="00E05D54" w:rsidRPr="000F6ABD" w:rsidRDefault="00E05D54" w:rsidP="00EC12BE">
                            <w:pPr>
                              <w:jc w:val="center"/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</w:pPr>
                            <w:r w:rsidRPr="000F6ABD"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 xml:space="preserve">that it was </w:t>
                            </w:r>
                            <w:r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 xml:space="preserve">very </w:t>
                            </w:r>
                            <w:r w:rsidRPr="000F6ABD">
                              <w:rPr>
                                <w:b/>
                                <w:color w:val="7030A0"/>
                                <w:sz w:val="56"/>
                                <w:szCs w:val="56"/>
                              </w:rPr>
                              <w:t>scary.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677" o:spid="_x0000_s1040" type="#_x0000_t202" style="position:absolute;left:0;text-align:left;margin-left:7.25pt;margin-top:1.85pt;width:486.2pt;height:163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" fillcolor="white [3201]" stroked="f" strokeweight=".5pt">
                <v:textbox>
                  <w:txbxContent>
                    <w:p w:rsidR="00E05D54" w:rsidRPr="000F6ABD" w:rsidRDefault="00E05D54" w:rsidP="00EC12BE">
                      <w:pPr>
                        <w:jc w:val="center"/>
                        <w:rPr>
                          <w:b/>
                          <w:color w:val="7030A0"/>
                          <w:sz w:val="56"/>
                          <w:szCs w:val="56"/>
                        </w:rPr>
                      </w:pPr>
                      <w:r w:rsidRPr="000F6ABD">
                        <w:rPr>
                          <w:b/>
                          <w:color w:val="7030A0"/>
                          <w:sz w:val="56"/>
                          <w:szCs w:val="56"/>
                        </w:rPr>
                        <w:t>Word spread from church pews</w:t>
                      </w:r>
                    </w:p>
                    <w:p w:rsidR="00E05D54" w:rsidRPr="000F6ABD" w:rsidRDefault="00E05D54" w:rsidP="00EC12BE">
                      <w:pPr>
                        <w:jc w:val="center"/>
                        <w:rPr>
                          <w:b/>
                          <w:color w:val="7030A0"/>
                          <w:sz w:val="56"/>
                          <w:szCs w:val="56"/>
                        </w:rPr>
                      </w:pPr>
                      <w:r w:rsidRPr="000F6ABD">
                        <w:rPr>
                          <w:b/>
                          <w:color w:val="7030A0"/>
                          <w:sz w:val="56"/>
                          <w:szCs w:val="56"/>
                        </w:rPr>
                        <w:t>and the TV news.</w:t>
                      </w:r>
                    </w:p>
                    <w:p w:rsidR="00E05D54" w:rsidRPr="000F6ABD" w:rsidRDefault="00E05D54" w:rsidP="00EC12BE">
                      <w:pPr>
                        <w:jc w:val="center"/>
                        <w:rPr>
                          <w:b/>
                          <w:color w:val="7030A0"/>
                          <w:sz w:val="56"/>
                          <w:szCs w:val="56"/>
                        </w:rPr>
                      </w:pPr>
                      <w:r w:rsidRPr="000F6ABD">
                        <w:rPr>
                          <w:b/>
                          <w:color w:val="7030A0"/>
                          <w:sz w:val="56"/>
                          <w:szCs w:val="56"/>
                        </w:rPr>
                        <w:t>They told us to be wary</w:t>
                      </w:r>
                    </w:p>
                    <w:p w:rsidR="00E05D54" w:rsidRPr="000F6ABD" w:rsidRDefault="00E05D54" w:rsidP="00EC12BE">
                      <w:pPr>
                        <w:jc w:val="center"/>
                        <w:rPr>
                          <w:b/>
                          <w:color w:val="7030A0"/>
                          <w:sz w:val="56"/>
                          <w:szCs w:val="56"/>
                        </w:rPr>
                      </w:pPr>
                      <w:r w:rsidRPr="000F6ABD">
                        <w:rPr>
                          <w:b/>
                          <w:color w:val="7030A0"/>
                          <w:sz w:val="56"/>
                          <w:szCs w:val="56"/>
                        </w:rPr>
                        <w:t xml:space="preserve">that it was </w:t>
                      </w:r>
                      <w:r>
                        <w:rPr>
                          <w:b/>
                          <w:color w:val="7030A0"/>
                          <w:sz w:val="56"/>
                          <w:szCs w:val="56"/>
                        </w:rPr>
                        <w:t xml:space="preserve">very </w:t>
                      </w:r>
                      <w:r w:rsidRPr="000F6ABD">
                        <w:rPr>
                          <w:b/>
                          <w:color w:val="7030A0"/>
                          <w:sz w:val="56"/>
                          <w:szCs w:val="56"/>
                        </w:rPr>
                        <w:t>scary.</w:t>
                      </w:r>
                    </w:p>
                  </w:txbxContent>
                </v:textbox>
              </v:shape>
            </w:pict>
          </mc:Fallback>
        </mc:AlternateContent>
      </w:r>
    </w:p>
    <w:p w:rsidR="00E11169" w:rsidRDefault="00E11169" w:rsidP="00C261AF">
      <w:pPr>
        <w:ind w:right="720"/>
        <w:rPr>
          <w:b/>
          <w:color w:val="0070C0"/>
          <w:sz w:val="56"/>
          <w:szCs w:val="56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087D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F6ABD" w:rsidRDefault="000F6AB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2C75C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22DBD" wp14:editId="25316A4D">
                <wp:simplePos x="0" y="0"/>
                <wp:positionH relativeFrom="column">
                  <wp:posOffset>3749419</wp:posOffset>
                </wp:positionH>
                <wp:positionV relativeFrom="paragraph">
                  <wp:posOffset>222332</wp:posOffset>
                </wp:positionV>
                <wp:extent cx="3146961" cy="1828742"/>
                <wp:effectExtent l="0" t="0" r="0" b="635"/>
                <wp:wrapNone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961" cy="18287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F01C7C1" wp14:editId="02592F9A">
                                  <wp:extent cx="2957195" cy="1605298"/>
                                  <wp:effectExtent l="0" t="0" r="0" b="0"/>
                                  <wp:docPr id="27679" name="Picture 27679" descr="https://pixabay.com/static/uploads/photo/2015/02/22/09/32/news-644847_960_720.jpg">
                                    <a:hlinkClick xmlns:a="http://schemas.openxmlformats.org/drawingml/2006/main" r:id="rId2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pixabay.com/static/uploads/photo/2015/02/22/09/32/news-644847_960_720.jpg">
                                            <a:hlinkClick r:id="rId2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7195" cy="1605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2DBD" id="Text Box 1025" o:spid="_x0000_s1041" type="#_x0000_t202" style="position:absolute;left:0;text-align:left;margin-left:295.25pt;margin-top:17.5pt;width:247.8pt;height:2in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F01C7C1" wp14:editId="02592F9A">
                            <wp:extent cx="2957195" cy="1605298"/>
                            <wp:effectExtent l="0" t="0" r="0" b="0"/>
                            <wp:docPr id="27679" name="Picture 27679" descr="https://pixabay.com/static/uploads/photo/2015/02/22/09/32/news-644847_960_720.jpg">
                              <a:hlinkClick xmlns:a="http://schemas.openxmlformats.org/drawingml/2006/main" r:id="rId2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pixabay.com/static/uploads/photo/2015/02/22/09/32/news-644847_960_720.jpg">
                                      <a:hlinkClick r:id="rId2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7195" cy="1605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87D6D">
        <w:rPr>
          <w:noProof/>
          <w:color w:val="0000FF"/>
        </w:rPr>
        <w:drawing>
          <wp:inline distT="0" distB="0" distL="0" distR="0" wp14:anchorId="30BD6E7A" wp14:editId="6E441649">
            <wp:extent cx="3218011" cy="2274125"/>
            <wp:effectExtent l="0" t="0" r="1905" b="0"/>
            <wp:docPr id="27678" name="Picture 27678" descr="https://pixabay.com/static/uploads/photo/2014/10/29/10/42/news-507772_960_720.jp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pixabay.com/static/uploads/photo/2014/10/29/10/42/news-507772_960_720.jp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231" cy="227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D6D" w:rsidRPr="00087D6D">
        <w:t xml:space="preserve"> </w:t>
      </w:r>
    </w:p>
    <w:p w:rsidR="00087D6D" w:rsidRDefault="00087D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2C75C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5624</wp:posOffset>
                </wp:positionV>
                <wp:extent cx="6945918" cy="1650670"/>
                <wp:effectExtent l="0" t="0" r="7620" b="6985"/>
                <wp:wrapNone/>
                <wp:docPr id="1024" name="Text Box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5918" cy="1650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C75C1" w:rsidRDefault="00E05D54" w:rsidP="002C75C1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  <w:highlight w:val="red"/>
                              </w:rPr>
                            </w:pPr>
                            <w:r w:rsidRPr="002C75C1">
                              <w:rPr>
                                <w:b/>
                                <w:sz w:val="52"/>
                                <w:szCs w:val="52"/>
                                <w:highlight w:val="red"/>
                              </w:rPr>
                              <w:t>Don’t go there by train or plane.</w:t>
                            </w:r>
                          </w:p>
                          <w:p w:rsidR="00E05D54" w:rsidRPr="002C75C1" w:rsidRDefault="00E05D54" w:rsidP="002C75C1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  <w:highlight w:val="red"/>
                              </w:rPr>
                            </w:pPr>
                            <w:r w:rsidRPr="002C75C1">
                              <w:rPr>
                                <w:b/>
                                <w:sz w:val="52"/>
                                <w:szCs w:val="52"/>
                                <w:highlight w:val="red"/>
                              </w:rPr>
                              <w:t>Beware!!!</w:t>
                            </w:r>
                          </w:p>
                          <w:p w:rsidR="00E05D54" w:rsidRPr="002C75C1" w:rsidRDefault="00E05D54" w:rsidP="002C75C1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2C75C1">
                              <w:rPr>
                                <w:b/>
                                <w:sz w:val="52"/>
                                <w:szCs w:val="52"/>
                                <w:highlight w:val="red"/>
                              </w:rPr>
                              <w:t>There’s too many grasshoppers to get there.</w:t>
                            </w:r>
                          </w:p>
                          <w:p w:rsidR="00E05D54" w:rsidRPr="002C75C1" w:rsidRDefault="00E05D54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24" o:spid="_x0000_s1042" type="#_x0000_t202" style="position:absolute;left:0;text-align:left;margin-left:0;margin-top:.45pt;width:546.9pt;height:129.95pt;z-index:251877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" fillcolor="white [3201]" stroked="f" strokeweight=".5pt">
                <v:textbox>
                  <w:txbxContent>
                    <w:p w:rsidR="00E05D54" w:rsidRPr="002C75C1" w:rsidRDefault="00E05D54" w:rsidP="002C75C1">
                      <w:pPr>
                        <w:jc w:val="center"/>
                        <w:rPr>
                          <w:b/>
                          <w:sz w:val="52"/>
                          <w:szCs w:val="52"/>
                          <w:highlight w:val="red"/>
                        </w:rPr>
                      </w:pPr>
                      <w:r w:rsidRPr="002C75C1">
                        <w:rPr>
                          <w:b/>
                          <w:sz w:val="52"/>
                          <w:szCs w:val="52"/>
                          <w:highlight w:val="red"/>
                        </w:rPr>
                        <w:t>Don’t go there by train or plane.</w:t>
                      </w:r>
                    </w:p>
                    <w:p w:rsidR="00E05D54" w:rsidRPr="002C75C1" w:rsidRDefault="00E05D54" w:rsidP="002C75C1">
                      <w:pPr>
                        <w:jc w:val="center"/>
                        <w:rPr>
                          <w:b/>
                          <w:sz w:val="52"/>
                          <w:szCs w:val="52"/>
                          <w:highlight w:val="red"/>
                        </w:rPr>
                      </w:pPr>
                      <w:r w:rsidRPr="002C75C1">
                        <w:rPr>
                          <w:b/>
                          <w:sz w:val="52"/>
                          <w:szCs w:val="52"/>
                          <w:highlight w:val="red"/>
                        </w:rPr>
                        <w:t>Beware!!!</w:t>
                      </w:r>
                    </w:p>
                    <w:p w:rsidR="00E05D54" w:rsidRPr="002C75C1" w:rsidRDefault="00E05D54" w:rsidP="002C75C1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2C75C1">
                        <w:rPr>
                          <w:b/>
                          <w:sz w:val="52"/>
                          <w:szCs w:val="52"/>
                          <w:highlight w:val="red"/>
                        </w:rPr>
                        <w:t>There’s too many grasshoppers to get there.</w:t>
                      </w:r>
                    </w:p>
                    <w:p w:rsidR="00E05D54" w:rsidRPr="002C75C1" w:rsidRDefault="00E05D54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7D6D" w:rsidRDefault="00087D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087D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087D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087D6D" w:rsidRDefault="00B83575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45D623C" wp14:editId="1D8E6E7E">
                <wp:simplePos x="0" y="0"/>
                <wp:positionH relativeFrom="column">
                  <wp:posOffset>-180975</wp:posOffset>
                </wp:positionH>
                <wp:positionV relativeFrom="paragraph">
                  <wp:posOffset>158783</wp:posOffset>
                </wp:positionV>
                <wp:extent cx="2214748" cy="1894114"/>
                <wp:effectExtent l="0" t="0" r="0" b="0"/>
                <wp:wrapNone/>
                <wp:docPr id="1033" name="Text Box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4748" cy="1894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CBFD6F9" wp14:editId="66A719AC">
                                  <wp:extent cx="1924347" cy="1531917"/>
                                  <wp:effectExtent l="0" t="0" r="0" b="0"/>
                                  <wp:docPr id="1030" name="Picture 1030" descr="https://img0.etsystatic.com/026/0/8233638/il_214x170.660028482_9pom.jpg">
                                    <a:hlinkClick xmlns:a="http://schemas.openxmlformats.org/drawingml/2006/main" r:id="rId2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img0.etsystatic.com/026/0/8233638/il_214x170.660028482_9pom.jpg">
                                            <a:hlinkClick r:id="rId2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7430" cy="15582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623C" id="Text Box 1033" o:spid="_x0000_s1043" type="#_x0000_t202" style="position:absolute;left:0;text-align:left;margin-left:-14.25pt;margin-top:12.5pt;width:174.4pt;height:149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CBFD6F9" wp14:editId="66A719AC">
                            <wp:extent cx="1924347" cy="1531917"/>
                            <wp:effectExtent l="0" t="0" r="0" b="0"/>
                            <wp:docPr id="1030" name="Picture 1030" descr="https://img0.etsystatic.com/026/0/8233638/il_214x170.660028482_9pom.jpg">
                              <a:hlinkClick xmlns:a="http://schemas.openxmlformats.org/drawingml/2006/main" r:id="rId2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img0.etsystatic.com/026/0/8233638/il_214x170.660028482_9pom.jpg">
                                      <a:hlinkClick r:id="rId2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7430" cy="15582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64E4B15" wp14:editId="64A352C6">
                <wp:simplePos x="0" y="0"/>
                <wp:positionH relativeFrom="column">
                  <wp:posOffset>4366886</wp:posOffset>
                </wp:positionH>
                <wp:positionV relativeFrom="paragraph">
                  <wp:posOffset>200544</wp:posOffset>
                </wp:positionV>
                <wp:extent cx="2457640" cy="1686296"/>
                <wp:effectExtent l="0" t="0" r="0" b="9525"/>
                <wp:wrapNone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640" cy="16862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15CDA14" wp14:editId="422724A8">
                                  <wp:extent cx="2061210" cy="1550462"/>
                                  <wp:effectExtent l="0" t="0" r="0" b="0"/>
                                  <wp:docPr id="1031" name="Picture 1031" descr="http://newsimg.bbc.co.uk/media/images/44696000/jpg/_44696923_travellerssign226.jpg">
                                    <a:hlinkClick xmlns:a="http://schemas.openxmlformats.org/drawingml/2006/main" r:id="rId2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newsimg.bbc.co.uk/media/images/44696000/jpg/_44696923_travellerssign226.jpg">
                                            <a:hlinkClick r:id="rId2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1210" cy="1550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E4B15" id="Text Box 1032" o:spid="_x0000_s1044" type="#_x0000_t202" style="position:absolute;left:0;text-align:left;margin-left:343.85pt;margin-top:15.8pt;width:193.5pt;height:132.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15CDA14" wp14:editId="422724A8">
                            <wp:extent cx="2061210" cy="1550462"/>
                            <wp:effectExtent l="0" t="0" r="0" b="0"/>
                            <wp:docPr id="1031" name="Picture 1031" descr="http://newsimg.bbc.co.uk/media/images/44696000/jpg/_44696923_travellerssign226.jpg">
                              <a:hlinkClick xmlns:a="http://schemas.openxmlformats.org/drawingml/2006/main" r:id="rId2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newsimg.bbc.co.uk/media/images/44696000/jpg/_44696923_travellerssign226.jpg">
                                      <a:hlinkClick r:id="rId2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1210" cy="1550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61A44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AB5037" wp14:editId="0F314977">
                <wp:simplePos x="0" y="0"/>
                <wp:positionH relativeFrom="page">
                  <wp:align>center</wp:align>
                </wp:positionH>
                <wp:positionV relativeFrom="paragraph">
                  <wp:posOffset>63813</wp:posOffset>
                </wp:positionV>
                <wp:extent cx="2107870" cy="1905990"/>
                <wp:effectExtent l="0" t="0" r="6985" b="0"/>
                <wp:wrapNone/>
                <wp:docPr id="1028" name="Text Box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7870" cy="1905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185606B" wp14:editId="24D0DD50">
                                  <wp:extent cx="1758579" cy="1626920"/>
                                  <wp:effectExtent l="0" t="0" r="0" b="0"/>
                                  <wp:docPr id="1027" name="Picture 1027" descr="https://step.state.gov/step/Images/warning.jpg">
                                    <a:hlinkClick xmlns:a="http://schemas.openxmlformats.org/drawingml/2006/main" r:id="rId2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step.state.gov/step/Images/warning.jpg">
                                            <a:hlinkClick r:id="rId2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461" cy="16453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5037" id="Text Box 1028" o:spid="_x0000_s1045" type="#_x0000_t202" style="position:absolute;left:0;text-align:left;margin-left:0;margin-top:5pt;width:165.95pt;height:150.1pt;z-index:2518794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185606B" wp14:editId="24D0DD50">
                            <wp:extent cx="1758579" cy="1626920"/>
                            <wp:effectExtent l="0" t="0" r="0" b="0"/>
                            <wp:docPr id="1027" name="Picture 1027" descr="https://step.state.gov/step/Images/warning.jpg">
                              <a:hlinkClick xmlns:a="http://schemas.openxmlformats.org/drawingml/2006/main" r:id="rId2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step.state.gov/step/Images/warning.jpg">
                                      <a:hlinkClick r:id="rId2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461" cy="16453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C75C1" w:rsidRDefault="002C75C1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C75C1" w:rsidRDefault="00E61A44" w:rsidP="00581CAB">
      <w:pPr>
        <w:ind w:right="720"/>
        <w:jc w:val="left"/>
      </w:pPr>
      <w:r w:rsidRPr="00E61A44">
        <w:t xml:space="preserve"> </w:t>
      </w: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95357</wp:posOffset>
                </wp:positionV>
                <wp:extent cx="6115314" cy="3188525"/>
                <wp:effectExtent l="0" t="0" r="0" b="0"/>
                <wp:wrapNone/>
                <wp:docPr id="1034" name="Text Box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314" cy="3188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There may be nothing to eat</w:t>
                            </w:r>
                          </w:p>
                          <w:p w:rsidR="00E05D54" w:rsidRPr="00AA3ACB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except a little meat</w:t>
                            </w:r>
                          </w:p>
                          <w:p w:rsidR="00E05D54" w:rsidRPr="00AA3ACB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 xml:space="preserve">Nothing </w:t>
                            </w:r>
                            <w:r>
                              <w:rPr>
                                <w:b/>
                                <w:sz w:val="56"/>
                                <w:szCs w:val="56"/>
                              </w:rPr>
                              <w:t>is</w:t>
                            </w: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 xml:space="preserve"> left, not a bruss</w:t>
                            </w:r>
                            <w:r>
                              <w:rPr>
                                <w:b/>
                                <w:sz w:val="56"/>
                                <w:szCs w:val="56"/>
                              </w:rPr>
                              <w:t>e</w:t>
                            </w: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l sprout</w:t>
                            </w:r>
                            <w:r>
                              <w:rPr>
                                <w:b/>
                                <w:sz w:val="56"/>
                                <w:szCs w:val="56"/>
                              </w:rPr>
                              <w:t>.</w:t>
                            </w:r>
                          </w:p>
                          <w:p w:rsidR="00E05D54" w:rsidRPr="00AA3ACB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No cabbage for sauerkraut.</w:t>
                            </w:r>
                          </w:p>
                          <w:p w:rsidR="00E05D54" w:rsidRPr="00AA3ACB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If you go it may be your fate</w:t>
                            </w:r>
                          </w:p>
                          <w:p w:rsidR="00E05D54" w:rsidRPr="00AA3ACB" w:rsidRDefault="00E05D54" w:rsidP="00EC12BE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AA3ACB">
                              <w:rPr>
                                <w:b/>
                                <w:sz w:val="56"/>
                                <w:szCs w:val="56"/>
                              </w:rPr>
                              <w:t>To have only hoppers on a plate.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34" o:spid="_x0000_s1046" type="#_x0000_t202" style="position:absolute;left:0;text-align:left;margin-left:32pt;margin-top:7.5pt;width:481.5pt;height:251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" fillcolor="white [3201]" stroked="f" strokeweight=".5pt">
                <v:textbox>
                  <w:txbxContent>
                    <w:p w:rsidR="00E05D54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>There may be nothing to eat</w:t>
                      </w:r>
                    </w:p>
                    <w:p w:rsidR="00E05D54" w:rsidRPr="00AA3ACB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>except a little meat</w:t>
                      </w:r>
                    </w:p>
                    <w:p w:rsidR="00E05D54" w:rsidRPr="00AA3ACB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 xml:space="preserve">Nothing </w:t>
                      </w:r>
                      <w:r>
                        <w:rPr>
                          <w:b/>
                          <w:sz w:val="56"/>
                          <w:szCs w:val="56"/>
                        </w:rPr>
                        <w:t>is</w:t>
                      </w:r>
                      <w:r w:rsidRPr="00AA3ACB">
                        <w:rPr>
                          <w:b/>
                          <w:sz w:val="56"/>
                          <w:szCs w:val="56"/>
                        </w:rPr>
                        <w:t xml:space="preserve"> left, not a bruss</w:t>
                      </w:r>
                      <w:r>
                        <w:rPr>
                          <w:b/>
                          <w:sz w:val="56"/>
                          <w:szCs w:val="56"/>
                        </w:rPr>
                        <w:t>e</w:t>
                      </w:r>
                      <w:r w:rsidRPr="00AA3ACB">
                        <w:rPr>
                          <w:b/>
                          <w:sz w:val="56"/>
                          <w:szCs w:val="56"/>
                        </w:rPr>
                        <w:t>l sprout</w:t>
                      </w:r>
                      <w:r>
                        <w:rPr>
                          <w:b/>
                          <w:sz w:val="56"/>
                          <w:szCs w:val="56"/>
                        </w:rPr>
                        <w:t>.</w:t>
                      </w:r>
                    </w:p>
                    <w:p w:rsidR="00E05D54" w:rsidRPr="00AA3ACB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>No cabbage for sauerkraut.</w:t>
                      </w:r>
                    </w:p>
                    <w:p w:rsidR="00E05D54" w:rsidRPr="00AA3ACB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>If you go it may be your fate</w:t>
                      </w:r>
                    </w:p>
                    <w:p w:rsidR="00E05D54" w:rsidRPr="00AA3ACB" w:rsidRDefault="00E05D54" w:rsidP="00EC12BE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AA3ACB">
                        <w:rPr>
                          <w:b/>
                          <w:sz w:val="56"/>
                          <w:szCs w:val="56"/>
                        </w:rPr>
                        <w:t>To have only hoppers on a plate.</w:t>
                      </w:r>
                    </w:p>
                  </w:txbxContent>
                </v:textbox>
              </v:shape>
            </w:pict>
          </mc:Fallback>
        </mc:AlternateContent>
      </w:r>
    </w:p>
    <w:p w:rsidR="00B83575" w:rsidRDefault="00B83575" w:rsidP="00581CAB">
      <w:pPr>
        <w:ind w:right="720"/>
        <w:jc w:val="left"/>
      </w:pPr>
    </w:p>
    <w:p w:rsidR="00B83575" w:rsidRDefault="00B83575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6900315" wp14:editId="3DD31A71">
                <wp:simplePos x="0" y="0"/>
                <wp:positionH relativeFrom="margin">
                  <wp:posOffset>-118754</wp:posOffset>
                </wp:positionH>
                <wp:positionV relativeFrom="paragraph">
                  <wp:posOffset>395729</wp:posOffset>
                </wp:positionV>
                <wp:extent cx="7005872" cy="5403215"/>
                <wp:effectExtent l="0" t="0" r="5080" b="6985"/>
                <wp:wrapNone/>
                <wp:docPr id="27674" name="Text Box 2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5872" cy="540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73BDEA2" wp14:editId="3ED8AB1E">
                                  <wp:extent cx="7128265" cy="5266707"/>
                                  <wp:effectExtent l="0" t="0" r="0" b="0"/>
                                  <wp:docPr id="27676" name="Picture 27676" descr="http://blogs.smithsonianmag.com/smartnews/files/2013/03/locusts.jpg">
                                    <a:hlinkClick xmlns:a="http://schemas.openxmlformats.org/drawingml/2006/main" r:id="rId3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blogs.smithsonianmag.com/smartnews/files/2013/03/locusts.jpg">
                                            <a:hlinkClick r:id="rId3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3475" cy="53592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0315" id="Text Box 27674" o:spid="_x0000_s1047" type="#_x0000_t202" style="position:absolute;left:0;text-align:left;margin-left:-9.35pt;margin-top:31.15pt;width:551.65pt;height:425.4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73BDEA2" wp14:editId="3ED8AB1E">
                            <wp:extent cx="7128265" cy="5266707"/>
                            <wp:effectExtent l="0" t="0" r="0" b="0"/>
                            <wp:docPr id="27676" name="Picture 27676" descr="http://blogs.smithsonianmag.com/smartnews/files/2013/03/locusts.jpg">
                              <a:hlinkClick xmlns:a="http://schemas.openxmlformats.org/drawingml/2006/main" r:id="rId3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blogs.smithsonianmag.com/smartnews/files/2013/03/locusts.jpg">
                                      <a:hlinkClick r:id="rId3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53475" cy="53592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AA3ACB" w:rsidRDefault="0056653D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744B364" wp14:editId="51A2F2F8">
                <wp:simplePos x="0" y="0"/>
                <wp:positionH relativeFrom="page">
                  <wp:posOffset>1008875</wp:posOffset>
                </wp:positionH>
                <wp:positionV relativeFrom="paragraph">
                  <wp:posOffset>-223</wp:posOffset>
                </wp:positionV>
                <wp:extent cx="6454239" cy="1175657"/>
                <wp:effectExtent l="0" t="0" r="3810" b="5715"/>
                <wp:wrapNone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4239" cy="1175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B240F" w:rsidRDefault="00E05D54" w:rsidP="00BB240F">
                            <w:pPr>
                              <w:jc w:val="center"/>
                              <w:rPr>
                                <w:b/>
                                <w:color w:val="4BACC6" w:themeColor="accent5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240F">
                              <w:rPr>
                                <w:b/>
                                <w:color w:val="4BACC6" w:themeColor="accent5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 children asked with a little fear</w:t>
                            </w:r>
                          </w:p>
                          <w:p w:rsidR="00E05D54" w:rsidRPr="00BB240F" w:rsidRDefault="00E05D54" w:rsidP="00BB240F">
                            <w:pPr>
                              <w:jc w:val="center"/>
                              <w:rPr>
                                <w:b/>
                                <w:color w:val="4BACC6" w:themeColor="accent5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240F">
                              <w:rPr>
                                <w:b/>
                                <w:color w:val="4BACC6" w:themeColor="accent5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What if they come near to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B364" id="Text Box 1037" o:spid="_x0000_s1048" type="#_x0000_t202" style="position:absolute;left:0;text-align:left;margin-left:79.45pt;margin-top:0;width:508.2pt;height:92.55pt;z-index:2518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" fillcolor="white [3201]" stroked="f" strokeweight=".5pt">
                <v:textbox>
                  <w:txbxContent>
                    <w:p w:rsidR="00E05D54" w:rsidRPr="00BB240F" w:rsidRDefault="00E05D54" w:rsidP="00BB240F">
                      <w:pPr>
                        <w:jc w:val="center"/>
                        <w:rPr>
                          <w:b/>
                          <w:color w:val="4BACC6" w:themeColor="accent5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B240F">
                        <w:rPr>
                          <w:b/>
                          <w:color w:val="4BACC6" w:themeColor="accent5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 children asked with a little fear</w:t>
                      </w:r>
                    </w:p>
                    <w:p w:rsidR="00E05D54" w:rsidRPr="00BB240F" w:rsidRDefault="00E05D54" w:rsidP="00BB240F">
                      <w:pPr>
                        <w:jc w:val="center"/>
                        <w:rPr>
                          <w:b/>
                          <w:color w:val="4BACC6" w:themeColor="accent5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B240F">
                        <w:rPr>
                          <w:b/>
                          <w:color w:val="4BACC6" w:themeColor="accent5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What if they come near to here.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A3ACB" w:rsidRDefault="00AA3ACB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56653D" w:rsidRDefault="0056653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56653D" w:rsidRDefault="0055150B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w:drawing>
          <wp:inline distT="0" distB="0" distL="0" distR="0" wp14:anchorId="40F886D1" wp14:editId="1958C756">
            <wp:extent cx="6115685" cy="3865245"/>
            <wp:effectExtent l="0" t="0" r="0" b="1905"/>
            <wp:docPr id="1038" name="Picture 1038" descr="http://www.personalitytutor.com/wp-content/uploads/2011/12/Overcoming-fear3.jp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personalitytutor.com/wp-content/uploads/2011/12/Overcoming-fear3.jp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53D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3BEE32F" wp14:editId="7D1E7456">
                <wp:simplePos x="0" y="0"/>
                <wp:positionH relativeFrom="page">
                  <wp:align>center</wp:align>
                </wp:positionH>
                <wp:positionV relativeFrom="paragraph">
                  <wp:posOffset>307018</wp:posOffset>
                </wp:positionV>
                <wp:extent cx="5747657" cy="2642260"/>
                <wp:effectExtent l="0" t="0" r="5715" b="5715"/>
                <wp:wrapNone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7657" cy="264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E05D54" w:rsidRDefault="00E05D54" w:rsidP="00B01591">
                            <w:pPr>
                              <w:shd w:val="clear" w:color="auto" w:fill="00B0F0"/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05D54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The news went on.</w:t>
                            </w:r>
                          </w:p>
                          <w:p w:rsidR="00E05D54" w:rsidRPr="00E05D54" w:rsidRDefault="00E05D54" w:rsidP="00B01591">
                            <w:pPr>
                              <w:shd w:val="clear" w:color="auto" w:fill="00B0F0"/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05D54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“We know it’s bazaar</w:t>
                            </w:r>
                          </w:p>
                          <w:p w:rsidR="00E05D54" w:rsidRPr="00E05D54" w:rsidRDefault="00E05D54" w:rsidP="00B01591">
                            <w:pPr>
                              <w:shd w:val="clear" w:color="auto" w:fill="00B0F0"/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05D54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But we’ve been told</w:t>
                            </w:r>
                          </w:p>
                          <w:p w:rsidR="00E05D54" w:rsidRPr="00E05D54" w:rsidRDefault="00E05D54" w:rsidP="00B01591">
                            <w:pPr>
                              <w:shd w:val="clear" w:color="auto" w:fill="00B0F0"/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05D54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they don’t like it this far.”</w:t>
                            </w:r>
                          </w:p>
                          <w:p w:rsidR="00E05D54" w:rsidRPr="00244557" w:rsidRDefault="00E05D54" w:rsidP="0055150B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EE32F" id="Text Box 1036" o:spid="_x0000_s1049" type="#_x0000_t202" style="position:absolute;left:0;text-align:left;margin-left:0;margin-top:24.15pt;width:452.55pt;height:208.05pt;z-index:2518876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" fillcolor="white [3201]" stroked="f" strokeweight=".5pt">
                <v:textbox>
                  <w:txbxContent>
                    <w:p w:rsidR="00E05D54" w:rsidRPr="00E05D54" w:rsidRDefault="00E05D54" w:rsidP="00B01591">
                      <w:pPr>
                        <w:shd w:val="clear" w:color="auto" w:fill="00B0F0"/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E05D54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The news went on.</w:t>
                      </w:r>
                    </w:p>
                    <w:p w:rsidR="00E05D54" w:rsidRPr="00E05D54" w:rsidRDefault="00E05D54" w:rsidP="00B01591">
                      <w:pPr>
                        <w:shd w:val="clear" w:color="auto" w:fill="00B0F0"/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E05D54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“We know it’s bazaar</w:t>
                      </w:r>
                    </w:p>
                    <w:p w:rsidR="00E05D54" w:rsidRPr="00E05D54" w:rsidRDefault="00E05D54" w:rsidP="00B01591">
                      <w:pPr>
                        <w:shd w:val="clear" w:color="auto" w:fill="00B0F0"/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E05D54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But we’ve been told</w:t>
                      </w:r>
                    </w:p>
                    <w:p w:rsidR="00E05D54" w:rsidRPr="00E05D54" w:rsidRDefault="00E05D54" w:rsidP="00B01591">
                      <w:pPr>
                        <w:shd w:val="clear" w:color="auto" w:fill="00B0F0"/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E05D54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they don’t like it this far.”</w:t>
                      </w:r>
                    </w:p>
                    <w:p w:rsidR="00E05D54" w:rsidRPr="00244557" w:rsidRDefault="00E05D54" w:rsidP="0055150B">
                      <w:pPr>
                        <w:rPr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0A73717" wp14:editId="09F94EFE">
                <wp:simplePos x="0" y="0"/>
                <wp:positionH relativeFrom="margin">
                  <wp:posOffset>163112</wp:posOffset>
                </wp:positionH>
                <wp:positionV relativeFrom="paragraph">
                  <wp:posOffset>-5410</wp:posOffset>
                </wp:positionV>
                <wp:extent cx="5789221" cy="1626919"/>
                <wp:effectExtent l="0" t="0" r="2540" b="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221" cy="1626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04458" w:rsidRDefault="00E05D54" w:rsidP="00E05D54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</w:pPr>
                            <w:r w:rsidRPr="00B04458"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“But you better go to the grocery mart</w:t>
                            </w:r>
                          </w:p>
                          <w:p w:rsidR="00E05D54" w:rsidRPr="00B04458" w:rsidRDefault="00E05D54" w:rsidP="00E05D54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a</w:t>
                            </w:r>
                            <w:r w:rsidRPr="00B04458"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nd put vegetables in your cart</w:t>
                            </w:r>
                            <w:r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  <w:p w:rsidR="00E05D54" w:rsidRPr="00B04458" w:rsidRDefault="00E05D54" w:rsidP="00E05D54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</w:pPr>
                            <w:r w:rsidRPr="00B04458"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For some time there will be a lack</w:t>
                            </w:r>
                          </w:p>
                          <w:p w:rsidR="00E05D54" w:rsidRPr="00B04458" w:rsidRDefault="00E05D54" w:rsidP="00E05D54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u</w:t>
                            </w:r>
                            <w:r w:rsidRPr="00B04458">
                              <w:rPr>
                                <w:b/>
                                <w:color w:val="00B050"/>
                                <w:sz w:val="52"/>
                                <w:szCs w:val="52"/>
                              </w:rPr>
                              <w:t>ntil they have time to grow back.”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3717" id="Text Box 1039" o:spid="_x0000_s1050" type="#_x0000_t202" style="position:absolute;left:0;text-align:left;margin-left:12.85pt;margin-top:-.45pt;width:455.85pt;height:128.1pt;z-index:251888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" fillcolor="white [3201]" stroked="f" strokeweight=".5pt">
                <v:textbox>
                  <w:txbxContent>
                    <w:p w:rsidR="00E05D54" w:rsidRPr="00B04458" w:rsidRDefault="00E05D54" w:rsidP="00E05D54">
                      <w:pPr>
                        <w:spacing w:line="240" w:lineRule="auto"/>
                        <w:jc w:val="center"/>
                        <w:rPr>
                          <w:b/>
                          <w:color w:val="00B050"/>
                          <w:sz w:val="52"/>
                          <w:szCs w:val="52"/>
                        </w:rPr>
                      </w:pPr>
                      <w:r w:rsidRPr="00B04458">
                        <w:rPr>
                          <w:b/>
                          <w:color w:val="00B050"/>
                          <w:sz w:val="52"/>
                          <w:szCs w:val="52"/>
                        </w:rPr>
                        <w:t>“But you better go to the grocery mart</w:t>
                      </w:r>
                    </w:p>
                    <w:p w:rsidR="00E05D54" w:rsidRPr="00B04458" w:rsidRDefault="00E05D54" w:rsidP="00E05D54">
                      <w:pPr>
                        <w:spacing w:line="240" w:lineRule="auto"/>
                        <w:jc w:val="center"/>
                        <w:rPr>
                          <w:b/>
                          <w:color w:val="00B05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00B050"/>
                          <w:sz w:val="52"/>
                          <w:szCs w:val="52"/>
                        </w:rPr>
                        <w:t>a</w:t>
                      </w:r>
                      <w:r w:rsidRPr="00B04458">
                        <w:rPr>
                          <w:b/>
                          <w:color w:val="00B050"/>
                          <w:sz w:val="52"/>
                          <w:szCs w:val="52"/>
                        </w:rPr>
                        <w:t>nd put vegetables in your cart</w:t>
                      </w:r>
                      <w:r>
                        <w:rPr>
                          <w:b/>
                          <w:color w:val="00B050"/>
                          <w:sz w:val="52"/>
                          <w:szCs w:val="52"/>
                        </w:rPr>
                        <w:t>.</w:t>
                      </w:r>
                    </w:p>
                    <w:p w:rsidR="00E05D54" w:rsidRPr="00B04458" w:rsidRDefault="00E05D54" w:rsidP="00E05D54">
                      <w:pPr>
                        <w:spacing w:line="240" w:lineRule="auto"/>
                        <w:jc w:val="center"/>
                        <w:rPr>
                          <w:b/>
                          <w:color w:val="00B050"/>
                          <w:sz w:val="52"/>
                          <w:szCs w:val="52"/>
                        </w:rPr>
                      </w:pPr>
                      <w:r w:rsidRPr="00B04458">
                        <w:rPr>
                          <w:b/>
                          <w:color w:val="00B050"/>
                          <w:sz w:val="52"/>
                          <w:szCs w:val="52"/>
                        </w:rPr>
                        <w:t>For some time there will be a lack</w:t>
                      </w:r>
                    </w:p>
                    <w:p w:rsidR="00E05D54" w:rsidRPr="00B04458" w:rsidRDefault="00E05D54" w:rsidP="00E05D54">
                      <w:pPr>
                        <w:spacing w:line="240" w:lineRule="auto"/>
                        <w:jc w:val="center"/>
                        <w:rPr>
                          <w:b/>
                          <w:color w:val="00B05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00B050"/>
                          <w:sz w:val="52"/>
                          <w:szCs w:val="52"/>
                        </w:rPr>
                        <w:t>u</w:t>
                      </w:r>
                      <w:r w:rsidRPr="00B04458">
                        <w:rPr>
                          <w:b/>
                          <w:color w:val="00B050"/>
                          <w:sz w:val="52"/>
                          <w:szCs w:val="52"/>
                        </w:rPr>
                        <w:t>ntil they have time to grow back.”</w:t>
                      </w:r>
                    </w:p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A2E934E" wp14:editId="47D5FE5D">
                <wp:simplePos x="0" y="0"/>
                <wp:positionH relativeFrom="column">
                  <wp:posOffset>334142</wp:posOffset>
                </wp:positionH>
                <wp:positionV relativeFrom="paragraph">
                  <wp:posOffset>155229</wp:posOffset>
                </wp:positionV>
                <wp:extent cx="5290457" cy="3651662"/>
                <wp:effectExtent l="0" t="0" r="5715" b="635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0457" cy="3651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3A78B49" wp14:editId="0D973EF2">
                                  <wp:extent cx="5058888" cy="3362788"/>
                                  <wp:effectExtent l="0" t="0" r="8890" b="9525"/>
                                  <wp:docPr id="1041" name="Picture 1041" descr="http://blogs.extension.iastate.edu/foodsavings/files/2014/06/vegetables-variety.jpg">
                                    <a:hlinkClick xmlns:a="http://schemas.openxmlformats.org/drawingml/2006/main" r:id="rId3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blogs.extension.iastate.edu/foodsavings/files/2014/06/vegetables-variety.jpg">
                                            <a:hlinkClick r:id="rId3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60796" cy="33640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E934E" id="Text Box 1048" o:spid="_x0000_s1051" type="#_x0000_t202" style="position:absolute;left:0;text-align:left;margin-left:26.3pt;margin-top:12.2pt;width:416.55pt;height:287.5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3A78B49" wp14:editId="0D973EF2">
                            <wp:extent cx="5058888" cy="3362788"/>
                            <wp:effectExtent l="0" t="0" r="8890" b="9525"/>
                            <wp:docPr id="1041" name="Picture 1041" descr="http://blogs.extension.iastate.edu/foodsavings/files/2014/06/vegetables-variety.jpg">
                              <a:hlinkClick xmlns:a="http://schemas.openxmlformats.org/drawingml/2006/main" r:id="rId3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blogs.extension.iastate.edu/foodsavings/files/2014/06/vegetables-variety.jpg">
                                      <a:hlinkClick r:id="rId3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60796" cy="33640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124A6D" w:rsidRDefault="00124A6D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651BE3" wp14:editId="45EBB5B2">
                <wp:simplePos x="0" y="0"/>
                <wp:positionH relativeFrom="page">
                  <wp:align>center</wp:align>
                </wp:positionH>
                <wp:positionV relativeFrom="paragraph">
                  <wp:posOffset>299069</wp:posOffset>
                </wp:positionV>
                <wp:extent cx="5931535" cy="819397"/>
                <wp:effectExtent l="0" t="0" r="0" b="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1535" cy="8193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124A6D" w:rsidRDefault="00E05D54" w:rsidP="00124A6D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 w:rsidRPr="00124A6D"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No more vegatables for a while</w:t>
                            </w:r>
                          </w:p>
                          <w:p w:rsidR="00E05D54" w:rsidRPr="00124A6D" w:rsidRDefault="00E05D54" w:rsidP="00124A6D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 w:rsidRPr="00124A6D"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This made some kids smile.</w:t>
                            </w:r>
                          </w:p>
                          <w:p w:rsidR="00E05D54" w:rsidRDefault="00E05D54" w:rsidP="00124A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51BE3" id="Text Box 1042" o:spid="_x0000_s1052" type="#_x0000_t202" style="position:absolute;left:0;text-align:left;margin-left:0;margin-top:23.55pt;width:467.05pt;height:64.5pt;z-index:251889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" fillcolor="white [3201]" stroked="f" strokeweight=".5pt">
                <v:textbox>
                  <w:txbxContent>
                    <w:p w:rsidR="00E05D54" w:rsidRPr="00124A6D" w:rsidRDefault="00E05D54" w:rsidP="00124A6D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 w:rsidRPr="00124A6D">
                        <w:rPr>
                          <w:rFonts w:ascii="Arial Black" w:hAnsi="Arial Black"/>
                          <w:sz w:val="40"/>
                          <w:szCs w:val="40"/>
                        </w:rPr>
                        <w:t>No more vegatables for a while</w:t>
                      </w:r>
                    </w:p>
                    <w:p w:rsidR="00E05D54" w:rsidRPr="00124A6D" w:rsidRDefault="00E05D54" w:rsidP="00124A6D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 w:rsidRPr="00124A6D">
                        <w:rPr>
                          <w:rFonts w:ascii="Arial Black" w:hAnsi="Arial Black"/>
                          <w:sz w:val="40"/>
                          <w:szCs w:val="40"/>
                        </w:rPr>
                        <w:t>This made some kids smile.</w:t>
                      </w:r>
                    </w:p>
                    <w:p w:rsidR="00E05D54" w:rsidRDefault="00E05D54" w:rsidP="00124A6D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B01591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857992</wp:posOffset>
                </wp:positionH>
                <wp:positionV relativeFrom="paragraph">
                  <wp:posOffset>217359</wp:posOffset>
                </wp:positionV>
                <wp:extent cx="4963886" cy="706581"/>
                <wp:effectExtent l="0" t="0" r="825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886" cy="706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01591" w:rsidRDefault="00E05D54">
                            <w:pPr>
                              <w:rPr>
                                <w:rFonts w:ascii="Gabriola" w:hAnsi="Gabriola"/>
                                <w:b/>
                                <w:sz w:val="56"/>
                                <w:szCs w:val="56"/>
                              </w:rPr>
                            </w:pPr>
                            <w:r w:rsidRPr="00B01591">
                              <w:rPr>
                                <w:rFonts w:ascii="Gabriola" w:hAnsi="Gabriola"/>
                                <w:b/>
                                <w:sz w:val="56"/>
                                <w:szCs w:val="56"/>
                              </w:rPr>
                              <w:t>This brought a smile for a while</w:t>
                            </w:r>
                            <w:r>
                              <w:rPr>
                                <w:rFonts w:ascii="Gabriola" w:hAnsi="Gabriola"/>
                                <w:b/>
                                <w:sz w:val="56"/>
                                <w:szCs w:val="5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53" type="#_x0000_t202" style="position:absolute;left:0;text-align:left;margin-left:67.55pt;margin-top:17.1pt;width:390.85pt;height:55.65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" fillcolor="white [3201]" stroked="f" strokeweight=".5pt">
                <v:textbox>
                  <w:txbxContent>
                    <w:p w:rsidR="00E05D54" w:rsidRPr="00B01591" w:rsidRDefault="00E05D54">
                      <w:pPr>
                        <w:rPr>
                          <w:rFonts w:ascii="Gabriola" w:hAnsi="Gabriola"/>
                          <w:b/>
                          <w:sz w:val="56"/>
                          <w:szCs w:val="56"/>
                        </w:rPr>
                      </w:pPr>
                      <w:r w:rsidRPr="00B01591">
                        <w:rPr>
                          <w:rFonts w:ascii="Gabriola" w:hAnsi="Gabriola"/>
                          <w:b/>
                          <w:sz w:val="56"/>
                          <w:szCs w:val="56"/>
                        </w:rPr>
                        <w:t>This brought a smile for a while</w:t>
                      </w:r>
                      <w:r>
                        <w:rPr>
                          <w:rFonts w:ascii="Gabriola" w:hAnsi="Gabriola"/>
                          <w:b/>
                          <w:sz w:val="56"/>
                          <w:szCs w:val="5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B01591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C9CB32F" wp14:editId="0292FAAE">
                <wp:simplePos x="0" y="0"/>
                <wp:positionH relativeFrom="column">
                  <wp:posOffset>3148866</wp:posOffset>
                </wp:positionH>
                <wp:positionV relativeFrom="paragraph">
                  <wp:posOffset>118910</wp:posOffset>
                </wp:positionV>
                <wp:extent cx="3532909" cy="2291937"/>
                <wp:effectExtent l="0" t="0" r="0" b="0"/>
                <wp:wrapNone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909" cy="229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01B3221" wp14:editId="2E5EBEAE">
                                  <wp:extent cx="3253839" cy="2160818"/>
                                  <wp:effectExtent l="0" t="0" r="3810" b="0"/>
                                  <wp:docPr id="1044" name="Picture 1044" descr="File:Smiling Girl (Imagicity 837).jpg">
                                    <a:hlinkClick xmlns:a="http://schemas.openxmlformats.org/drawingml/2006/main" r:id="rId3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7" descr="File:Smiling Girl (Imagicity 837).jpg">
                                            <a:hlinkClick r:id="rId3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2619" cy="21666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B32F" id="Text Box 1046" o:spid="_x0000_s1054" type="#_x0000_t202" style="position:absolute;left:0;text-align:left;margin-left:247.95pt;margin-top:9.35pt;width:278.2pt;height:180.4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01B3221" wp14:editId="2E5EBEAE">
                            <wp:extent cx="3253839" cy="2160818"/>
                            <wp:effectExtent l="0" t="0" r="3810" b="0"/>
                            <wp:docPr id="1044" name="Picture 1044" descr="File:Smiling Girl (Imagicity 837).jpg">
                              <a:hlinkClick xmlns:a="http://schemas.openxmlformats.org/drawingml/2006/main" r:id="rId3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7" descr="File:Smiling Girl (Imagicity 837).jpg">
                                      <a:hlinkClick r:id="rId3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2619" cy="21666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24A6D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7E00B23" wp14:editId="19183527">
                <wp:simplePos x="0" y="0"/>
                <wp:positionH relativeFrom="margin">
                  <wp:align>left</wp:align>
                </wp:positionH>
                <wp:positionV relativeFrom="paragraph">
                  <wp:posOffset>112626</wp:posOffset>
                </wp:positionV>
                <wp:extent cx="2677795" cy="2381002"/>
                <wp:effectExtent l="0" t="0" r="8255" b="635"/>
                <wp:wrapNone/>
                <wp:docPr id="1047" name="Text Box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795" cy="23810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BA04891" wp14:editId="1F0CAA16">
                                  <wp:extent cx="2251412" cy="2220686"/>
                                  <wp:effectExtent l="0" t="0" r="0" b="8255"/>
                                  <wp:docPr id="1045" name="Picture 1045" descr="http://www.energystar.gov/ia/partners/promotions/change_light/images/boy_smiling.jpg">
                                    <a:hlinkClick xmlns:a="http://schemas.openxmlformats.org/drawingml/2006/main" r:id="rId3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energystar.gov/ia/partners/promotions/change_light/images/boy_smiling.jpg">
                                            <a:hlinkClick r:id="rId3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3381" cy="22226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0B23" id="Text Box 1047" o:spid="_x0000_s1055" type="#_x0000_t202" style="position:absolute;left:0;text-align:left;margin-left:0;margin-top:8.85pt;width:210.85pt;height:187.5pt;z-index:2518917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BA04891" wp14:editId="1F0CAA16">
                            <wp:extent cx="2251412" cy="2220686"/>
                            <wp:effectExtent l="0" t="0" r="0" b="8255"/>
                            <wp:docPr id="1045" name="Picture 1045" descr="http://www.energystar.gov/ia/partners/promotions/change_light/images/boy_smiling.jpg">
                              <a:hlinkClick xmlns:a="http://schemas.openxmlformats.org/drawingml/2006/main" r:id="rId3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energystar.gov/ia/partners/promotions/change_light/images/boy_smiling.jpg">
                                      <a:hlinkClick r:id="rId3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3381" cy="22226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244557" w:rsidRDefault="006C092D" w:rsidP="00581CAB">
      <w:pPr>
        <w:ind w:right="720"/>
        <w:jc w:val="left"/>
        <w:rPr>
          <w:b/>
          <w:color w:val="0070C0"/>
          <w:sz w:val="48"/>
          <w:szCs w:val="48"/>
        </w:rPr>
      </w:pPr>
      <w:r w:rsidRPr="006C092D">
        <w:t xml:space="preserve"> </w:t>
      </w:r>
    </w:p>
    <w:p w:rsidR="00244557" w:rsidRDefault="0024455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B01591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B01591" w:rsidRDefault="00B01591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1641F57" wp14:editId="091330A3">
                <wp:simplePos x="0" y="0"/>
                <wp:positionH relativeFrom="column">
                  <wp:posOffset>47625</wp:posOffset>
                </wp:positionH>
                <wp:positionV relativeFrom="paragraph">
                  <wp:posOffset>323850</wp:posOffset>
                </wp:positionV>
                <wp:extent cx="6531346" cy="1552575"/>
                <wp:effectExtent l="0" t="0" r="22225" b="285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1346" cy="15525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01591" w:rsidRDefault="00E05D54" w:rsidP="00420259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01591">
                              <w:rPr>
                                <w:b/>
                                <w:sz w:val="56"/>
                                <w:szCs w:val="5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 you think </w:t>
                            </w:r>
                            <w:r w:rsidRPr="00B01591">
                              <w:rPr>
                                <w:b/>
                                <w:color w:val="FF0000"/>
                                <w:sz w:val="56"/>
                                <w:szCs w:val="56"/>
                                <w:u w:val="single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Amelia </w:t>
                            </w:r>
                            <w:r w:rsidRPr="00B01591">
                              <w:rPr>
                                <w:b/>
                                <w:sz w:val="56"/>
                                <w:szCs w:val="5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would say</w:t>
                            </w:r>
                          </w:p>
                          <w:p w:rsidR="00E05D54" w:rsidRPr="00B01591" w:rsidRDefault="00E05D54" w:rsidP="00420259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01591">
                              <w:rPr>
                                <w:b/>
                                <w:sz w:val="56"/>
                                <w:szCs w:val="5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Less vegatables for a while would be 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1F57" id="Text Box 3" o:spid="_x0000_s1056" type="#_x0000_t202" style="position:absolute;left:0;text-align:left;margin-left:3.75pt;margin-top:25.5pt;width:514.3pt;height:122.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" fillcolor="white [3201]" strokecolor="#4f81bd [3204]" strokeweight="2pt">
                <v:textbox>
                  <w:txbxContent>
                    <w:p w:rsidR="00E05D54" w:rsidRPr="00B01591" w:rsidRDefault="00E05D54" w:rsidP="00420259">
                      <w:pPr>
                        <w:jc w:val="center"/>
                        <w:rPr>
                          <w:b/>
                          <w:sz w:val="56"/>
                          <w:szCs w:val="5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01591">
                        <w:rPr>
                          <w:b/>
                          <w:sz w:val="56"/>
                          <w:szCs w:val="5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 you think </w:t>
                      </w:r>
                      <w:r w:rsidRPr="00B01591">
                        <w:rPr>
                          <w:b/>
                          <w:color w:val="FF0000"/>
                          <w:sz w:val="56"/>
                          <w:szCs w:val="56"/>
                          <w:u w:val="single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Amelia </w:t>
                      </w:r>
                      <w:r w:rsidRPr="00B01591">
                        <w:rPr>
                          <w:b/>
                          <w:sz w:val="56"/>
                          <w:szCs w:val="5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would say</w:t>
                      </w:r>
                    </w:p>
                    <w:p w:rsidR="00E05D54" w:rsidRPr="00B01591" w:rsidRDefault="00E05D54" w:rsidP="00420259">
                      <w:pPr>
                        <w:jc w:val="center"/>
                        <w:rPr>
                          <w:b/>
                          <w:sz w:val="56"/>
                          <w:szCs w:val="5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01591">
                        <w:rPr>
                          <w:b/>
                          <w:sz w:val="56"/>
                          <w:szCs w:val="5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Less vegatables for a while would be OK.</w:t>
                      </w:r>
                    </w:p>
                  </w:txbxContent>
                </v:textbox>
              </v:shape>
            </w:pict>
          </mc:Fallback>
        </mc:AlternateContent>
      </w: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B46B8E" w:rsidRDefault="00B46B8E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6E002E" w:rsidRDefault="006E002E" w:rsidP="00581CAB">
      <w:pPr>
        <w:ind w:right="720"/>
        <w:jc w:val="left"/>
        <w:rPr>
          <w:noProof/>
          <w:color w:val="0000FF"/>
        </w:rPr>
      </w:pPr>
    </w:p>
    <w:p w:rsidR="006E002E" w:rsidRDefault="006E002E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6A5A1B2" wp14:editId="5B3907D9">
                <wp:simplePos x="0" y="0"/>
                <wp:positionH relativeFrom="column">
                  <wp:posOffset>1352549</wp:posOffset>
                </wp:positionH>
                <wp:positionV relativeFrom="paragraph">
                  <wp:posOffset>40005</wp:posOffset>
                </wp:positionV>
                <wp:extent cx="2733675" cy="296884"/>
                <wp:effectExtent l="0" t="0" r="28575" b="2730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296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B46B8E">
                            <w:r>
                              <w:t>Replace with child’s</w:t>
                            </w:r>
                            <w:r w:rsidR="006E002E">
                              <w:t xml:space="preserve"> name and </w:t>
                            </w:r>
                            <w:r>
                              <w:t xml:space="preserve"> photo 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A5A1B2" id="Text Box 23" o:spid="_x0000_s1057" type="#_x0000_t202" style="position:absolute;left:0;text-align:left;margin-left:106.5pt;margin-top:3.15pt;width:215.25pt;height:23.4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" fillcolor="white [3201]" strokeweight=".5pt">
                <v:textbox>
                  <w:txbxContent>
                    <w:p w:rsidR="00E05D54" w:rsidRDefault="00E05D54" w:rsidP="00B46B8E">
                      <w:r>
                        <w:t>Replace with child’s</w:t>
                      </w:r>
                      <w:r w:rsidR="006E002E">
                        <w:t xml:space="preserve"> name and </w:t>
                      </w:r>
                      <w:r>
                        <w:t xml:space="preserve"> photo </w:t>
                      </w:r>
                    </w:p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6E002E" w:rsidP="00CD1EAF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E3BA64" wp14:editId="567260F9">
                <wp:simplePos x="0" y="0"/>
                <wp:positionH relativeFrom="column">
                  <wp:posOffset>676275</wp:posOffset>
                </wp:positionH>
                <wp:positionV relativeFrom="paragraph">
                  <wp:posOffset>113030</wp:posOffset>
                </wp:positionV>
                <wp:extent cx="5326083" cy="5229225"/>
                <wp:effectExtent l="0" t="0" r="8255" b="95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083" cy="5229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6E002E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FEA102F" wp14:editId="517BCDA4">
                                  <wp:extent cx="5678984" cy="5038725"/>
                                  <wp:effectExtent l="0" t="0" r="0" b="0"/>
                                  <wp:docPr id="21" name="Picture 21" descr="https://pixabay.com/static/uploads/photo/2014/11/25/19/00/girl-545510_640.jpg">
                                    <a:hlinkClick xmlns:a="http://schemas.openxmlformats.org/drawingml/2006/main" r:id="rId4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pixabay.com/static/uploads/photo/2014/11/25/19/00/girl-545510_640.jpg">
                                            <a:hlinkClick r:id="rId4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5288" cy="51152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BA64" id="Text Box 16" o:spid="_x0000_s1058" type="#_x0000_t202" style="position:absolute;left:0;text-align:left;margin-left:53.25pt;margin-top:8.9pt;width:419.4pt;height:411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" fillcolor="white [3201]" stroked="f" strokeweight=".5pt">
                <v:textbox>
                  <w:txbxContent>
                    <w:p w:rsidR="00E05D54" w:rsidRDefault="006E002E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FEA102F" wp14:editId="517BCDA4">
                            <wp:extent cx="5678984" cy="5038725"/>
                            <wp:effectExtent l="0" t="0" r="0" b="0"/>
                            <wp:docPr id="21" name="Picture 21" descr="https://pixabay.com/static/uploads/photo/2014/11/25/19/00/girl-545510_640.jpg">
                              <a:hlinkClick xmlns:a="http://schemas.openxmlformats.org/drawingml/2006/main" r:id="rId4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pixabay.com/static/uploads/photo/2014/11/25/19/00/girl-545510_640.jpg">
                                      <a:hlinkClick r:id="rId4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5288" cy="51152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B46B8E" w:rsidRDefault="00B46B8E" w:rsidP="00CD1EAF">
      <w:pPr>
        <w:ind w:right="720"/>
        <w:jc w:val="center"/>
        <w:rPr>
          <w:noProof/>
          <w:color w:val="0000FF"/>
        </w:rPr>
      </w:pPr>
    </w:p>
    <w:p w:rsidR="00CD1EAF" w:rsidRDefault="0011684C" w:rsidP="00581CAB">
      <w:pPr>
        <w:ind w:right="720"/>
        <w:jc w:val="left"/>
        <w:rPr>
          <w:noProof/>
          <w:color w:val="0000FF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1635CC8" wp14:editId="4BEB4550">
                <wp:simplePos x="0" y="0"/>
                <wp:positionH relativeFrom="margin">
                  <wp:align>left</wp:align>
                </wp:positionH>
                <wp:positionV relativeFrom="paragraph">
                  <wp:posOffset>5459</wp:posOffset>
                </wp:positionV>
                <wp:extent cx="6774263" cy="3152775"/>
                <wp:effectExtent l="0" t="0" r="7620" b="9525"/>
                <wp:wrapNone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4263" cy="3152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04458" w:rsidRDefault="00E05D54" w:rsidP="00B0159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  <w:r w:rsidRPr="00B04458"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  <w:t>A pity and for parents a little sad</w:t>
                            </w:r>
                          </w:p>
                          <w:p w:rsidR="00E05D54" w:rsidRPr="00B04458" w:rsidRDefault="00E05D54" w:rsidP="00B0159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  <w:r w:rsidRPr="00B04458"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  <w:t>But the real problem – No sugar to be had</w:t>
                            </w:r>
                            <w:r w:rsidR="006E002E"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  <w:t>,</w:t>
                            </w:r>
                          </w:p>
                          <w:p w:rsidR="00E05D54" w:rsidRPr="00B04458" w:rsidRDefault="00E05D54" w:rsidP="00B0159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  <w:r w:rsidRPr="00B04458"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  <w:t>And without sugar so sweet</w:t>
                            </w:r>
                          </w:p>
                          <w:p w:rsidR="00E05D54" w:rsidRPr="00B04458" w:rsidRDefault="00E05D54" w:rsidP="00B0159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  <w:r w:rsidRPr="00B04458">
                              <w:rPr>
                                <w:rFonts w:ascii="Comic Sans MS" w:hAnsi="Comic Sans MS"/>
                                <w:b/>
                                <w:color w:val="C00000"/>
                                <w:sz w:val="56"/>
                                <w:szCs w:val="56"/>
                              </w:rPr>
                              <w:t>No candy or a chocolate treat.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35CC8" id="Text Box 1035" o:spid="_x0000_s1059" type="#_x0000_t202" style="position:absolute;left:0;text-align:left;margin-left:0;margin-top:.45pt;width:533.4pt;height:248.25pt;z-index:251883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" fillcolor="white [3201]" stroked="f" strokeweight=".5pt">
                <v:textbox>
                  <w:txbxContent>
                    <w:p w:rsidR="00E05D54" w:rsidRPr="00B04458" w:rsidRDefault="00E05D54" w:rsidP="00B01591">
                      <w:pPr>
                        <w:jc w:val="center"/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</w:pPr>
                      <w:r w:rsidRPr="00B04458"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  <w:t>A pity and for parents a little sad</w:t>
                      </w:r>
                    </w:p>
                    <w:p w:rsidR="00E05D54" w:rsidRPr="00B04458" w:rsidRDefault="00E05D54" w:rsidP="00B01591">
                      <w:pPr>
                        <w:jc w:val="center"/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</w:pPr>
                      <w:r w:rsidRPr="00B04458"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  <w:t>But the real problem – No sugar to be had</w:t>
                      </w:r>
                      <w:r w:rsidR="006E002E"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  <w:t>,</w:t>
                      </w:r>
                    </w:p>
                    <w:p w:rsidR="00E05D54" w:rsidRPr="00B04458" w:rsidRDefault="00E05D54" w:rsidP="00B01591">
                      <w:pPr>
                        <w:jc w:val="center"/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</w:pPr>
                      <w:r w:rsidRPr="00B04458"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  <w:t>And without sugar so sweet</w:t>
                      </w:r>
                    </w:p>
                    <w:p w:rsidR="00E05D54" w:rsidRPr="00B04458" w:rsidRDefault="00E05D54" w:rsidP="00B01591">
                      <w:pPr>
                        <w:jc w:val="center"/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</w:pPr>
                      <w:r w:rsidRPr="00B04458">
                        <w:rPr>
                          <w:rFonts w:ascii="Comic Sans MS" w:hAnsi="Comic Sans MS"/>
                          <w:b/>
                          <w:color w:val="C00000"/>
                          <w:sz w:val="56"/>
                          <w:szCs w:val="56"/>
                        </w:rPr>
                        <w:t>No candy or a chocolate treat.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C27044" w:rsidRDefault="00C2704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 wp14:anchorId="1DE7B6B5" wp14:editId="5D590DC7">
            <wp:extent cx="6563920" cy="4678878"/>
            <wp:effectExtent l="0" t="0" r="8890" b="7620"/>
            <wp:docPr id="1051" name="Picture 1051" descr="http://realnutritionnyc.com/wp-content/uploads/2015/11/Halloween-candy-2-590x421.jp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ealnutritionnyc.com/wp-content/uploads/2015/11/Halloween-candy-2-590x421.jp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013" cy="470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AF" w:rsidRDefault="00B46B8E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91C9DCC" wp14:editId="09DE9A6B">
                <wp:simplePos x="0" y="0"/>
                <wp:positionH relativeFrom="column">
                  <wp:posOffset>-388917</wp:posOffset>
                </wp:positionH>
                <wp:positionV relativeFrom="paragraph">
                  <wp:posOffset>161537</wp:posOffset>
                </wp:positionV>
                <wp:extent cx="3853543" cy="2927268"/>
                <wp:effectExtent l="0" t="0" r="0" b="698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3543" cy="29272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9DCC" id="Text Box 13" o:spid="_x0000_s1060" type="#_x0000_t202" style="position:absolute;left:0;text-align:left;margin-left:-30.6pt;margin-top:12.7pt;width:303.45pt;height:230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" fillcolor="white [3201]" stroked="f" strokeweight=".5pt">
                <v:textbox>
                  <w:txbxContent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CD1EAF" w:rsidRDefault="006E002E" w:rsidP="00581CAB">
      <w:pPr>
        <w:ind w:right="720"/>
        <w:jc w:val="left"/>
        <w:rPr>
          <w:noProof/>
          <w:color w:val="0000FF"/>
        </w:rPr>
      </w:pPr>
      <w:r>
        <w:rPr>
          <w:b/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B655DF1" wp14:editId="2AD1D812">
                <wp:simplePos x="0" y="0"/>
                <wp:positionH relativeFrom="page">
                  <wp:posOffset>4611370</wp:posOffset>
                </wp:positionH>
                <wp:positionV relativeFrom="paragraph">
                  <wp:posOffset>248285</wp:posOffset>
                </wp:positionV>
                <wp:extent cx="2701636" cy="2588260"/>
                <wp:effectExtent l="323850" t="0" r="22860" b="21590"/>
                <wp:wrapNone/>
                <wp:docPr id="12" name="Rounded Rectangular Callout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1636" cy="2588260"/>
                        </a:xfrm>
                        <a:prstGeom prst="wedgeRoundRectCallout">
                          <a:avLst>
                            <a:gd name="adj1" fmla="val -61633"/>
                            <a:gd name="adj2" fmla="val -1225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D54" w:rsidRDefault="00E05D54" w:rsidP="00CD1EAF">
                            <w:pPr>
                              <w:pStyle w:val="Chapterheads"/>
                              <w:spacing w:line="240" w:lineRule="auto"/>
                              <w:rPr>
                                <w:rFonts w:ascii="Arial Black" w:hAnsi="Arial Black"/>
                                <w:color w:val="FFC000"/>
                                <w:sz w:val="40"/>
                                <w:szCs w:val="40"/>
                              </w:rPr>
                            </w:pPr>
                            <w:r w:rsidRPr="00B04458">
                              <w:rPr>
                                <w:color w:val="FFC000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04458">
                              <w:rPr>
                                <w:color w:val="FFC000"/>
                                <w:sz w:val="40"/>
                                <w:szCs w:val="40"/>
                              </w:rPr>
                              <w:t>“</w:t>
                            </w:r>
                            <w:r w:rsidRPr="00B04458">
                              <w:rPr>
                                <w:rFonts w:ascii="Arial Black" w:hAnsi="Arial Black"/>
                                <w:color w:val="FFC000"/>
                                <w:sz w:val="40"/>
                                <w:szCs w:val="40"/>
                              </w:rPr>
                              <w:t xml:space="preserve">Without sugar we will have to stop </w:t>
                            </w:r>
                          </w:p>
                          <w:p w:rsidR="00E05D54" w:rsidRPr="00B04458" w:rsidRDefault="00E05D54" w:rsidP="00CD1EAF">
                            <w:pPr>
                              <w:pStyle w:val="Chapterheads"/>
                              <w:spacing w:line="240" w:lineRule="auto"/>
                              <w:rPr>
                                <w:rFonts w:ascii="Arial Black" w:hAnsi="Arial Black"/>
                                <w:color w:val="FFC000"/>
                                <w:sz w:val="40"/>
                                <w:szCs w:val="40"/>
                              </w:rPr>
                            </w:pPr>
                            <w:r w:rsidRPr="00B04458">
                              <w:rPr>
                                <w:rFonts w:ascii="Arial Black" w:hAnsi="Arial Black"/>
                                <w:color w:val="FFC000"/>
                                <w:sz w:val="40"/>
                                <w:szCs w:val="40"/>
                              </w:rPr>
                              <w:t>having cake or soda pop.”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655DF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2" o:spid="_x0000_s1061" type="#_x0000_t62" style="position:absolute;left:0;text-align:left;margin-left:363.1pt;margin-top:19.55pt;width:212.75pt;height:203.8pt;z-index:2519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" adj="-2513,8154">
                <v:textbox>
                  <w:txbxContent>
                    <w:p w:rsidR="00E05D54" w:rsidRDefault="00E05D54" w:rsidP="00CD1EAF">
                      <w:pPr>
                        <w:pStyle w:val="Chapterheads"/>
                        <w:spacing w:line="240" w:lineRule="auto"/>
                        <w:rPr>
                          <w:rFonts w:ascii="Arial Black" w:hAnsi="Arial Black"/>
                          <w:color w:val="FFC000"/>
                          <w:sz w:val="40"/>
                          <w:szCs w:val="40"/>
                        </w:rPr>
                      </w:pPr>
                      <w:r w:rsidRPr="00B04458">
                        <w:rPr>
                          <w:color w:val="FFC000"/>
                          <w:sz w:val="44"/>
                          <w:szCs w:val="44"/>
                        </w:rPr>
                        <w:t xml:space="preserve"> </w:t>
                      </w:r>
                      <w:r w:rsidRPr="00B04458">
                        <w:rPr>
                          <w:color w:val="FFC000"/>
                          <w:sz w:val="40"/>
                          <w:szCs w:val="40"/>
                        </w:rPr>
                        <w:t>“</w:t>
                      </w:r>
                      <w:r w:rsidRPr="00B04458">
                        <w:rPr>
                          <w:rFonts w:ascii="Arial Black" w:hAnsi="Arial Black"/>
                          <w:color w:val="FFC000"/>
                          <w:sz w:val="40"/>
                          <w:szCs w:val="40"/>
                        </w:rPr>
                        <w:t xml:space="preserve">Without sugar we will have to stop </w:t>
                      </w:r>
                    </w:p>
                    <w:p w:rsidR="00E05D54" w:rsidRPr="00B04458" w:rsidRDefault="00E05D54" w:rsidP="00CD1EAF">
                      <w:pPr>
                        <w:pStyle w:val="Chapterheads"/>
                        <w:spacing w:line="240" w:lineRule="auto"/>
                        <w:rPr>
                          <w:rFonts w:ascii="Arial Black" w:hAnsi="Arial Black"/>
                          <w:color w:val="FFC000"/>
                          <w:sz w:val="40"/>
                          <w:szCs w:val="40"/>
                        </w:rPr>
                      </w:pPr>
                      <w:r w:rsidRPr="00B04458">
                        <w:rPr>
                          <w:rFonts w:ascii="Arial Black" w:hAnsi="Arial Black"/>
                          <w:color w:val="FFC000"/>
                          <w:sz w:val="40"/>
                          <w:szCs w:val="40"/>
                        </w:rPr>
                        <w:t>having cake or soda pop.”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 wp14:anchorId="2E876437" wp14:editId="1B1C556B">
            <wp:extent cx="3324225" cy="2493169"/>
            <wp:effectExtent l="0" t="0" r="0" b="2540"/>
            <wp:docPr id="471" name="Picture 471" descr="http://www.uvm.edu/~mmmoyer/Celeste/Jan2011/MomDad.JP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uvm.edu/~mmmoyer/Celeste/Jan2011/MomDad.JP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987" cy="24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AF" w:rsidRDefault="00243FFE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24DA4FC" wp14:editId="77BF1AFB">
                <wp:simplePos x="0" y="0"/>
                <wp:positionH relativeFrom="margin">
                  <wp:posOffset>1143000</wp:posOffset>
                </wp:positionH>
                <wp:positionV relativeFrom="paragraph">
                  <wp:posOffset>160020</wp:posOffset>
                </wp:positionV>
                <wp:extent cx="1733550" cy="361950"/>
                <wp:effectExtent l="0" t="0" r="19050" b="19050"/>
                <wp:wrapNone/>
                <wp:docPr id="682" name="Text Box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t xml:space="preserve">Insert Parent Picture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DA4FC" id="Text Box 682" o:spid="_x0000_s1062" type="#_x0000_t202" style="position:absolute;left:0;text-align:left;margin-left:90pt;margin-top:12.6pt;width:136.5pt;height:28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" fillcolor="white [3201]" strokeweight=".5pt">
                <v:textbox>
                  <w:txbxContent>
                    <w:p w:rsidR="00E05D54" w:rsidRDefault="00E05D54">
                      <w:r>
                        <w:t xml:space="preserve">Insert Parent Picture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3A2F66" w:rsidP="003A2F66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 wp14:anchorId="34679159" wp14:editId="043FE5B8">
            <wp:extent cx="5403215" cy="2790092"/>
            <wp:effectExtent l="0" t="0" r="6985" b="0"/>
            <wp:docPr id="1053" name="Picture 1053" descr="http://tribwxin.files.wordpress.com/2013/07/cake-boss-cakes.jp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ribwxin.files.wordpress.com/2013/07/cake-boss-cakes.jp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11" cy="28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25" w:rsidRDefault="00B46B8E" w:rsidP="003A2F66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A76416B" wp14:editId="05B88F00">
                <wp:simplePos x="0" y="0"/>
                <wp:positionH relativeFrom="page">
                  <wp:posOffset>2256312</wp:posOffset>
                </wp:positionH>
                <wp:positionV relativeFrom="paragraph">
                  <wp:posOffset>69001</wp:posOffset>
                </wp:positionV>
                <wp:extent cx="3099459" cy="2369127"/>
                <wp:effectExtent l="0" t="0" r="571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59" cy="23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F70E366" wp14:editId="28D0BF96">
                                  <wp:extent cx="2642260" cy="2253430"/>
                                  <wp:effectExtent l="0" t="0" r="5715" b="0"/>
                                  <wp:docPr id="1055" name="Picture 1055" descr="http://1.bp.blogspot.com/-96zQwwk3iqU/UbyZ3PgxuUI/AAAAAAAAAGo/qKbCNvW5eUs/s320/sodas.jpg">
                                    <a:hlinkClick xmlns:a="http://schemas.openxmlformats.org/drawingml/2006/main" r:id="rId4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1.bp.blogspot.com/-96zQwwk3iqU/UbyZ3PgxuUI/AAAAAAAAAGo/qKbCNvW5eUs/s320/sodas.jpg">
                                            <a:hlinkClick r:id="rId4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0908" cy="22778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16B" id="Text Box 14" o:spid="_x0000_s1063" type="#_x0000_t202" style="position:absolute;left:0;text-align:left;margin-left:177.65pt;margin-top:5.45pt;width:244.05pt;height:186.55pt;z-index: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F70E366" wp14:editId="28D0BF96">
                            <wp:extent cx="2642260" cy="2253430"/>
                            <wp:effectExtent l="0" t="0" r="5715" b="0"/>
                            <wp:docPr id="1055" name="Picture 1055" descr="http://1.bp.blogspot.com/-96zQwwk3iqU/UbyZ3PgxuUI/AAAAAAAAAGo/qKbCNvW5eUs/s320/sodas.jpg">
                              <a:hlinkClick xmlns:a="http://schemas.openxmlformats.org/drawingml/2006/main" r:id="rId4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1.bp.blogspot.com/-96zQwwk3iqU/UbyZ3PgxuUI/AAAAAAAAAGo/qKbCNvW5eUs/s320/sodas.jpg">
                                      <a:hlinkClick r:id="rId4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0908" cy="22778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CD1EAF" w:rsidRDefault="00CD1EAF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3A2F66" w:rsidRDefault="003A2F66" w:rsidP="00581CAB">
      <w:pPr>
        <w:ind w:right="720"/>
        <w:jc w:val="left"/>
        <w:rPr>
          <w:noProof/>
          <w:color w:val="0000FF"/>
        </w:rPr>
      </w:pPr>
    </w:p>
    <w:p w:rsidR="0011684C" w:rsidRDefault="0011684C" w:rsidP="00581CAB">
      <w:pPr>
        <w:ind w:right="720"/>
        <w:jc w:val="left"/>
        <w:rPr>
          <w:noProof/>
          <w:color w:val="0000FF"/>
        </w:rPr>
      </w:pPr>
    </w:p>
    <w:p w:rsidR="00520F25" w:rsidRDefault="00756AA1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9FCD74F" wp14:editId="13DCAE8B">
                <wp:simplePos x="0" y="0"/>
                <wp:positionH relativeFrom="margin">
                  <wp:posOffset>-170410</wp:posOffset>
                </wp:positionH>
                <wp:positionV relativeFrom="paragraph">
                  <wp:posOffset>173165</wp:posOffset>
                </wp:positionV>
                <wp:extent cx="6376555" cy="2416628"/>
                <wp:effectExtent l="0" t="0" r="5715" b="3175"/>
                <wp:wrapNone/>
                <wp:docPr id="27680" name="Text Box 2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6555" cy="2416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The government was in quite a stew about what to do.</w:t>
                            </w:r>
                          </w:p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With this bug intrusion</w:t>
                            </w:r>
                          </w:p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Was there a wise solution?</w:t>
                            </w:r>
                          </w:p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It would remain to be seen</w:t>
                            </w:r>
                          </w:p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If there would be a Halloween!!!</w:t>
                            </w:r>
                          </w:p>
                          <w:p w:rsidR="00E05D54" w:rsidRPr="00243FFE" w:rsidRDefault="00E05D54" w:rsidP="005F314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43FFE">
                              <w:rPr>
                                <w:rFonts w:ascii="Arial Black" w:hAnsi="Arial Black"/>
                                <w:b/>
                                <w:color w:val="FF0000"/>
                                <w:sz w:val="44"/>
                                <w:szCs w:val="44"/>
                              </w:rPr>
                              <w:t>There was a great debate</w:t>
                            </w:r>
                          </w:p>
                          <w:p w:rsidR="00E05D54" w:rsidRPr="005F3142" w:rsidRDefault="00E05D54" w:rsidP="00756AA1">
                            <w:pPr>
                              <w:spacing w:line="240" w:lineRule="auto"/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</w:pPr>
                            <w:r w:rsidRPr="005F3142"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>The politicians talked and talked until very late.</w:t>
                            </w:r>
                          </w:p>
                          <w:p w:rsidR="00E05D54" w:rsidRPr="005F3142" w:rsidRDefault="00E05D54">
                            <w:pPr>
                              <w:rPr>
                                <w:rFonts w:ascii="Arial Black" w:hAnsi="Arial Blac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D74F" id="Text Box 27680" o:spid="_x0000_s1064" type="#_x0000_t202" style="position:absolute;left:0;text-align:left;margin-left:-13.4pt;margin-top:13.65pt;width:502.1pt;height:190.3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" fillcolor="white [3201]" stroked="f" strokeweight=".5pt">
                <v:textbox>
                  <w:txbxContent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The government was in quite a stew about what to do.</w:t>
                      </w:r>
                    </w:p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With this bug intrusion</w:t>
                      </w:r>
                    </w:p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Was there a wise solution?</w:t>
                      </w:r>
                    </w:p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It would remain to be seen</w:t>
                      </w:r>
                    </w:p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If there would be a Halloween!!!</w:t>
                      </w:r>
                    </w:p>
                    <w:p w:rsidR="00E05D54" w:rsidRPr="00243FFE" w:rsidRDefault="00E05D54" w:rsidP="005F314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243FFE">
                        <w:rPr>
                          <w:rFonts w:ascii="Arial Black" w:hAnsi="Arial Black"/>
                          <w:b/>
                          <w:color w:val="FF0000"/>
                          <w:sz w:val="44"/>
                          <w:szCs w:val="44"/>
                        </w:rPr>
                        <w:t>There was a great debate</w:t>
                      </w:r>
                    </w:p>
                    <w:p w:rsidR="00E05D54" w:rsidRPr="005F3142" w:rsidRDefault="00E05D54" w:rsidP="00756AA1">
                      <w:pPr>
                        <w:spacing w:line="240" w:lineRule="auto"/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</w:pPr>
                      <w:r w:rsidRPr="005F3142"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>The politicians talked and talked until very late.</w:t>
                      </w:r>
                    </w:p>
                    <w:p w:rsidR="00E05D54" w:rsidRPr="005F3142" w:rsidRDefault="00E05D54">
                      <w:pPr>
                        <w:rPr>
                          <w:rFonts w:ascii="Arial Black" w:hAnsi="Arial Black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520F25" w:rsidRDefault="00520F25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756AA1" w:rsidRDefault="00756AA1" w:rsidP="00581CAB">
      <w:pPr>
        <w:ind w:right="720"/>
        <w:jc w:val="left"/>
        <w:rPr>
          <w:noProof/>
          <w:color w:val="0000FF"/>
        </w:rPr>
      </w:pPr>
    </w:p>
    <w:p w:rsidR="00756AA1" w:rsidRDefault="00756AA1" w:rsidP="00581CAB">
      <w:pPr>
        <w:ind w:right="720"/>
        <w:jc w:val="left"/>
        <w:rPr>
          <w:noProof/>
          <w:color w:val="0000FF"/>
        </w:rPr>
      </w:pPr>
    </w:p>
    <w:p w:rsidR="00520F25" w:rsidRDefault="00EE7ABC" w:rsidP="00756AA1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>
            <wp:extent cx="5729844" cy="3107416"/>
            <wp:effectExtent l="0" t="0" r="4445" b="0"/>
            <wp:docPr id="27682" name="Picture 27682" descr="http://washington.org/sites/default/files/styles/tag_page_wide/public/PT_CapitolHill_2_US_Capitol_Building_East_side.jpg?itok=b6bUsPXn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ashington.org/sites/default/files/styles/tag_page_wide/public/PT_CapitolHill_2_US_Capitol_Building_East_side.jpg?itok=b6bUsPXn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30" cy="31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BC" w:rsidRDefault="005F3142" w:rsidP="00581CAB">
      <w:pPr>
        <w:ind w:right="720"/>
        <w:jc w:val="left"/>
        <w:rPr>
          <w:noProof/>
          <w:color w:val="0000FF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3DAEB36" wp14:editId="107E6716">
                <wp:simplePos x="0" y="0"/>
                <wp:positionH relativeFrom="page">
                  <wp:align>right</wp:align>
                </wp:positionH>
                <wp:positionV relativeFrom="paragraph">
                  <wp:posOffset>81725</wp:posOffset>
                </wp:positionV>
                <wp:extent cx="7219307" cy="2666010"/>
                <wp:effectExtent l="0" t="0" r="1270" b="1270"/>
                <wp:wrapNone/>
                <wp:docPr id="27681" name="Text Box 2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9307" cy="2666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04458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B04458">
                              <w:rPr>
                                <w:rFonts w:ascii="Arial Black" w:hAnsi="Arial Black"/>
                                <w:b/>
                                <w:color w:val="FF0000"/>
                                <w:sz w:val="48"/>
                                <w:szCs w:val="48"/>
                              </w:rPr>
                              <w:t>One said “what about honey instead?”</w:t>
                            </w:r>
                          </w:p>
                          <w:p w:rsidR="00E05D54" w:rsidRPr="00B04458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color w:val="00B0F0"/>
                                <w:sz w:val="48"/>
                                <w:szCs w:val="48"/>
                              </w:rPr>
                            </w:pPr>
                            <w:r w:rsidRPr="00B04458">
                              <w:rPr>
                                <w:rFonts w:ascii="Arial Black" w:hAnsi="Arial Black"/>
                                <w:b/>
                                <w:color w:val="00B0F0"/>
                                <w:sz w:val="48"/>
                                <w:szCs w:val="48"/>
                              </w:rPr>
                              <w:t>Others said “grow up and use your head.”</w:t>
                            </w:r>
                          </w:p>
                          <w:p w:rsidR="00E05D54" w:rsidRPr="005F3142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</w:pPr>
                            <w:r w:rsidRPr="005F3142"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  <w:t>There was only arguing you see</w:t>
                            </w:r>
                          </w:p>
                          <w:p w:rsidR="00E05D54" w:rsidRPr="0011684C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11684C">
                              <w:rPr>
                                <w:rFonts w:ascii="Arial Black" w:hAnsi="Arial Black"/>
                                <w:b/>
                                <w:color w:val="FF0000"/>
                                <w:sz w:val="48"/>
                                <w:szCs w:val="48"/>
                              </w:rPr>
                              <w:t>They just couldn’t agree.</w:t>
                            </w:r>
                          </w:p>
                          <w:p w:rsidR="00E05D54" w:rsidRPr="005F3142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</w:pPr>
                            <w:r w:rsidRPr="005F3142"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  <w:t>They were incorrigible</w:t>
                            </w:r>
                          </w:p>
                          <w:p w:rsidR="00E05D54" w:rsidRPr="005F3142" w:rsidRDefault="00E05D54" w:rsidP="00B04458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 Black" w:hAnsi="Arial Black"/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  <w:t>a</w:t>
                            </w:r>
                            <w:r w:rsidRPr="005F3142">
                              <w:rPr>
                                <w:rFonts w:ascii="Arial Black" w:hAnsi="Arial Black"/>
                                <w:b/>
                                <w:sz w:val="48"/>
                                <w:szCs w:val="48"/>
                              </w:rPr>
                              <w:t>nd the result would be</w:t>
                            </w:r>
                            <w:r w:rsidRPr="005F3142">
                              <w:rPr>
                                <w:rFonts w:ascii="Arial Black" w:hAnsi="Arial Black"/>
                                <w:b/>
                                <w:sz w:val="52"/>
                                <w:szCs w:val="52"/>
                              </w:rPr>
                              <w:t xml:space="preserve"> horrible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AEB36" id="Text Box 27681" o:spid="_x0000_s1065" type="#_x0000_t202" style="position:absolute;left:0;text-align:left;margin-left:517.25pt;margin-top:6.45pt;width:568.45pt;height:209.9pt;z-index:2518968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" fillcolor="white [3201]" stroked="f" strokeweight=".5pt">
                <v:textbox>
                  <w:txbxContent>
                    <w:p w:rsidR="00E05D54" w:rsidRPr="00B04458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B04458">
                        <w:rPr>
                          <w:rFonts w:ascii="Arial Black" w:hAnsi="Arial Black"/>
                          <w:b/>
                          <w:color w:val="FF0000"/>
                          <w:sz w:val="48"/>
                          <w:szCs w:val="48"/>
                        </w:rPr>
                        <w:t>One said “what about honey instead?”</w:t>
                      </w:r>
                    </w:p>
                    <w:p w:rsidR="00E05D54" w:rsidRPr="00B04458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color w:val="00B0F0"/>
                          <w:sz w:val="48"/>
                          <w:szCs w:val="48"/>
                        </w:rPr>
                      </w:pPr>
                      <w:r w:rsidRPr="00B04458">
                        <w:rPr>
                          <w:rFonts w:ascii="Arial Black" w:hAnsi="Arial Black"/>
                          <w:b/>
                          <w:color w:val="00B0F0"/>
                          <w:sz w:val="48"/>
                          <w:szCs w:val="48"/>
                        </w:rPr>
                        <w:t>Others said “grow up and use your head.”</w:t>
                      </w:r>
                    </w:p>
                    <w:p w:rsidR="00E05D54" w:rsidRPr="005F3142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</w:pPr>
                      <w:r w:rsidRPr="005F3142"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  <w:t>There was only arguing you see</w:t>
                      </w:r>
                    </w:p>
                    <w:p w:rsidR="00E05D54" w:rsidRPr="0011684C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11684C">
                        <w:rPr>
                          <w:rFonts w:ascii="Arial Black" w:hAnsi="Arial Black"/>
                          <w:b/>
                          <w:color w:val="FF0000"/>
                          <w:sz w:val="48"/>
                          <w:szCs w:val="48"/>
                        </w:rPr>
                        <w:t>They just couldn’t agree.</w:t>
                      </w:r>
                    </w:p>
                    <w:p w:rsidR="00E05D54" w:rsidRPr="005F3142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</w:pPr>
                      <w:r w:rsidRPr="005F3142"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  <w:t>They were incorrigible</w:t>
                      </w:r>
                    </w:p>
                    <w:p w:rsidR="00E05D54" w:rsidRPr="005F3142" w:rsidRDefault="00E05D54" w:rsidP="00B04458">
                      <w:pPr>
                        <w:spacing w:line="240" w:lineRule="auto"/>
                        <w:ind w:firstLine="0"/>
                        <w:jc w:val="center"/>
                        <w:rPr>
                          <w:rFonts w:ascii="Arial Black" w:hAnsi="Arial Black"/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  <w:t>a</w:t>
                      </w:r>
                      <w:r w:rsidRPr="005F3142">
                        <w:rPr>
                          <w:rFonts w:ascii="Arial Black" w:hAnsi="Arial Black"/>
                          <w:b/>
                          <w:sz w:val="48"/>
                          <w:szCs w:val="48"/>
                        </w:rPr>
                        <w:t>nd the result would be</w:t>
                      </w:r>
                      <w:r w:rsidRPr="005F3142">
                        <w:rPr>
                          <w:rFonts w:ascii="Arial Black" w:hAnsi="Arial Black"/>
                          <w:b/>
                          <w:sz w:val="52"/>
                          <w:szCs w:val="52"/>
                        </w:rPr>
                        <w:t xml:space="preserve"> horrible</w:t>
                      </w:r>
                      <w:r>
                        <w:rPr>
                          <w:rFonts w:ascii="Arial Black" w:hAnsi="Arial Black"/>
                          <w:b/>
                          <w:sz w:val="52"/>
                          <w:szCs w:val="5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EE7ABC" w:rsidRDefault="00EE7ABC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t>‘</w:t>
      </w:r>
    </w:p>
    <w:p w:rsidR="00EE7ABC" w:rsidRDefault="00EE7ABC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0869C5" w:rsidRDefault="000869C5" w:rsidP="00581CAB">
      <w:pPr>
        <w:ind w:right="720"/>
        <w:jc w:val="left"/>
        <w:rPr>
          <w:noProof/>
          <w:color w:val="0000FF"/>
        </w:rPr>
      </w:pPr>
    </w:p>
    <w:p w:rsidR="00783281" w:rsidRDefault="000918FF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317665</wp:posOffset>
                </wp:positionH>
                <wp:positionV relativeFrom="paragraph">
                  <wp:posOffset>150883</wp:posOffset>
                </wp:positionV>
                <wp:extent cx="6382674" cy="1520041"/>
                <wp:effectExtent l="0" t="0" r="18415" b="2349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2674" cy="15200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0918FF" w:rsidRDefault="00E05D54" w:rsidP="000918FF">
                            <w:pPr>
                              <w:ind w:firstLine="0"/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“</w:t>
                            </w:r>
                            <w:r w:rsidRPr="000918FF">
                              <w:rPr>
                                <w:b/>
                                <w:sz w:val="52"/>
                                <w:szCs w:val="52"/>
                              </w:rPr>
                              <w:t>For Halloween we confess</w:t>
                            </w:r>
                          </w:p>
                          <w:p w:rsidR="004A41C0" w:rsidRDefault="00E05D54" w:rsidP="000918FF">
                            <w:pPr>
                              <w:ind w:firstLine="0"/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0918FF">
                              <w:rPr>
                                <w:b/>
                                <w:sz w:val="52"/>
                                <w:szCs w:val="52"/>
                              </w:rPr>
                              <w:t xml:space="preserve">A scoop of ice cream or pudding </w:t>
                            </w:r>
                          </w:p>
                          <w:p w:rsidR="00E05D54" w:rsidRPr="000918FF" w:rsidRDefault="00E05D54" w:rsidP="000918FF">
                            <w:pPr>
                              <w:ind w:firstLine="0"/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0918FF">
                              <w:rPr>
                                <w:b/>
                                <w:sz w:val="52"/>
                                <w:szCs w:val="52"/>
                              </w:rPr>
                              <w:t>Into the bags would be a frightful mess</w:t>
                            </w: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.”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66" type="#_x0000_t202" style="position:absolute;left:0;text-align:left;margin-left:25pt;margin-top:11.9pt;width:502.55pt;height:119.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" fillcolor="white [3201]" strokeweight=".5pt">
                <v:textbox>
                  <w:txbxContent>
                    <w:p w:rsidR="00E05D54" w:rsidRPr="000918FF" w:rsidRDefault="00E05D54" w:rsidP="000918FF">
                      <w:pPr>
                        <w:ind w:firstLine="0"/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sz w:val="52"/>
                          <w:szCs w:val="52"/>
                        </w:rPr>
                        <w:t>“</w:t>
                      </w:r>
                      <w:r w:rsidRPr="000918FF">
                        <w:rPr>
                          <w:b/>
                          <w:sz w:val="52"/>
                          <w:szCs w:val="52"/>
                        </w:rPr>
                        <w:t>For Halloween we confess</w:t>
                      </w:r>
                    </w:p>
                    <w:p w:rsidR="004A41C0" w:rsidRDefault="00E05D54" w:rsidP="000918FF">
                      <w:pPr>
                        <w:ind w:firstLine="0"/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0918FF">
                        <w:rPr>
                          <w:b/>
                          <w:sz w:val="52"/>
                          <w:szCs w:val="52"/>
                        </w:rPr>
                        <w:t xml:space="preserve">A scoop of ice cream or pudding </w:t>
                      </w:r>
                    </w:p>
                    <w:p w:rsidR="00E05D54" w:rsidRPr="000918FF" w:rsidRDefault="00E05D54" w:rsidP="000918FF">
                      <w:pPr>
                        <w:ind w:firstLine="0"/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0918FF">
                        <w:rPr>
                          <w:b/>
                          <w:sz w:val="52"/>
                          <w:szCs w:val="52"/>
                        </w:rPr>
                        <w:t>Into the bags would be a frightful mess</w:t>
                      </w:r>
                      <w:r>
                        <w:rPr>
                          <w:b/>
                          <w:sz w:val="52"/>
                          <w:szCs w:val="52"/>
                        </w:rPr>
                        <w:t>.”</w:t>
                      </w:r>
                    </w:p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0918FF" w:rsidRDefault="000918FF" w:rsidP="00581CAB">
      <w:pPr>
        <w:ind w:right="720"/>
        <w:jc w:val="left"/>
        <w:rPr>
          <w:noProof/>
          <w:color w:val="0000FF"/>
        </w:rPr>
      </w:pPr>
    </w:p>
    <w:p w:rsidR="000918FF" w:rsidRDefault="000918FF" w:rsidP="00581CAB">
      <w:pPr>
        <w:ind w:right="720"/>
        <w:jc w:val="left"/>
        <w:rPr>
          <w:noProof/>
          <w:color w:val="0000FF"/>
        </w:rPr>
      </w:pPr>
    </w:p>
    <w:p w:rsidR="000918FF" w:rsidRDefault="000918FF" w:rsidP="00581CAB">
      <w:pPr>
        <w:ind w:right="720"/>
        <w:jc w:val="left"/>
        <w:rPr>
          <w:noProof/>
          <w:color w:val="0000FF"/>
        </w:rPr>
      </w:pPr>
    </w:p>
    <w:p w:rsidR="000918FF" w:rsidRDefault="000918FF" w:rsidP="00581CAB">
      <w:pPr>
        <w:ind w:right="720"/>
        <w:jc w:val="left"/>
        <w:rPr>
          <w:noProof/>
          <w:color w:val="0000FF"/>
        </w:rPr>
      </w:pPr>
    </w:p>
    <w:p w:rsidR="000918FF" w:rsidRDefault="000918FF" w:rsidP="00581CAB">
      <w:pPr>
        <w:ind w:right="720"/>
        <w:jc w:val="left"/>
        <w:rPr>
          <w:noProof/>
          <w:color w:val="0000FF"/>
        </w:rPr>
      </w:pPr>
    </w:p>
    <w:p w:rsidR="000918FF" w:rsidRDefault="00DB101B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276717A" wp14:editId="54EC32C1">
                <wp:simplePos x="0" y="0"/>
                <wp:positionH relativeFrom="column">
                  <wp:posOffset>3848100</wp:posOffset>
                </wp:positionH>
                <wp:positionV relativeFrom="paragraph">
                  <wp:posOffset>106045</wp:posOffset>
                </wp:positionV>
                <wp:extent cx="2838450" cy="1657350"/>
                <wp:effectExtent l="0" t="0" r="0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A90B947" wp14:editId="7D20C237">
                                  <wp:extent cx="2600028" cy="1485456"/>
                                  <wp:effectExtent l="0" t="0" r="0" b="635"/>
                                  <wp:docPr id="462" name="Picture 462" descr="http://www.scarymommy.com/wp-content/uploads/2014/11/messy-face-toddler.jpg">
                                    <a:hlinkClick xmlns:a="http://schemas.openxmlformats.org/drawingml/2006/main" r:id="rId5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scarymommy.com/wp-content/uploads/2014/11/messy-face-toddler.jpg">
                                            <a:hlinkClick r:id="rId5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1153" cy="14918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17A" id="Text Box 450" o:spid="_x0000_s1067" type="#_x0000_t202" style="position:absolute;left:0;text-align:left;margin-left:303pt;margin-top:8.35pt;width:223.5pt;height:130.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A90B947" wp14:editId="7D20C237">
                            <wp:extent cx="2600028" cy="1485456"/>
                            <wp:effectExtent l="0" t="0" r="0" b="635"/>
                            <wp:docPr id="462" name="Picture 462" descr="http://www.scarymommy.com/wp-content/uploads/2014/11/messy-face-toddler.jpg">
                              <a:hlinkClick xmlns:a="http://schemas.openxmlformats.org/drawingml/2006/main" r:id="rId5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scarymommy.com/wp-content/uploads/2014/11/messy-face-toddler.jpg">
                                      <a:hlinkClick r:id="rId5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1153" cy="14918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919CE">
        <w:rPr>
          <w:noProof/>
          <w:color w:val="0000FF"/>
        </w:rPr>
        <w:drawing>
          <wp:inline distT="0" distB="0" distL="0" distR="0" wp14:anchorId="6B3CD6C4" wp14:editId="18081551">
            <wp:extent cx="1638795" cy="1291397"/>
            <wp:effectExtent l="0" t="0" r="0" b="4445"/>
            <wp:docPr id="8" name="Picture 8" descr="http://stopsellingvanillaicecream.com/wp-content/themes/ssvic/images/ice-cream-cone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stopsellingvanillaicecream.com/wp-content/themes/ssvic/images/ice-cream-cone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904" cy="12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9CE">
        <w:rPr>
          <w:noProof/>
          <w:color w:val="0000FF"/>
        </w:rPr>
        <w:drawing>
          <wp:inline distT="0" distB="0" distL="0" distR="0" wp14:anchorId="09267E80" wp14:editId="24CF9F36">
            <wp:extent cx="1727860" cy="1778534"/>
            <wp:effectExtent l="0" t="0" r="5715" b="0"/>
            <wp:docPr id="9" name="Picture 9" descr="http://www.thewannabechef.net/wp-content/uploads/2011/11/raw-dark-chocolate-peppermint-pudding.jp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hewannabechef.net/wp-content/uploads/2011/11/raw-dark-chocolate-peppermint-pudding.jp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73" cy="178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8FF" w:rsidRDefault="009E57A5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 wp14:anchorId="0A609695" wp14:editId="367D8B86">
            <wp:extent cx="1895475" cy="2085975"/>
            <wp:effectExtent l="0" t="0" r="9525" b="9525"/>
            <wp:docPr id="18" name="Picture 18" descr="http://4.bp.blogspot.com/_CYLb0LHwKkA/TKXznS822QI/AAAAAAAAABc/VKEmEvSFvSE/s400/messy_kid-199x219.jp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_CYLb0LHwKkA/TKXznS822QI/AAAAAAAAABc/VKEmEvSFvSE/s400/messy_kid-199x219.jp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</w:rPr>
        <w:drawing>
          <wp:inline distT="0" distB="0" distL="0" distR="0" wp14:anchorId="095E72C4" wp14:editId="07658FF0">
            <wp:extent cx="3190875" cy="2118741"/>
            <wp:effectExtent l="0" t="0" r="0" b="0"/>
            <wp:docPr id="20" name="Picture 20" descr="http://blog.asha.org/wp-content/uploads/2014/09/1messykid.jp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blog.asha.org/wp-content/uploads/2014/09/1messykid.jp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618" cy="213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8FF" w:rsidRDefault="00DB101B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E4FAFA5" wp14:editId="32123565">
                <wp:simplePos x="0" y="0"/>
                <wp:positionH relativeFrom="margin">
                  <wp:posOffset>3505200</wp:posOffset>
                </wp:positionH>
                <wp:positionV relativeFrom="paragraph">
                  <wp:posOffset>152400</wp:posOffset>
                </wp:positionV>
                <wp:extent cx="3076575" cy="2543175"/>
                <wp:effectExtent l="0" t="0" r="9525" b="952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2543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EEFC115" wp14:editId="7ECF303F">
                                  <wp:extent cx="2618750" cy="1895475"/>
                                  <wp:effectExtent l="0" t="0" r="0" b="0"/>
                                  <wp:docPr id="461" name="Picture 461" descr="http://centrikid.com/centrikid/files/storage/messy%20kid.jpg?__SQUARESPACE_CACHEVERSION=1329764544941">
                                    <a:hlinkClick xmlns:a="http://schemas.openxmlformats.org/drawingml/2006/main" r:id="rId6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entrikid.com/centrikid/files/storage/messy%20kid.jpg?__SQUARESPACE_CACHEVERSION=1329764544941">
                                            <a:hlinkClick r:id="rId6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1517" cy="1919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FAFA5" id="Text Box 448" o:spid="_x0000_s1068" type="#_x0000_t202" style="position:absolute;left:0;text-align:left;margin-left:276pt;margin-top:12pt;width:242.25pt;height:200.2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EEFC115" wp14:editId="7ECF303F">
                            <wp:extent cx="2618750" cy="1895475"/>
                            <wp:effectExtent l="0" t="0" r="0" b="0"/>
                            <wp:docPr id="461" name="Picture 461" descr="http://centrikid.com/centrikid/files/storage/messy%20kid.jpg?__SQUARESPACE_CACHEVERSION=1329764544941">
                              <a:hlinkClick xmlns:a="http://schemas.openxmlformats.org/drawingml/2006/main" r:id="rId6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entrikid.com/centrikid/files/storage/messy%20kid.jpg?__SQUARESPACE_CACHEVERSION=1329764544941">
                                      <a:hlinkClick r:id="rId6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1517" cy="19191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3281" w:rsidRDefault="009E57A5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drawing>
          <wp:inline distT="0" distB="0" distL="0" distR="0" wp14:anchorId="44869919" wp14:editId="7AAC2C58">
            <wp:extent cx="3224644" cy="1866900"/>
            <wp:effectExtent l="0" t="0" r="0" b="0"/>
            <wp:docPr id="22" name="Picture 22" descr="http://themilliondollarserver.com/wp-content/uploads/2015/01/Messy-Kid.jp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emilliondollarserver.com/wp-content/uploads/2015/01/Messy-Kid.jp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73" cy="187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56AA1" w:rsidRDefault="00756AA1" w:rsidP="00581CAB">
      <w:pPr>
        <w:ind w:right="720"/>
        <w:jc w:val="left"/>
        <w:rPr>
          <w:noProof/>
          <w:color w:val="0000FF"/>
        </w:rPr>
      </w:pPr>
    </w:p>
    <w:p w:rsidR="00756AA1" w:rsidRDefault="000C210B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27F4BD" wp14:editId="5EE4EE2B">
                <wp:simplePos x="0" y="0"/>
                <wp:positionH relativeFrom="margin">
                  <wp:posOffset>266700</wp:posOffset>
                </wp:positionH>
                <wp:positionV relativeFrom="paragraph">
                  <wp:posOffset>8890</wp:posOffset>
                </wp:positionV>
                <wp:extent cx="6343650" cy="19431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756AA1" w:rsidRDefault="00E05D54" w:rsidP="00DB101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“</w:t>
                            </w:r>
                            <w:r w:rsidRPr="00756AA1">
                              <w:rPr>
                                <w:b/>
                                <w:sz w:val="72"/>
                                <w:szCs w:val="72"/>
                              </w:rPr>
                              <w:t>It’s a bitter pill</w:t>
                            </w:r>
                          </w:p>
                          <w:p w:rsidR="00E05D54" w:rsidRDefault="00E05D54" w:rsidP="00DB101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756AA1">
                              <w:rPr>
                                <w:b/>
                                <w:sz w:val="72"/>
                                <w:szCs w:val="72"/>
                              </w:rPr>
                              <w:t xml:space="preserve">But we need to pass </w:t>
                            </w:r>
                          </w:p>
                          <w:p w:rsidR="00E05D54" w:rsidRPr="00756AA1" w:rsidRDefault="00E05D54" w:rsidP="00DB101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756AA1">
                              <w:rPr>
                                <w:b/>
                                <w:sz w:val="72"/>
                                <w:szCs w:val="72"/>
                              </w:rPr>
                              <w:t xml:space="preserve">the </w:t>
                            </w:r>
                            <w:r w:rsidRPr="00DF5C9D"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  <w:t xml:space="preserve">No Halloween </w:t>
                            </w:r>
                            <w:r w:rsidRPr="00756AA1">
                              <w:rPr>
                                <w:b/>
                                <w:sz w:val="72"/>
                                <w:szCs w:val="72"/>
                              </w:rPr>
                              <w:t>bill.</w:t>
                            </w: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”</w:t>
                            </w:r>
                          </w:p>
                          <w:p w:rsidR="00E05D54" w:rsidRDefault="00E05D54"/>
                          <w:p w:rsidR="00E05D54" w:rsidRDefault="00E05D54"/>
                          <w:p w:rsidR="00E05D54" w:rsidRDefault="00E05D54"/>
                          <w:p w:rsidR="00E05D54" w:rsidRDefault="00E05D54"/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F4BD" id="Text Box 24" o:spid="_x0000_s1069" type="#_x0000_t202" style="position:absolute;left:0;text-align:left;margin-left:21pt;margin-top:.7pt;width:499.5pt;height:153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" fillcolor="white [3201]" stroked="f" strokeweight=".5pt">
                <v:textbox>
                  <w:txbxContent>
                    <w:p w:rsidR="00E05D54" w:rsidRPr="00756AA1" w:rsidRDefault="00E05D54" w:rsidP="00DB101B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sz w:val="72"/>
                          <w:szCs w:val="72"/>
                        </w:rPr>
                        <w:t>“</w:t>
                      </w:r>
                      <w:r w:rsidRPr="00756AA1">
                        <w:rPr>
                          <w:b/>
                          <w:sz w:val="72"/>
                          <w:szCs w:val="72"/>
                        </w:rPr>
                        <w:t>It’s a bitter pill</w:t>
                      </w:r>
                    </w:p>
                    <w:p w:rsidR="00E05D54" w:rsidRDefault="00E05D54" w:rsidP="00DB101B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756AA1">
                        <w:rPr>
                          <w:b/>
                          <w:sz w:val="72"/>
                          <w:szCs w:val="72"/>
                        </w:rPr>
                        <w:t xml:space="preserve">But we need to pass </w:t>
                      </w:r>
                    </w:p>
                    <w:p w:rsidR="00E05D54" w:rsidRPr="00756AA1" w:rsidRDefault="00E05D54" w:rsidP="00DB101B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756AA1">
                        <w:rPr>
                          <w:b/>
                          <w:sz w:val="72"/>
                          <w:szCs w:val="72"/>
                        </w:rPr>
                        <w:t xml:space="preserve">the </w:t>
                      </w:r>
                      <w:r w:rsidRPr="00DF5C9D">
                        <w:rPr>
                          <w:b/>
                          <w:color w:val="0070C0"/>
                          <w:sz w:val="72"/>
                          <w:szCs w:val="72"/>
                        </w:rPr>
                        <w:t xml:space="preserve">No Halloween </w:t>
                      </w:r>
                      <w:r w:rsidRPr="00756AA1">
                        <w:rPr>
                          <w:b/>
                          <w:sz w:val="72"/>
                          <w:szCs w:val="72"/>
                        </w:rPr>
                        <w:t>bill.</w:t>
                      </w:r>
                      <w:r>
                        <w:rPr>
                          <w:b/>
                          <w:sz w:val="72"/>
                          <w:szCs w:val="72"/>
                        </w:rPr>
                        <w:t>”</w:t>
                      </w:r>
                    </w:p>
                    <w:p w:rsidR="00E05D54" w:rsidRDefault="00E05D54"/>
                    <w:p w:rsidR="00E05D54" w:rsidRDefault="00E05D54"/>
                    <w:p w:rsidR="00E05D54" w:rsidRDefault="00E05D54"/>
                    <w:p w:rsidR="00E05D54" w:rsidRDefault="00E05D54"/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56AA1" w:rsidRDefault="00756AA1" w:rsidP="00756AA1">
      <w:pPr>
        <w:rPr>
          <w:noProof/>
          <w:color w:val="0000FF"/>
        </w:rPr>
      </w:pPr>
      <w:r w:rsidRPr="00756AA1">
        <w:rPr>
          <w:noProof/>
          <w:color w:val="0000FF"/>
        </w:rPr>
        <w:t xml:space="preserve"> </w:t>
      </w:r>
    </w:p>
    <w:p w:rsidR="00DB101B" w:rsidRDefault="00DB101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DB101B" w:rsidRDefault="00DB101B" w:rsidP="00756AA1">
      <w:pPr>
        <w:rPr>
          <w:noProof/>
          <w:color w:val="0000FF"/>
        </w:rPr>
      </w:pPr>
    </w:p>
    <w:p w:rsidR="00DB101B" w:rsidRDefault="000C210B" w:rsidP="00756AA1">
      <w:pPr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9AFBF56" wp14:editId="264C15AB">
                <wp:simplePos x="0" y="0"/>
                <wp:positionH relativeFrom="margin">
                  <wp:posOffset>285751</wp:posOffset>
                </wp:positionH>
                <wp:positionV relativeFrom="paragraph">
                  <wp:posOffset>27940</wp:posOffset>
                </wp:positionV>
                <wp:extent cx="2476500" cy="2657475"/>
                <wp:effectExtent l="0" t="0" r="19050" b="28575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265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C65AB5F" wp14:editId="136C4F21">
                                  <wp:extent cx="2113808" cy="2573125"/>
                                  <wp:effectExtent l="0" t="0" r="1270" b="0"/>
                                  <wp:docPr id="27690" name="Picture 27690" descr="http://massbike.org/wp-content/uploads/2013/01/bill.jpg">
                                    <a:hlinkClick xmlns:a="http://schemas.openxmlformats.org/drawingml/2006/main" r:id="rId6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massbike.org/wp-content/uploads/2013/01/bill.jpg">
                                            <a:hlinkClick r:id="rId6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7922" cy="2590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FBF56" id="Text Box 470" o:spid="_x0000_s1070" type="#_x0000_t202" style="position:absolute;left:0;text-align:left;margin-left:22.5pt;margin-top:2.2pt;width:195pt;height:209.2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" fillcolor="white [3201]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C65AB5F" wp14:editId="136C4F21">
                            <wp:extent cx="2113808" cy="2573125"/>
                            <wp:effectExtent l="0" t="0" r="1270" b="0"/>
                            <wp:docPr id="27690" name="Picture 27690" descr="http://massbike.org/wp-content/uploads/2013/01/bill.jpg">
                              <a:hlinkClick xmlns:a="http://schemas.openxmlformats.org/drawingml/2006/main" r:id="rId6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massbike.org/wp-content/uploads/2013/01/bill.jpg">
                                      <a:hlinkClick r:id="rId6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7922" cy="2590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B101B" w:rsidRDefault="000C210B" w:rsidP="00756AA1">
      <w:pPr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792A3DC" wp14:editId="2FA522D6">
                <wp:simplePos x="0" y="0"/>
                <wp:positionH relativeFrom="column">
                  <wp:posOffset>3028950</wp:posOffset>
                </wp:positionH>
                <wp:positionV relativeFrom="paragraph">
                  <wp:posOffset>78105</wp:posOffset>
                </wp:positionV>
                <wp:extent cx="3514725" cy="2105025"/>
                <wp:effectExtent l="0" t="0" r="28575" b="28575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A33EDF1" wp14:editId="353C206D">
                                  <wp:extent cx="3286125" cy="1950208"/>
                                  <wp:effectExtent l="0" t="0" r="0" b="0"/>
                                  <wp:docPr id="25" name="Picture 25" descr="https://sayanythingblog.com/wp-content/uploads/2015/02/schoolhouse-rock-just-bill.jpg">
                                    <a:hlinkClick xmlns:a="http://schemas.openxmlformats.org/drawingml/2006/main" r:id="rId6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sayanythingblog.com/wp-content/uploads/2015/02/schoolhouse-rock-just-bill.jpg">
                                            <a:hlinkClick r:id="rId6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5929" cy="1961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2A3DC" id="Text Box 469" o:spid="_x0000_s1071" type="#_x0000_t202" style="position:absolute;left:0;text-align:left;margin-left:238.5pt;margin-top:6.15pt;width:276.75pt;height:165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" fillcolor="white [3201]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A33EDF1" wp14:editId="353C206D">
                            <wp:extent cx="3286125" cy="1950208"/>
                            <wp:effectExtent l="0" t="0" r="0" b="0"/>
                            <wp:docPr id="25" name="Picture 25" descr="https://sayanythingblog.com/wp-content/uploads/2015/02/schoolhouse-rock-just-bill.jpg">
                              <a:hlinkClick xmlns:a="http://schemas.openxmlformats.org/drawingml/2006/main" r:id="rId6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sayanythingblog.com/wp-content/uploads/2015/02/schoolhouse-rock-just-bill.jpg">
                                      <a:hlinkClick r:id="rId6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5929" cy="19619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DB101B" w:rsidRDefault="00DB101B" w:rsidP="00756AA1">
      <w:pPr>
        <w:rPr>
          <w:noProof/>
          <w:color w:val="0000FF"/>
        </w:rPr>
      </w:pPr>
    </w:p>
    <w:p w:rsidR="00DB101B" w:rsidRDefault="00DB101B" w:rsidP="00756AA1">
      <w:pPr>
        <w:rPr>
          <w:noProof/>
          <w:color w:val="0000FF"/>
        </w:rPr>
      </w:pPr>
    </w:p>
    <w:p w:rsidR="00756AA1" w:rsidRDefault="00756AA1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0C210B" w:rsidP="00756AA1">
      <w:pPr>
        <w:rPr>
          <w:noProof/>
          <w:color w:val="0000FF"/>
        </w:rPr>
      </w:pPr>
    </w:p>
    <w:p w:rsidR="000C210B" w:rsidRDefault="004A41C0" w:rsidP="00756AA1">
      <w:pPr>
        <w:rPr>
          <w:noProof/>
          <w:color w:val="0000FF"/>
        </w:rPr>
      </w:pPr>
      <w:r>
        <w:rPr>
          <w:noProof/>
          <w:color w:val="0000F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92E1A9E" wp14:editId="68BFE4A1">
                <wp:simplePos x="0" y="0"/>
                <wp:positionH relativeFrom="column">
                  <wp:posOffset>1257300</wp:posOffset>
                </wp:positionH>
                <wp:positionV relativeFrom="paragraph">
                  <wp:posOffset>84455</wp:posOffset>
                </wp:positionV>
                <wp:extent cx="4648200" cy="3086100"/>
                <wp:effectExtent l="0" t="0" r="0" b="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30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41C0" w:rsidRDefault="004A41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62095C" wp14:editId="566FF643">
                                  <wp:extent cx="4417695" cy="2885440"/>
                                  <wp:effectExtent l="0" t="0" r="1905" b="0"/>
                                  <wp:docPr id="27692" name="Picture 27692" descr="http://addictions.camdencounty.com/wp-content/uploads/2014/12/New-Jersey-Legislature-Chambers1.jpg">
                                    <a:hlinkClick xmlns:a="http://schemas.openxmlformats.org/drawingml/2006/main" r:id="rId71"/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692" name="Picture 27692" descr="http://addictions.camdencounty.com/wp-content/uploads/2014/12/New-Jersey-Legislature-Chambers1.jpg">
                                            <a:hlinkClick r:id="rId71"/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7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17695" cy="2885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E1A9E" id="Text Box 677" o:spid="_x0000_s1072" type="#_x0000_t202" style="position:absolute;left:0;text-align:left;margin-left:99pt;margin-top:6.65pt;width:366pt;height:243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" fillcolor="white [3201]" stroked="f" strokeweight=".5pt">
                <v:textbox>
                  <w:txbxContent>
                    <w:p w:rsidR="004A41C0" w:rsidRDefault="004A41C0">
                      <w:r>
                        <w:rPr>
                          <w:noProof/>
                        </w:rPr>
                        <w:drawing>
                          <wp:inline distT="0" distB="0" distL="0" distR="0" wp14:anchorId="0962095C" wp14:editId="566FF643">
                            <wp:extent cx="4417695" cy="2885440"/>
                            <wp:effectExtent l="0" t="0" r="1905" b="0"/>
                            <wp:docPr id="27692" name="Picture 27692" descr="http://addictions.camdencounty.com/wp-content/uploads/2014/12/New-Jersey-Legislature-Chambers1.jpg">
                              <a:hlinkClick xmlns:a="http://schemas.openxmlformats.org/drawingml/2006/main" r:id="rId71"/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692" name="Picture 27692" descr="http://addictions.camdencounty.com/wp-content/uploads/2014/12/New-Jersey-Legislature-Chambers1.jpg">
                                      <a:hlinkClick r:id="rId71"/>
                                    </pic:cNvPr>
                                    <pic:cNvPicPr/>
                                  </pic:nvPicPr>
                                  <pic:blipFill>
                                    <a:blip r:embed="rId7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17695" cy="288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C210B" w:rsidRDefault="000C210B" w:rsidP="00756AA1">
      <w:pPr>
        <w:rPr>
          <w:noProof/>
          <w:color w:val="0000FF"/>
        </w:rPr>
      </w:pPr>
    </w:p>
    <w:p w:rsidR="00756AA1" w:rsidRDefault="00756AA1" w:rsidP="00756AA1">
      <w:pPr>
        <w:rPr>
          <w:b/>
          <w:sz w:val="40"/>
          <w:szCs w:val="40"/>
        </w:rPr>
      </w:pPr>
    </w:p>
    <w:p w:rsidR="005F3142" w:rsidRDefault="005F3142" w:rsidP="00756AA1">
      <w:pPr>
        <w:jc w:val="center"/>
        <w:rPr>
          <w:b/>
          <w:sz w:val="40"/>
          <w:szCs w:val="40"/>
        </w:rPr>
      </w:pPr>
    </w:p>
    <w:p w:rsidR="00756AA1" w:rsidRPr="00756AA1" w:rsidRDefault="00756AA1" w:rsidP="00756AA1">
      <w:pPr>
        <w:jc w:val="center"/>
        <w:rPr>
          <w:b/>
          <w:sz w:val="40"/>
          <w:szCs w:val="40"/>
        </w:rPr>
      </w:pPr>
    </w:p>
    <w:p w:rsidR="00E841D6" w:rsidRDefault="00E841D6" w:rsidP="00581CAB">
      <w:pPr>
        <w:ind w:right="720"/>
        <w:jc w:val="left"/>
        <w:rPr>
          <w:noProof/>
          <w:color w:val="0000FF"/>
        </w:rPr>
      </w:pPr>
    </w:p>
    <w:p w:rsidR="00E841D6" w:rsidRDefault="00E841D6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842B62A" wp14:editId="225336A9">
                <wp:simplePos x="0" y="0"/>
                <wp:positionH relativeFrom="column">
                  <wp:posOffset>904875</wp:posOffset>
                </wp:positionH>
                <wp:positionV relativeFrom="paragraph">
                  <wp:posOffset>9525</wp:posOffset>
                </wp:positionV>
                <wp:extent cx="5362575" cy="428625"/>
                <wp:effectExtent l="0" t="0" r="9525" b="9525"/>
                <wp:wrapNone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41C0" w:rsidRDefault="004A41C0" w:rsidP="004A41C0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You see </w:t>
                            </w:r>
                            <w:r w:rsidRPr="00B04458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they just couldn’t agree </w:t>
                            </w:r>
                            <w:r w:rsidRPr="00B04458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>on a decree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.</w:t>
                            </w:r>
                            <w:r w:rsidRPr="00756AA1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4A41C0" w:rsidRDefault="004A41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B62A" id="Text Box 676" o:spid="_x0000_s1073" type="#_x0000_t202" style="position:absolute;left:0;text-align:left;margin-left:71.25pt;margin-top:.75pt;width:422.25pt;height:33.7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" fillcolor="white [3201]" stroked="f" strokeweight=".5pt">
                <v:textbox>
                  <w:txbxContent>
                    <w:p w:rsidR="004A41C0" w:rsidRDefault="004A41C0" w:rsidP="004A41C0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You see </w:t>
                      </w:r>
                      <w:r w:rsidRPr="00B04458">
                        <w:rPr>
                          <w:b/>
                          <w:color w:val="FF0000"/>
                          <w:sz w:val="40"/>
                          <w:szCs w:val="40"/>
                        </w:rPr>
                        <w:t xml:space="preserve">they just couldn’t agree </w:t>
                      </w:r>
                      <w:r w:rsidRPr="00B04458">
                        <w:rPr>
                          <w:b/>
                          <w:color w:val="0070C0"/>
                          <w:sz w:val="40"/>
                          <w:szCs w:val="40"/>
                        </w:rPr>
                        <w:t>on a decree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.</w:t>
                      </w:r>
                      <w:r w:rsidRPr="00756AA1"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</w:p>
                    <w:p w:rsidR="004A41C0" w:rsidRDefault="004A41C0"/>
                  </w:txbxContent>
                </v:textbox>
              </v:shape>
            </w:pict>
          </mc:Fallback>
        </mc:AlternateContent>
      </w:r>
    </w:p>
    <w:p w:rsidR="00E841D6" w:rsidRDefault="00E841D6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5F3142" w:rsidRDefault="005F3142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8BB352F" wp14:editId="20F43F51">
                <wp:simplePos x="0" y="0"/>
                <wp:positionH relativeFrom="margin">
                  <wp:posOffset>342900</wp:posOffset>
                </wp:positionH>
                <wp:positionV relativeFrom="paragraph">
                  <wp:posOffset>8890</wp:posOffset>
                </wp:positionV>
                <wp:extent cx="6067425" cy="1771650"/>
                <wp:effectExtent l="0" t="0" r="9525" b="0"/>
                <wp:wrapNone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7425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92BE4" w:rsidRDefault="00E05D54" w:rsidP="005F3142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Adults, teens, kids and even babies</w:t>
                            </w:r>
                          </w:p>
                          <w:p w:rsidR="00E05D54" w:rsidRPr="00B92BE4" w:rsidRDefault="00E05D54" w:rsidP="005F3142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All said </w:t>
                            </w: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it’s the worst</w:t>
                            </w:r>
                          </w:p>
                          <w:p w:rsidR="00E05D54" w:rsidRPr="00B92BE4" w:rsidRDefault="00E05D54" w:rsidP="005F3142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If </w:t>
                            </w: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I </w:t>
                            </w: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can’t go out October </w:t>
                            </w:r>
                            <w:r w:rsidR="004A41C0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</w:t>
                            </w: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hirty-first</w:t>
                            </w:r>
                          </w:p>
                          <w:p w:rsidR="00E05D54" w:rsidRPr="00B92BE4" w:rsidRDefault="00E05D54" w:rsidP="005F3142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2BE4"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:highlight w:val="magenta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We are doomed if we can’t go out costumed</w:t>
                            </w: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B352F" id="Text Box 459" o:spid="_x0000_s1074" type="#_x0000_t202" style="position:absolute;left:0;text-align:left;margin-left:27pt;margin-top:.7pt;width:477.75pt;height:139.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" fillcolor="white [3201]" stroked="f" strokeweight=".5pt">
                <v:textbox>
                  <w:txbxContent>
                    <w:p w:rsidR="00E05D54" w:rsidRPr="00B92BE4" w:rsidRDefault="00E05D54" w:rsidP="005F3142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Adults, teens, kids and even babies</w:t>
                      </w:r>
                    </w:p>
                    <w:p w:rsidR="00E05D54" w:rsidRPr="00B92BE4" w:rsidRDefault="00E05D54" w:rsidP="005F3142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All said </w:t>
                      </w:r>
                      <w:r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“</w:t>
                      </w: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it’s the worst</w:t>
                      </w:r>
                    </w:p>
                    <w:p w:rsidR="00E05D54" w:rsidRPr="00B92BE4" w:rsidRDefault="00E05D54" w:rsidP="005F3142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If </w:t>
                      </w:r>
                      <w:r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I </w:t>
                      </w: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can’t go out October </w:t>
                      </w:r>
                      <w:r w:rsidR="004A41C0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</w:t>
                      </w: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hirty-first</w:t>
                      </w:r>
                    </w:p>
                    <w:p w:rsidR="00E05D54" w:rsidRPr="00B92BE4" w:rsidRDefault="00E05D54" w:rsidP="005F3142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2BE4"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:highlight w:val="magenta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We are doomed if we can’t go out costumed</w:t>
                      </w:r>
                      <w:r>
                        <w:rPr>
                          <w:b/>
                          <w:outline/>
                          <w:color w:val="C0504D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3142" w:rsidRDefault="005F3142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5F3142" w:rsidRDefault="005F3142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0F115CB" wp14:editId="0BDDB80F">
                <wp:simplePos x="0" y="0"/>
                <wp:positionH relativeFrom="column">
                  <wp:posOffset>323603</wp:posOffset>
                </wp:positionH>
                <wp:positionV relativeFrom="paragraph">
                  <wp:posOffset>187845</wp:posOffset>
                </wp:positionV>
                <wp:extent cx="3057896" cy="2042555"/>
                <wp:effectExtent l="0" t="0" r="9525" b="0"/>
                <wp:wrapNone/>
                <wp:docPr id="673" name="Text Box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896" cy="2042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48E9E4E" wp14:editId="6E5BD9D8">
                                  <wp:extent cx="2511631" cy="1864360"/>
                                  <wp:effectExtent l="0" t="0" r="3175" b="2540"/>
                                  <wp:docPr id="457" name="Picture 457" descr="http://www.babysavers.com/wp-content/uploads/2012/09/kids-superhero-halloween-costume-deals.jpg">
                                    <a:hlinkClick xmlns:a="http://schemas.openxmlformats.org/drawingml/2006/main" r:id="rId7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babysavers.com/wp-content/uploads/2012/09/kids-superhero-halloween-costume-deals.jpg">
                                            <a:hlinkClick r:id="rId7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8460" cy="18768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115CB" id="Text Box 673" o:spid="_x0000_s1075" type="#_x0000_t202" style="position:absolute;left:0;text-align:left;margin-left:25.5pt;margin-top:14.8pt;width:240.8pt;height:160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48E9E4E" wp14:editId="6E5BD9D8">
                            <wp:extent cx="2511631" cy="1864360"/>
                            <wp:effectExtent l="0" t="0" r="3175" b="2540"/>
                            <wp:docPr id="457" name="Picture 457" descr="http://www.babysavers.com/wp-content/uploads/2012/09/kids-superhero-halloween-costume-deals.jpg">
                              <a:hlinkClick xmlns:a="http://schemas.openxmlformats.org/drawingml/2006/main" r:id="rId7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babysavers.com/wp-content/uploads/2012/09/kids-superhero-halloween-costume-deals.jpg">
                                      <a:hlinkClick r:id="rId7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8460" cy="18768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9AA2113" wp14:editId="1EC3B2D1">
                <wp:simplePos x="0" y="0"/>
                <wp:positionH relativeFrom="page">
                  <wp:posOffset>4338204</wp:posOffset>
                </wp:positionH>
                <wp:positionV relativeFrom="paragraph">
                  <wp:posOffset>5715</wp:posOffset>
                </wp:positionV>
                <wp:extent cx="3123210" cy="2036618"/>
                <wp:effectExtent l="0" t="0" r="1270" b="1905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3210" cy="20366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43F09B0" wp14:editId="71636629">
                                  <wp:extent cx="2689761" cy="1798320"/>
                                  <wp:effectExtent l="0" t="0" r="0" b="0"/>
                                  <wp:docPr id="672" name="Picture 672" descr="http://static.parade.com/wp-content/uploads/2013/10/halloween-costume-kids-ftr.jpg">
                                    <a:hlinkClick xmlns:a="http://schemas.openxmlformats.org/drawingml/2006/main" r:id="rId7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static.parade.com/wp-content/uploads/2013/10/halloween-costume-kids-ftr.jpg">
                                            <a:hlinkClick r:id="rId7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2183" cy="1806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A2113" id="Text Box 478" o:spid="_x0000_s1076" type="#_x0000_t202" style="position:absolute;left:0;text-align:left;margin-left:341.6pt;margin-top:.45pt;width:245.9pt;height:160.35pt;z-index:251916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43F09B0" wp14:editId="71636629">
                            <wp:extent cx="2689761" cy="1798320"/>
                            <wp:effectExtent l="0" t="0" r="0" b="0"/>
                            <wp:docPr id="672" name="Picture 672" descr="http://static.parade.com/wp-content/uploads/2013/10/halloween-costume-kids-ftr.jpg">
                              <a:hlinkClick xmlns:a="http://schemas.openxmlformats.org/drawingml/2006/main" r:id="rId7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static.parade.com/wp-content/uploads/2013/10/halloween-costume-kids-ftr.jpg">
                                      <a:hlinkClick r:id="rId7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2183" cy="1806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B04458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0DDE298" wp14:editId="1B4ACB52">
                <wp:simplePos x="0" y="0"/>
                <wp:positionH relativeFrom="page">
                  <wp:posOffset>5538849</wp:posOffset>
                </wp:positionH>
                <wp:positionV relativeFrom="paragraph">
                  <wp:posOffset>4445</wp:posOffset>
                </wp:positionV>
                <wp:extent cx="1888176" cy="1597231"/>
                <wp:effectExtent l="0" t="0" r="0" b="3175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6" cy="15972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7883793" wp14:editId="5FC8B3C7">
                                  <wp:extent cx="1514475" cy="1346835"/>
                                  <wp:effectExtent l="0" t="0" r="9525" b="5715"/>
                                  <wp:docPr id="693" name="Picture 693" descr="http://www.sunnyskyz.com/uploads/2014/09/8ve2x-baby21.jpg">
                                    <a:hlinkClick xmlns:a="http://schemas.openxmlformats.org/drawingml/2006/main" r:id="rId7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sunnyskyz.com/uploads/2014/09/8ve2x-baby21.jpg">
                                            <a:hlinkClick r:id="rId7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2004" cy="1362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E298" id="Text Box 460" o:spid="_x0000_s1077" type="#_x0000_t202" style="position:absolute;left:0;text-align:left;margin-left:436.15pt;margin-top:.35pt;width:148.7pt;height:125.75pt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7883793" wp14:editId="5FC8B3C7">
                            <wp:extent cx="1514475" cy="1346835"/>
                            <wp:effectExtent l="0" t="0" r="9525" b="5715"/>
                            <wp:docPr id="693" name="Picture 693" descr="http://www.sunnyskyz.com/uploads/2014/09/8ve2x-baby21.jpg">
                              <a:hlinkClick xmlns:a="http://schemas.openxmlformats.org/drawingml/2006/main" r:id="rId7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sunnyskyz.com/uploads/2014/09/8ve2x-baby21.jpg">
                                      <a:hlinkClick r:id="rId7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2004" cy="13624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91C84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80FC0A" wp14:editId="6651F80D">
                <wp:simplePos x="0" y="0"/>
                <wp:positionH relativeFrom="page">
                  <wp:posOffset>3800104</wp:posOffset>
                </wp:positionH>
                <wp:positionV relativeFrom="paragraph">
                  <wp:posOffset>4643</wp:posOffset>
                </wp:positionV>
                <wp:extent cx="1739735" cy="1793174"/>
                <wp:effectExtent l="0" t="0" r="0" b="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735" cy="1793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86D657C" wp14:editId="77DB2906">
                                  <wp:extent cx="1567815" cy="1567815"/>
                                  <wp:effectExtent l="0" t="0" r="0" b="0"/>
                                  <wp:docPr id="695" name="Picture 695" descr="http://www.toysrus.com/graphics/tru_prod_images/Tiger-Tot-Halloween-Costume--pTRU1-8414839dt.jpg">
                                    <a:hlinkClick xmlns:a="http://schemas.openxmlformats.org/drawingml/2006/main" r:id="rId7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toysrus.com/graphics/tru_prod_images/Tiger-Tot-Halloween-Costume--pTRU1-8414839dt.jpg">
                                            <a:hlinkClick r:id="rId7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7815" cy="1567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FC0A" id="Text Box 465" o:spid="_x0000_s1078" type="#_x0000_t202" style="position:absolute;left:0;text-align:left;margin-left:299.2pt;margin-top:.35pt;width:137pt;height:141.2pt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86D657C" wp14:editId="77DB2906">
                            <wp:extent cx="1567815" cy="1567815"/>
                            <wp:effectExtent l="0" t="0" r="0" b="0"/>
                            <wp:docPr id="695" name="Picture 695" descr="http://www.toysrus.com/graphics/tru_prod_images/Tiger-Tot-Halloween-Costume--pTRU1-8414839dt.jpg">
                              <a:hlinkClick xmlns:a="http://schemas.openxmlformats.org/drawingml/2006/main" r:id="rId7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toysrus.com/graphics/tru_prod_images/Tiger-Tot-Halloween-Costume--pTRU1-8414839dt.jpg">
                                      <a:hlinkClick r:id="rId7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7815" cy="1567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7534D" w:rsidRDefault="00991C8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BB64D5A" wp14:editId="1BC26976">
                <wp:simplePos x="0" y="0"/>
                <wp:positionH relativeFrom="margin">
                  <wp:align>left</wp:align>
                </wp:positionH>
                <wp:positionV relativeFrom="paragraph">
                  <wp:posOffset>5616</wp:posOffset>
                </wp:positionV>
                <wp:extent cx="2908935" cy="1502228"/>
                <wp:effectExtent l="0" t="0" r="5715" b="3175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935" cy="1502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0D2CF02" wp14:editId="225C4A0F">
                                  <wp:extent cx="2533023" cy="1466850"/>
                                  <wp:effectExtent l="0" t="0" r="635" b="0"/>
                                  <wp:docPr id="477" name="Picture 477" descr="http://cdn.moneycrashers.com/wp-content/uploads/2011/10/kids-halloween-costumes-trick-treat.jpg">
                                    <a:hlinkClick xmlns:a="http://schemas.openxmlformats.org/drawingml/2006/main" r:id="rId8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moneycrashers.com/wp-content/uploads/2011/10/kids-halloween-costumes-trick-treat.jpg">
                                            <a:hlinkClick r:id="rId8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5787" cy="1520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64D5A" id="Text Box 464" o:spid="_x0000_s1079" type="#_x0000_t202" style="position:absolute;left:0;text-align:left;margin-left:0;margin-top:.45pt;width:229.05pt;height:118.3pt;z-index:2519142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0D2CF02" wp14:editId="225C4A0F">
                            <wp:extent cx="2533023" cy="1466850"/>
                            <wp:effectExtent l="0" t="0" r="635" b="0"/>
                            <wp:docPr id="477" name="Picture 477" descr="http://cdn.moneycrashers.com/wp-content/uploads/2011/10/kids-halloween-costumes-trick-treat.jpg">
                              <a:hlinkClick xmlns:a="http://schemas.openxmlformats.org/drawingml/2006/main" r:id="rId8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moneycrashers.com/wp-content/uploads/2011/10/kids-halloween-costumes-trick-treat.jpg">
                                      <a:hlinkClick r:id="rId8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5787" cy="15205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783281" w:rsidRDefault="00783281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EB0E4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92E2471" wp14:editId="7A390220">
                <wp:simplePos x="0" y="0"/>
                <wp:positionH relativeFrom="column">
                  <wp:posOffset>2143125</wp:posOffset>
                </wp:positionH>
                <wp:positionV relativeFrom="paragraph">
                  <wp:posOffset>13970</wp:posOffset>
                </wp:positionV>
                <wp:extent cx="2752725" cy="742950"/>
                <wp:effectExtent l="19050" t="19050" r="47625" b="381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EB0E44" w:rsidRDefault="00E05D54" w:rsidP="00EB0E4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B0E44"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Doomed!!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2E2471" id="Text Box 7" o:spid="_x0000_s1080" type="#_x0000_t202" style="position:absolute;left:0;text-align:left;margin-left:168.75pt;margin-top:1.1pt;width:216.75pt;height:58.5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" fillcolor="white [3201]" strokecolor="#548dd4 [1951]" strokeweight="4.5pt">
                <v:textbox>
                  <w:txbxContent>
                    <w:p w:rsidR="00E05D54" w:rsidRPr="00EB0E44" w:rsidRDefault="00E05D54" w:rsidP="00EB0E44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B0E44"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Doomed!!</w:t>
                      </w:r>
                    </w:p>
                  </w:txbxContent>
                </v:textbox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991C8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F32BD2A" wp14:editId="488FCBC6">
                <wp:simplePos x="0" y="0"/>
                <wp:positionH relativeFrom="page">
                  <wp:posOffset>712519</wp:posOffset>
                </wp:positionH>
                <wp:positionV relativeFrom="paragraph">
                  <wp:posOffset>6144</wp:posOffset>
                </wp:positionV>
                <wp:extent cx="6899564" cy="2083526"/>
                <wp:effectExtent l="0" t="0" r="0" b="0"/>
                <wp:wrapNone/>
                <wp:docPr id="675" name="Text Box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9564" cy="20835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2BD2A" id="Text Box 675" o:spid="_x0000_s1081" type="#_x0000_t202" style="position:absolute;left:0;text-align:left;margin-left:56.1pt;margin-top:.5pt;width:543.25pt;height:164.05pt;z-index:25191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" fillcolor="white [3201]" stroked="f" strokeweight=".5pt">
                <v:textbox>
                  <w:txbxContent>
                    <w:p w:rsidR="00E05D54" w:rsidRDefault="00E05D54"/>
                  </w:txbxContent>
                </v:textbox>
                <w10:wrap anchorx="page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EB0E4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ADAE1D4" wp14:editId="5A165183">
                <wp:simplePos x="0" y="0"/>
                <wp:positionH relativeFrom="margin">
                  <wp:posOffset>133350</wp:posOffset>
                </wp:positionH>
                <wp:positionV relativeFrom="paragraph">
                  <wp:posOffset>10160</wp:posOffset>
                </wp:positionV>
                <wp:extent cx="6715125" cy="163830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5125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2C82F19" wp14:editId="34C3B464">
                                  <wp:extent cx="6355080" cy="1685925"/>
                                  <wp:effectExtent l="0" t="0" r="7620" b="9525"/>
                                  <wp:docPr id="454" name="Picture 454" descr="http://www.halloweenexpress.com/sites/com/halloweenexpress/images/couples-costumes-2015-700w.jpg">
                                    <a:hlinkClick xmlns:a="http://schemas.openxmlformats.org/drawingml/2006/main" r:id="rId8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halloweenexpress.com/sites/com/halloweenexpress/images/couples-costumes-2015-700w.jpg">
                                            <a:hlinkClick r:id="rId8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5080" cy="1685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E1D4" id="Text Box 10" o:spid="_x0000_s1082" type="#_x0000_t202" style="position:absolute;left:0;text-align:left;margin-left:10.5pt;margin-top:.8pt;width:528.75pt;height:129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2C82F19" wp14:editId="34C3B464">
                            <wp:extent cx="6355080" cy="1685925"/>
                            <wp:effectExtent l="0" t="0" r="7620" b="9525"/>
                            <wp:docPr id="454" name="Picture 454" descr="http://www.halloweenexpress.com/sites/com/halloweenexpress/images/couples-costumes-2015-700w.jpg">
                              <a:hlinkClick xmlns:a="http://schemas.openxmlformats.org/drawingml/2006/main" r:id="rId8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halloweenexpress.com/sites/com/halloweenexpress/images/couples-costumes-2015-700w.jpg">
                                      <a:hlinkClick r:id="rId8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5080" cy="1685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4A41C0" w:rsidRDefault="004A41C0" w:rsidP="00581CAB">
      <w:pPr>
        <w:ind w:right="720"/>
        <w:jc w:val="left"/>
        <w:rPr>
          <w:noProof/>
          <w:color w:val="0000FF"/>
        </w:rPr>
      </w:pPr>
    </w:p>
    <w:p w:rsidR="00991C84" w:rsidRDefault="00B92BE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AF17274" wp14:editId="2BC09772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6553200" cy="2076450"/>
                <wp:effectExtent l="0" t="0" r="0" b="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207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B3294" w:rsidRDefault="00E05D54" w:rsidP="00B92BE4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There would be such a shout</w:t>
                            </w:r>
                          </w:p>
                          <w:p w:rsidR="00E05D54" w:rsidRPr="002B3294" w:rsidRDefault="00E05D54" w:rsidP="00B92BE4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“We want to dress up and go out.”</w:t>
                            </w:r>
                          </w:p>
                          <w:p w:rsidR="00E05D54" w:rsidRPr="002B3294" w:rsidRDefault="00E05D54" w:rsidP="00B92BE4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You can bet</w:t>
                            </w:r>
                          </w:p>
                          <w:p w:rsidR="00E05D54" w:rsidRPr="002B3294" w:rsidRDefault="00E05D54" w:rsidP="00B92BE4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Every kid, even </w:t>
                            </w: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Amelia </w:t>
                            </w:r>
                            <w:r w:rsidRPr="002B329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would be upset.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7274" id="Text Box 700" o:spid="_x0000_s1083" type="#_x0000_t202" style="position:absolute;left:0;text-align:left;margin-left:.75pt;margin-top:0;width:516pt;height:163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" fillcolor="white [3201]" stroked="f" strokeweight=".5pt">
                <v:textbox>
                  <w:txbxContent>
                    <w:p w:rsidR="00E05D54" w:rsidRPr="002B3294" w:rsidRDefault="00E05D54" w:rsidP="00B92BE4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There would be such a shout</w:t>
                      </w:r>
                    </w:p>
                    <w:p w:rsidR="00E05D54" w:rsidRPr="002B3294" w:rsidRDefault="00E05D54" w:rsidP="00B92BE4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“We want to dress up and go out.”</w:t>
                      </w:r>
                    </w:p>
                    <w:p w:rsidR="00E05D54" w:rsidRPr="002B3294" w:rsidRDefault="00E05D54" w:rsidP="00B92BE4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You can bet</w:t>
                      </w:r>
                    </w:p>
                    <w:p w:rsidR="00E05D54" w:rsidRPr="002B3294" w:rsidRDefault="00E05D54" w:rsidP="00B92BE4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Every kid, even </w:t>
                      </w: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Amelia </w:t>
                      </w:r>
                      <w:r w:rsidRPr="002B329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would be upset.</w:t>
                      </w:r>
                    </w:p>
                  </w:txbxContent>
                </v:textbox>
              </v:shape>
            </w:pict>
          </mc:Fallback>
        </mc:AlternateContent>
      </w:r>
      <w:r w:rsidR="00991C84" w:rsidRPr="00991C84">
        <w:rPr>
          <w:noProof/>
          <w:color w:val="0000FF"/>
        </w:rPr>
        <w:t xml:space="preserve"> </w:t>
      </w: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991C84" w:rsidRDefault="00991C84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w:t>g</w:t>
      </w:r>
    </w:p>
    <w:p w:rsidR="00991C84" w:rsidRDefault="00991C84" w:rsidP="00581CAB">
      <w:pPr>
        <w:ind w:right="720"/>
        <w:jc w:val="left"/>
        <w:rPr>
          <w:noProof/>
          <w:color w:val="0000FF"/>
        </w:rPr>
      </w:pPr>
    </w:p>
    <w:p w:rsidR="00991C84" w:rsidRDefault="00991C84" w:rsidP="00581CAB">
      <w:pPr>
        <w:ind w:right="720"/>
        <w:jc w:val="left"/>
        <w:rPr>
          <w:noProof/>
          <w:color w:val="0000FF"/>
        </w:rPr>
      </w:pPr>
    </w:p>
    <w:p w:rsidR="00991C84" w:rsidRDefault="00991C84" w:rsidP="00581CAB">
      <w:pPr>
        <w:ind w:right="720"/>
        <w:jc w:val="left"/>
        <w:rPr>
          <w:noProof/>
          <w:color w:val="0000FF"/>
        </w:rPr>
      </w:pPr>
    </w:p>
    <w:p w:rsidR="00991C84" w:rsidRDefault="00991C84" w:rsidP="00581CAB">
      <w:pPr>
        <w:ind w:right="720"/>
        <w:jc w:val="left"/>
        <w:rPr>
          <w:noProof/>
          <w:color w:val="0000FF"/>
        </w:rPr>
      </w:pPr>
    </w:p>
    <w:p w:rsidR="00B92BE4" w:rsidRDefault="00625E0D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922D02" wp14:editId="28D58F14">
                <wp:simplePos x="0" y="0"/>
                <wp:positionH relativeFrom="margin">
                  <wp:posOffset>3209925</wp:posOffset>
                </wp:positionH>
                <wp:positionV relativeFrom="paragraph">
                  <wp:posOffset>144781</wp:posOffset>
                </wp:positionV>
                <wp:extent cx="3209925" cy="2838450"/>
                <wp:effectExtent l="0" t="0" r="9525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925" cy="283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31A2025" wp14:editId="7C502054">
                                  <wp:extent cx="2538095" cy="2438323"/>
                                  <wp:effectExtent l="0" t="0" r="0" b="635"/>
                                  <wp:docPr id="701" name="Picture 701" descr="http://tgtfiles.target.com/halloween/2015/images/familyCostumes_D.png">
                                    <a:hlinkClick xmlns:a="http://schemas.openxmlformats.org/drawingml/2006/main" r:id="rId8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tgtfiles.target.com/halloween/2015/images/familyCostumes_D.png">
                                            <a:hlinkClick r:id="rId8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4816" cy="24543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2D02" id="Text Box 474" o:spid="_x0000_s1084" type="#_x0000_t202" style="position:absolute;left:0;text-align:left;margin-left:252.75pt;margin-top:11.4pt;width:252.75pt;height:223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31A2025" wp14:editId="7C502054">
                            <wp:extent cx="2538095" cy="2438323"/>
                            <wp:effectExtent l="0" t="0" r="0" b="635"/>
                            <wp:docPr id="701" name="Picture 701" descr="http://tgtfiles.target.com/halloween/2015/images/familyCostumes_D.png">
                              <a:hlinkClick xmlns:a="http://schemas.openxmlformats.org/drawingml/2006/main" r:id="rId8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tgtfiles.target.com/halloween/2015/images/familyCostumes_D.png">
                                      <a:hlinkClick r:id="rId8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4816" cy="24543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3294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DDCEEFE" wp14:editId="2FC97219">
                <wp:simplePos x="0" y="0"/>
                <wp:positionH relativeFrom="column">
                  <wp:posOffset>581024</wp:posOffset>
                </wp:positionH>
                <wp:positionV relativeFrom="paragraph">
                  <wp:posOffset>144779</wp:posOffset>
                </wp:positionV>
                <wp:extent cx="2028825" cy="2867025"/>
                <wp:effectExtent l="0" t="0" r="9525" b="9525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867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8422731" wp14:editId="7CE65691">
                                  <wp:extent cx="1524000" cy="2740166"/>
                                  <wp:effectExtent l="0" t="0" r="0" b="3175"/>
                                  <wp:docPr id="452" name="Picture 452" descr="http://usercontent1.hubimg.com/11740068_f520.jpg">
                                    <a:hlinkClick xmlns:a="http://schemas.openxmlformats.org/drawingml/2006/main" r:id="rId8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usercontent1.hubimg.com/11740068_f520.jpg">
                                            <a:hlinkClick r:id="rId8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5513" cy="2742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CEEFE" id="Text Box 473" o:spid="_x0000_s1085" type="#_x0000_t202" style="position:absolute;left:0;text-align:left;margin-left:45.75pt;margin-top:11.4pt;width:159.75pt;height:225.7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8422731" wp14:editId="7CE65691">
                            <wp:extent cx="1524000" cy="2740166"/>
                            <wp:effectExtent l="0" t="0" r="0" b="3175"/>
                            <wp:docPr id="452" name="Picture 452" descr="http://usercontent1.hubimg.com/11740068_f520.jpg">
                              <a:hlinkClick xmlns:a="http://schemas.openxmlformats.org/drawingml/2006/main" r:id="rId8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usercontent1.hubimg.com/11740068_f520.jpg">
                                      <a:hlinkClick r:id="rId8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5513" cy="2742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991C84" w:rsidRDefault="00601F59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DB6637D" wp14:editId="0913AB46">
                <wp:simplePos x="0" y="0"/>
                <wp:positionH relativeFrom="column">
                  <wp:posOffset>4847590</wp:posOffset>
                </wp:positionH>
                <wp:positionV relativeFrom="paragraph">
                  <wp:posOffset>564491</wp:posOffset>
                </wp:positionV>
                <wp:extent cx="2113322" cy="1585356"/>
                <wp:effectExtent l="0" t="0" r="1270" b="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322" cy="1585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637D" id="Text Box 697" o:spid="_x0000_s1086" type="#_x0000_t202" style="position:absolute;left:0;text-align:left;margin-left:381.7pt;margin-top:44.45pt;width:166.4pt;height:124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" fillcolor="white [3201]" stroked="f" strokeweight=".5pt">
                <v:textbox>
                  <w:txbxContent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B92BE4" w:rsidRDefault="00B92BE4" w:rsidP="00581CAB">
      <w:pPr>
        <w:ind w:right="720"/>
        <w:jc w:val="left"/>
        <w:rPr>
          <w:noProof/>
          <w:color w:val="0000FF"/>
        </w:rPr>
      </w:pPr>
    </w:p>
    <w:p w:rsidR="00A7534D" w:rsidRDefault="00A7534D" w:rsidP="00581CAB">
      <w:pPr>
        <w:ind w:right="720"/>
        <w:jc w:val="left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B92BE4" w:rsidRDefault="00B92BE4" w:rsidP="00A7534D">
      <w:pPr>
        <w:ind w:right="720"/>
        <w:jc w:val="center"/>
        <w:rPr>
          <w:noProof/>
          <w:color w:val="0000FF"/>
        </w:rPr>
      </w:pPr>
    </w:p>
    <w:p w:rsidR="00B92BE4" w:rsidRDefault="00B92BE4" w:rsidP="00A7534D">
      <w:pPr>
        <w:ind w:right="720"/>
        <w:jc w:val="center"/>
        <w:rPr>
          <w:noProof/>
          <w:color w:val="0000FF"/>
        </w:rPr>
      </w:pPr>
    </w:p>
    <w:p w:rsidR="00B92BE4" w:rsidRDefault="00B92BE4" w:rsidP="00A7534D">
      <w:pPr>
        <w:ind w:right="720"/>
        <w:jc w:val="center"/>
        <w:rPr>
          <w:noProof/>
          <w:color w:val="0000FF"/>
        </w:rPr>
      </w:pPr>
    </w:p>
    <w:p w:rsidR="00B92BE4" w:rsidRDefault="00B92BE4" w:rsidP="00A7534D">
      <w:pPr>
        <w:ind w:right="720"/>
        <w:jc w:val="center"/>
        <w:rPr>
          <w:noProof/>
          <w:color w:val="0000FF"/>
        </w:rPr>
      </w:pPr>
    </w:p>
    <w:p w:rsidR="00B92BE4" w:rsidRDefault="00B92BE4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4A41C0" w:rsidP="00A7534D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7EB7490" wp14:editId="1EE3B5F8">
                <wp:simplePos x="0" y="0"/>
                <wp:positionH relativeFrom="column">
                  <wp:posOffset>3019425</wp:posOffset>
                </wp:positionH>
                <wp:positionV relativeFrom="paragraph">
                  <wp:posOffset>19685</wp:posOffset>
                </wp:positionV>
                <wp:extent cx="3028950" cy="381000"/>
                <wp:effectExtent l="0" t="0" r="19050" b="19050"/>
                <wp:wrapNone/>
                <wp:docPr id="690" name="Text Box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625E0D" w:rsidRDefault="00E05D54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Replace with c</w:t>
                            </w:r>
                            <w:r w:rsidRPr="00625E0D">
                              <w:rPr>
                                <w:b/>
                                <w:sz w:val="24"/>
                                <w:szCs w:val="24"/>
                              </w:rPr>
                              <w:t>hild’s Photo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if available.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B7490" id="Text Box 690" o:spid="_x0000_s1087" type="#_x0000_t202" style="position:absolute;left:0;text-align:left;margin-left:237.75pt;margin-top:1.55pt;width:238.5pt;height:30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" fillcolor="white [3201]" strokeweight=".5pt">
                <v:textbox>
                  <w:txbxContent>
                    <w:p w:rsidR="00E05D54" w:rsidRPr="00625E0D" w:rsidRDefault="00E05D54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Replace with c</w:t>
                      </w:r>
                      <w:r w:rsidRPr="00625E0D">
                        <w:rPr>
                          <w:b/>
                          <w:sz w:val="24"/>
                          <w:szCs w:val="24"/>
                        </w:rPr>
                        <w:t>hild’s Photo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if available.</w:t>
                      </w:r>
                    </w:p>
                  </w:txbxContent>
                </v:textbox>
              </v:shape>
            </w:pict>
          </mc:Fallback>
        </mc:AlternateContent>
      </w: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25E0D" w:rsidP="00A7534D">
      <w:pPr>
        <w:ind w:right="720"/>
        <w:jc w:val="center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9292576" wp14:editId="0A8ED4D8">
                <wp:simplePos x="0" y="0"/>
                <wp:positionH relativeFrom="margin">
                  <wp:posOffset>802005</wp:posOffset>
                </wp:positionH>
                <wp:positionV relativeFrom="paragraph">
                  <wp:posOffset>160655</wp:posOffset>
                </wp:positionV>
                <wp:extent cx="5210175" cy="3333750"/>
                <wp:effectExtent l="0" t="0" r="9525" b="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9D5759D" wp14:editId="0D0E1355">
                                  <wp:extent cx="5196648" cy="3248025"/>
                                  <wp:effectExtent l="0" t="0" r="4445" b="0"/>
                                  <wp:docPr id="27" name="Picture 27" descr="http://static.parade.com/wp-content/uploads/2015/10/best-kids-halloween-costumes-2015-frozen-antman-batman-ftr.jpg">
                                    <a:hlinkClick xmlns:a="http://schemas.openxmlformats.org/drawingml/2006/main" r:id="rId8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static.parade.com/wp-content/uploads/2015/10/best-kids-halloween-costumes-2015-frozen-antman-batman-ftr.jpg">
                                            <a:hlinkClick r:id="rId8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32020" cy="3270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92576" id="Text Box 688" o:spid="_x0000_s1088" type="#_x0000_t202" style="position:absolute;left:0;text-align:left;margin-left:63.15pt;margin-top:12.65pt;width:410.25pt;height:262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9D5759D" wp14:editId="0D0E1355">
                            <wp:extent cx="5196648" cy="3248025"/>
                            <wp:effectExtent l="0" t="0" r="4445" b="0"/>
                            <wp:docPr id="27" name="Picture 27" descr="http://static.parade.com/wp-content/uploads/2015/10/best-kids-halloween-costumes-2015-frozen-antman-batman-ftr.jpg">
                              <a:hlinkClick xmlns:a="http://schemas.openxmlformats.org/drawingml/2006/main" r:id="rId8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static.parade.com/wp-content/uploads/2015/10/best-kids-halloween-costumes-2015-frozen-antman-batman-ftr.jpg">
                                      <a:hlinkClick r:id="rId8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32020" cy="32701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2B3294" w:rsidRDefault="002B3294" w:rsidP="002B3294">
      <w:pPr>
        <w:ind w:right="720"/>
        <w:jc w:val="center"/>
        <w:rPr>
          <w:noProof/>
          <w:color w:val="0000FF"/>
        </w:rPr>
      </w:pPr>
    </w:p>
    <w:p w:rsidR="002B3294" w:rsidRDefault="002B3294" w:rsidP="002B3294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601F59" w:rsidRDefault="00601F59" w:rsidP="00A7534D">
      <w:pPr>
        <w:ind w:right="720"/>
        <w:jc w:val="center"/>
        <w:rPr>
          <w:noProof/>
          <w:color w:val="0000FF"/>
        </w:rPr>
      </w:pPr>
    </w:p>
    <w:p w:rsidR="00A7534D" w:rsidRDefault="00A7534D" w:rsidP="00A7534D">
      <w:pPr>
        <w:ind w:right="720"/>
        <w:jc w:val="center"/>
        <w:rPr>
          <w:noProof/>
          <w:color w:val="0000FF"/>
        </w:rPr>
      </w:pPr>
    </w:p>
    <w:p w:rsidR="00A7534D" w:rsidRDefault="00A7534D" w:rsidP="00581CAB">
      <w:pPr>
        <w:ind w:right="720"/>
        <w:jc w:val="left"/>
      </w:pPr>
    </w:p>
    <w:p w:rsidR="00601F59" w:rsidRDefault="009B2644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39D6C9D" wp14:editId="595C995A">
                <wp:simplePos x="0" y="0"/>
                <wp:positionH relativeFrom="page">
                  <wp:posOffset>1401288</wp:posOffset>
                </wp:positionH>
                <wp:positionV relativeFrom="paragraph">
                  <wp:posOffset>5937</wp:posOffset>
                </wp:positionV>
                <wp:extent cx="5427023" cy="2404753"/>
                <wp:effectExtent l="0" t="0" r="2540" b="0"/>
                <wp:wrapNone/>
                <wp:docPr id="27685" name="Text Box 2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7023" cy="2404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9B2644" w:rsidRDefault="00E05D54" w:rsidP="00A7534D">
                            <w:pPr>
                              <w:jc w:val="center"/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644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“What?</w:t>
                            </w:r>
                            <w:r w:rsidR="004A41C0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 w:rsidRPr="009B2644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All the children said.</w:t>
                            </w:r>
                          </w:p>
                          <w:p w:rsidR="00E05D54" w:rsidRPr="009B2644" w:rsidRDefault="00E05D54" w:rsidP="00A7534D">
                            <w:pPr>
                              <w:jc w:val="center"/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644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“You must be out of your head.</w:t>
                            </w:r>
                          </w:p>
                          <w:p w:rsidR="00E05D54" w:rsidRPr="009B2644" w:rsidRDefault="00E05D54" w:rsidP="00A7534D">
                            <w:pPr>
                              <w:jc w:val="center"/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644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There must be a way to save the day.</w:t>
                            </w:r>
                          </w:p>
                          <w:p w:rsidR="00E05D54" w:rsidRPr="009B2644" w:rsidRDefault="00E05D54" w:rsidP="00A7534D">
                            <w:pPr>
                              <w:jc w:val="center"/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644">
                              <w:rPr>
                                <w:b/>
                                <w:i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We want to go out and say</w:t>
                            </w:r>
                          </w:p>
                          <w:p w:rsidR="00E05D54" w:rsidRPr="009B2644" w:rsidRDefault="00E05D54" w:rsidP="00A7534D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644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Trick or treat, money or eat.”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6C9D" id="Text Box 27685" o:spid="_x0000_s1089" type="#_x0000_t202" style="position:absolute;left:0;text-align:left;margin-left:110.35pt;margin-top:.45pt;width:427.3pt;height:189.35pt;z-index:25192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" fillcolor="white [3201]" stroked="f" strokeweight=".5pt">
                <v:textbox>
                  <w:txbxContent>
                    <w:p w:rsidR="00E05D54" w:rsidRPr="009B2644" w:rsidRDefault="00E05D54" w:rsidP="00A7534D">
                      <w:pPr>
                        <w:jc w:val="center"/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644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“What?</w:t>
                      </w:r>
                      <w:r w:rsidR="004A41C0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”</w:t>
                      </w:r>
                      <w:r w:rsidRPr="009B2644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All the children said.</w:t>
                      </w:r>
                    </w:p>
                    <w:p w:rsidR="00E05D54" w:rsidRPr="009B2644" w:rsidRDefault="00E05D54" w:rsidP="00A7534D">
                      <w:pPr>
                        <w:jc w:val="center"/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644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“You must be out of your head.</w:t>
                      </w:r>
                    </w:p>
                    <w:p w:rsidR="00E05D54" w:rsidRPr="009B2644" w:rsidRDefault="00E05D54" w:rsidP="00A7534D">
                      <w:pPr>
                        <w:jc w:val="center"/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644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There must be a way to save the day.</w:t>
                      </w:r>
                    </w:p>
                    <w:p w:rsidR="00E05D54" w:rsidRPr="009B2644" w:rsidRDefault="00E05D54" w:rsidP="00A7534D">
                      <w:pPr>
                        <w:jc w:val="center"/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644">
                        <w:rPr>
                          <w:b/>
                          <w:i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We want to go out and say</w:t>
                      </w:r>
                    </w:p>
                    <w:p w:rsidR="00E05D54" w:rsidRPr="009B2644" w:rsidRDefault="00E05D54" w:rsidP="00A7534D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644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Trick or treat, money or eat.”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601F59" w:rsidRDefault="00601F59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1454A52" wp14:editId="6A4101F4">
                <wp:simplePos x="0" y="0"/>
                <wp:positionH relativeFrom="page">
                  <wp:posOffset>4197647</wp:posOffset>
                </wp:positionH>
                <wp:positionV relativeFrom="paragraph">
                  <wp:posOffset>464960</wp:posOffset>
                </wp:positionV>
                <wp:extent cx="3467595" cy="1763486"/>
                <wp:effectExtent l="0" t="0" r="0" b="8255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595" cy="1763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27093B5" wp14:editId="53DF5A00">
                                  <wp:extent cx="3791585" cy="1704975"/>
                                  <wp:effectExtent l="0" t="0" r="0" b="9525"/>
                                  <wp:docPr id="680" name="Picture 680" descr="http://www.myrtlebeach.com/images/made/media/images/trickortreat_900_400_90_s_c1.jpg">
                                    <a:hlinkClick xmlns:a="http://schemas.openxmlformats.org/drawingml/2006/main" r:id="rId9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myrtlebeach.com/images/made/media/images/trickortreat_900_400_90_s_c1.jpg">
                                            <a:hlinkClick r:id="rId9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70256" cy="17403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54A52" id="Text Box 453" o:spid="_x0000_s1090" type="#_x0000_t202" style="position:absolute;left:0;text-align:left;margin-left:330.5pt;margin-top:36.6pt;width:273.05pt;height:138.85pt;z-index:25193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27093B5" wp14:editId="53DF5A00">
                            <wp:extent cx="3791585" cy="1704975"/>
                            <wp:effectExtent l="0" t="0" r="0" b="9525"/>
                            <wp:docPr id="680" name="Picture 680" descr="http://www.myrtlebeach.com/images/made/media/images/trickortreat_900_400_90_s_c1.jpg">
                              <a:hlinkClick xmlns:a="http://schemas.openxmlformats.org/drawingml/2006/main" r:id="rId9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myrtlebeach.com/images/made/media/images/trickortreat_900_400_90_s_c1.jpg">
                                      <a:hlinkClick r:id="rId9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70256" cy="17403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F0CBC">
        <w:rPr>
          <w:noProof/>
          <w:color w:val="0000FF"/>
        </w:rPr>
        <w:drawing>
          <wp:inline distT="0" distB="0" distL="0" distR="0" wp14:anchorId="5AF4E97F" wp14:editId="00AE90A5">
            <wp:extent cx="2885440" cy="2885440"/>
            <wp:effectExtent l="0" t="0" r="0" b="0"/>
            <wp:docPr id="681" name="Picture 681" descr="http://i1367.photobucket.com/albums/r785/b24mf/1309/halloweenkidsbags_zps6440571c.jpg~original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1367.photobucket.com/albums/r785/b24mf/1309/halloweenkidsbags_zps6440571c.jpg~original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44" w:rsidRDefault="009B2644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6F98F24" wp14:editId="0EF54E3E">
                <wp:simplePos x="0" y="0"/>
                <wp:positionH relativeFrom="page">
                  <wp:posOffset>1501684</wp:posOffset>
                </wp:positionH>
                <wp:positionV relativeFrom="paragraph">
                  <wp:posOffset>94194</wp:posOffset>
                </wp:positionV>
                <wp:extent cx="5355772" cy="2980706"/>
                <wp:effectExtent l="0" t="0" r="0" b="0"/>
                <wp:wrapNone/>
                <wp:docPr id="455" name="Text Box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5772" cy="2980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rFonts w:ascii="Arial" w:hAnsi="Arial" w:cs="Arial"/>
                                <w:noProof/>
                                <w:color w:val="0000FF"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1E1B4211" wp14:editId="16C24950">
                                  <wp:extent cx="4820892" cy="2806700"/>
                                  <wp:effectExtent l="0" t="0" r="0" b="0"/>
                                  <wp:docPr id="679" name="Picture 679" descr="Image result for picture trick or treat">
                                    <a:hlinkClick xmlns:a="http://schemas.openxmlformats.org/drawingml/2006/main" r:id="rId9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 descr="Image result for picture trick or treat">
                                            <a:hlinkClick r:id="rId9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37210" cy="2874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98F24" id="Text Box 455" o:spid="_x0000_s1091" type="#_x0000_t202" style="position:absolute;left:0;text-align:left;margin-left:118.25pt;margin-top:7.4pt;width:421.7pt;height:234.7pt;z-index:25193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rFonts w:ascii="Arial" w:hAnsi="Arial" w:cs="Arial"/>
                          <w:noProof/>
                          <w:color w:val="0000FF"/>
                          <w:sz w:val="27"/>
                          <w:szCs w:val="27"/>
                        </w:rPr>
                        <w:drawing>
                          <wp:inline distT="0" distB="0" distL="0" distR="0" wp14:anchorId="1E1B4211" wp14:editId="16C24950">
                            <wp:extent cx="4820892" cy="2806700"/>
                            <wp:effectExtent l="0" t="0" r="0" b="0"/>
                            <wp:docPr id="679" name="Picture 679" descr="Image result for picture trick or treat">
                              <a:hlinkClick xmlns:a="http://schemas.openxmlformats.org/drawingml/2006/main" r:id="rId9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 descr="Image result for picture trick or treat">
                                      <a:hlinkClick r:id="rId9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37210" cy="2874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margin">
                  <wp:posOffset>-216725</wp:posOffset>
                </wp:positionH>
                <wp:positionV relativeFrom="paragraph">
                  <wp:posOffset>-1</wp:posOffset>
                </wp:positionV>
                <wp:extent cx="7190089" cy="1324099"/>
                <wp:effectExtent l="0" t="0" r="0" b="9525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089" cy="1324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830A4E" w:rsidRDefault="00E05D54" w:rsidP="007158AB">
                            <w:pPr>
                              <w:shd w:val="clear" w:color="auto" w:fill="FFC000"/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830A4E">
                              <w:rPr>
                                <w:b/>
                                <w:sz w:val="72"/>
                                <w:szCs w:val="72"/>
                              </w:rPr>
                              <w:t>“It would be a sin</w:t>
                            </w:r>
                          </w:p>
                          <w:p w:rsidR="00E05D54" w:rsidRPr="00830A4E" w:rsidRDefault="00E05D54" w:rsidP="007158AB">
                            <w:pPr>
                              <w:shd w:val="clear" w:color="auto" w:fill="FFC000"/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830A4E">
                              <w:rPr>
                                <w:b/>
                                <w:sz w:val="72"/>
                                <w:szCs w:val="72"/>
                              </w:rPr>
                              <w:t>If we couldn’t carve a pumpkin.”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6" o:spid="_x0000_s1092" type="#_x0000_t202" style="position:absolute;left:0;text-align:left;margin-left:-17.05pt;margin-top:0;width:566.15pt;height:104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" fillcolor="white [3201]" stroked="f" strokeweight=".5pt">
                <v:textbox>
                  <w:txbxContent>
                    <w:p w:rsidR="00E05D54" w:rsidRPr="00830A4E" w:rsidRDefault="00E05D54" w:rsidP="007158AB">
                      <w:pPr>
                        <w:shd w:val="clear" w:color="auto" w:fill="FFC000"/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830A4E">
                        <w:rPr>
                          <w:b/>
                          <w:sz w:val="72"/>
                          <w:szCs w:val="72"/>
                        </w:rPr>
                        <w:t>“It would be a sin</w:t>
                      </w:r>
                    </w:p>
                    <w:p w:rsidR="00E05D54" w:rsidRPr="00830A4E" w:rsidRDefault="00E05D54" w:rsidP="007158AB">
                      <w:pPr>
                        <w:shd w:val="clear" w:color="auto" w:fill="FFC000"/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830A4E">
                        <w:rPr>
                          <w:b/>
                          <w:sz w:val="72"/>
                          <w:szCs w:val="72"/>
                        </w:rPr>
                        <w:t>If we couldn’t carve a pumpkin.”</w:t>
                      </w:r>
                    </w:p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9B2644" w:rsidRDefault="009B2644" w:rsidP="00581CAB">
      <w:pPr>
        <w:ind w:right="720"/>
        <w:jc w:val="left"/>
      </w:pPr>
    </w:p>
    <w:p w:rsidR="00830A4E" w:rsidRDefault="00830A4E" w:rsidP="00581CAB">
      <w:pPr>
        <w:ind w:right="720"/>
        <w:jc w:val="left"/>
      </w:pPr>
    </w:p>
    <w:p w:rsidR="00830A4E" w:rsidRDefault="00830A4E" w:rsidP="00581CAB">
      <w:pPr>
        <w:ind w:right="720"/>
        <w:jc w:val="left"/>
      </w:pPr>
    </w:p>
    <w:p w:rsidR="00A7534D" w:rsidRDefault="00830A4E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C30BF0A" wp14:editId="451DA013">
                <wp:simplePos x="0" y="0"/>
                <wp:positionH relativeFrom="column">
                  <wp:posOffset>631553</wp:posOffset>
                </wp:positionH>
                <wp:positionV relativeFrom="paragraph">
                  <wp:posOffset>107191</wp:posOffset>
                </wp:positionV>
                <wp:extent cx="5379522" cy="2434441"/>
                <wp:effectExtent l="0" t="0" r="0" b="4445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522" cy="2434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C3777C6" wp14:editId="16FAA666">
                                  <wp:extent cx="5481955" cy="2670663"/>
                                  <wp:effectExtent l="0" t="0" r="4445" b="0"/>
                                  <wp:docPr id="678" name="Picture 678" descr="http://athensohio.com/wp-content/uploads/2014/09/trick-or-treat-banner.jpg">
                                    <a:hlinkClick xmlns:a="http://schemas.openxmlformats.org/drawingml/2006/main" r:id="rId9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athensohio.com/wp-content/uploads/2014/09/trick-or-treat-banner.jpg">
                                            <a:hlinkClick r:id="rId9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74518" cy="2715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0BF0A" id="Text Box 458" o:spid="_x0000_s1093" type="#_x0000_t202" style="position:absolute;left:0;text-align:left;margin-left:49.75pt;margin-top:8.45pt;width:423.6pt;height:191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C3777C6" wp14:editId="16FAA666">
                            <wp:extent cx="5481955" cy="2670663"/>
                            <wp:effectExtent l="0" t="0" r="4445" b="0"/>
                            <wp:docPr id="678" name="Picture 678" descr="http://athensohio.com/wp-content/uploads/2014/09/trick-or-treat-banner.jpg">
                              <a:hlinkClick xmlns:a="http://schemas.openxmlformats.org/drawingml/2006/main" r:id="rId9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athensohio.com/wp-content/uploads/2014/09/trick-or-treat-banner.jpg">
                                      <a:hlinkClick r:id="rId9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74518" cy="2715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EB0E44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3E22F6C" wp14:editId="1741E887">
                <wp:simplePos x="0" y="0"/>
                <wp:positionH relativeFrom="margin">
                  <wp:align>right</wp:align>
                </wp:positionH>
                <wp:positionV relativeFrom="paragraph">
                  <wp:posOffset>115570</wp:posOffset>
                </wp:positionV>
                <wp:extent cx="5818505" cy="1353185"/>
                <wp:effectExtent l="0" t="0" r="10795" b="1841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8505" cy="1353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97028F" w:rsidRDefault="00E05D54" w:rsidP="0097028F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28F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When the children heard the </w:t>
                            </w:r>
                            <w:r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cancel </w:t>
                            </w:r>
                            <w:r w:rsidRPr="0097028F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word</w:t>
                            </w:r>
                          </w:p>
                          <w:p w:rsidR="00E05D54" w:rsidRPr="0097028F" w:rsidRDefault="00E05D54" w:rsidP="0097028F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28F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Some of them were </w:t>
                            </w:r>
                            <w:r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confused &amp; </w:t>
                            </w:r>
                            <w:r w:rsidRPr="0097028F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sad</w:t>
                            </w:r>
                          </w:p>
                          <w:p w:rsidR="00E05D54" w:rsidRPr="0097028F" w:rsidRDefault="00E05D54" w:rsidP="0097028F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28F"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Some were very mad</w:t>
                            </w:r>
                            <w:r>
                              <w:rPr>
                                <w:b/>
                                <w:color w:val="E5B8B7" w:themeColor="accent2" w:themeTint="66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:rsidR="00E05D54" w:rsidRPr="0097028F" w:rsidRDefault="00E05D54" w:rsidP="0097028F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22F6C" id="Text Box 2" o:spid="_x0000_s1094" type="#_x0000_t202" style="position:absolute;left:0;text-align:left;margin-left:406.95pt;margin-top:9.1pt;width:458.15pt;height:106.55pt;z-index:2519367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" fillcolor="white [3201]" strokeweight=".5pt">
                <v:textbox>
                  <w:txbxContent>
                    <w:p w:rsidR="00E05D54" w:rsidRPr="0097028F" w:rsidRDefault="00E05D54" w:rsidP="0097028F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28F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When the children heard the </w:t>
                      </w:r>
                      <w:r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cancel </w:t>
                      </w:r>
                      <w:r w:rsidRPr="0097028F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word</w:t>
                      </w:r>
                    </w:p>
                    <w:p w:rsidR="00E05D54" w:rsidRPr="0097028F" w:rsidRDefault="00E05D54" w:rsidP="0097028F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28F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Some of them were </w:t>
                      </w:r>
                      <w:r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confused &amp; </w:t>
                      </w:r>
                      <w:r w:rsidRPr="0097028F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sad</w:t>
                      </w:r>
                    </w:p>
                    <w:p w:rsidR="00E05D54" w:rsidRPr="0097028F" w:rsidRDefault="00E05D54" w:rsidP="0097028F">
                      <w:pPr>
                        <w:jc w:val="center"/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28F"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Some were very mad</w:t>
                      </w:r>
                      <w:r>
                        <w:rPr>
                          <w:b/>
                          <w:color w:val="E5B8B7" w:themeColor="accent2" w:themeTint="66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:rsidR="00E05D54" w:rsidRPr="0097028F" w:rsidRDefault="00E05D54" w:rsidP="0097028F">
                      <w:pPr>
                        <w:jc w:val="center"/>
                        <w:rPr>
                          <w:b/>
                          <w:color w:val="E5B8B7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EB0E44" w:rsidRDefault="00EB0E44" w:rsidP="00581CAB">
      <w:pPr>
        <w:ind w:right="720"/>
        <w:jc w:val="left"/>
      </w:pPr>
    </w:p>
    <w:p w:rsidR="00EB0E44" w:rsidRDefault="00EB0E44" w:rsidP="00581CAB">
      <w:pPr>
        <w:ind w:right="720"/>
        <w:jc w:val="left"/>
      </w:pPr>
    </w:p>
    <w:p w:rsidR="00EB0E44" w:rsidRDefault="00EB0E44" w:rsidP="00581CAB">
      <w:pPr>
        <w:ind w:right="720"/>
        <w:jc w:val="left"/>
      </w:pPr>
    </w:p>
    <w:p w:rsidR="00EB0E44" w:rsidRDefault="00EB0E44" w:rsidP="00581CAB">
      <w:pPr>
        <w:ind w:right="720"/>
        <w:jc w:val="left"/>
      </w:pPr>
    </w:p>
    <w:p w:rsidR="00AA7E1C" w:rsidRPr="00AA7E1C" w:rsidRDefault="00AA7E1C" w:rsidP="00AA7E1C">
      <w:pPr>
        <w:spacing w:line="240" w:lineRule="auto"/>
        <w:ind w:firstLine="0"/>
        <w:jc w:val="center"/>
        <w:rPr>
          <w:rFonts w:ascii="Arial" w:hAnsi="Arial" w:cs="Arial"/>
          <w:color w:val="222222"/>
          <w:sz w:val="27"/>
          <w:szCs w:val="27"/>
          <w:lang w:val="en"/>
        </w:rPr>
      </w:pPr>
      <w:r w:rsidRPr="00AA7E1C"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>
            <wp:extent cx="2202872" cy="2052716"/>
            <wp:effectExtent l="0" t="0" r="6985" b="5080"/>
            <wp:docPr id="451" name="Picture 451" descr="https://encrypted-tbn0.gstatic.com/images?q=tbn:ANd9GcSZJqh6q4W8kQLd0y8_7JYfzOjht0r5Eqag0tKrxqQdTuWAdUEgAA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ncrypted-tbn0.gstatic.com/images?q=tbn:ANd9GcSZJqh6q4W8kQLd0y8_7JYfzOjht0r5Eqag0tKrxqQdTuWAdUEgAA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00" cy="208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22222"/>
          <w:sz w:val="27"/>
          <w:szCs w:val="27"/>
        </w:rPr>
        <w:drawing>
          <wp:inline distT="0" distB="0" distL="0" distR="0">
            <wp:extent cx="2158735" cy="2160676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BiaK4qkjT[1]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180" cy="21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22222"/>
          <w:sz w:val="27"/>
          <w:szCs w:val="27"/>
        </w:rPr>
        <w:drawing>
          <wp:inline distT="0" distB="0" distL="0" distR="0">
            <wp:extent cx="1864426" cy="1864426"/>
            <wp:effectExtent l="0" t="0" r="2540" b="254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2232949814_bc223598e1[1]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313" cy="18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4D" w:rsidRDefault="00A7534D" w:rsidP="00581CAB">
      <w:pPr>
        <w:ind w:right="720"/>
        <w:jc w:val="left"/>
      </w:pPr>
    </w:p>
    <w:p w:rsidR="00A7534D" w:rsidRDefault="00A7534D" w:rsidP="00581CAB">
      <w:pPr>
        <w:ind w:right="720"/>
        <w:jc w:val="left"/>
      </w:pPr>
    </w:p>
    <w:p w:rsidR="00A7534D" w:rsidRDefault="00B53679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304825</wp:posOffset>
                </wp:positionH>
                <wp:positionV relativeFrom="paragraph">
                  <wp:posOffset>0</wp:posOffset>
                </wp:positionV>
                <wp:extent cx="6115792" cy="1027215"/>
                <wp:effectExtent l="0" t="0" r="0" b="1905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792" cy="1027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53679" w:rsidRDefault="00E05D54">
                            <w:pPr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B53679"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</w:rPr>
                              <w:t xml:space="preserve">Imagine what </w:t>
                            </w:r>
                            <w:r w:rsidRPr="00B50999"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  <w:u w:val="single"/>
                              </w:rPr>
                              <w:t>Amelia</w:t>
                            </w:r>
                            <w:r w:rsidRPr="00B53679"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</w:rPr>
                              <w:t xml:space="preserve"> would say</w:t>
                            </w:r>
                          </w:p>
                          <w:p w:rsidR="00E05D54" w:rsidRPr="00B53679" w:rsidRDefault="00E05D54">
                            <w:pPr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B53679">
                              <w:rPr>
                                <w:rFonts w:ascii="Comic Sans MS" w:hAnsi="Comic Sans MS"/>
                                <w:b/>
                                <w:color w:val="FF0000"/>
                                <w:sz w:val="48"/>
                                <w:szCs w:val="48"/>
                              </w:rPr>
                              <w:t>About canceling the holiday.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8" o:spid="_x0000_s1095" type="#_x0000_t202" style="position:absolute;left:0;text-align:left;margin-left:24pt;margin-top:0;width:481.55pt;height:80.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" fillcolor="white [3201]" stroked="f" strokeweight=".5pt">
                <v:textbox>
                  <w:txbxContent>
                    <w:p w:rsidR="00E05D54" w:rsidRPr="00B53679" w:rsidRDefault="00E05D54">
                      <w:pPr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B53679"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</w:rPr>
                        <w:t xml:space="preserve">Imagine what </w:t>
                      </w:r>
                      <w:r w:rsidRPr="00B50999"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  <w:u w:val="single"/>
                        </w:rPr>
                        <w:t>Amelia</w:t>
                      </w:r>
                      <w:r w:rsidRPr="00B53679"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</w:rPr>
                        <w:t xml:space="preserve"> would say</w:t>
                      </w:r>
                    </w:p>
                    <w:p w:rsidR="00E05D54" w:rsidRPr="00B53679" w:rsidRDefault="00E05D54">
                      <w:pPr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B53679">
                        <w:rPr>
                          <w:rFonts w:ascii="Comic Sans MS" w:hAnsi="Comic Sans MS"/>
                          <w:b/>
                          <w:color w:val="FF0000"/>
                          <w:sz w:val="48"/>
                          <w:szCs w:val="48"/>
                        </w:rPr>
                        <w:t>About canceling the holiday.</w:t>
                      </w:r>
                    </w:p>
                  </w:txbxContent>
                </v:textbox>
              </v:shape>
            </w:pict>
          </mc:Fallback>
        </mc:AlternateContent>
      </w:r>
    </w:p>
    <w:p w:rsidR="00A7534D" w:rsidRDefault="00A7534D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9E681A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83B61C8" wp14:editId="49231437">
                <wp:simplePos x="0" y="0"/>
                <wp:positionH relativeFrom="page">
                  <wp:posOffset>3762375</wp:posOffset>
                </wp:positionH>
                <wp:positionV relativeFrom="paragraph">
                  <wp:posOffset>167005</wp:posOffset>
                </wp:positionV>
                <wp:extent cx="3461385" cy="2828925"/>
                <wp:effectExtent l="781050" t="19050" r="43815" b="47625"/>
                <wp:wrapNone/>
                <wp:docPr id="696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1385" cy="2828925"/>
                        </a:xfrm>
                        <a:prstGeom prst="wedgeEllipseCallout">
                          <a:avLst>
                            <a:gd name="adj1" fmla="val -69910"/>
                            <a:gd name="adj2" fmla="val 15445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D54" w:rsidRDefault="00E05D54" w:rsidP="008B037D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“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Cancel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 Halloween what a thought.</w:t>
                            </w:r>
                          </w:p>
                          <w:p w:rsidR="00E05D54" w:rsidRPr="00B35F8B" w:rsidRDefault="00E05D54" w:rsidP="008B037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The children will be distraught.</w:t>
                            </w:r>
                          </w:p>
                          <w:p w:rsidR="00E05D54" w:rsidRPr="00B35F8B" w:rsidRDefault="00E05D54" w:rsidP="008B037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  <w:p w:rsidR="00E05D54" w:rsidRDefault="00E05D54" w:rsidP="008B03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3B61C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22" o:spid="_x0000_s1096" type="#_x0000_t63" style="position:absolute;left:0;text-align:left;margin-left:296.25pt;margin-top:13.15pt;width:272.55pt;height:222.75pt;z-index:25193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" adj="-4301,14136" strokecolor="red" strokeweight="4.5pt">
                <v:textbox>
                  <w:txbxContent>
                    <w:p w:rsidR="00E05D54" w:rsidRDefault="00E05D54" w:rsidP="008B037D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“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Cancel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  Halloween what a thought.</w:t>
                      </w:r>
                    </w:p>
                    <w:p w:rsidR="00E05D54" w:rsidRPr="00B35F8B" w:rsidRDefault="00E05D54" w:rsidP="008B037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The children will be distraught.</w:t>
                      </w:r>
                    </w:p>
                    <w:p w:rsidR="00E05D54" w:rsidRPr="00B35F8B" w:rsidRDefault="00E05D54" w:rsidP="008B037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  <w:p w:rsidR="00E05D54" w:rsidRDefault="00E05D54" w:rsidP="008B037D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B037D" w:rsidRDefault="008B037D" w:rsidP="00581CAB">
      <w:pPr>
        <w:ind w:right="720"/>
        <w:jc w:val="left"/>
      </w:pPr>
    </w:p>
    <w:p w:rsidR="00B53679" w:rsidRDefault="00B50999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CFCC89C" wp14:editId="08A9135E">
                <wp:simplePos x="0" y="0"/>
                <wp:positionH relativeFrom="column">
                  <wp:posOffset>3829050</wp:posOffset>
                </wp:positionH>
                <wp:positionV relativeFrom="paragraph">
                  <wp:posOffset>2717800</wp:posOffset>
                </wp:positionV>
                <wp:extent cx="2705100" cy="523875"/>
                <wp:effectExtent l="0" t="0" r="19050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625E0D" w:rsidRDefault="00E05D54" w:rsidP="00785819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Replace with c</w:t>
                            </w:r>
                            <w:r w:rsidRPr="00625E0D">
                              <w:rPr>
                                <w:b/>
                                <w:sz w:val="24"/>
                                <w:szCs w:val="24"/>
                              </w:rPr>
                              <w:t>hild’s Photo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if available.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C89C" id="Text Box 11" o:spid="_x0000_s1097" type="#_x0000_t202" style="position:absolute;left:0;text-align:left;margin-left:301.5pt;margin-top:214pt;width:213pt;height:41.25pt;z-index:25203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" fillcolor="white [3201]" strokeweight=".5pt">
                <v:textbox>
                  <w:txbxContent>
                    <w:p w:rsidR="00E05D54" w:rsidRPr="00625E0D" w:rsidRDefault="00E05D54" w:rsidP="00785819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Replace with c</w:t>
                      </w:r>
                      <w:r w:rsidRPr="00625E0D">
                        <w:rPr>
                          <w:b/>
                          <w:sz w:val="24"/>
                          <w:szCs w:val="24"/>
                        </w:rPr>
                        <w:t>hild’s Photo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if available.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 wp14:anchorId="2B9A10AE" wp14:editId="507E9BC8">
            <wp:extent cx="3424567" cy="3038475"/>
            <wp:effectExtent l="0" t="0" r="4445" b="0"/>
            <wp:docPr id="683" name="Picture 683" descr="https://pixabay.com/static/uploads/photo/2014/11/25/19/00/girl-545510_640.jp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pixabay.com/static/uploads/photo/2014/11/25/19/00/girl-545510_640.jp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01" cy="310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999" w:rsidRDefault="00B50999" w:rsidP="00581CAB">
      <w:pPr>
        <w:ind w:right="720"/>
        <w:jc w:val="left"/>
      </w:pPr>
    </w:p>
    <w:p w:rsidR="00B50999" w:rsidRDefault="00B50999" w:rsidP="00581CAB">
      <w:pPr>
        <w:ind w:right="720"/>
        <w:jc w:val="left"/>
      </w:pPr>
    </w:p>
    <w:p w:rsidR="00B53679" w:rsidRDefault="00FB5EA7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F245126" wp14:editId="3F49FDD0">
                <wp:simplePos x="0" y="0"/>
                <wp:positionH relativeFrom="page">
                  <wp:posOffset>581025</wp:posOffset>
                </wp:positionH>
                <wp:positionV relativeFrom="paragraph">
                  <wp:posOffset>229234</wp:posOffset>
                </wp:positionV>
                <wp:extent cx="7065818" cy="1457325"/>
                <wp:effectExtent l="0" t="0" r="1905" b="9525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18" cy="1457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625E0D" w:rsidRDefault="00E05D54" w:rsidP="00FB5EA7">
                            <w:pPr>
                              <w:jc w:val="center"/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625E0D"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  <w:t>All the parents all over town</w:t>
                            </w:r>
                          </w:p>
                          <w:p w:rsidR="00E05D54" w:rsidRPr="00625E0D" w:rsidRDefault="00E05D54" w:rsidP="00FB5EA7">
                            <w:pPr>
                              <w:jc w:val="center"/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</w:pPr>
                            <w:r w:rsidRPr="00625E0D"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  <w:t>Were jumping up and down with a frown</w:t>
                            </w:r>
                          </w:p>
                          <w:p w:rsidR="00E05D54" w:rsidRPr="00FB5EA7" w:rsidRDefault="00E05D54" w:rsidP="00FB5EA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B85F07">
                              <w:rPr>
                                <w:b/>
                                <w:sz w:val="40"/>
                                <w:szCs w:val="40"/>
                              </w:rPr>
                              <w:t xml:space="preserve">For their girls and boys were about to lose one of their </w:t>
                            </w:r>
                            <w:r w:rsidRPr="00FB5EA7">
                              <w:rPr>
                                <w:b/>
                                <w:sz w:val="40"/>
                                <w:szCs w:val="40"/>
                              </w:rPr>
                              <w:t>joys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5126" id="Text Box 475" o:spid="_x0000_s1098" type="#_x0000_t202" style="position:absolute;left:0;text-align:left;margin-left:45.75pt;margin-top:18.05pt;width:556.35pt;height:114.75pt;z-index:25194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" fillcolor="white [3201]" stroked="f" strokeweight=".5pt">
                <v:textbox>
                  <w:txbxContent>
                    <w:p w:rsidR="00E05D54" w:rsidRPr="00625E0D" w:rsidRDefault="00E05D54" w:rsidP="00FB5EA7">
                      <w:pPr>
                        <w:jc w:val="center"/>
                        <w:rPr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625E0D">
                        <w:rPr>
                          <w:b/>
                          <w:color w:val="FF0000"/>
                          <w:sz w:val="48"/>
                          <w:szCs w:val="48"/>
                        </w:rPr>
                        <w:t>All the parents all over town</w:t>
                      </w:r>
                    </w:p>
                    <w:p w:rsidR="00E05D54" w:rsidRPr="00625E0D" w:rsidRDefault="00E05D54" w:rsidP="00FB5EA7">
                      <w:pPr>
                        <w:jc w:val="center"/>
                        <w:rPr>
                          <w:b/>
                          <w:color w:val="00B0F0"/>
                          <w:sz w:val="48"/>
                          <w:szCs w:val="48"/>
                        </w:rPr>
                      </w:pPr>
                      <w:r w:rsidRPr="00625E0D">
                        <w:rPr>
                          <w:b/>
                          <w:color w:val="00B0F0"/>
                          <w:sz w:val="48"/>
                          <w:szCs w:val="48"/>
                        </w:rPr>
                        <w:t>Were jumping up and down with a frown</w:t>
                      </w:r>
                    </w:p>
                    <w:p w:rsidR="00E05D54" w:rsidRPr="00FB5EA7" w:rsidRDefault="00E05D54" w:rsidP="00FB5EA7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B85F07">
                        <w:rPr>
                          <w:b/>
                          <w:sz w:val="40"/>
                          <w:szCs w:val="40"/>
                        </w:rPr>
                        <w:t xml:space="preserve">For their girls and boys were about to lose one of their </w:t>
                      </w:r>
                      <w:r w:rsidRPr="00FB5EA7">
                        <w:rPr>
                          <w:b/>
                          <w:sz w:val="40"/>
                          <w:szCs w:val="40"/>
                        </w:rPr>
                        <w:t>joys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595145" w:rsidRDefault="00595145" w:rsidP="00581CAB">
      <w:pPr>
        <w:ind w:right="720"/>
        <w:jc w:val="left"/>
      </w:pPr>
    </w:p>
    <w:p w:rsidR="00595145" w:rsidRDefault="00595145" w:rsidP="00581CAB">
      <w:pPr>
        <w:ind w:right="720"/>
        <w:jc w:val="left"/>
      </w:pPr>
    </w:p>
    <w:p w:rsidR="00595145" w:rsidRDefault="00785819" w:rsidP="00785819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DF07ACB" wp14:editId="4DA3A24D">
                <wp:simplePos x="0" y="0"/>
                <wp:positionH relativeFrom="column">
                  <wp:posOffset>3286125</wp:posOffset>
                </wp:positionH>
                <wp:positionV relativeFrom="paragraph">
                  <wp:posOffset>82550</wp:posOffset>
                </wp:positionV>
                <wp:extent cx="3228975" cy="2000250"/>
                <wp:effectExtent l="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E10A2F8" wp14:editId="2F48C3B6">
                                  <wp:extent cx="2839834" cy="1914525"/>
                                  <wp:effectExtent l="0" t="0" r="0" b="0"/>
                                  <wp:docPr id="674" name="Picture 674" descr="http://i.telegraph.co.uk/multimedia/archive/03006/results-jump-6_3006223k.jpg">
                                    <a:hlinkClick xmlns:a="http://schemas.openxmlformats.org/drawingml/2006/main" r:id="rId10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i.telegraph.co.uk/multimedia/archive/03006/results-jump-6_3006223k.jpg">
                                            <a:hlinkClick r:id="rId10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4418" cy="19176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07ACB" id="Text Box 15" o:spid="_x0000_s1099" type="#_x0000_t202" style="position:absolute;left:0;text-align:left;margin-left:258.75pt;margin-top:6.5pt;width:254.25pt;height:157.5pt;z-index:252037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E10A2F8" wp14:editId="2F48C3B6">
                            <wp:extent cx="2839834" cy="1914525"/>
                            <wp:effectExtent l="0" t="0" r="0" b="0"/>
                            <wp:docPr id="674" name="Picture 674" descr="http://i.telegraph.co.uk/multimedia/archive/03006/results-jump-6_3006223k.jpg">
                              <a:hlinkClick xmlns:a="http://schemas.openxmlformats.org/drawingml/2006/main" r:id="rId10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i.telegraph.co.uk/multimedia/archive/03006/results-jump-6_3006223k.jpg">
                                      <a:hlinkClick r:id="rId10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44418" cy="19176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 wp14:anchorId="38E1E3D0" wp14:editId="4CED6FB3">
            <wp:extent cx="2666997" cy="2000250"/>
            <wp:effectExtent l="0" t="0" r="635" b="0"/>
            <wp:docPr id="479" name="Picture 479" descr="https://c2.staticflickr.com/2/1314/718618057_e29e505acb_b.jpg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c2.staticflickr.com/2/1314/718618057_e29e505acb_b.jpg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824" cy="203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45" w:rsidRDefault="00595145" w:rsidP="00581CAB">
      <w:pPr>
        <w:ind w:right="720"/>
        <w:jc w:val="left"/>
      </w:pPr>
    </w:p>
    <w:p w:rsidR="00B53679" w:rsidRDefault="00595145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66040</wp:posOffset>
                </wp:positionV>
                <wp:extent cx="6616065" cy="2048494"/>
                <wp:effectExtent l="0" t="0" r="13335" b="28575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065" cy="2048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595145" w:rsidRDefault="00E05D54">
                            <w:pP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But f</w:t>
                            </w:r>
                            <w:r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irst one farmer and then a bunch</w:t>
                            </w:r>
                          </w:p>
                          <w:p w:rsidR="00E05D54" w:rsidRPr="00595145" w:rsidRDefault="00E05D54">
                            <w:pP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</w:pPr>
                            <w:r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 xml:space="preserve">Said </w:t>
                            </w:r>
                            <w: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“</w:t>
                            </w:r>
                            <w:r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we know what to do in this crunch</w:t>
                            </w:r>
                            <w:r w:rsidR="00B50999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  <w:p w:rsidR="00E05D54" w:rsidRPr="00595145" w:rsidRDefault="00E05D54">
                            <w:pP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</w:pPr>
                            <w:r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It just happens we have sugar beets</w:t>
                            </w:r>
                          </w:p>
                          <w:p w:rsidR="00E05D54" w:rsidRPr="00595145" w:rsidRDefault="00B50999">
                            <w:pP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t</w:t>
                            </w:r>
                            <w:r w:rsidR="00E05D54"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hat can be used to make Ha</w:t>
                            </w:r>
                            <w:r w:rsidR="00E05D54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l</w:t>
                            </w:r>
                            <w:r w:rsidR="00E05D54" w:rsidRPr="00595145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loween treats</w:t>
                            </w:r>
                            <w:r w:rsidR="00E05D54">
                              <w:rPr>
                                <w:b/>
                                <w:color w:val="92D050"/>
                                <w:sz w:val="52"/>
                                <w:szCs w:val="52"/>
                              </w:rPr>
                              <w:t>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6" o:spid="_x0000_s1100" type="#_x0000_t202" style="position:absolute;left:0;text-align:left;margin-left:17.25pt;margin-top:5.2pt;width:520.95pt;height:161.3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" fillcolor="white [3201]" strokeweight=".5pt">
                <v:textbox>
                  <w:txbxContent>
                    <w:p w:rsidR="00E05D54" w:rsidRPr="00595145" w:rsidRDefault="00E05D54">
                      <w:pPr>
                        <w:rPr>
                          <w:b/>
                          <w:color w:val="92D05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92D050"/>
                          <w:sz w:val="52"/>
                          <w:szCs w:val="52"/>
                        </w:rPr>
                        <w:t>But f</w:t>
                      </w:r>
                      <w:r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>irst one farmer and then a bunch</w:t>
                      </w:r>
                    </w:p>
                    <w:p w:rsidR="00E05D54" w:rsidRPr="00595145" w:rsidRDefault="00E05D54">
                      <w:pPr>
                        <w:rPr>
                          <w:b/>
                          <w:color w:val="92D050"/>
                          <w:sz w:val="52"/>
                          <w:szCs w:val="52"/>
                        </w:rPr>
                      </w:pPr>
                      <w:r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 xml:space="preserve">Said </w:t>
                      </w:r>
                      <w:r>
                        <w:rPr>
                          <w:b/>
                          <w:color w:val="92D050"/>
                          <w:sz w:val="52"/>
                          <w:szCs w:val="52"/>
                        </w:rPr>
                        <w:t>“</w:t>
                      </w:r>
                      <w:r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>we know what to do in this crunch</w:t>
                      </w:r>
                      <w:r w:rsidR="00B50999">
                        <w:rPr>
                          <w:b/>
                          <w:color w:val="92D050"/>
                          <w:sz w:val="52"/>
                          <w:szCs w:val="52"/>
                        </w:rPr>
                        <w:t>.</w:t>
                      </w:r>
                    </w:p>
                    <w:p w:rsidR="00E05D54" w:rsidRPr="00595145" w:rsidRDefault="00E05D54">
                      <w:pPr>
                        <w:rPr>
                          <w:b/>
                          <w:color w:val="92D050"/>
                          <w:sz w:val="52"/>
                          <w:szCs w:val="52"/>
                        </w:rPr>
                      </w:pPr>
                      <w:r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>It just happens we have sugar beets</w:t>
                      </w:r>
                    </w:p>
                    <w:p w:rsidR="00E05D54" w:rsidRPr="00595145" w:rsidRDefault="00B50999">
                      <w:pPr>
                        <w:rPr>
                          <w:b/>
                          <w:color w:val="92D05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92D050"/>
                          <w:sz w:val="52"/>
                          <w:szCs w:val="52"/>
                        </w:rPr>
                        <w:t>t</w:t>
                      </w:r>
                      <w:r w:rsidR="00E05D54"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>hat can be used to make Ha</w:t>
                      </w:r>
                      <w:r w:rsidR="00E05D54">
                        <w:rPr>
                          <w:b/>
                          <w:color w:val="92D050"/>
                          <w:sz w:val="52"/>
                          <w:szCs w:val="52"/>
                        </w:rPr>
                        <w:t>l</w:t>
                      </w:r>
                      <w:r w:rsidR="00E05D54" w:rsidRPr="00595145">
                        <w:rPr>
                          <w:b/>
                          <w:color w:val="92D050"/>
                          <w:sz w:val="52"/>
                          <w:szCs w:val="52"/>
                        </w:rPr>
                        <w:t>loween treats</w:t>
                      </w:r>
                      <w:r w:rsidR="00E05D54">
                        <w:rPr>
                          <w:b/>
                          <w:color w:val="92D050"/>
                          <w:sz w:val="52"/>
                          <w:szCs w:val="52"/>
                        </w:rPr>
                        <w:t>.”</w:t>
                      </w:r>
                    </w:p>
                  </w:txbxContent>
                </v:textbox>
              </v:shape>
            </w:pict>
          </mc:Fallback>
        </mc:AlternateContent>
      </w: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B53679" w:rsidRDefault="00B53679" w:rsidP="00581CAB">
      <w:pPr>
        <w:ind w:right="720"/>
        <w:jc w:val="left"/>
      </w:pPr>
    </w:p>
    <w:p w:rsidR="00E70E4F" w:rsidRDefault="00E70E4F" w:rsidP="00581CAB">
      <w:pPr>
        <w:ind w:right="720"/>
        <w:jc w:val="left"/>
      </w:pPr>
    </w:p>
    <w:p w:rsidR="00E70E4F" w:rsidRDefault="00E70E4F" w:rsidP="00581CAB">
      <w:pPr>
        <w:ind w:right="720"/>
        <w:jc w:val="left"/>
      </w:pPr>
    </w:p>
    <w:p w:rsidR="00E70E4F" w:rsidRDefault="00E70E4F" w:rsidP="00581CAB">
      <w:pPr>
        <w:ind w:right="720"/>
        <w:jc w:val="left"/>
      </w:pPr>
    </w:p>
    <w:p w:rsidR="00E70E4F" w:rsidRDefault="00E70E4F" w:rsidP="00581CAB">
      <w:pPr>
        <w:ind w:right="720"/>
        <w:jc w:val="left"/>
      </w:pPr>
    </w:p>
    <w:p w:rsidR="00E70E4F" w:rsidRDefault="00E70E4F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B957C2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A159755" wp14:editId="195B5027">
                <wp:simplePos x="0" y="0"/>
                <wp:positionH relativeFrom="column">
                  <wp:posOffset>2912423</wp:posOffset>
                </wp:positionH>
                <wp:positionV relativeFrom="paragraph">
                  <wp:posOffset>73338</wp:posOffset>
                </wp:positionV>
                <wp:extent cx="3805555" cy="2724785"/>
                <wp:effectExtent l="876300" t="19050" r="42545" b="37465"/>
                <wp:wrapNone/>
                <wp:docPr id="36" name="Oval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5555" cy="2724785"/>
                        </a:xfrm>
                        <a:prstGeom prst="wedgeEllipseCallout">
                          <a:avLst>
                            <a:gd name="adj1" fmla="val -72794"/>
                            <a:gd name="adj2" fmla="val 53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5D54" w:rsidRDefault="00E05D54" w:rsidP="00FB5E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9755" id="Oval Callout 36" o:spid="_x0000_s1101" type="#_x0000_t63" style="position:absolute;left:0;text-align:left;margin-left:229.3pt;margin-top:5.75pt;width:299.65pt;height:214.5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" adj="-4924,11950" fillcolor="#4f81bd [3204]" strokecolor="#243f60 [1604]" strokeweight="2pt">
                <v:textbox>
                  <w:txbxContent>
                    <w:p w:rsidR="00E05D54" w:rsidRDefault="00E05D54" w:rsidP="00FB5EA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FB5EA7" w:rsidRDefault="00B957C2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7130DC" wp14:editId="336C1DB9">
                <wp:simplePos x="0" y="0"/>
                <wp:positionH relativeFrom="column">
                  <wp:posOffset>3429000</wp:posOffset>
                </wp:positionH>
                <wp:positionV relativeFrom="paragraph">
                  <wp:posOffset>496133</wp:posOffset>
                </wp:positionV>
                <wp:extent cx="2766382" cy="1490353"/>
                <wp:effectExtent l="0" t="0" r="15240" b="14605"/>
                <wp:wrapNone/>
                <wp:docPr id="684" name="Text Box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382" cy="1490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B957C2" w:rsidRDefault="00E05D5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 xml:space="preserve">He called his senator </w:t>
                            </w:r>
                          </w:p>
                          <w:p w:rsidR="00E05D54" w:rsidRPr="00B957C2" w:rsidRDefault="00E05D5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>and said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,</w:t>
                            </w: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W</w:t>
                            </w: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>hat for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?</w:t>
                            </w:r>
                          </w:p>
                          <w:p w:rsidR="00E05D54" w:rsidRPr="00B957C2" w:rsidRDefault="00E05D5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 xml:space="preserve">It is obscene </w:t>
                            </w:r>
                          </w:p>
                          <w:p w:rsidR="00E05D54" w:rsidRPr="00B957C2" w:rsidRDefault="00E05D5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>To Cancel Ha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l</w:t>
                            </w:r>
                            <w:r w:rsidRPr="00B957C2">
                              <w:rPr>
                                <w:b/>
                                <w:sz w:val="36"/>
                                <w:szCs w:val="36"/>
                              </w:rPr>
                              <w:t>loween.”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130DC" id="Text Box 684" o:spid="_x0000_s1102" type="#_x0000_t202" style="position:absolute;left:0;text-align:left;margin-left:270pt;margin-top:39.05pt;width:217.85pt;height:117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" fillcolor="white [3201]" strokeweight=".5pt">
                <v:textbox>
                  <w:txbxContent>
                    <w:p w:rsidR="00E05D54" w:rsidRPr="00B957C2" w:rsidRDefault="00E05D5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B957C2">
                        <w:rPr>
                          <w:b/>
                          <w:sz w:val="36"/>
                          <w:szCs w:val="36"/>
                        </w:rPr>
                        <w:t xml:space="preserve">He called his senator </w:t>
                      </w:r>
                    </w:p>
                    <w:p w:rsidR="00E05D54" w:rsidRPr="00B957C2" w:rsidRDefault="00E05D5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B957C2">
                        <w:rPr>
                          <w:b/>
                          <w:sz w:val="36"/>
                          <w:szCs w:val="36"/>
                        </w:rPr>
                        <w:t>and said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,</w:t>
                      </w:r>
                      <w:r w:rsidRPr="00B957C2">
                        <w:rPr>
                          <w:b/>
                          <w:sz w:val="36"/>
                          <w:szCs w:val="36"/>
                        </w:rPr>
                        <w:t xml:space="preserve"> “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W</w:t>
                      </w:r>
                      <w:r w:rsidRPr="00B957C2">
                        <w:rPr>
                          <w:b/>
                          <w:sz w:val="36"/>
                          <w:szCs w:val="36"/>
                        </w:rPr>
                        <w:t>hat for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?</w:t>
                      </w:r>
                    </w:p>
                    <w:p w:rsidR="00E05D54" w:rsidRPr="00B957C2" w:rsidRDefault="00E05D5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B957C2">
                        <w:rPr>
                          <w:b/>
                          <w:sz w:val="36"/>
                          <w:szCs w:val="36"/>
                        </w:rPr>
                        <w:t xml:space="preserve">It is obscene </w:t>
                      </w:r>
                    </w:p>
                    <w:p w:rsidR="00E05D54" w:rsidRPr="00B957C2" w:rsidRDefault="00E05D5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B957C2">
                        <w:rPr>
                          <w:b/>
                          <w:sz w:val="36"/>
                          <w:szCs w:val="36"/>
                        </w:rPr>
                        <w:t>To Cancel Ha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l</w:t>
                      </w:r>
                      <w:r w:rsidRPr="00B957C2">
                        <w:rPr>
                          <w:b/>
                          <w:sz w:val="36"/>
                          <w:szCs w:val="36"/>
                        </w:rPr>
                        <w:t>loween.”</w:t>
                      </w:r>
                    </w:p>
                  </w:txbxContent>
                </v:textbox>
              </v:shape>
            </w:pict>
          </mc:Fallback>
        </mc:AlternateContent>
      </w:r>
      <w:r w:rsidR="00FB5EA7">
        <w:rPr>
          <w:noProof/>
          <w:color w:val="0000FF"/>
        </w:rPr>
        <w:drawing>
          <wp:inline distT="0" distB="0" distL="0" distR="0" wp14:anchorId="55BD05B7" wp14:editId="4F913092">
            <wp:extent cx="2037824" cy="2962894"/>
            <wp:effectExtent l="0" t="0" r="635" b="9525"/>
            <wp:docPr id="73" name="Picture 73" descr="http://bloximages.chicago2.vip.townnews.com/billingsgazette.com/content/tncms/assets/v3/editorial/b/0e/b0eeb145-8a65-55cc-8d1d-506604698b12/b0eeb145-8a65-55cc-8d1d-506604698b12.image.jpg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bloximages.chicago2.vip.townnews.com/billingsgazette.com/content/tncms/assets/v3/editorial/b/0e/b0eeb145-8a65-55cc-8d1d-506604698b12/b0eeb145-8a65-55cc-8d1d-506604698b12.image.jpg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030" cy="300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7" w:rsidRDefault="00FB5EA7" w:rsidP="00581CAB">
      <w:pPr>
        <w:ind w:right="720"/>
        <w:jc w:val="left"/>
      </w:pPr>
    </w:p>
    <w:p w:rsidR="00FB5EA7" w:rsidRDefault="0070497B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7B3879C" wp14:editId="3D665492">
                <wp:simplePos x="0" y="0"/>
                <wp:positionH relativeFrom="margin">
                  <wp:align>left</wp:align>
                </wp:positionH>
                <wp:positionV relativeFrom="paragraph">
                  <wp:posOffset>137160</wp:posOffset>
                </wp:positionV>
                <wp:extent cx="3629025" cy="2724785"/>
                <wp:effectExtent l="19050" t="0" r="428625" b="37465"/>
                <wp:wrapNone/>
                <wp:docPr id="686" name="Oval Callout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2724785"/>
                        </a:xfrm>
                        <a:prstGeom prst="wedgeEllipseCallout">
                          <a:avLst>
                            <a:gd name="adj1" fmla="val 60821"/>
                            <a:gd name="adj2" fmla="val -1582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5D54" w:rsidRDefault="00E05D54" w:rsidP="00B957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879C" id="Oval Callout 686" o:spid="_x0000_s1103" type="#_x0000_t63" style="position:absolute;left:0;text-align:left;margin-left:0;margin-top:10.8pt;width:285.75pt;height:214.55pt;z-index:251949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" adj="23937,7382" fillcolor="#4f81bd [3204]" strokecolor="#243f60 [1604]" strokeweight="2pt">
                <v:textbox>
                  <w:txbxContent>
                    <w:p w:rsidR="00E05D54" w:rsidRDefault="00E05D54" w:rsidP="00B957C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B5EA7" w:rsidRDefault="00FB5EA7" w:rsidP="00581CAB">
      <w:pPr>
        <w:ind w:right="720"/>
        <w:jc w:val="left"/>
      </w:pPr>
    </w:p>
    <w:p w:rsidR="00FB5EA7" w:rsidRDefault="0070497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1C2A9B81" wp14:editId="299C70E4">
                <wp:simplePos x="0" y="0"/>
                <wp:positionH relativeFrom="column">
                  <wp:posOffset>4219575</wp:posOffset>
                </wp:positionH>
                <wp:positionV relativeFrom="paragraph">
                  <wp:posOffset>165735</wp:posOffset>
                </wp:positionV>
                <wp:extent cx="2307590" cy="1752600"/>
                <wp:effectExtent l="0" t="0" r="16510" b="19050"/>
                <wp:wrapNone/>
                <wp:docPr id="691" name="Text Box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7590" cy="175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3C9D704" wp14:editId="314A7EB5">
                                  <wp:extent cx="1736924" cy="1704975"/>
                                  <wp:effectExtent l="0" t="0" r="0" b="0"/>
                                  <wp:docPr id="689" name="Picture 689" descr="http://www.hcrepublican.com/wp-content/uploads/2014/01/us-senate-seal1-300x300.png">
                                    <a:hlinkClick xmlns:a="http://schemas.openxmlformats.org/drawingml/2006/main" r:id="rId10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hcrepublican.com/wp-content/uploads/2014/01/us-senate-seal1-300x300.png">
                                            <a:hlinkClick r:id="rId10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191" cy="17278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9B81" id="Text Box 691" o:spid="_x0000_s1104" type="#_x0000_t202" style="position:absolute;left:0;text-align:left;margin-left:332.25pt;margin-top:13.05pt;width:181.7pt;height:13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" fillcolor="white [3201]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3C9D704" wp14:editId="314A7EB5">
                            <wp:extent cx="1736924" cy="1704975"/>
                            <wp:effectExtent l="0" t="0" r="0" b="0"/>
                            <wp:docPr id="689" name="Picture 689" descr="http://www.hcrepublican.com/wp-content/uploads/2014/01/us-senate-seal1-300x300.png">
                              <a:hlinkClick xmlns:a="http://schemas.openxmlformats.org/drawingml/2006/main" r:id="rId10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hcrepublican.com/wp-content/uploads/2014/01/us-senate-seal1-300x300.png">
                                      <a:hlinkClick r:id="rId10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191" cy="17278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B5EA7" w:rsidRDefault="0070497B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B6AC770" wp14:editId="2A71FA0B">
                <wp:simplePos x="0" y="0"/>
                <wp:positionH relativeFrom="column">
                  <wp:posOffset>552450</wp:posOffset>
                </wp:positionH>
                <wp:positionV relativeFrom="paragraph">
                  <wp:posOffset>12700</wp:posOffset>
                </wp:positionV>
                <wp:extent cx="2476500" cy="1780540"/>
                <wp:effectExtent l="0" t="0" r="19050" b="10160"/>
                <wp:wrapNone/>
                <wp:docPr id="687" name="Text Box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78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D4E6D" w:rsidRDefault="00E05D5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2D4E6D">
                              <w:rPr>
                                <w:b/>
                                <w:sz w:val="36"/>
                                <w:szCs w:val="36"/>
                              </w:rPr>
                              <w:t xml:space="preserve">But the senator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said, “</w:t>
                            </w:r>
                            <w:r w:rsidRPr="002D4E6D">
                              <w:rPr>
                                <w:b/>
                                <w:sz w:val="36"/>
                                <w:szCs w:val="36"/>
                              </w:rPr>
                              <w:t>Sorry, but every bag needs “beet” on the label before it can go to a kitchen table.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”</w:t>
                            </w:r>
                            <w:r w:rsidRPr="002D4E6D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E05D54" w:rsidRDefault="00E05D54"/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AC770" id="Text Box 687" o:spid="_x0000_s1105" type="#_x0000_t202" style="position:absolute;left:0;text-align:left;margin-left:43.5pt;margin-top:1pt;width:195pt;height:140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" fillcolor="white [3201]" strokeweight=".5pt">
                <v:textbox>
                  <w:txbxContent>
                    <w:p w:rsidR="00E05D54" w:rsidRPr="002D4E6D" w:rsidRDefault="00E05D5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2D4E6D">
                        <w:rPr>
                          <w:b/>
                          <w:sz w:val="36"/>
                          <w:szCs w:val="36"/>
                        </w:rPr>
                        <w:t xml:space="preserve">But the senator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said, “</w:t>
                      </w:r>
                      <w:r w:rsidRPr="002D4E6D">
                        <w:rPr>
                          <w:b/>
                          <w:sz w:val="36"/>
                          <w:szCs w:val="36"/>
                        </w:rPr>
                        <w:t>Sorry, but every bag needs “beet” on the label before it can go to a kitchen table.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”</w:t>
                      </w:r>
                      <w:r w:rsidRPr="002D4E6D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  <w:p w:rsidR="00E05D54" w:rsidRDefault="00E05D54"/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EB6014" w:rsidRDefault="00EB6014" w:rsidP="00581CAB">
      <w:pPr>
        <w:ind w:right="720"/>
        <w:jc w:val="left"/>
      </w:pPr>
    </w:p>
    <w:p w:rsidR="00EB6014" w:rsidRDefault="00EB6014" w:rsidP="00581CAB">
      <w:pPr>
        <w:ind w:right="720"/>
        <w:jc w:val="left"/>
      </w:pPr>
    </w:p>
    <w:p w:rsidR="00EB6014" w:rsidRDefault="00EB6014" w:rsidP="00581CAB">
      <w:pPr>
        <w:ind w:right="720"/>
        <w:jc w:val="left"/>
      </w:pPr>
    </w:p>
    <w:p w:rsidR="00EB6014" w:rsidRDefault="00EB6014" w:rsidP="00581CAB">
      <w:pPr>
        <w:ind w:right="720"/>
        <w:jc w:val="left"/>
      </w:pPr>
    </w:p>
    <w:p w:rsidR="00FB5EA7" w:rsidRDefault="00366EA1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FFB59B6" wp14:editId="48AD8A63">
                <wp:simplePos x="0" y="0"/>
                <wp:positionH relativeFrom="column">
                  <wp:posOffset>400619</wp:posOffset>
                </wp:positionH>
                <wp:positionV relativeFrom="paragraph">
                  <wp:posOffset>6457</wp:posOffset>
                </wp:positionV>
                <wp:extent cx="5854535" cy="1330036"/>
                <wp:effectExtent l="0" t="0" r="0" b="3810"/>
                <wp:wrapNone/>
                <wp:docPr id="1125" name="Text Box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535" cy="13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D4E6D" w:rsidRDefault="00E05D54" w:rsidP="00366EA1">
                            <w:pPr>
                              <w:ind w:right="720"/>
                              <w:jc w:val="center"/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2D4E6D"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  <w:t>Still the farmer didn’t quit</w:t>
                            </w:r>
                          </w:p>
                          <w:p w:rsidR="00E05D54" w:rsidRPr="002D4E6D" w:rsidRDefault="00E05D54" w:rsidP="00366EA1">
                            <w:pPr>
                              <w:ind w:right="720"/>
                              <w:jc w:val="center"/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2D4E6D"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  <w:t>He called the sugar company and asked, “Can you do your bit?”</w:t>
                            </w:r>
                          </w:p>
                          <w:p w:rsidR="00E05D54" w:rsidRPr="002D4E6D" w:rsidRDefault="00E05D54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59B6" id="Text Box 1125" o:spid="_x0000_s1106" type="#_x0000_t202" style="position:absolute;left:0;text-align:left;margin-left:31.55pt;margin-top:.5pt;width:461pt;height:104.7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" fillcolor="white [3201]" stroked="f" strokeweight=".5pt">
                <v:textbox>
                  <w:txbxContent>
                    <w:p w:rsidR="00E05D54" w:rsidRPr="002D4E6D" w:rsidRDefault="00E05D54" w:rsidP="00366EA1">
                      <w:pPr>
                        <w:ind w:right="720"/>
                        <w:jc w:val="center"/>
                        <w:rPr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2D4E6D">
                        <w:rPr>
                          <w:b/>
                          <w:color w:val="FF0000"/>
                          <w:sz w:val="48"/>
                          <w:szCs w:val="48"/>
                        </w:rPr>
                        <w:t>Still the farmer didn’t quit</w:t>
                      </w:r>
                    </w:p>
                    <w:p w:rsidR="00E05D54" w:rsidRPr="002D4E6D" w:rsidRDefault="00E05D54" w:rsidP="00366EA1">
                      <w:pPr>
                        <w:ind w:right="720"/>
                        <w:jc w:val="center"/>
                        <w:rPr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2D4E6D">
                        <w:rPr>
                          <w:b/>
                          <w:color w:val="FF0000"/>
                          <w:sz w:val="48"/>
                          <w:szCs w:val="48"/>
                        </w:rPr>
                        <w:t>He called the sugar company and asked, “Can you do your bit?”</w:t>
                      </w:r>
                    </w:p>
                    <w:p w:rsidR="00E05D54" w:rsidRPr="002D4E6D" w:rsidRDefault="00E05D54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C0EF875" wp14:editId="055E68BD">
                <wp:simplePos x="0" y="0"/>
                <wp:positionH relativeFrom="column">
                  <wp:posOffset>2790825</wp:posOffset>
                </wp:positionH>
                <wp:positionV relativeFrom="paragraph">
                  <wp:posOffset>41910</wp:posOffset>
                </wp:positionV>
                <wp:extent cx="3992245" cy="3022270"/>
                <wp:effectExtent l="0" t="0" r="8255" b="6985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2245" cy="302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 xml:space="preserve">He was told </w:t>
                            </w:r>
                          </w:p>
                          <w:p w:rsidR="00E05D54" w:rsidRPr="00366EA1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“W</w:t>
                            </w: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>e can arrange</w:t>
                            </w:r>
                          </w:p>
                          <w:p w:rsidR="00E05D54" w:rsidRPr="00366EA1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>for the label change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,</w:t>
                            </w:r>
                          </w:p>
                          <w:p w:rsidR="00E05D54" w:rsidRPr="00366EA1" w:rsidRDefault="00B50999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</w:t>
                            </w:r>
                            <w:r w:rsidR="00E05D54" w:rsidRPr="00366EA1">
                              <w:rPr>
                                <w:b/>
                                <w:sz w:val="40"/>
                                <w:szCs w:val="40"/>
                              </w:rPr>
                              <w:t>ut To get it done</w:t>
                            </w:r>
                          </w:p>
                          <w:p w:rsidR="00E05D54" w:rsidRPr="00366EA1" w:rsidRDefault="00B50999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</w:t>
                            </w:r>
                            <w:r w:rsidR="00E05D54" w:rsidRPr="00366EA1">
                              <w:rPr>
                                <w:b/>
                                <w:sz w:val="40"/>
                                <w:szCs w:val="40"/>
                              </w:rPr>
                              <w:t>e need many a ton.</w:t>
                            </w:r>
                          </w:p>
                          <w:p w:rsidR="00E05D54" w:rsidRPr="00366EA1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>It would be a pity</w:t>
                            </w:r>
                          </w:p>
                          <w:p w:rsidR="00E05D54" w:rsidRPr="00366EA1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 xml:space="preserve">No Haloween for </w:t>
                            </w:r>
                            <w:r w:rsidRPr="00366EA1">
                              <w:rPr>
                                <w:b/>
                                <w:color w:val="FF0000"/>
                                <w:sz w:val="40"/>
                                <w:szCs w:val="40"/>
                                <w:u w:val="single"/>
                              </w:rPr>
                              <w:t>St Lois Park,</w:t>
                            </w:r>
                            <w:r w:rsidRPr="00366EA1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366EA1">
                              <w:rPr>
                                <w:b/>
                                <w:sz w:val="40"/>
                                <w:szCs w:val="40"/>
                              </w:rPr>
                              <w:t>or any city.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”</w:t>
                            </w:r>
                          </w:p>
                          <w:p w:rsidR="00E05D54" w:rsidRPr="00366EA1" w:rsidRDefault="00E05D54" w:rsidP="00366EA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E05D54" w:rsidRDefault="00E05D54" w:rsidP="00692F87">
                            <w:r>
                              <w:t>.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F875" id="Text Box 694" o:spid="_x0000_s1107" type="#_x0000_t202" style="position:absolute;left:0;text-align:left;margin-left:219.75pt;margin-top:3.3pt;width:314.35pt;height:237.9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" fillcolor="white [3201]" stroked="f" strokeweight=".5pt">
                <v:textbox>
                  <w:txbxContent>
                    <w:p w:rsidR="00E05D54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66EA1">
                        <w:rPr>
                          <w:b/>
                          <w:sz w:val="40"/>
                          <w:szCs w:val="40"/>
                        </w:rPr>
                        <w:t xml:space="preserve">He was told </w:t>
                      </w:r>
                    </w:p>
                    <w:p w:rsidR="00E05D54" w:rsidRPr="00366EA1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“W</w:t>
                      </w:r>
                      <w:r w:rsidRPr="00366EA1">
                        <w:rPr>
                          <w:b/>
                          <w:sz w:val="40"/>
                          <w:szCs w:val="40"/>
                        </w:rPr>
                        <w:t>e can arrange</w:t>
                      </w:r>
                    </w:p>
                    <w:p w:rsidR="00E05D54" w:rsidRPr="00366EA1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66EA1">
                        <w:rPr>
                          <w:b/>
                          <w:sz w:val="40"/>
                          <w:szCs w:val="40"/>
                        </w:rPr>
                        <w:t>for the label change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,</w:t>
                      </w:r>
                    </w:p>
                    <w:p w:rsidR="00E05D54" w:rsidRPr="00366EA1" w:rsidRDefault="00B50999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b</w:t>
                      </w:r>
                      <w:r w:rsidR="00E05D54" w:rsidRPr="00366EA1">
                        <w:rPr>
                          <w:b/>
                          <w:sz w:val="40"/>
                          <w:szCs w:val="40"/>
                        </w:rPr>
                        <w:t>ut To get it done</w:t>
                      </w:r>
                    </w:p>
                    <w:p w:rsidR="00E05D54" w:rsidRPr="00366EA1" w:rsidRDefault="00B50999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w</w:t>
                      </w:r>
                      <w:r w:rsidR="00E05D54" w:rsidRPr="00366EA1">
                        <w:rPr>
                          <w:b/>
                          <w:sz w:val="40"/>
                          <w:szCs w:val="40"/>
                        </w:rPr>
                        <w:t>e need many a ton.</w:t>
                      </w:r>
                    </w:p>
                    <w:p w:rsidR="00E05D54" w:rsidRPr="00366EA1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66EA1">
                        <w:rPr>
                          <w:b/>
                          <w:sz w:val="40"/>
                          <w:szCs w:val="40"/>
                        </w:rPr>
                        <w:t>It would be a pity</w:t>
                      </w:r>
                    </w:p>
                    <w:p w:rsidR="00E05D54" w:rsidRPr="00366EA1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66EA1">
                        <w:rPr>
                          <w:b/>
                          <w:sz w:val="40"/>
                          <w:szCs w:val="40"/>
                        </w:rPr>
                        <w:t xml:space="preserve">No Haloween for </w:t>
                      </w:r>
                      <w:r w:rsidRPr="00366EA1">
                        <w:rPr>
                          <w:b/>
                          <w:color w:val="FF0000"/>
                          <w:sz w:val="40"/>
                          <w:szCs w:val="40"/>
                          <w:u w:val="single"/>
                        </w:rPr>
                        <w:t>St Lois Park,</w:t>
                      </w:r>
                      <w:r w:rsidRPr="00366EA1">
                        <w:rPr>
                          <w:b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r w:rsidRPr="00366EA1">
                        <w:rPr>
                          <w:b/>
                          <w:sz w:val="40"/>
                          <w:szCs w:val="40"/>
                        </w:rPr>
                        <w:t>or any city.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”</w:t>
                      </w:r>
                    </w:p>
                    <w:p w:rsidR="00E05D54" w:rsidRPr="00366EA1" w:rsidRDefault="00E05D54" w:rsidP="00366EA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E05D54" w:rsidRDefault="00E05D54" w:rsidP="00692F87">
                      <w:r>
                        <w:t>.</w:t>
                      </w:r>
                    </w:p>
                    <w:p w:rsidR="00E05D54" w:rsidRDefault="00E05D54"/>
                  </w:txbxContent>
                </v:textbox>
              </v:shape>
            </w:pict>
          </mc:Fallback>
        </mc:AlternateContent>
      </w:r>
    </w:p>
    <w:p w:rsidR="002D4E6D" w:rsidRDefault="002D4E6D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113B98" w:rsidRDefault="00366EA1" w:rsidP="00581CAB">
      <w:pPr>
        <w:ind w:right="720"/>
        <w:jc w:val="left"/>
      </w:pPr>
      <w:r>
        <w:rPr>
          <w:noProof/>
          <w:color w:val="0000FF"/>
        </w:rPr>
        <w:drawing>
          <wp:inline distT="0" distB="0" distL="0" distR="0" wp14:anchorId="20E5B600" wp14:editId="2783D47A">
            <wp:extent cx="2309689" cy="1733550"/>
            <wp:effectExtent l="0" t="0" r="0" b="0"/>
            <wp:docPr id="75" name="Picture 75" descr="http://www.grocery.com/wp-content/uploads/2011/06/Americal-Crystal-Sugar-300x225.jpg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grocery.com/wp-content/uploads/2011/06/Americal-Crystal-Sugar-300x225.jpg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99" cy="174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B98" w:rsidRDefault="00113B98" w:rsidP="00581CAB">
      <w:pPr>
        <w:ind w:right="720"/>
        <w:jc w:val="left"/>
      </w:pPr>
    </w:p>
    <w:p w:rsidR="00113B98" w:rsidRDefault="00B50999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ECF3C62" wp14:editId="2F4C572A">
                <wp:simplePos x="0" y="0"/>
                <wp:positionH relativeFrom="column">
                  <wp:posOffset>876300</wp:posOffset>
                </wp:positionH>
                <wp:positionV relativeFrom="paragraph">
                  <wp:posOffset>26035</wp:posOffset>
                </wp:positionV>
                <wp:extent cx="1714500" cy="333375"/>
                <wp:effectExtent l="0" t="0" r="19050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t>Change city naame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C62" id="Text Box 17" o:spid="_x0000_s1108" type="#_x0000_t202" style="position:absolute;left:0;text-align:left;margin-left:69pt;margin-top:2.05pt;width:135pt;height:26.2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" fillcolor="white [3201]" strokeweight=".5pt">
                <v:textbox>
                  <w:txbxContent>
                    <w:p w:rsidR="00E05D54" w:rsidRDefault="00E05D54">
                      <w:r>
                        <w:t>Change city naame</w:t>
                      </w:r>
                    </w:p>
                  </w:txbxContent>
                </v:textbox>
              </v:shape>
            </w:pict>
          </mc:Fallback>
        </mc:AlternateContent>
      </w:r>
    </w:p>
    <w:p w:rsidR="00113B98" w:rsidRDefault="00113B98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366EA1" w:rsidRDefault="0094422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8E0F27" wp14:editId="76E826CD">
                <wp:simplePos x="0" y="0"/>
                <wp:positionH relativeFrom="margin">
                  <wp:posOffset>180975</wp:posOffset>
                </wp:positionH>
                <wp:positionV relativeFrom="paragraph">
                  <wp:posOffset>79375</wp:posOffset>
                </wp:positionV>
                <wp:extent cx="6181725" cy="552450"/>
                <wp:effectExtent l="19050" t="19050" r="47625" b="38100"/>
                <wp:wrapNone/>
                <wp:docPr id="1138" name="Text Box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7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D4E6D" w:rsidRDefault="00E05D54" w:rsidP="002D4E6D">
                            <w:pPr>
                              <w:jc w:val="center"/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  <w:t>As to beets, s</w:t>
                            </w:r>
                            <w:r w:rsidRPr="002D4E6D"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  <w:t>ome farmers had miles of piles</w:t>
                            </w:r>
                            <w:r w:rsidR="00B50999">
                              <w:rPr>
                                <w:b/>
                                <w:color w:val="00B0F0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:rsidR="00E05D54" w:rsidRPr="002D4E6D" w:rsidRDefault="00E05D54" w:rsidP="002D4E6D">
                            <w:pPr>
                              <w:jc w:val="center"/>
                              <w:rPr>
                                <w:color w:val="00B0F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E0F27" id="Text Box 1138" o:spid="_x0000_s1109" type="#_x0000_t202" style="position:absolute;left:0;text-align:left;margin-left:14.25pt;margin-top:6.25pt;width:486.75pt;height:43.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" fillcolor="white [3201]" strokeweight="4.5pt">
                <v:textbox>
                  <w:txbxContent>
                    <w:p w:rsidR="00E05D54" w:rsidRPr="002D4E6D" w:rsidRDefault="00E05D54" w:rsidP="002D4E6D">
                      <w:pPr>
                        <w:jc w:val="center"/>
                        <w:rPr>
                          <w:b/>
                          <w:color w:val="00B0F0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00B0F0"/>
                          <w:sz w:val="48"/>
                          <w:szCs w:val="48"/>
                        </w:rPr>
                        <w:t>As to beets, s</w:t>
                      </w:r>
                      <w:r w:rsidRPr="002D4E6D">
                        <w:rPr>
                          <w:b/>
                          <w:color w:val="00B0F0"/>
                          <w:sz w:val="48"/>
                          <w:szCs w:val="48"/>
                        </w:rPr>
                        <w:t>ome farmers had miles of piles</w:t>
                      </w:r>
                      <w:r w:rsidR="00B50999">
                        <w:rPr>
                          <w:b/>
                          <w:color w:val="00B0F0"/>
                          <w:sz w:val="48"/>
                          <w:szCs w:val="48"/>
                        </w:rPr>
                        <w:t>.</w:t>
                      </w:r>
                    </w:p>
                    <w:p w:rsidR="00E05D54" w:rsidRPr="002D4E6D" w:rsidRDefault="00E05D54" w:rsidP="002D4E6D">
                      <w:pPr>
                        <w:jc w:val="center"/>
                        <w:rPr>
                          <w:color w:val="00B0F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2D4E6D">
      <w:pPr>
        <w:ind w:right="720"/>
        <w:jc w:val="center"/>
      </w:pPr>
    </w:p>
    <w:p w:rsidR="002D4E6D" w:rsidRDefault="002D4E6D" w:rsidP="00581CAB">
      <w:pPr>
        <w:ind w:right="720"/>
        <w:jc w:val="left"/>
      </w:pPr>
    </w:p>
    <w:p w:rsidR="002D4E6D" w:rsidRDefault="0094422B" w:rsidP="0094422B">
      <w:pPr>
        <w:ind w:right="720"/>
        <w:jc w:val="center"/>
      </w:pPr>
      <w:r>
        <w:rPr>
          <w:noProof/>
        </w:rPr>
        <w:drawing>
          <wp:inline distT="0" distB="0" distL="0" distR="0" wp14:anchorId="4C354F62" wp14:editId="343342A9">
            <wp:extent cx="4596424" cy="2857500"/>
            <wp:effectExtent l="0" t="0" r="0" b="0"/>
            <wp:docPr id="72" name="Picture 72" descr="http://eor-cpwebvarnish.newscyclecloud.com/storyimage/CP/20121010/ARTICLE/310109994/AR/0/AR-310109994.jpg&amp;MaxW=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eor-cpwebvarnish.newscyclecloud.com/storyimage/CP/20121010/ARTICLE/310109994/AR/0/AR-310109994.jpg&amp;MaxW=60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30" cy="287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999" w:rsidRDefault="00B50999" w:rsidP="0094422B">
      <w:pPr>
        <w:ind w:right="720"/>
        <w:jc w:val="center"/>
      </w:pPr>
    </w:p>
    <w:p w:rsidR="00B50999" w:rsidRDefault="00B50999" w:rsidP="0094422B">
      <w:pPr>
        <w:ind w:right="720"/>
        <w:jc w:val="center"/>
      </w:pPr>
    </w:p>
    <w:p w:rsidR="00366EA1" w:rsidRDefault="00F32DFD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1508AAC" wp14:editId="59E4AD91">
                <wp:simplePos x="0" y="0"/>
                <wp:positionH relativeFrom="column">
                  <wp:posOffset>97493</wp:posOffset>
                </wp:positionH>
                <wp:positionV relativeFrom="paragraph">
                  <wp:posOffset>106235</wp:posOffset>
                </wp:positionV>
                <wp:extent cx="3188525" cy="2398815"/>
                <wp:effectExtent l="0" t="0" r="0" b="190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525" cy="2398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4E267A0" wp14:editId="6CAE24E3">
                                  <wp:extent cx="2842598" cy="2125683"/>
                                  <wp:effectExtent l="0" t="0" r="0" b="8255"/>
                                  <wp:docPr id="1134" name="Picture 1134" descr="http://cdn.ndtv.com/tech/images/gadgets/farmer_on_mobile_reuters.jpg">
                                    <a:hlinkClick xmlns:a="http://schemas.openxmlformats.org/drawingml/2006/main" r:id="rId11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ndtv.com/tech/images/gadgets/farmer_on_mobile_reuters.jpg">
                                            <a:hlinkClick r:id="rId114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3968" cy="2134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08AAC" id="Text Box 38" o:spid="_x0000_s1110" type="#_x0000_t202" style="position:absolute;left:0;text-align:left;margin-left:7.7pt;margin-top:8.35pt;width:251.05pt;height:188.9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4E267A0" wp14:editId="6CAE24E3">
                            <wp:extent cx="2842598" cy="2125683"/>
                            <wp:effectExtent l="0" t="0" r="0" b="8255"/>
                            <wp:docPr id="1134" name="Picture 1134" descr="http://cdn.ndtv.com/tech/images/gadgets/farmer_on_mobile_reuters.jpg">
                              <a:hlinkClick xmlns:a="http://schemas.openxmlformats.org/drawingml/2006/main" r:id="rId11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ndtv.com/tech/images/gadgets/farmer_on_mobile_reuters.jpg">
                                      <a:hlinkClick r:id="rId114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3968" cy="21341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E8753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4E37FA6" wp14:editId="16A4D355">
                <wp:simplePos x="0" y="0"/>
                <wp:positionH relativeFrom="column">
                  <wp:posOffset>3583940</wp:posOffset>
                </wp:positionH>
                <wp:positionV relativeFrom="paragraph">
                  <wp:posOffset>5080</wp:posOffset>
                </wp:positionV>
                <wp:extent cx="3378159" cy="124097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159" cy="12409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2D4E6D" w:rsidRDefault="00E05D54" w:rsidP="00101B72">
                            <w:pPr>
                              <w:jc w:val="center"/>
                              <w:rPr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2D4E6D">
                              <w:rPr>
                                <w:b/>
                                <w:color w:val="00B0F0"/>
                                <w:sz w:val="44"/>
                                <w:szCs w:val="44"/>
                              </w:rPr>
                              <w:t>Some had it in bags</w:t>
                            </w:r>
                          </w:p>
                          <w:p w:rsidR="00E05D54" w:rsidRPr="002D4E6D" w:rsidRDefault="00E05D54" w:rsidP="00101B72">
                            <w:pPr>
                              <w:jc w:val="center"/>
                              <w:rPr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2D4E6D">
                              <w:rPr>
                                <w:b/>
                                <w:color w:val="00B0F0"/>
                                <w:sz w:val="44"/>
                                <w:szCs w:val="44"/>
                              </w:rPr>
                              <w:t>All that was need was new tags</w:t>
                            </w:r>
                            <w:r>
                              <w:rPr>
                                <w:b/>
                                <w:color w:val="00B0F0"/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7FA6" id="Text Box 35" o:spid="_x0000_s1111" type="#_x0000_t202" style="position:absolute;left:0;text-align:left;margin-left:282.2pt;margin-top:.4pt;width:266pt;height:97.7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" fillcolor="white [3201]" stroked="f" strokeweight=".5pt">
                <v:textbox>
                  <w:txbxContent>
                    <w:p w:rsidR="00E05D54" w:rsidRPr="002D4E6D" w:rsidRDefault="00E05D54" w:rsidP="00101B72">
                      <w:pPr>
                        <w:jc w:val="center"/>
                        <w:rPr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2D4E6D">
                        <w:rPr>
                          <w:b/>
                          <w:color w:val="00B0F0"/>
                          <w:sz w:val="44"/>
                          <w:szCs w:val="44"/>
                        </w:rPr>
                        <w:t>Some had it in bags</w:t>
                      </w:r>
                    </w:p>
                    <w:p w:rsidR="00E05D54" w:rsidRPr="002D4E6D" w:rsidRDefault="00E05D54" w:rsidP="00101B72">
                      <w:pPr>
                        <w:jc w:val="center"/>
                        <w:rPr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2D4E6D">
                        <w:rPr>
                          <w:b/>
                          <w:color w:val="00B0F0"/>
                          <w:sz w:val="44"/>
                          <w:szCs w:val="44"/>
                        </w:rPr>
                        <w:t>All that was need was new tags</w:t>
                      </w:r>
                      <w:r>
                        <w:rPr>
                          <w:b/>
                          <w:color w:val="00B0F0"/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94422B" w:rsidRDefault="0094422B" w:rsidP="00581CAB">
      <w:pPr>
        <w:ind w:right="720"/>
        <w:jc w:val="left"/>
      </w:pPr>
    </w:p>
    <w:p w:rsidR="00366EA1" w:rsidRDefault="00E8753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2D8B61C" wp14:editId="0ECF1EDA">
                <wp:simplePos x="0" y="0"/>
                <wp:positionH relativeFrom="column">
                  <wp:posOffset>2895600</wp:posOffset>
                </wp:positionH>
                <wp:positionV relativeFrom="paragraph">
                  <wp:posOffset>56515</wp:posOffset>
                </wp:positionV>
                <wp:extent cx="3896995" cy="2590800"/>
                <wp:effectExtent l="0" t="0" r="8255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995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E6861E9" wp14:editId="6580FE09">
                                  <wp:extent cx="3488217" cy="2324100"/>
                                  <wp:effectExtent l="0" t="0" r="0" b="0"/>
                                  <wp:docPr id="1146" name="Picture 1146" descr="https://www.sugarland.com/photos/images/db/37511_242.JPG">
                                    <a:hlinkClick xmlns:a="http://schemas.openxmlformats.org/drawingml/2006/main" r:id="rId11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www.sugarland.com/photos/images/db/37511_242.JPG">
                                            <a:hlinkClick r:id="rId116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25543" cy="23489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8B61C" id="Text Box 42" o:spid="_x0000_s1112" type="#_x0000_t202" style="position:absolute;left:0;text-align:left;margin-left:228pt;margin-top:4.45pt;width:306.85pt;height:204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E6861E9" wp14:editId="6580FE09">
                            <wp:extent cx="3488217" cy="2324100"/>
                            <wp:effectExtent l="0" t="0" r="0" b="0"/>
                            <wp:docPr id="1146" name="Picture 1146" descr="https://www.sugarland.com/photos/images/db/37511_242.JPG">
                              <a:hlinkClick xmlns:a="http://schemas.openxmlformats.org/drawingml/2006/main" r:id="rId11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www.sugarland.com/photos/images/db/37511_242.JPG">
                                      <a:hlinkClick r:id="rId116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25543" cy="23489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32DFD" w:rsidRDefault="002D4E6D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B45E71C" wp14:editId="53BFF86F">
                <wp:simplePos x="0" y="0"/>
                <wp:positionH relativeFrom="margin">
                  <wp:posOffset>276225</wp:posOffset>
                </wp:positionH>
                <wp:positionV relativeFrom="paragraph">
                  <wp:posOffset>6350</wp:posOffset>
                </wp:positionV>
                <wp:extent cx="2552700" cy="2447925"/>
                <wp:effectExtent l="0" t="0" r="0" b="952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2447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E8753B" w:rsidRDefault="00E05D54" w:rsidP="00F32DFD">
                            <w:pPr>
                              <w:ind w:right="720"/>
                              <w:jc w:val="left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Then t</w:t>
                            </w:r>
                            <w:r w:rsidRPr="00E8753B">
                              <w:rPr>
                                <w:b/>
                                <w:sz w:val="40"/>
                                <w:szCs w:val="40"/>
                              </w:rPr>
                              <w:t>he factory called – the news is bad</w:t>
                            </w:r>
                          </w:p>
                          <w:p w:rsidR="00E05D54" w:rsidRPr="00E8753B" w:rsidRDefault="00E05D54" w:rsidP="00F32DFD">
                            <w:pPr>
                              <w:ind w:right="720"/>
                              <w:jc w:val="left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Right now w</w:t>
                            </w:r>
                            <w:r w:rsidRPr="00E8753B">
                              <w:rPr>
                                <w:b/>
                                <w:sz w:val="40"/>
                                <w:szCs w:val="40"/>
                              </w:rPr>
                              <w:t>e need every last beet to be had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:rsidR="00E05D54" w:rsidRPr="00E8753B" w:rsidRDefault="00E05D54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E71C" id="Text Box 41" o:spid="_x0000_s1113" type="#_x0000_t202" style="position:absolute;left:0;text-align:left;margin-left:21.75pt;margin-top:.5pt;width:201pt;height:192.7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" fillcolor="white [3201]" stroked="f" strokeweight=".5pt">
                <v:textbox>
                  <w:txbxContent>
                    <w:p w:rsidR="00E05D54" w:rsidRPr="00E8753B" w:rsidRDefault="00E05D54" w:rsidP="00F32DFD">
                      <w:pPr>
                        <w:ind w:right="720"/>
                        <w:jc w:val="left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Then t</w:t>
                      </w:r>
                      <w:r w:rsidRPr="00E8753B">
                        <w:rPr>
                          <w:b/>
                          <w:sz w:val="40"/>
                          <w:szCs w:val="40"/>
                        </w:rPr>
                        <w:t>he factory called – the news is bad</w:t>
                      </w:r>
                    </w:p>
                    <w:p w:rsidR="00E05D54" w:rsidRPr="00E8753B" w:rsidRDefault="00E05D54" w:rsidP="00F32DFD">
                      <w:pPr>
                        <w:ind w:right="720"/>
                        <w:jc w:val="left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Right now w</w:t>
                      </w:r>
                      <w:r w:rsidRPr="00E8753B">
                        <w:rPr>
                          <w:b/>
                          <w:sz w:val="40"/>
                          <w:szCs w:val="40"/>
                        </w:rPr>
                        <w:t>e need every last beet to be had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.</w:t>
                      </w:r>
                    </w:p>
                    <w:p w:rsidR="00E05D54" w:rsidRPr="00E8753B" w:rsidRDefault="00E05D54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D01AB6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4A80C1" wp14:editId="773A59E1">
                <wp:simplePos x="0" y="0"/>
                <wp:positionH relativeFrom="margin">
                  <wp:posOffset>-171450</wp:posOffset>
                </wp:positionH>
                <wp:positionV relativeFrom="paragraph">
                  <wp:posOffset>139065</wp:posOffset>
                </wp:positionV>
                <wp:extent cx="3257550" cy="2314575"/>
                <wp:effectExtent l="0" t="0" r="0" b="952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2314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4F7910D" wp14:editId="48846EB2">
                                  <wp:extent cx="2867025" cy="2009775"/>
                                  <wp:effectExtent l="0" t="0" r="9525" b="9525"/>
                                  <wp:docPr id="1137" name="Picture 1137" descr="http://www.foodnavigator.com/var/plain_site/storage/images/publications/food-beverage-nutrition/foodnavigator.com/market-trends/sugar-tops-uk-food-concerns/10111358-2-eng-GB/Sugar-tops-UK-food-concerns_strict_xxl.jpg">
                                    <a:hlinkClick xmlns:a="http://schemas.openxmlformats.org/drawingml/2006/main" r:id="rId11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foodnavigator.com/var/plain_site/storage/images/publications/food-beverage-nutrition/foodnavigator.com/market-trends/sugar-tops-uk-food-concerns/10111358-2-eng-GB/Sugar-tops-UK-food-concerns_strict_xxl.jpg">
                                            <a:hlinkClick r:id="rId11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4097" cy="20848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A80C1" id="Text Box 46" o:spid="_x0000_s1114" type="#_x0000_t202" style="position:absolute;left:0;text-align:left;margin-left:-13.5pt;margin-top:10.95pt;width:256.5pt;height:182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4F7910D" wp14:editId="48846EB2">
                            <wp:extent cx="2867025" cy="2009775"/>
                            <wp:effectExtent l="0" t="0" r="9525" b="9525"/>
                            <wp:docPr id="1137" name="Picture 1137" descr="http://www.foodnavigator.com/var/plain_site/storage/images/publications/food-beverage-nutrition/foodnavigator.com/market-trends/sugar-tops-uk-food-concerns/10111358-2-eng-GB/Sugar-tops-UK-food-concerns_strict_xxl.jpg">
                              <a:hlinkClick xmlns:a="http://schemas.openxmlformats.org/drawingml/2006/main" r:id="rId11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foodnavigator.com/var/plain_site/storage/images/publications/food-beverage-nutrition/foodnavigator.com/market-trends/sugar-tops-uk-food-concerns/10111358-2-eng-GB/Sugar-tops-UK-food-concerns_strict_xxl.jpg">
                                      <a:hlinkClick r:id="rId11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4097" cy="20848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2DFD" w:rsidRDefault="00F32DFD" w:rsidP="00581CAB">
      <w:pPr>
        <w:ind w:right="720"/>
        <w:jc w:val="left"/>
      </w:pPr>
    </w:p>
    <w:p w:rsidR="00F32DFD" w:rsidRDefault="002D4E6D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0334842" wp14:editId="7A67F82B">
                <wp:simplePos x="0" y="0"/>
                <wp:positionH relativeFrom="column">
                  <wp:posOffset>3133725</wp:posOffset>
                </wp:positionH>
                <wp:positionV relativeFrom="paragraph">
                  <wp:posOffset>12699</wp:posOffset>
                </wp:positionV>
                <wp:extent cx="3437700" cy="1476375"/>
                <wp:effectExtent l="0" t="0" r="0" b="952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700" cy="147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B72" w:rsidRDefault="00101B72">
                            <w:pPr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  <w:p w:rsidR="00E05D54" w:rsidRPr="00101B72" w:rsidRDefault="00E05D54">
                            <w:pPr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101B72"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  <w:t>We need to have enough</w:t>
                            </w:r>
                          </w:p>
                          <w:p w:rsidR="00E05D54" w:rsidRPr="00101B72" w:rsidRDefault="00E05D54">
                            <w:pPr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101B72"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  <w:t>For all the sugary stuff</w:t>
                            </w:r>
                            <w:r w:rsidR="00101B72" w:rsidRPr="00101B72"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4842" id="Text Box 47" o:spid="_x0000_s1115" type="#_x0000_t202" style="position:absolute;left:0;text-align:left;margin-left:246.75pt;margin-top:1pt;width:270.7pt;height:116.2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" fillcolor="white [3201]" stroked="f" strokeweight=".5pt">
                <v:textbox>
                  <w:txbxContent>
                    <w:p w:rsidR="00101B72" w:rsidRDefault="00101B72">
                      <w:pPr>
                        <w:rPr>
                          <w:b/>
                          <w:color w:val="FF0000"/>
                          <w:sz w:val="44"/>
                          <w:szCs w:val="44"/>
                        </w:rPr>
                      </w:pPr>
                    </w:p>
                    <w:p w:rsidR="00E05D54" w:rsidRPr="00101B72" w:rsidRDefault="00E05D54">
                      <w:pPr>
                        <w:rPr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101B72">
                        <w:rPr>
                          <w:b/>
                          <w:color w:val="FF0000"/>
                          <w:sz w:val="44"/>
                          <w:szCs w:val="44"/>
                        </w:rPr>
                        <w:t>We need to have enough</w:t>
                      </w:r>
                    </w:p>
                    <w:p w:rsidR="00E05D54" w:rsidRPr="00101B72" w:rsidRDefault="00E05D54">
                      <w:pPr>
                        <w:rPr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101B72">
                        <w:rPr>
                          <w:b/>
                          <w:color w:val="FF0000"/>
                          <w:sz w:val="44"/>
                          <w:szCs w:val="44"/>
                        </w:rPr>
                        <w:t>For all the sugary stuff</w:t>
                      </w:r>
                      <w:r w:rsidR="00101B72" w:rsidRPr="00101B72">
                        <w:rPr>
                          <w:b/>
                          <w:color w:val="FF0000"/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AB1E44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DE48433" wp14:editId="12B04EEE">
                <wp:simplePos x="0" y="0"/>
                <wp:positionH relativeFrom="column">
                  <wp:posOffset>352425</wp:posOffset>
                </wp:positionH>
                <wp:positionV relativeFrom="paragraph">
                  <wp:posOffset>-1</wp:posOffset>
                </wp:positionV>
                <wp:extent cx="6235700" cy="1990725"/>
                <wp:effectExtent l="0" t="0" r="0" b="9525"/>
                <wp:wrapNone/>
                <wp:docPr id="1127" name="Text Box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1990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C751D9" w:rsidRDefault="00E05D54" w:rsidP="00C751D9">
                            <w:pPr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C751D9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The farmer was determined not to fail</w:t>
                            </w:r>
                            <w:r w:rsidR="00101B72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:rsidR="00E05D54" w:rsidRPr="00C751D9" w:rsidRDefault="00E05D54" w:rsidP="00C751D9">
                            <w:pPr>
                              <w:jc w:val="center"/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C751D9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He called others and sent an e-mail</w:t>
                            </w:r>
                            <w:r w:rsidR="00101B72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:rsidR="00E05D54" w:rsidRPr="00C751D9" w:rsidRDefault="00E05D54" w:rsidP="00C751D9">
                            <w:pPr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“</w:t>
                            </w:r>
                            <w:r w:rsidRPr="00C751D9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You need to dig up every mound</w:t>
                            </w:r>
                          </w:p>
                          <w:p w:rsidR="00E05D54" w:rsidRPr="00C751D9" w:rsidRDefault="00E05D54" w:rsidP="00C751D9">
                            <w:pPr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C751D9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We need it all out of the ground.</w:t>
                            </w:r>
                            <w:r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”</w:t>
                            </w:r>
                          </w:p>
                          <w:p w:rsidR="00E05D54" w:rsidRPr="00C751D9" w:rsidRDefault="00E05D54" w:rsidP="00C751D9">
                            <w:pPr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</w:p>
                          <w:p w:rsidR="00E05D54" w:rsidRPr="00566097" w:rsidRDefault="00E05D54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8433" id="Text Box 1127" o:spid="_x0000_s1116" type="#_x0000_t202" style="position:absolute;left:0;text-align:left;margin-left:27.75pt;margin-top:0;width:491pt;height:156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" fillcolor="white [3201]" stroked="f" strokeweight=".5pt">
                <v:textbox>
                  <w:txbxContent>
                    <w:p w:rsidR="00E05D54" w:rsidRPr="00C751D9" w:rsidRDefault="00E05D54" w:rsidP="00C751D9">
                      <w:pPr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C751D9">
                        <w:rPr>
                          <w:b/>
                          <w:color w:val="0070C0"/>
                          <w:sz w:val="48"/>
                          <w:szCs w:val="48"/>
                        </w:rPr>
                        <w:t>The farmer was determined not to fail</w:t>
                      </w:r>
                      <w:r w:rsidR="00101B72">
                        <w:rPr>
                          <w:b/>
                          <w:color w:val="0070C0"/>
                          <w:sz w:val="48"/>
                          <w:szCs w:val="48"/>
                        </w:rPr>
                        <w:t>.</w:t>
                      </w:r>
                    </w:p>
                    <w:p w:rsidR="00E05D54" w:rsidRPr="00C751D9" w:rsidRDefault="00E05D54" w:rsidP="00C751D9">
                      <w:pPr>
                        <w:jc w:val="center"/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C751D9">
                        <w:rPr>
                          <w:b/>
                          <w:color w:val="0070C0"/>
                          <w:sz w:val="48"/>
                          <w:szCs w:val="48"/>
                        </w:rPr>
                        <w:t>He called others and sent an e-mail</w:t>
                      </w:r>
                      <w:r w:rsidR="00101B72">
                        <w:rPr>
                          <w:b/>
                          <w:color w:val="0070C0"/>
                          <w:sz w:val="48"/>
                          <w:szCs w:val="48"/>
                        </w:rPr>
                        <w:t>.</w:t>
                      </w:r>
                    </w:p>
                    <w:p w:rsidR="00E05D54" w:rsidRPr="00C751D9" w:rsidRDefault="00E05D54" w:rsidP="00C751D9">
                      <w:pPr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0070C0"/>
                          <w:sz w:val="48"/>
                          <w:szCs w:val="48"/>
                        </w:rPr>
                        <w:t>“</w:t>
                      </w:r>
                      <w:r w:rsidRPr="00C751D9">
                        <w:rPr>
                          <w:b/>
                          <w:color w:val="0070C0"/>
                          <w:sz w:val="48"/>
                          <w:szCs w:val="48"/>
                        </w:rPr>
                        <w:t>You need to dig up every mound</w:t>
                      </w:r>
                    </w:p>
                    <w:p w:rsidR="00E05D54" w:rsidRPr="00C751D9" w:rsidRDefault="00E05D54" w:rsidP="00C751D9">
                      <w:pPr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C751D9">
                        <w:rPr>
                          <w:b/>
                          <w:color w:val="0070C0"/>
                          <w:sz w:val="48"/>
                          <w:szCs w:val="48"/>
                        </w:rPr>
                        <w:t>We need it all out of the ground.</w:t>
                      </w:r>
                      <w:r>
                        <w:rPr>
                          <w:b/>
                          <w:color w:val="0070C0"/>
                          <w:sz w:val="48"/>
                          <w:szCs w:val="48"/>
                        </w:rPr>
                        <w:t>”</w:t>
                      </w:r>
                    </w:p>
                    <w:p w:rsidR="00E05D54" w:rsidRPr="00C751D9" w:rsidRDefault="00E05D54" w:rsidP="00C751D9">
                      <w:pPr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</w:p>
                    <w:p w:rsidR="00E05D54" w:rsidRPr="00566097" w:rsidRDefault="00E05D54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F32DFD" w:rsidRDefault="00F32DFD" w:rsidP="00581CAB">
      <w:pPr>
        <w:ind w:right="720"/>
        <w:jc w:val="left"/>
      </w:pPr>
    </w:p>
    <w:p w:rsidR="002D4E6D" w:rsidRDefault="0094422B" w:rsidP="00581CAB">
      <w:pPr>
        <w:ind w:right="720"/>
        <w:jc w:val="left"/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216C94C" wp14:editId="0F3526CE">
                <wp:simplePos x="0" y="0"/>
                <wp:positionH relativeFrom="margin">
                  <wp:posOffset>2133600</wp:posOffset>
                </wp:positionH>
                <wp:positionV relativeFrom="paragraph">
                  <wp:posOffset>59055</wp:posOffset>
                </wp:positionV>
                <wp:extent cx="2876550" cy="245745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2457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rFonts w:ascii="Arial" w:hAnsi="Arial" w:cs="Arial"/>
                                <w:noProof/>
                                <w:color w:val="0000FF"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33577F78" wp14:editId="3EC1DE35">
                                  <wp:extent cx="2247900" cy="2247900"/>
                                  <wp:effectExtent l="0" t="0" r="0" b="0"/>
                                  <wp:docPr id="48" name="Picture 48" descr="Image result for sign help me">
                                    <a:hlinkClick xmlns:a="http://schemas.openxmlformats.org/drawingml/2006/main" r:id="rId120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 descr="Image result for sign help me">
                                            <a:hlinkClick r:id="rId120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2247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6C94C" id="Text Box 49" o:spid="_x0000_s1117" type="#_x0000_t202" style="position:absolute;left:0;text-align:left;margin-left:168pt;margin-top:4.65pt;width:226.5pt;height:193.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rFonts w:ascii="Arial" w:hAnsi="Arial" w:cs="Arial"/>
                          <w:noProof/>
                          <w:color w:val="0000FF"/>
                          <w:sz w:val="27"/>
                          <w:szCs w:val="27"/>
                        </w:rPr>
                        <w:drawing>
                          <wp:inline distT="0" distB="0" distL="0" distR="0" wp14:anchorId="33577F78" wp14:editId="3EC1DE35">
                            <wp:extent cx="2247900" cy="2247900"/>
                            <wp:effectExtent l="0" t="0" r="0" b="0"/>
                            <wp:docPr id="48" name="Picture 48" descr="Image result for sign help me">
                              <a:hlinkClick xmlns:a="http://schemas.openxmlformats.org/drawingml/2006/main" r:id="rId120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 descr="Image result for sign help me">
                                      <a:hlinkClick r:id="rId120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7900" cy="2247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366EA1" w:rsidRDefault="00366EA1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2D4E6D" w:rsidRDefault="002D4E6D" w:rsidP="00581CAB">
      <w:pPr>
        <w:ind w:right="720"/>
        <w:jc w:val="left"/>
      </w:pPr>
    </w:p>
    <w:p w:rsidR="00D01AB6" w:rsidRDefault="00AB1E44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B4DD689" wp14:editId="142C0F5A">
                <wp:simplePos x="0" y="0"/>
                <wp:positionH relativeFrom="margin">
                  <wp:posOffset>504825</wp:posOffset>
                </wp:positionH>
                <wp:positionV relativeFrom="paragraph">
                  <wp:posOffset>18415</wp:posOffset>
                </wp:positionV>
                <wp:extent cx="5966460" cy="1050967"/>
                <wp:effectExtent l="0" t="0" r="0" b="0"/>
                <wp:wrapNone/>
                <wp:docPr id="1139" name="Text Box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6460" cy="10509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C751D9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1E4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Across the land</w:t>
                            </w:r>
                          </w:p>
                          <w:p w:rsidR="00E05D54" w:rsidRPr="00AB1E44" w:rsidRDefault="00E05D54" w:rsidP="00C751D9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1E4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Some picked by machine</w:t>
                            </w:r>
                            <w:r w:rsidR="00101B72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AB1E4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some by hand.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DD689" id="Text Box 1139" o:spid="_x0000_s1118" type="#_x0000_t202" style="position:absolute;left:0;text-align:left;margin-left:39.75pt;margin-top:1.45pt;width:469.8pt;height:82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" fillcolor="white [3201]" stroked="f" strokeweight=".5pt">
                <v:textbox>
                  <w:txbxContent>
                    <w:p w:rsidR="00E05D54" w:rsidRDefault="00E05D54" w:rsidP="00C751D9">
                      <w:pPr>
                        <w:jc w:val="center"/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B1E4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Across the land</w:t>
                      </w:r>
                    </w:p>
                    <w:p w:rsidR="00E05D54" w:rsidRPr="00AB1E44" w:rsidRDefault="00E05D54" w:rsidP="00C751D9">
                      <w:pPr>
                        <w:jc w:val="center"/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B1E4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Some picked by machine</w:t>
                      </w:r>
                      <w:r w:rsidR="00101B72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AB1E4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some by hand.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C751D9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3F3C179" wp14:editId="3951EFBC">
                <wp:simplePos x="0" y="0"/>
                <wp:positionH relativeFrom="column">
                  <wp:posOffset>3676650</wp:posOffset>
                </wp:positionH>
                <wp:positionV relativeFrom="paragraph">
                  <wp:posOffset>137795</wp:posOffset>
                </wp:positionV>
                <wp:extent cx="3138805" cy="2371725"/>
                <wp:effectExtent l="0" t="0" r="4445" b="9525"/>
                <wp:wrapNone/>
                <wp:docPr id="1143" name="Text Box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805" cy="2371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363385" wp14:editId="44632592">
                                  <wp:extent cx="2937932" cy="2203450"/>
                                  <wp:effectExtent l="0" t="0" r="0" b="6350"/>
                                  <wp:docPr id="69" name="Picture 69" descr="http://www.smbsc.com/Images/Process/Harvesting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3" descr="http://www.smbsc.com/Images/Process/Harvesting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4227" cy="22231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179" id="Text Box 1143" o:spid="_x0000_s1119" type="#_x0000_t202" style="position:absolute;left:0;text-align:left;margin-left:289.5pt;margin-top:10.85pt;width:247.15pt;height:186.7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</w:rPr>
                        <w:drawing>
                          <wp:inline distT="0" distB="0" distL="0" distR="0" wp14:anchorId="12363385" wp14:editId="44632592">
                            <wp:extent cx="2937932" cy="2203450"/>
                            <wp:effectExtent l="0" t="0" r="0" b="6350"/>
                            <wp:docPr id="69" name="Picture 69" descr="http://www.smbsc.com/Images/Process/Harvesting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3" descr="http://www.smbsc.com/Images/Process/Harvesting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4227" cy="22231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B1E44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766E2A8" wp14:editId="6111F4F6">
                <wp:simplePos x="0" y="0"/>
                <wp:positionH relativeFrom="margin">
                  <wp:posOffset>-142504</wp:posOffset>
                </wp:positionH>
                <wp:positionV relativeFrom="paragraph">
                  <wp:posOffset>163591</wp:posOffset>
                </wp:positionV>
                <wp:extent cx="3585845" cy="2392680"/>
                <wp:effectExtent l="0" t="0" r="0" b="7620"/>
                <wp:wrapNone/>
                <wp:docPr id="1141" name="Text Box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845" cy="2392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97B26D9" wp14:editId="448E1C90">
                                  <wp:extent cx="3390900" cy="2194803"/>
                                  <wp:effectExtent l="0" t="0" r="0" b="0"/>
                                  <wp:docPr id="1130" name="Picture 1130" descr="http://extras.mnginteractive.com/live/media/site36/2014/0919/20140919__20140920_C3_FE20AHGOLDENFARM~p1.jpg">
                                    <a:hlinkClick xmlns:a="http://schemas.openxmlformats.org/drawingml/2006/main" r:id="rId12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extras.mnginteractive.com/live/media/site36/2014/0919/20140919__20140920_C3_FE20AHGOLDENFARM~p1.jpg">
                                            <a:hlinkClick r:id="rId12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8708" cy="2219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6E2A8" id="Text Box 1141" o:spid="_x0000_s1120" type="#_x0000_t202" style="position:absolute;left:0;text-align:left;margin-left:-11.2pt;margin-top:12.9pt;width:282.35pt;height:188.4pt;z-index:25196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97B26D9" wp14:editId="448E1C90">
                            <wp:extent cx="3390900" cy="2194803"/>
                            <wp:effectExtent l="0" t="0" r="0" b="0"/>
                            <wp:docPr id="1130" name="Picture 1130" descr="http://extras.mnginteractive.com/live/media/site36/2014/0919/20140919__20140920_C3_FE20AHGOLDENFARM~p1.jpg">
                              <a:hlinkClick xmlns:a="http://schemas.openxmlformats.org/drawingml/2006/main" r:id="rId12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extras.mnginteractive.com/live/media/site36/2014/0919/20140919__20140920_C3_FE20AHGOLDENFARM~p1.jpg">
                                      <a:hlinkClick r:id="rId12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8708" cy="2219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3A3DA4" w:rsidP="00581CAB">
      <w:pPr>
        <w:ind w:right="720"/>
        <w:jc w:val="left"/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7AAEE15" wp14:editId="337C6BE1">
                <wp:simplePos x="0" y="0"/>
                <wp:positionH relativeFrom="margin">
                  <wp:posOffset>4514850</wp:posOffset>
                </wp:positionH>
                <wp:positionV relativeFrom="paragraph">
                  <wp:posOffset>17780</wp:posOffset>
                </wp:positionV>
                <wp:extent cx="2085975" cy="2028825"/>
                <wp:effectExtent l="0" t="0" r="9525" b="9525"/>
                <wp:wrapNone/>
                <wp:docPr id="1128" name="Text Box 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028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 w:rsidRPr="00B643C5">
                              <w:rPr>
                                <w:noProof/>
                                <w:color w:val="0070C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5758CD8F" wp14:editId="04D2B986">
                                  <wp:extent cx="2064075" cy="1814412"/>
                                  <wp:effectExtent l="0" t="0" r="0" b="0"/>
                                  <wp:docPr id="29" name="Picture 29" descr="C:\Users\Beach_000\AppData\Local\Microsoft\Windows\INetCache\IE\LERRHS5R\beet%20carrot%20rows[1]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Beach_000\AppData\Local\Microsoft\Windows\INetCache\IE\LERRHS5R\beet%20carrot%20rows[1]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6862" cy="1878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EE15" id="Text Box 1128" o:spid="_x0000_s1121" type="#_x0000_t202" style="position:absolute;left:0;text-align:left;margin-left:355.5pt;margin-top:1.4pt;width:164.25pt;height:159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 w:rsidRPr="00B643C5">
                        <w:rPr>
                          <w:noProof/>
                          <w:color w:val="0070C0"/>
                          <w:sz w:val="52"/>
                          <w:szCs w:val="52"/>
                        </w:rPr>
                        <w:drawing>
                          <wp:inline distT="0" distB="0" distL="0" distR="0" wp14:anchorId="5758CD8F" wp14:editId="04D2B986">
                            <wp:extent cx="2064075" cy="1814412"/>
                            <wp:effectExtent l="0" t="0" r="0" b="0"/>
                            <wp:docPr id="29" name="Picture 29" descr="C:\Users\Beach_000\AppData\Local\Microsoft\Windows\INetCache\IE\LERRHS5R\beet%20carrot%20rows[1]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Beach_000\AppData\Local\Microsoft\Windows\INetCache\IE\LERRHS5R\beet%20carrot%20rows[1]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36862" cy="1878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3A3DA4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05A3E44" wp14:editId="21135580">
                <wp:simplePos x="0" y="0"/>
                <wp:positionH relativeFrom="column">
                  <wp:posOffset>342900</wp:posOffset>
                </wp:positionH>
                <wp:positionV relativeFrom="paragraph">
                  <wp:posOffset>14605</wp:posOffset>
                </wp:positionV>
                <wp:extent cx="3905250" cy="809625"/>
                <wp:effectExtent l="0" t="0" r="0" b="952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C751D9" w:rsidRDefault="00E05D54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751D9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There were lots and lots of rows</w:t>
                            </w:r>
                          </w:p>
                          <w:p w:rsidR="00E05D54" w:rsidRPr="00C751D9" w:rsidRDefault="00E05D54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751D9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And they used lots and lots of hoes.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A3E44" id="Text Box 50" o:spid="_x0000_s1122" type="#_x0000_t202" style="position:absolute;left:0;text-align:left;margin-left:27pt;margin-top:1.15pt;width:307.5pt;height:63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" fillcolor="white [3201]" stroked="f" strokeweight=".5pt">
                <v:textbox>
                  <w:txbxContent>
                    <w:p w:rsidR="00E05D54" w:rsidRPr="00C751D9" w:rsidRDefault="00E05D54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751D9">
                        <w:rPr>
                          <w:b/>
                          <w:color w:val="FF0000"/>
                          <w:sz w:val="36"/>
                          <w:szCs w:val="36"/>
                        </w:rPr>
                        <w:t>There were lots and lots of rows</w:t>
                      </w:r>
                    </w:p>
                    <w:p w:rsidR="00E05D54" w:rsidRPr="00C751D9" w:rsidRDefault="00E05D54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751D9">
                        <w:rPr>
                          <w:b/>
                          <w:color w:val="FF0000"/>
                          <w:sz w:val="36"/>
                          <w:szCs w:val="36"/>
                        </w:rPr>
                        <w:t>And they used lots and lots of hoes.</w:t>
                      </w:r>
                    </w:p>
                  </w:txbxContent>
                </v:textbox>
              </v:shape>
            </w:pict>
          </mc:Fallback>
        </mc:AlternateContent>
      </w: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AB1E44" w:rsidRDefault="00AB1E44" w:rsidP="00581CAB">
      <w:pPr>
        <w:ind w:right="720"/>
        <w:jc w:val="left"/>
      </w:pPr>
    </w:p>
    <w:p w:rsidR="003A3DA4" w:rsidRDefault="003A3DA4" w:rsidP="00581CAB">
      <w:pPr>
        <w:ind w:right="720"/>
        <w:jc w:val="left"/>
      </w:pPr>
    </w:p>
    <w:p w:rsidR="00AB1E44" w:rsidRDefault="00C751D9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5C47ED6" wp14:editId="4E42BA46">
                <wp:simplePos x="0" y="0"/>
                <wp:positionH relativeFrom="margin">
                  <wp:posOffset>533400</wp:posOffset>
                </wp:positionH>
                <wp:positionV relativeFrom="paragraph">
                  <wp:posOffset>6350</wp:posOffset>
                </wp:positionV>
                <wp:extent cx="6097979" cy="1169720"/>
                <wp:effectExtent l="0" t="0" r="0" b="0"/>
                <wp:wrapNone/>
                <wp:docPr id="1144" name="Text Box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7979" cy="11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045D7E" w:rsidRDefault="00E05D54" w:rsidP="0000724E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To the fields came 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the girls and boys </w:t>
                            </w:r>
                          </w:p>
                          <w:p w:rsidR="00E05D54" w:rsidRPr="00045D7E" w:rsidRDefault="00E05D54" w:rsidP="0000724E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Later they could 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play w</w:t>
                            </w:r>
                            <w: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i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th </w:t>
                            </w:r>
                            <w: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their toys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. </w:t>
                            </w:r>
                          </w:p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7ED6" id="Text Box 1144" o:spid="_x0000_s1123" type="#_x0000_t202" style="position:absolute;left:0;text-align:left;margin-left:42pt;margin-top:.5pt;width:480.15pt;height:92.1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" fillcolor="white [3201]" stroked="f" strokeweight=".5pt">
                <v:textbox>
                  <w:txbxContent>
                    <w:p w:rsidR="00E05D54" w:rsidRPr="00045D7E" w:rsidRDefault="00E05D54" w:rsidP="0000724E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To the fields came 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the girls and boys </w:t>
                      </w:r>
                    </w:p>
                    <w:p w:rsidR="00E05D54" w:rsidRPr="00045D7E" w:rsidRDefault="00E05D54" w:rsidP="0000724E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Later they could 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play w</w:t>
                      </w:r>
                      <w:r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i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th </w:t>
                      </w:r>
                      <w:r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their toys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. </w:t>
                      </w:r>
                    </w:p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EF068A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219FF3E" wp14:editId="6A61F1D8">
                <wp:simplePos x="0" y="0"/>
                <wp:positionH relativeFrom="page">
                  <wp:posOffset>4305300</wp:posOffset>
                </wp:positionH>
                <wp:positionV relativeFrom="paragraph">
                  <wp:posOffset>4445</wp:posOffset>
                </wp:positionV>
                <wp:extent cx="3048000" cy="2581275"/>
                <wp:effectExtent l="0" t="0" r="0" b="952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2581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9DA5E14" wp14:editId="59580074">
                                  <wp:extent cx="3345073" cy="2508888"/>
                                  <wp:effectExtent l="0" t="0" r="8255" b="5715"/>
                                  <wp:docPr id="1136" name="Picture 1136" descr="http://arcadiafood.org/sites/default/files/images/IMG_5229.JPG">
                                    <a:hlinkClick xmlns:a="http://schemas.openxmlformats.org/drawingml/2006/main" r:id="rId12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arcadiafood.org/sites/default/files/images/IMG_5229.JPG">
                                            <a:hlinkClick r:id="rId126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3727" cy="255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9FF3E" id="Text Box 51" o:spid="_x0000_s1124" type="#_x0000_t202" style="position:absolute;left:0;text-align:left;margin-left:339pt;margin-top:.35pt;width:240pt;height:203.25pt;z-index:2519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9DA5E14" wp14:editId="59580074">
                            <wp:extent cx="3345073" cy="2508888"/>
                            <wp:effectExtent l="0" t="0" r="8255" b="5715"/>
                            <wp:docPr id="1136" name="Picture 1136" descr="http://arcadiafood.org/sites/default/files/images/IMG_5229.JPG">
                              <a:hlinkClick xmlns:a="http://schemas.openxmlformats.org/drawingml/2006/main" r:id="rId12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arcadiafood.org/sites/default/files/images/IMG_5229.JPG">
                                      <a:hlinkClick r:id="rId126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3727" cy="255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A87E347" wp14:editId="5A2705A4">
                <wp:simplePos x="0" y="0"/>
                <wp:positionH relativeFrom="column">
                  <wp:posOffset>-9525</wp:posOffset>
                </wp:positionH>
                <wp:positionV relativeFrom="paragraph">
                  <wp:posOffset>13970</wp:posOffset>
                </wp:positionV>
                <wp:extent cx="3473450" cy="2600325"/>
                <wp:effectExtent l="0" t="0" r="0" b="9525"/>
                <wp:wrapNone/>
                <wp:docPr id="1145" name="Text Box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3450" cy="2600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6D0F2C8" wp14:editId="68FE9561">
                                  <wp:extent cx="3000375" cy="2447910"/>
                                  <wp:effectExtent l="0" t="0" r="0" b="0"/>
                                  <wp:docPr id="1135" name="Picture 1135" descr="http://groweatgather.co.uk/wp-content/uploads/2015/10/countrysideclassroom.jpg">
                                    <a:hlinkClick xmlns:a="http://schemas.openxmlformats.org/drawingml/2006/main" r:id="rId12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groweatgather.co.uk/wp-content/uploads/2015/10/countrysideclassroom.jpg">
                                            <a:hlinkClick r:id="rId12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9869" cy="2488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E347" id="Text Box 1145" o:spid="_x0000_s1125" type="#_x0000_t202" style="position:absolute;left:0;text-align:left;margin-left:-.75pt;margin-top:1.1pt;width:273.5pt;height:204.7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6D0F2C8" wp14:editId="68FE9561">
                            <wp:extent cx="3000375" cy="2447910"/>
                            <wp:effectExtent l="0" t="0" r="0" b="0"/>
                            <wp:docPr id="1135" name="Picture 1135" descr="http://groweatgather.co.uk/wp-content/uploads/2015/10/countrysideclassroom.jpg">
                              <a:hlinkClick xmlns:a="http://schemas.openxmlformats.org/drawingml/2006/main" r:id="rId12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groweatgather.co.uk/wp-content/uploads/2015/10/countrysideclassroom.jpg">
                                      <a:hlinkClick r:id="rId12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9869" cy="2488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D01AB6" w:rsidRDefault="00D01AB6" w:rsidP="00581CAB">
      <w:pPr>
        <w:ind w:right="720"/>
        <w:jc w:val="left"/>
      </w:pPr>
    </w:p>
    <w:p w:rsidR="00FB5EA7" w:rsidRDefault="00FB5EA7" w:rsidP="00581CAB">
      <w:pPr>
        <w:ind w:right="720"/>
        <w:jc w:val="left"/>
      </w:pPr>
    </w:p>
    <w:p w:rsidR="00113B98" w:rsidRDefault="0094422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AB04B7B" wp14:editId="484C7098">
                <wp:simplePos x="0" y="0"/>
                <wp:positionH relativeFrom="margin">
                  <wp:align>left</wp:align>
                </wp:positionH>
                <wp:positionV relativeFrom="paragraph">
                  <wp:posOffset>157480</wp:posOffset>
                </wp:positionV>
                <wp:extent cx="3857625" cy="2297876"/>
                <wp:effectExtent l="0" t="0" r="9525" b="7620"/>
                <wp:wrapNone/>
                <wp:docPr id="1121" name="Text Box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22978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E3725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>They said “it would be neat to save Halloween with a simple beet.</w:t>
                            </w:r>
                          </w:p>
                          <w:p w:rsidR="00E05D54" w:rsidRPr="00566097" w:rsidRDefault="00E05D54" w:rsidP="00E3725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566097">
                              <w:rPr>
                                <w:b/>
                                <w:sz w:val="48"/>
                                <w:szCs w:val="48"/>
                              </w:rPr>
                              <w:t>To get sugar to the store</w:t>
                            </w:r>
                          </w:p>
                          <w:p w:rsidR="00E05D54" w:rsidRPr="00566097" w:rsidRDefault="00E05D54" w:rsidP="00E3725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 xml:space="preserve">We can </w:t>
                            </w:r>
                            <w:r w:rsidRPr="00566097">
                              <w:rPr>
                                <w:b/>
                                <w:sz w:val="48"/>
                                <w:szCs w:val="48"/>
                              </w:rPr>
                              <w:t xml:space="preserve">dig up </w:t>
                            </w: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 xml:space="preserve">even </w:t>
                            </w:r>
                            <w:r w:rsidRPr="00566097">
                              <w:rPr>
                                <w:b/>
                                <w:sz w:val="48"/>
                                <w:szCs w:val="48"/>
                              </w:rPr>
                              <w:t>more</w:t>
                            </w: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>.”</w:t>
                            </w:r>
                          </w:p>
                          <w:p w:rsidR="00E05D54" w:rsidRPr="00566097" w:rsidRDefault="00E05D54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04B7B" id="Text Box 1121" o:spid="_x0000_s1126" type="#_x0000_t202" style="position:absolute;left:0;text-align:left;margin-left:0;margin-top:12.4pt;width:303.75pt;height:180.95pt;z-index:251956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" fillcolor="white [3201]" stroked="f" strokeweight=".5pt">
                <v:textbox>
                  <w:txbxContent>
                    <w:p w:rsidR="00E05D54" w:rsidRDefault="00E05D54" w:rsidP="00E3725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sz w:val="48"/>
                          <w:szCs w:val="48"/>
                        </w:rPr>
                        <w:t>They said “it would be neat to save Halloween with a simple beet.</w:t>
                      </w:r>
                    </w:p>
                    <w:p w:rsidR="00E05D54" w:rsidRPr="00566097" w:rsidRDefault="00E05D54" w:rsidP="00E3725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 w:rsidRPr="00566097">
                        <w:rPr>
                          <w:b/>
                          <w:sz w:val="48"/>
                          <w:szCs w:val="48"/>
                        </w:rPr>
                        <w:t>To get sugar to the store</w:t>
                      </w:r>
                    </w:p>
                    <w:p w:rsidR="00E05D54" w:rsidRPr="00566097" w:rsidRDefault="00E05D54" w:rsidP="00E3725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sz w:val="48"/>
                          <w:szCs w:val="48"/>
                        </w:rPr>
                        <w:t xml:space="preserve">We can </w:t>
                      </w:r>
                      <w:r w:rsidRPr="00566097">
                        <w:rPr>
                          <w:b/>
                          <w:sz w:val="48"/>
                          <w:szCs w:val="48"/>
                        </w:rPr>
                        <w:t xml:space="preserve">dig up </w:t>
                      </w:r>
                      <w:r>
                        <w:rPr>
                          <w:b/>
                          <w:sz w:val="48"/>
                          <w:szCs w:val="48"/>
                        </w:rPr>
                        <w:t xml:space="preserve">even </w:t>
                      </w:r>
                      <w:r w:rsidRPr="00566097">
                        <w:rPr>
                          <w:b/>
                          <w:sz w:val="48"/>
                          <w:szCs w:val="48"/>
                        </w:rPr>
                        <w:t>more</w:t>
                      </w:r>
                      <w:r>
                        <w:rPr>
                          <w:b/>
                          <w:sz w:val="48"/>
                          <w:szCs w:val="48"/>
                        </w:rPr>
                        <w:t>.”</w:t>
                      </w:r>
                    </w:p>
                    <w:p w:rsidR="00E05D54" w:rsidRPr="00566097" w:rsidRDefault="00E05D54">
                      <w:pPr>
                        <w:rPr>
                          <w:b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422B" w:rsidRDefault="0094422B" w:rsidP="00581CAB">
      <w:pPr>
        <w:ind w:right="720"/>
        <w:jc w:val="left"/>
      </w:pPr>
    </w:p>
    <w:p w:rsidR="00113B98" w:rsidRDefault="0094422B" w:rsidP="00581CAB">
      <w:pPr>
        <w:ind w:right="720"/>
        <w:jc w:val="left"/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017586" wp14:editId="050684A7">
                <wp:simplePos x="0" y="0"/>
                <wp:positionH relativeFrom="margin">
                  <wp:posOffset>4085590</wp:posOffset>
                </wp:positionH>
                <wp:positionV relativeFrom="paragraph">
                  <wp:posOffset>12065</wp:posOffset>
                </wp:positionV>
                <wp:extent cx="2476500" cy="1800225"/>
                <wp:effectExtent l="0" t="0" r="0" b="9525"/>
                <wp:wrapNone/>
                <wp:docPr id="1124" name="Text Box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 w:rsidRPr="00DE3FCF">
                              <w:rPr>
                                <w:noProof/>
                                <w:color w:val="0070C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7F138FC5" wp14:editId="2C7F794B">
                                  <wp:extent cx="2249222" cy="1685925"/>
                                  <wp:effectExtent l="0" t="0" r="0" b="0"/>
                                  <wp:docPr id="19" name="Picture 19" descr="C:\Users\Beach_000\AppData\Local\Microsoft\Windows\INetCache\Low\IE\NT4G302L\Organic-Beetroot-growin-on-beds[1]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each_000\AppData\Local\Microsoft\Windows\INetCache\Low\IE\NT4G302L\Organic-Beetroot-growin-on-beds[1]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8179" cy="16926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17586" id="Text Box 1124" o:spid="_x0000_s1127" type="#_x0000_t202" style="position:absolute;left:0;text-align:left;margin-left:321.7pt;margin-top:.95pt;width:195pt;height:141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" fillcolor="white [3201]" stroked="f" strokeweight=".5pt">
                <v:textbox>
                  <w:txbxContent>
                    <w:p w:rsidR="00E05D54" w:rsidRDefault="00E05D54">
                      <w:r w:rsidRPr="00DE3FCF">
                        <w:rPr>
                          <w:noProof/>
                          <w:color w:val="0070C0"/>
                          <w:sz w:val="52"/>
                          <w:szCs w:val="52"/>
                        </w:rPr>
                        <w:drawing>
                          <wp:inline distT="0" distB="0" distL="0" distR="0" wp14:anchorId="7F138FC5" wp14:editId="2C7F794B">
                            <wp:extent cx="2249222" cy="1685925"/>
                            <wp:effectExtent l="0" t="0" r="0" b="0"/>
                            <wp:docPr id="19" name="Picture 19" descr="C:\Users\Beach_000\AppData\Local\Microsoft\Windows\INetCache\Low\IE\NT4G302L\Organic-Beetroot-growin-on-beds[1]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each_000\AppData\Local\Microsoft\Windows\INetCache\Low\IE\NT4G302L\Organic-Beetroot-growin-on-beds[1]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8179" cy="16926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13B98" w:rsidRDefault="00113B98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113B98" w:rsidRDefault="00113B98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C751D9" w:rsidRDefault="00C751D9" w:rsidP="00581CAB">
      <w:pPr>
        <w:ind w:right="720"/>
        <w:jc w:val="left"/>
      </w:pPr>
    </w:p>
    <w:p w:rsidR="00166ABD" w:rsidRDefault="00166ABD" w:rsidP="00581CAB">
      <w:pPr>
        <w:ind w:right="720"/>
        <w:jc w:val="left"/>
        <w:rPr>
          <w:noProof/>
          <w:color w:val="0000FF"/>
        </w:rPr>
      </w:pPr>
    </w:p>
    <w:p w:rsidR="00975CCA" w:rsidRPr="00C5247B" w:rsidRDefault="00975CCA" w:rsidP="00975CCA">
      <w:pPr>
        <w:ind w:right="720"/>
        <w:jc w:val="center"/>
        <w:rPr>
          <w:b/>
          <w:sz w:val="52"/>
          <w:szCs w:val="52"/>
        </w:rPr>
      </w:pPr>
      <w:r w:rsidRPr="00C5247B">
        <w:rPr>
          <w:b/>
          <w:sz w:val="52"/>
          <w:szCs w:val="52"/>
        </w:rPr>
        <w:t>Then the factory called</w:t>
      </w:r>
      <w:r w:rsidR="00C5247B" w:rsidRPr="00C5247B">
        <w:rPr>
          <w:b/>
          <w:sz w:val="52"/>
          <w:szCs w:val="52"/>
        </w:rPr>
        <w:t xml:space="preserve"> with trouble.</w:t>
      </w:r>
    </w:p>
    <w:p w:rsidR="00C5247B" w:rsidRPr="00C5247B" w:rsidRDefault="00C5247B" w:rsidP="00975CCA">
      <w:pPr>
        <w:ind w:right="720"/>
        <w:jc w:val="center"/>
        <w:rPr>
          <w:b/>
          <w:noProof/>
          <w:color w:val="0000FF"/>
          <w:sz w:val="52"/>
          <w:szCs w:val="52"/>
        </w:rPr>
      </w:pPr>
      <w:r w:rsidRPr="00C5247B">
        <w:rPr>
          <w:b/>
          <w:sz w:val="52"/>
          <w:szCs w:val="52"/>
        </w:rPr>
        <w:t>We are afraid you are on a time bubble</w:t>
      </w:r>
      <w:r>
        <w:rPr>
          <w:b/>
          <w:sz w:val="52"/>
          <w:szCs w:val="52"/>
        </w:rPr>
        <w:t>.</w:t>
      </w:r>
    </w:p>
    <w:p w:rsidR="00975CCA" w:rsidRDefault="00975CCA" w:rsidP="00581CAB">
      <w:pPr>
        <w:ind w:right="720"/>
        <w:jc w:val="left"/>
        <w:rPr>
          <w:noProof/>
          <w:color w:val="0000FF"/>
        </w:rPr>
      </w:pPr>
    </w:p>
    <w:p w:rsidR="003A3DA4" w:rsidRDefault="003A3DA4" w:rsidP="00581CAB">
      <w:pPr>
        <w:ind w:right="720"/>
        <w:jc w:val="left"/>
        <w:rPr>
          <w:noProof/>
          <w:color w:val="0000FF"/>
        </w:rPr>
      </w:pPr>
    </w:p>
    <w:p w:rsidR="00166ABD" w:rsidRDefault="00C5247B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A0A327D" wp14:editId="343FBB47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2321626" cy="1816735"/>
                <wp:effectExtent l="0" t="0" r="254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626" cy="1816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12DD72B" wp14:editId="66A46050">
                                  <wp:extent cx="1840676" cy="1568348"/>
                                  <wp:effectExtent l="0" t="0" r="7620" b="0"/>
                                  <wp:docPr id="1147" name="Picture 1147" descr="https://www.michigansugar.com/wp-content/uploads/PioneerSugar-Logo.png">
                                    <a:hlinkClick xmlns:a="http://schemas.openxmlformats.org/drawingml/2006/main" r:id="rId13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www.michigansugar.com/wp-content/uploads/PioneerSugar-Logo.png">
                                            <a:hlinkClick r:id="rId13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961" cy="1580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A327D" id="Text Box 52" o:spid="_x0000_s1128" type="#_x0000_t202" style="position:absolute;left:0;text-align:left;margin-left:0;margin-top:1pt;width:182.8pt;height:143.05pt;z-index:2519828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12DD72B" wp14:editId="66A46050">
                            <wp:extent cx="1840676" cy="1568348"/>
                            <wp:effectExtent l="0" t="0" r="7620" b="0"/>
                            <wp:docPr id="1147" name="Picture 1147" descr="https://www.michigansugar.com/wp-content/uploads/PioneerSugar-Logo.png">
                              <a:hlinkClick xmlns:a="http://schemas.openxmlformats.org/drawingml/2006/main" r:id="rId13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www.michigansugar.com/wp-content/uploads/PioneerSugar-Logo.png">
                                      <a:hlinkClick r:id="rId13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4961" cy="1580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724E" w:rsidRDefault="006D73ED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74E4395" wp14:editId="608351DD">
                <wp:simplePos x="0" y="0"/>
                <wp:positionH relativeFrom="margin">
                  <wp:posOffset>2743200</wp:posOffset>
                </wp:positionH>
                <wp:positionV relativeFrom="paragraph">
                  <wp:posOffset>5863</wp:posOffset>
                </wp:positionV>
                <wp:extent cx="4156364" cy="2772889"/>
                <wp:effectExtent l="0" t="0" r="0" b="889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4" cy="27728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BCAFC61" wp14:editId="7540D825">
                                  <wp:extent cx="3538847" cy="2446448"/>
                                  <wp:effectExtent l="0" t="0" r="5080" b="0"/>
                                  <wp:docPr id="1150" name="Picture 1150" descr="http://mikehammer.tripod.com/domino_baptista.jpg">
                                    <a:hlinkClick xmlns:a="http://schemas.openxmlformats.org/drawingml/2006/main" r:id="rId13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mikehammer.tripod.com/domino_baptista.jpg">
                                            <a:hlinkClick r:id="rId13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49225" cy="24536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E4395" id="Text Box 53" o:spid="_x0000_s1129" type="#_x0000_t202" style="position:absolute;left:0;text-align:left;margin-left:3in;margin-top:.45pt;width:327.25pt;height:218.35pt;z-index:251983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BCAFC61" wp14:editId="7540D825">
                            <wp:extent cx="3538847" cy="2446448"/>
                            <wp:effectExtent l="0" t="0" r="5080" b="0"/>
                            <wp:docPr id="1150" name="Picture 1150" descr="http://mikehammer.tripod.com/domino_baptista.jpg">
                              <a:hlinkClick xmlns:a="http://schemas.openxmlformats.org/drawingml/2006/main" r:id="rId13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mikehammer.tripod.com/domino_baptista.jpg">
                                      <a:hlinkClick r:id="rId13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49225" cy="24536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73ED">
        <w:rPr>
          <w:noProof/>
          <w:color w:val="0000FF"/>
        </w:rPr>
        <w:t xml:space="preserve"> </w:t>
      </w: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6D73ED" w:rsidRDefault="006D73ED" w:rsidP="00581CAB">
      <w:pPr>
        <w:ind w:right="720"/>
        <w:jc w:val="left"/>
        <w:rPr>
          <w:noProof/>
          <w:color w:val="0000FF"/>
        </w:rPr>
      </w:pPr>
    </w:p>
    <w:p w:rsidR="0000724E" w:rsidRDefault="0000724E" w:rsidP="00581CAB">
      <w:pPr>
        <w:ind w:right="720"/>
        <w:jc w:val="left"/>
        <w:rPr>
          <w:noProof/>
          <w:color w:val="0000FF"/>
        </w:rPr>
      </w:pPr>
    </w:p>
    <w:p w:rsidR="0000724E" w:rsidRDefault="0000724E" w:rsidP="00581CAB">
      <w:pPr>
        <w:ind w:right="720"/>
        <w:jc w:val="left"/>
        <w:rPr>
          <w:noProof/>
          <w:color w:val="0000FF"/>
        </w:rPr>
      </w:pPr>
    </w:p>
    <w:p w:rsidR="00632902" w:rsidRDefault="00632902" w:rsidP="00581CAB">
      <w:pPr>
        <w:ind w:right="720"/>
        <w:jc w:val="left"/>
      </w:pPr>
    </w:p>
    <w:p w:rsidR="00632902" w:rsidRDefault="00632902" w:rsidP="00581CAB">
      <w:pPr>
        <w:ind w:right="720"/>
        <w:jc w:val="left"/>
      </w:pPr>
    </w:p>
    <w:p w:rsidR="00632902" w:rsidRDefault="00632902" w:rsidP="00581CAB">
      <w:pPr>
        <w:ind w:right="720"/>
        <w:jc w:val="left"/>
      </w:pPr>
    </w:p>
    <w:p w:rsidR="00632902" w:rsidRDefault="00632902" w:rsidP="00581CAB">
      <w:pPr>
        <w:ind w:right="720"/>
        <w:jc w:val="left"/>
      </w:pPr>
    </w:p>
    <w:p w:rsidR="00632902" w:rsidRDefault="00014699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2659B29" wp14:editId="2EFE4A70">
                <wp:simplePos x="0" y="0"/>
                <wp:positionH relativeFrom="margin">
                  <wp:posOffset>371475</wp:posOffset>
                </wp:positionH>
                <wp:positionV relativeFrom="paragraph">
                  <wp:posOffset>189230</wp:posOffset>
                </wp:positionV>
                <wp:extent cx="5353050" cy="3971925"/>
                <wp:effectExtent l="0" t="2095500" r="19050" b="28575"/>
                <wp:wrapNone/>
                <wp:docPr id="103" name="Rounded Rectangular Callout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3050" cy="3971925"/>
                        </a:xfrm>
                        <a:prstGeom prst="wedgeRoundRectCallout">
                          <a:avLst>
                            <a:gd name="adj1" fmla="val -6709"/>
                            <a:gd name="adj2" fmla="val -10179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D54" w:rsidRPr="003A3DA4" w:rsidRDefault="00E05D54" w:rsidP="004E03A4">
                            <w:pPr>
                              <w:pStyle w:val="Chapterheads"/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3A3DA4">
                              <w:rPr>
                                <w:color w:val="FF0000"/>
                                <w:sz w:val="56"/>
                                <w:szCs w:val="56"/>
                              </w:rPr>
                              <w:t>“We fear</w:t>
                            </w:r>
                          </w:p>
                          <w:p w:rsidR="00E05D54" w:rsidRPr="003A3DA4" w:rsidRDefault="00E05D54" w:rsidP="008E33E1">
                            <w:pPr>
                              <w:pStyle w:val="Chapterheads"/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3A3DA4">
                              <w:rPr>
                                <w:color w:val="FF0000"/>
                                <w:sz w:val="56"/>
                                <w:szCs w:val="56"/>
                              </w:rPr>
                              <w:t>You don’t have time to get the beets here.</w:t>
                            </w:r>
                          </w:p>
                          <w:p w:rsidR="00E05D54" w:rsidRPr="003A3DA4" w:rsidRDefault="00E05D54" w:rsidP="008E33E1">
                            <w:pPr>
                              <w:pStyle w:val="Chapterheads"/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3A3DA4">
                              <w:rPr>
                                <w:color w:val="FF0000"/>
                                <w:sz w:val="56"/>
                                <w:szCs w:val="56"/>
                              </w:rPr>
                              <w:t xml:space="preserve">We don’t see how </w:t>
                            </w:r>
                          </w:p>
                          <w:p w:rsidR="00E05D54" w:rsidRPr="003A3DA4" w:rsidRDefault="00E05D54" w:rsidP="008E33E1">
                            <w:pPr>
                              <w:pStyle w:val="Chapterheads"/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3A3DA4">
                              <w:rPr>
                                <w:color w:val="FF0000"/>
                                <w:sz w:val="56"/>
                                <w:szCs w:val="56"/>
                              </w:rPr>
                              <w:t>you can get them to us now.”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59B29" id="Rounded Rectangular Callout 103" o:spid="_x0000_s1130" type="#_x0000_t62" style="position:absolute;left:0;text-align:left;margin-left:29.25pt;margin-top:14.9pt;width:421.5pt;height:312.7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" adj="9351,-11188">
                <v:textbox>
                  <w:txbxContent>
                    <w:p w:rsidR="00E05D54" w:rsidRPr="003A3DA4" w:rsidRDefault="00E05D54" w:rsidP="004E03A4">
                      <w:pPr>
                        <w:pStyle w:val="Chapterheads"/>
                        <w:rPr>
                          <w:color w:val="FF0000"/>
                          <w:sz w:val="56"/>
                          <w:szCs w:val="5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3A3DA4">
                        <w:rPr>
                          <w:color w:val="FF0000"/>
                          <w:sz w:val="56"/>
                          <w:szCs w:val="56"/>
                        </w:rPr>
                        <w:t>“We fear</w:t>
                      </w:r>
                    </w:p>
                    <w:p w:rsidR="00E05D54" w:rsidRPr="003A3DA4" w:rsidRDefault="00E05D54" w:rsidP="008E33E1">
                      <w:pPr>
                        <w:pStyle w:val="Chapterheads"/>
                        <w:rPr>
                          <w:color w:val="FF0000"/>
                          <w:sz w:val="56"/>
                          <w:szCs w:val="56"/>
                        </w:rPr>
                      </w:pPr>
                      <w:r w:rsidRPr="003A3DA4">
                        <w:rPr>
                          <w:color w:val="FF0000"/>
                          <w:sz w:val="56"/>
                          <w:szCs w:val="56"/>
                        </w:rPr>
                        <w:t>You don’t have time to get the beets here.</w:t>
                      </w:r>
                    </w:p>
                    <w:p w:rsidR="00E05D54" w:rsidRPr="003A3DA4" w:rsidRDefault="00E05D54" w:rsidP="008E33E1">
                      <w:pPr>
                        <w:pStyle w:val="Chapterheads"/>
                        <w:rPr>
                          <w:color w:val="FF0000"/>
                          <w:sz w:val="56"/>
                          <w:szCs w:val="56"/>
                        </w:rPr>
                      </w:pPr>
                      <w:r w:rsidRPr="003A3DA4">
                        <w:rPr>
                          <w:color w:val="FF0000"/>
                          <w:sz w:val="56"/>
                          <w:szCs w:val="56"/>
                        </w:rPr>
                        <w:t xml:space="preserve">We don’t see how </w:t>
                      </w:r>
                    </w:p>
                    <w:p w:rsidR="00E05D54" w:rsidRPr="003A3DA4" w:rsidRDefault="00E05D54" w:rsidP="008E33E1">
                      <w:pPr>
                        <w:pStyle w:val="Chapterheads"/>
                        <w:rPr>
                          <w:color w:val="FF0000"/>
                          <w:sz w:val="56"/>
                          <w:szCs w:val="56"/>
                        </w:rPr>
                      </w:pPr>
                      <w:r w:rsidRPr="003A3DA4">
                        <w:rPr>
                          <w:color w:val="FF0000"/>
                          <w:sz w:val="56"/>
                          <w:szCs w:val="56"/>
                        </w:rPr>
                        <w:t>you can get them to us now.”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014699" w:rsidRDefault="00C5247B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F854F1D" wp14:editId="6838FFD2">
                <wp:simplePos x="0" y="0"/>
                <wp:positionH relativeFrom="column">
                  <wp:posOffset>571500</wp:posOffset>
                </wp:positionH>
                <wp:positionV relativeFrom="paragraph">
                  <wp:posOffset>151129</wp:posOffset>
                </wp:positionV>
                <wp:extent cx="5657850" cy="5457825"/>
                <wp:effectExtent l="0" t="0" r="0" b="952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545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C5247B" w:rsidRDefault="00E05D54">
                            <w:pPr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C5247B">
                              <w:rPr>
                                <w:b/>
                                <w:sz w:val="52"/>
                                <w:szCs w:val="52"/>
                              </w:rPr>
                              <w:t>All the farmer could say was …</w:t>
                            </w:r>
                          </w:p>
                          <w:p w:rsidR="00E05D54" w:rsidRPr="00014699" w:rsidRDefault="00E05D54" w:rsidP="00014699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A92DCE3" wp14:editId="7F30D085">
                                  <wp:extent cx="4428785" cy="2905125"/>
                                  <wp:effectExtent l="0" t="0" r="0" b="0"/>
                                  <wp:docPr id="1026" name="Picture 1026" descr="http://images.independenttraveler.com/homepage/airportnotbhp.jpg">
                                    <a:hlinkClick xmlns:a="http://schemas.openxmlformats.org/drawingml/2006/main" r:id="rId13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images.independenttraveler.com/homepage/airportnotbhp.jpg">
                                            <a:hlinkClick r:id="rId13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99732" cy="29516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05D54" w:rsidRDefault="00E05D54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:rsidR="00E05D54" w:rsidRPr="00C5247B" w:rsidRDefault="00E05D54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“</w:t>
                            </w:r>
                            <w:r w:rsidRPr="00C5247B">
                              <w:rPr>
                                <w:b/>
                                <w:sz w:val="72"/>
                                <w:szCs w:val="72"/>
                              </w:rPr>
                              <w:t>What do you mean?</w:t>
                            </w:r>
                          </w:p>
                          <w:p w:rsidR="00E05D54" w:rsidRPr="00C5247B" w:rsidRDefault="00E05D54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C5247B">
                              <w:rPr>
                                <w:b/>
                                <w:sz w:val="72"/>
                                <w:szCs w:val="72"/>
                              </w:rPr>
                              <w:t>Halloween is our dream.</w:t>
                            </w: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54F1D" id="Text Box 55" o:spid="_x0000_s1131" type="#_x0000_t202" style="position:absolute;left:0;text-align:left;margin-left:45pt;margin-top:11.9pt;width:445.5pt;height:429.7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" fillcolor="white [3201]" stroked="f" strokeweight=".5pt">
                <v:textbox>
                  <w:txbxContent>
                    <w:p w:rsidR="00E05D54" w:rsidRPr="00C5247B" w:rsidRDefault="00E05D54">
                      <w:pPr>
                        <w:rPr>
                          <w:b/>
                          <w:sz w:val="52"/>
                          <w:szCs w:val="52"/>
                        </w:rPr>
                      </w:pPr>
                      <w:r w:rsidRPr="00C5247B">
                        <w:rPr>
                          <w:b/>
                          <w:sz w:val="52"/>
                          <w:szCs w:val="52"/>
                        </w:rPr>
                        <w:t>All the farmer could say was …</w:t>
                      </w:r>
                    </w:p>
                    <w:p w:rsidR="00E05D54" w:rsidRPr="00014699" w:rsidRDefault="00E05D54" w:rsidP="00014699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A92DCE3" wp14:editId="7F30D085">
                            <wp:extent cx="4428785" cy="2905125"/>
                            <wp:effectExtent l="0" t="0" r="0" b="0"/>
                            <wp:docPr id="1026" name="Picture 1026" descr="http://images.independenttraveler.com/homepage/airportnotbhp.jpg">
                              <a:hlinkClick xmlns:a="http://schemas.openxmlformats.org/drawingml/2006/main" r:id="rId13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images.independenttraveler.com/homepage/airportnotbhp.jpg">
                                      <a:hlinkClick r:id="rId13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99732" cy="29516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05D54" w:rsidRDefault="00E05D54">
                      <w:pPr>
                        <w:rPr>
                          <w:b/>
                          <w:sz w:val="44"/>
                          <w:szCs w:val="44"/>
                        </w:rPr>
                      </w:pPr>
                    </w:p>
                    <w:p w:rsidR="00E05D54" w:rsidRPr="00C5247B" w:rsidRDefault="00E05D54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sz w:val="72"/>
                          <w:szCs w:val="72"/>
                        </w:rPr>
                        <w:t>“</w:t>
                      </w:r>
                      <w:r w:rsidRPr="00C5247B">
                        <w:rPr>
                          <w:b/>
                          <w:sz w:val="72"/>
                          <w:szCs w:val="72"/>
                        </w:rPr>
                        <w:t>What do you mean?</w:t>
                      </w:r>
                    </w:p>
                    <w:p w:rsidR="00E05D54" w:rsidRPr="00C5247B" w:rsidRDefault="00E05D54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C5247B">
                        <w:rPr>
                          <w:b/>
                          <w:sz w:val="72"/>
                          <w:szCs w:val="72"/>
                        </w:rPr>
                        <w:t>Halloween is our dream.</w:t>
                      </w:r>
                      <w:r>
                        <w:rPr>
                          <w:b/>
                          <w:sz w:val="72"/>
                          <w:szCs w:val="72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014699" w:rsidRDefault="00014699" w:rsidP="00581CAB">
      <w:pPr>
        <w:ind w:right="720"/>
        <w:jc w:val="left"/>
      </w:pPr>
    </w:p>
    <w:p w:rsidR="00014699" w:rsidRDefault="00014699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5CF09CE" wp14:editId="52B811FB">
                <wp:simplePos x="0" y="0"/>
                <wp:positionH relativeFrom="column">
                  <wp:posOffset>1819275</wp:posOffset>
                </wp:positionH>
                <wp:positionV relativeFrom="paragraph">
                  <wp:posOffset>13970</wp:posOffset>
                </wp:positionV>
                <wp:extent cx="3200400" cy="263842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638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AD3CAA6" wp14:editId="7A11F960">
                                  <wp:extent cx="2458192" cy="2458192"/>
                                  <wp:effectExtent l="0" t="0" r="0" b="0"/>
                                  <wp:docPr id="54" name="Picture 54" descr="http://us.123rf.com/400wm/165/134/burakowski/burakowski1202/burakowski120200443/12482705-reality-your-dream-sign.jpg">
                                    <a:hlinkClick xmlns:a="http://schemas.openxmlformats.org/drawingml/2006/main" r:id="rId13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us.123rf.com/400wm/165/134/burakowski/burakowski1202/burakowski120200443/12482705-reality-your-dream-sign.jpg">
                                            <a:hlinkClick r:id="rId13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1721" cy="246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09CE" id="Text Box 26" o:spid="_x0000_s1132" type="#_x0000_t202" style="position:absolute;left:0;text-align:left;margin-left:143.25pt;margin-top:1.1pt;width:252pt;height:207.75pt;z-index:25203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" fillcolor="white [3201]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AD3CAA6" wp14:editId="7A11F960">
                            <wp:extent cx="2458192" cy="2458192"/>
                            <wp:effectExtent l="0" t="0" r="0" b="0"/>
                            <wp:docPr id="54" name="Picture 54" descr="http://us.123rf.com/400wm/165/134/burakowski/burakowski1202/burakowski120200443/12482705-reality-your-dream-sign.jpg">
                              <a:hlinkClick xmlns:a="http://schemas.openxmlformats.org/drawingml/2006/main" r:id="rId13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us.123rf.com/400wm/165/134/burakowski/burakowski1202/burakowski120200443/12482705-reality-your-dream-sign.jpg">
                                      <a:hlinkClick r:id="rId13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1721" cy="246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2CC708" wp14:editId="52DC80E1">
                <wp:simplePos x="0" y="0"/>
                <wp:positionH relativeFrom="page">
                  <wp:posOffset>752475</wp:posOffset>
                </wp:positionH>
                <wp:positionV relativeFrom="paragraph">
                  <wp:posOffset>27305</wp:posOffset>
                </wp:positionV>
                <wp:extent cx="6581775" cy="1095375"/>
                <wp:effectExtent l="0" t="0" r="9525" b="9525"/>
                <wp:wrapNone/>
                <wp:docPr id="1142" name="Text Box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775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3DA4" w:rsidRDefault="003A3DA4" w:rsidP="00734983">
                            <w:pPr>
                              <w:jc w:val="center"/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They said,</w:t>
                            </w:r>
                          </w:p>
                          <w:p w:rsidR="00E05D54" w:rsidRDefault="00E05D54" w:rsidP="00734983">
                            <w:pPr>
                              <w:jc w:val="center"/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2196"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 w:rsidR="003A3DA4"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ell you see it is t</w:t>
                            </w:r>
                            <w:r w:rsidRPr="00502196"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oo expensive by plane</w:t>
                            </w:r>
                            <w:r w:rsidR="003A3DA4">
                              <w:rPr>
                                <w:b/>
                                <w:color w:val="984806" w:themeColor="accent6" w:themeShade="80"/>
                                <w:sz w:val="52"/>
                                <w:szCs w:val="52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C708" id="Text Box 1142" o:spid="_x0000_s1133" type="#_x0000_t202" style="position:absolute;left:0;text-align:left;margin-left:59.25pt;margin-top:2.15pt;width:518.25pt;height:86.2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" fillcolor="white [3201]" stroked="f" strokeweight=".5pt">
                <v:textbox>
                  <w:txbxContent>
                    <w:p w:rsidR="003A3DA4" w:rsidRDefault="003A3DA4" w:rsidP="00734983">
                      <w:pPr>
                        <w:jc w:val="center"/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They said,</w:t>
                      </w:r>
                    </w:p>
                    <w:p w:rsidR="00E05D54" w:rsidRDefault="00E05D54" w:rsidP="00734983">
                      <w:pPr>
                        <w:jc w:val="center"/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02196"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“</w:t>
                      </w:r>
                      <w:r w:rsidR="003A3DA4"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ell you see it is t</w:t>
                      </w:r>
                      <w:r w:rsidRPr="00502196"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oo expensive by plane</w:t>
                      </w:r>
                      <w:r w:rsidR="003A3DA4">
                        <w:rPr>
                          <w:b/>
                          <w:color w:val="984806" w:themeColor="accent6" w:themeShade="80"/>
                          <w:sz w:val="52"/>
                          <w:szCs w:val="52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C5247B" w:rsidRDefault="00C5247B" w:rsidP="00581CAB">
      <w:pPr>
        <w:ind w:right="720"/>
        <w:jc w:val="left"/>
      </w:pPr>
    </w:p>
    <w:p w:rsidR="003A3DA4" w:rsidRDefault="003A3DA4" w:rsidP="00581CAB">
      <w:pPr>
        <w:ind w:right="720"/>
        <w:jc w:val="left"/>
      </w:pPr>
    </w:p>
    <w:p w:rsidR="00C5247B" w:rsidRDefault="00FC7E02" w:rsidP="00581CAB">
      <w:pPr>
        <w:ind w:right="720"/>
        <w:jc w:val="left"/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 wp14:anchorId="65D449F9" wp14:editId="1C26B8F7">
            <wp:extent cx="2938785" cy="1965366"/>
            <wp:effectExtent l="0" t="0" r="0" b="0"/>
            <wp:docPr id="57" name="Picture 57" descr="Image result for picture cargo plane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 result for picture cargo plane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727" cy="19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AB" w:rsidRDefault="00BD48AB" w:rsidP="00581CAB">
      <w:pPr>
        <w:ind w:right="720"/>
        <w:jc w:val="left"/>
      </w:pPr>
    </w:p>
    <w:p w:rsidR="00632902" w:rsidRDefault="00FC7E02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0935FF3" wp14:editId="00D4948B">
                <wp:simplePos x="0" y="0"/>
                <wp:positionH relativeFrom="column">
                  <wp:posOffset>2533650</wp:posOffset>
                </wp:positionH>
                <wp:positionV relativeFrom="paragraph">
                  <wp:posOffset>16510</wp:posOffset>
                </wp:positionV>
                <wp:extent cx="3895725" cy="1228725"/>
                <wp:effectExtent l="0" t="0" r="9525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1228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31BE3B5" wp14:editId="6FFB7EAD">
                                  <wp:extent cx="3183255" cy="979310"/>
                                  <wp:effectExtent l="0" t="0" r="0" b="0"/>
                                  <wp:docPr id="30" name="Picture 30" descr="http://cache1.asset-cache.net/gc/537816877-cargo-plane-gettyimages.jpg?v=1&amp;c=IWSAsset&amp;k=2&amp;d=HDeKpjIZ%2BSPwVuRUHVTci2OFusmvkJJeU3%2FcQbh89s9%2FzHCZAPTvxvftbAbSc6JZ">
                                    <a:hlinkClick xmlns:a="http://schemas.openxmlformats.org/drawingml/2006/main" r:id="rId14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ache1.asset-cache.net/gc/537816877-cargo-plane-gettyimages.jpg?v=1&amp;c=IWSAsset&amp;k=2&amp;d=HDeKpjIZ%2BSPwVuRUHVTci2OFusmvkJJeU3%2FcQbh89s9%2FzHCZAPTvxvftbAbSc6JZ">
                                            <a:hlinkClick r:id="rId14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3255" cy="97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35FF3" id="Text Box 28" o:spid="_x0000_s1134" type="#_x0000_t202" style="position:absolute;left:0;text-align:left;margin-left:199.5pt;margin-top:1.3pt;width:306.75pt;height:96.7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31BE3B5" wp14:editId="6FFB7EAD">
                            <wp:extent cx="3183255" cy="979310"/>
                            <wp:effectExtent l="0" t="0" r="0" b="0"/>
                            <wp:docPr id="30" name="Picture 30" descr="http://cache1.asset-cache.net/gc/537816877-cargo-plane-gettyimages.jpg?v=1&amp;c=IWSAsset&amp;k=2&amp;d=HDeKpjIZ%2BSPwVuRUHVTci2OFusmvkJJeU3%2FcQbh89s9%2FzHCZAPTvxvftbAbSc6JZ">
                              <a:hlinkClick xmlns:a="http://schemas.openxmlformats.org/drawingml/2006/main" r:id="rId14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ache1.asset-cache.net/gc/537816877-cargo-plane-gettyimages.jpg?v=1&amp;c=IWSAsset&amp;k=2&amp;d=HDeKpjIZ%2BSPwVuRUHVTci2OFusmvkJJeU3%2FcQbh89s9%2FzHCZAPTvxvftbAbSc6JZ">
                                      <a:hlinkClick r:id="rId14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3255" cy="979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32902" w:rsidRDefault="00632902" w:rsidP="00581CAB">
      <w:pPr>
        <w:ind w:right="720"/>
        <w:jc w:val="left"/>
      </w:pPr>
    </w:p>
    <w:p w:rsidR="00632902" w:rsidRDefault="00632902" w:rsidP="00581CAB">
      <w:pPr>
        <w:ind w:right="720"/>
        <w:jc w:val="left"/>
      </w:pPr>
    </w:p>
    <w:p w:rsidR="00502196" w:rsidRDefault="00502196" w:rsidP="00581CAB">
      <w:pPr>
        <w:ind w:right="720"/>
        <w:jc w:val="left"/>
      </w:pPr>
    </w:p>
    <w:p w:rsidR="00502196" w:rsidRDefault="00502196" w:rsidP="00581CAB">
      <w:pPr>
        <w:ind w:right="720"/>
        <w:jc w:val="left"/>
      </w:pPr>
    </w:p>
    <w:p w:rsidR="00502196" w:rsidRDefault="00502196" w:rsidP="00581CAB">
      <w:pPr>
        <w:ind w:right="720"/>
        <w:jc w:val="left"/>
      </w:pPr>
    </w:p>
    <w:p w:rsidR="00502196" w:rsidRDefault="00502196" w:rsidP="00581CAB">
      <w:pPr>
        <w:ind w:right="720"/>
        <w:jc w:val="left"/>
      </w:pPr>
    </w:p>
    <w:p w:rsidR="00502196" w:rsidRDefault="00502196" w:rsidP="00581CAB">
      <w:pPr>
        <w:ind w:right="720"/>
        <w:jc w:val="left"/>
      </w:pPr>
    </w:p>
    <w:p w:rsidR="00502196" w:rsidRDefault="00FC7E02" w:rsidP="0050219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D48E715" wp14:editId="30D5EAB2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6103917" cy="771525"/>
                <wp:effectExtent l="0" t="0" r="0" b="952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3917" cy="771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502196">
                            <w:pPr>
                              <w:jc w:val="center"/>
                              <w:rPr>
                                <w:b/>
                                <w:color w:val="984806" w:themeColor="accent6" w:themeShade="80"/>
                                <w:sz w:val="64"/>
                                <w:szCs w:val="64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1BE4">
                              <w:rPr>
                                <w:b/>
                                <w:color w:val="984806" w:themeColor="accent6" w:themeShade="80"/>
                                <w:sz w:val="64"/>
                                <w:szCs w:val="64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color w:val="984806" w:themeColor="accent6" w:themeShade="80"/>
                                <w:sz w:val="64"/>
                                <w:szCs w:val="64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it’s too slow by train</w:t>
                            </w:r>
                            <w:r w:rsidR="003A3DA4">
                              <w:rPr>
                                <w:b/>
                                <w:color w:val="984806" w:themeColor="accent6" w:themeShade="80"/>
                                <w:sz w:val="64"/>
                                <w:szCs w:val="64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:rsidR="00E05D54" w:rsidRDefault="00E05D54" w:rsidP="0050219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8E715" id="Text Box 78" o:spid="_x0000_s1135" type="#_x0000_t202" style="position:absolute;left:0;text-align:left;margin-left:429.4pt;margin-top:1.1pt;width:480.6pt;height:60.75pt;z-index:25198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" fillcolor="white [3201]" stroked="f" strokeweight=".5pt">
                <v:textbox>
                  <w:txbxContent>
                    <w:p w:rsidR="00E05D54" w:rsidRDefault="00E05D54" w:rsidP="00502196">
                      <w:pPr>
                        <w:jc w:val="center"/>
                        <w:rPr>
                          <w:b/>
                          <w:color w:val="984806" w:themeColor="accent6" w:themeShade="80"/>
                          <w:sz w:val="64"/>
                          <w:szCs w:val="64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31BE4">
                        <w:rPr>
                          <w:b/>
                          <w:color w:val="984806" w:themeColor="accent6" w:themeShade="80"/>
                          <w:sz w:val="64"/>
                          <w:szCs w:val="64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And </w:t>
                      </w:r>
                      <w:r>
                        <w:rPr>
                          <w:b/>
                          <w:color w:val="984806" w:themeColor="accent6" w:themeShade="80"/>
                          <w:sz w:val="64"/>
                          <w:szCs w:val="64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it’s too slow by train</w:t>
                      </w:r>
                      <w:r w:rsidR="003A3DA4">
                        <w:rPr>
                          <w:b/>
                          <w:color w:val="984806" w:themeColor="accent6" w:themeShade="80"/>
                          <w:sz w:val="64"/>
                          <w:szCs w:val="64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:rsidR="00E05D54" w:rsidRDefault="00E05D54" w:rsidP="0050219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48AB" w:rsidRPr="00BD48AB">
        <w:t xml:space="preserve"> </w:t>
      </w:r>
    </w:p>
    <w:p w:rsidR="00502196" w:rsidRDefault="00502196" w:rsidP="00502196">
      <w:pPr>
        <w:jc w:val="left"/>
      </w:pPr>
    </w:p>
    <w:p w:rsidR="00502196" w:rsidRDefault="00502196" w:rsidP="00502196">
      <w:pPr>
        <w:jc w:val="left"/>
      </w:pPr>
    </w:p>
    <w:p w:rsidR="00502196" w:rsidRDefault="00502196" w:rsidP="00502196">
      <w:pPr>
        <w:jc w:val="left"/>
      </w:pPr>
    </w:p>
    <w:p w:rsidR="00502196" w:rsidRDefault="00502196" w:rsidP="00502196">
      <w:pPr>
        <w:jc w:val="left"/>
      </w:pPr>
    </w:p>
    <w:p w:rsidR="00502196" w:rsidRDefault="00FC7E02" w:rsidP="0050219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A944F40" wp14:editId="56B1425C">
                <wp:simplePos x="0" y="0"/>
                <wp:positionH relativeFrom="margin">
                  <wp:align>left</wp:align>
                </wp:positionH>
                <wp:positionV relativeFrom="paragraph">
                  <wp:posOffset>107950</wp:posOffset>
                </wp:positionV>
                <wp:extent cx="3152899" cy="1971304"/>
                <wp:effectExtent l="0" t="0" r="9525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899" cy="19713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DA331E5" wp14:editId="28BE08E4">
                                  <wp:extent cx="2778826" cy="1853369"/>
                                  <wp:effectExtent l="0" t="0" r="2540" b="0"/>
                                  <wp:docPr id="62" name="Picture 62" descr="http://cdn.c.photoshelter.com/img-get2/I0000noeW23Wi1NA/fit=1000x750/Union-Pacific-Coal-Train.jpg">
                                    <a:hlinkClick xmlns:a="http://schemas.openxmlformats.org/drawingml/2006/main" r:id="rId14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c.photoshelter.com/img-get2/I0000noeW23Wi1NA/fit=1000x750/Union-Pacific-Coal-Train.jpg">
                                            <a:hlinkClick r:id="rId14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5863" cy="18647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44F40" id="Text Box 79" o:spid="_x0000_s1136" type="#_x0000_t202" style="position:absolute;left:0;text-align:left;margin-left:0;margin-top:8.5pt;width:248.25pt;height:155.2pt;z-index:251988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DA331E5" wp14:editId="28BE08E4">
                            <wp:extent cx="2778826" cy="1853369"/>
                            <wp:effectExtent l="0" t="0" r="2540" b="0"/>
                            <wp:docPr id="62" name="Picture 62" descr="http://cdn.c.photoshelter.com/img-get2/I0000noeW23Wi1NA/fit=1000x750/Union-Pacific-Coal-Train.jpg">
                              <a:hlinkClick xmlns:a="http://schemas.openxmlformats.org/drawingml/2006/main" r:id="rId14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c.photoshelter.com/img-get2/I0000noeW23Wi1NA/fit=1000x750/Union-Pacific-Coal-Train.jpg">
                                      <a:hlinkClick r:id="rId14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5863" cy="18647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02196" w:rsidRDefault="00FC7E02" w:rsidP="0050219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1E8B1E" wp14:editId="34CBD56A">
                <wp:simplePos x="0" y="0"/>
                <wp:positionH relativeFrom="margin">
                  <wp:posOffset>3771265</wp:posOffset>
                </wp:positionH>
                <wp:positionV relativeFrom="paragraph">
                  <wp:posOffset>5080</wp:posOffset>
                </wp:positionV>
                <wp:extent cx="3057525" cy="2019300"/>
                <wp:effectExtent l="0" t="0" r="9525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201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8ABE78C" wp14:editId="55DED893">
                                  <wp:extent cx="2524739" cy="1757680"/>
                                  <wp:effectExtent l="0" t="0" r="9525" b="0"/>
                                  <wp:docPr id="98" name="Picture 98" descr="http://farm9.staticflickr.com/8105/8560452799_35c2793a6d.jpg">
                                    <a:hlinkClick xmlns:a="http://schemas.openxmlformats.org/drawingml/2006/main" r:id="rId14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farm9.staticflickr.com/8105/8560452799_35c2793a6d.jpg">
                                            <a:hlinkClick r:id="rId14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2178" cy="17907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8B1E" id="Text Box 84" o:spid="_x0000_s1137" type="#_x0000_t202" style="position:absolute;left:0;text-align:left;margin-left:296.95pt;margin-top:.4pt;width:240.75pt;height:15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8ABE78C" wp14:editId="55DED893">
                            <wp:extent cx="2524739" cy="1757680"/>
                            <wp:effectExtent l="0" t="0" r="9525" b="0"/>
                            <wp:docPr id="98" name="Picture 98" descr="http://farm9.staticflickr.com/8105/8560452799_35c2793a6d.jpg">
                              <a:hlinkClick xmlns:a="http://schemas.openxmlformats.org/drawingml/2006/main" r:id="rId14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farm9.staticflickr.com/8105/8560452799_35c2793a6d.jpg">
                                      <a:hlinkClick r:id="rId14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2178" cy="17907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C7E02" w:rsidRDefault="00FC7E02" w:rsidP="00FC7E02">
      <w:pPr>
        <w:jc w:val="left"/>
      </w:pPr>
    </w:p>
    <w:p w:rsidR="00502196" w:rsidRDefault="00502196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C7E02" w:rsidP="00502196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5FD34C" wp14:editId="053A0439">
                <wp:simplePos x="0" y="0"/>
                <wp:positionH relativeFrom="margin">
                  <wp:posOffset>114300</wp:posOffset>
                </wp:positionH>
                <wp:positionV relativeFrom="paragraph">
                  <wp:posOffset>9525</wp:posOffset>
                </wp:positionV>
                <wp:extent cx="6467475" cy="3257550"/>
                <wp:effectExtent l="0" t="0" r="9525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5" cy="325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915598" w:rsidRDefault="00E05D54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“No </w:t>
                            </w:r>
                            <w:r w:rsidRPr="00915598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way to save Halloween day</w:t>
                            </w: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,”</w:t>
                            </w:r>
                          </w:p>
                          <w:p w:rsidR="00E05D54" w:rsidRDefault="00E05D54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The farmer t</w:t>
                            </w:r>
                            <w:r w:rsidRPr="00915598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hought “No plane, no train, </w:t>
                            </w: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no luck,</w:t>
                            </w:r>
                          </w:p>
                          <w:p w:rsidR="00E05D54" w:rsidRDefault="00E05D54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915598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were stuck</w:t>
                            </w: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.”</w:t>
                            </w:r>
                          </w:p>
                          <w:p w:rsidR="00E05D54" w:rsidRDefault="00041866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“</w:t>
                            </w:r>
                            <w:r w:rsidR="00E05D54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From giving the children hope </w:t>
                            </w:r>
                            <w:r w:rsidR="003A3DA4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I’ve been </w:t>
                            </w:r>
                            <w:r w:rsidR="00E05D54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 dope.</w:t>
                            </w:r>
                          </w:p>
                          <w:p w:rsidR="00E05D54" w:rsidRDefault="00E05D54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Sad to say no Halloween day.</w:t>
                            </w:r>
                          </w:p>
                          <w:p w:rsidR="00E05D54" w:rsidRPr="00092D4A" w:rsidRDefault="00E05D54" w:rsidP="00092D4A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</w:pPr>
                            <w:r w:rsidRPr="00092D4A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This year no candy bars.</w:t>
                            </w:r>
                          </w:p>
                          <w:p w:rsidR="00E05D54" w:rsidRPr="00092D4A" w:rsidRDefault="00E05D54" w:rsidP="00092D4A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</w:pPr>
                            <w:r w:rsidRPr="00092D4A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It’s too slow loading the train cars.</w:t>
                            </w:r>
                          </w:p>
                          <w:p w:rsidR="00E05D54" w:rsidRPr="00092D4A" w:rsidRDefault="00E05D54" w:rsidP="00092D4A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</w:pPr>
                            <w:r w:rsidRPr="00092D4A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 xml:space="preserve">It’s 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 xml:space="preserve">just </w:t>
                            </w:r>
                            <w:r w:rsidRPr="00092D4A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not in the stars.</w:t>
                            </w:r>
                            <w:r w:rsidR="00041866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  <w:p w:rsidR="00E05D54" w:rsidRPr="00B90CD2" w:rsidRDefault="00E05D54" w:rsidP="00092D4A">
                            <w:pPr>
                              <w:spacing w:line="240" w:lineRule="auto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:rsidR="00E05D54" w:rsidRDefault="00E05D54" w:rsidP="00FC7E02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</w:p>
                          <w:p w:rsidR="00E05D54" w:rsidRPr="00915598" w:rsidRDefault="00E05D54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D34C" id="Text Box 102" o:spid="_x0000_s1138" type="#_x0000_t202" style="position:absolute;left:0;text-align:left;margin-left:9pt;margin-top:.75pt;width:509.25pt;height:256.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" fillcolor="white [3201]" stroked="f" strokeweight=".5pt">
                <v:textbox>
                  <w:txbxContent>
                    <w:p w:rsidR="00E05D54" w:rsidRPr="00915598" w:rsidRDefault="00E05D54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“No </w:t>
                      </w:r>
                      <w:r w:rsidRPr="00915598">
                        <w:rPr>
                          <w:rFonts w:ascii="Arial Black" w:hAnsi="Arial Black"/>
                          <w:sz w:val="36"/>
                          <w:szCs w:val="36"/>
                        </w:rPr>
                        <w:t>way to save Halloween day</w:t>
                      </w: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,”</w:t>
                      </w:r>
                    </w:p>
                    <w:p w:rsidR="00E05D54" w:rsidRDefault="00E05D54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The farmer t</w:t>
                      </w:r>
                      <w:r w:rsidRPr="00915598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hought “No plane, no train, </w:t>
                      </w: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no luck,</w:t>
                      </w:r>
                    </w:p>
                    <w:p w:rsidR="00E05D54" w:rsidRDefault="00E05D54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915598">
                        <w:rPr>
                          <w:rFonts w:ascii="Arial Black" w:hAnsi="Arial Black"/>
                          <w:sz w:val="36"/>
                          <w:szCs w:val="36"/>
                        </w:rPr>
                        <w:t>were stuck</w:t>
                      </w: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.”</w:t>
                      </w:r>
                    </w:p>
                    <w:p w:rsidR="00E05D54" w:rsidRDefault="00041866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“</w:t>
                      </w:r>
                      <w:r w:rsidR="00E05D54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From giving the children hope </w:t>
                      </w:r>
                      <w:r w:rsidR="003A3DA4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I’ve been </w:t>
                      </w:r>
                      <w:r w:rsidR="00E05D54">
                        <w:rPr>
                          <w:rFonts w:ascii="Arial Black" w:hAnsi="Arial Black"/>
                          <w:sz w:val="36"/>
                          <w:szCs w:val="36"/>
                        </w:rPr>
                        <w:t>a dope.</w:t>
                      </w:r>
                    </w:p>
                    <w:p w:rsidR="00E05D54" w:rsidRDefault="00E05D54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sz w:val="36"/>
                          <w:szCs w:val="36"/>
                        </w:rPr>
                        <w:t>Sad to say no Halloween day.</w:t>
                      </w:r>
                    </w:p>
                    <w:p w:rsidR="00E05D54" w:rsidRPr="00092D4A" w:rsidRDefault="00E05D54" w:rsidP="00092D4A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</w:pPr>
                      <w:r w:rsidRPr="00092D4A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This year no candy bars.</w:t>
                      </w:r>
                    </w:p>
                    <w:p w:rsidR="00E05D54" w:rsidRPr="00092D4A" w:rsidRDefault="00E05D54" w:rsidP="00092D4A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</w:pPr>
                      <w:r w:rsidRPr="00092D4A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It’s too slow loading the train cars.</w:t>
                      </w:r>
                    </w:p>
                    <w:p w:rsidR="00E05D54" w:rsidRPr="00092D4A" w:rsidRDefault="00E05D54" w:rsidP="00092D4A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</w:pPr>
                      <w:r w:rsidRPr="00092D4A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 xml:space="preserve">It’s 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 xml:space="preserve">just </w:t>
                      </w:r>
                      <w:r w:rsidRPr="00092D4A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not in the stars.</w:t>
                      </w:r>
                      <w:r w:rsidR="00041866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”</w:t>
                      </w:r>
                    </w:p>
                    <w:p w:rsidR="00E05D54" w:rsidRPr="00B90CD2" w:rsidRDefault="00E05D54" w:rsidP="00092D4A">
                      <w:pPr>
                        <w:spacing w:line="240" w:lineRule="auto"/>
                        <w:rPr>
                          <w:b/>
                          <w:sz w:val="44"/>
                          <w:szCs w:val="44"/>
                        </w:rPr>
                      </w:pPr>
                    </w:p>
                    <w:p w:rsidR="00E05D54" w:rsidRDefault="00E05D54" w:rsidP="00FC7E02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</w:p>
                    <w:p w:rsidR="00E05D54" w:rsidRPr="00915598" w:rsidRDefault="00E05D54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F30D5B" w:rsidRDefault="00F30D5B" w:rsidP="00502196">
      <w:pPr>
        <w:jc w:val="left"/>
      </w:pPr>
    </w:p>
    <w:p w:rsidR="00502196" w:rsidRDefault="00502196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FC7E02" w:rsidRDefault="00FC7E02" w:rsidP="00502196">
      <w:pPr>
        <w:jc w:val="left"/>
      </w:pPr>
    </w:p>
    <w:p w:rsidR="00502196" w:rsidRDefault="00502196" w:rsidP="00502196">
      <w:pPr>
        <w:jc w:val="left"/>
      </w:pPr>
    </w:p>
    <w:p w:rsidR="00502196" w:rsidRDefault="00502196" w:rsidP="00502196">
      <w:pPr>
        <w:jc w:val="left"/>
        <w:rPr>
          <w:b/>
          <w:color w:val="984806" w:themeColor="accent6" w:themeShade="80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30D5B" w:rsidRDefault="003140C1" w:rsidP="00581CAB">
      <w:pPr>
        <w:ind w:right="720"/>
        <w:jc w:val="left"/>
      </w:pPr>
      <w:r w:rsidRPr="003140C1">
        <w:t xml:space="preserve">  </w:t>
      </w:r>
    </w:p>
    <w:p w:rsidR="003B4081" w:rsidRDefault="003B4081" w:rsidP="00581CAB">
      <w:pPr>
        <w:ind w:right="720"/>
        <w:jc w:val="left"/>
      </w:pPr>
    </w:p>
    <w:p w:rsidR="003B4081" w:rsidRDefault="002D555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1556D2A" wp14:editId="45499CFB">
                <wp:simplePos x="0" y="0"/>
                <wp:positionH relativeFrom="column">
                  <wp:posOffset>5001953</wp:posOffset>
                </wp:positionH>
                <wp:positionV relativeFrom="paragraph">
                  <wp:posOffset>80835</wp:posOffset>
                </wp:positionV>
                <wp:extent cx="1929740" cy="1573480"/>
                <wp:effectExtent l="0" t="0" r="0" b="8255"/>
                <wp:wrapNone/>
                <wp:docPr id="27675" name="Text Box 2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9740" cy="1573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3324D5F" wp14:editId="2BCF0FF4">
                                  <wp:extent cx="1572812" cy="1413164"/>
                                  <wp:effectExtent l="0" t="0" r="8890" b="0"/>
                                  <wp:docPr id="27650" name="Picture 27650" descr="http://previews.123rf.com/images/unclealp/unclealp0901/unclealp090100079/4208598-Sad-Child-in-a-black-dress-on-a-white-background-Stock-Photo.jpg">
                                    <a:hlinkClick xmlns:a="http://schemas.openxmlformats.org/drawingml/2006/main" r:id="rId14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previews.123rf.com/images/unclealp/unclealp0901/unclealp090100079/4208598-Sad-Child-in-a-black-dress-on-a-white-background-Stock-Photo.jpg">
                                            <a:hlinkClick r:id="rId14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0067" cy="14196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56D2A" id="Text Box 27675" o:spid="_x0000_s1139" type="#_x0000_t202" style="position:absolute;left:0;text-align:left;margin-left:393.85pt;margin-top:6.35pt;width:151.95pt;height:123.9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3324D5F" wp14:editId="2BCF0FF4">
                            <wp:extent cx="1572812" cy="1413164"/>
                            <wp:effectExtent l="0" t="0" r="8890" b="0"/>
                            <wp:docPr id="27650" name="Picture 27650" descr="http://previews.123rf.com/images/unclealp/unclealp0901/unclealp090100079/4208598-Sad-Child-in-a-black-dress-on-a-white-background-Stock-Photo.jpg">
                              <a:hlinkClick xmlns:a="http://schemas.openxmlformats.org/drawingml/2006/main" r:id="rId14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previews.123rf.com/images/unclealp/unclealp0901/unclealp090100079/4208598-Sad-Child-in-a-black-dress-on-a-white-background-Stock-Photo.jpg">
                                      <a:hlinkClick r:id="rId14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0067" cy="14196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4180FEB" wp14:editId="1A277B4C">
                <wp:simplePos x="0" y="0"/>
                <wp:positionH relativeFrom="margin">
                  <wp:posOffset>3482233</wp:posOffset>
                </wp:positionH>
                <wp:positionV relativeFrom="paragraph">
                  <wp:posOffset>74740</wp:posOffset>
                </wp:positionV>
                <wp:extent cx="1389273" cy="1632857"/>
                <wp:effectExtent l="0" t="0" r="1905" b="5715"/>
                <wp:wrapNone/>
                <wp:docPr id="1043" name="Text Box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273" cy="1632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EC759FA" wp14:editId="70D3C820">
                                  <wp:extent cx="1108370" cy="1478478"/>
                                  <wp:effectExtent l="0" t="0" r="0" b="7620"/>
                                  <wp:docPr id="27663" name="Picture 27663" descr="https://deehobbit.files.wordpress.com/2015/04/mopingdeeapril2015.jpg">
                                    <a:hlinkClick xmlns:a="http://schemas.openxmlformats.org/drawingml/2006/main" r:id="rId14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deehobbit.files.wordpress.com/2015/04/mopingdeeapril2015.jpg">
                                            <a:hlinkClick r:id="rId14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3069" cy="1511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0FEB" id="Text Box 1043" o:spid="_x0000_s1140" type="#_x0000_t202" style="position:absolute;left:0;text-align:left;margin-left:274.2pt;margin-top:5.9pt;width:109.4pt;height:128.5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EC759FA" wp14:editId="70D3C820">
                            <wp:extent cx="1108370" cy="1478478"/>
                            <wp:effectExtent l="0" t="0" r="0" b="7620"/>
                            <wp:docPr id="27663" name="Picture 27663" descr="https://deehobbit.files.wordpress.com/2015/04/mopingdeeapril2015.jpg">
                              <a:hlinkClick xmlns:a="http://schemas.openxmlformats.org/drawingml/2006/main" r:id="rId14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deehobbit.files.wordpress.com/2015/04/mopingdeeapril2015.jpg">
                                      <a:hlinkClick r:id="rId14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33069" cy="15114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7B1CCAD" wp14:editId="7B060048">
                <wp:simplePos x="0" y="0"/>
                <wp:positionH relativeFrom="column">
                  <wp:posOffset>1920834</wp:posOffset>
                </wp:positionH>
                <wp:positionV relativeFrom="paragraph">
                  <wp:posOffset>63154</wp:posOffset>
                </wp:positionV>
                <wp:extent cx="1525979" cy="1597214"/>
                <wp:effectExtent l="0" t="0" r="0" b="3175"/>
                <wp:wrapNone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5979" cy="1597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56FE6F0" wp14:editId="20FB4481">
                                  <wp:extent cx="1015340" cy="1523913"/>
                                  <wp:effectExtent l="0" t="0" r="0" b="635"/>
                                  <wp:docPr id="27654" name="Picture 27654" descr="http://thumbs.dreamstime.com/thumblarge_2404/24040224.jpg">
                                    <a:hlinkClick xmlns:a="http://schemas.openxmlformats.org/drawingml/2006/main" r:id="rId15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thumbs.dreamstime.com/thumblarge_2404/24040224.jpg">
                                            <a:hlinkClick r:id="rId15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0847" cy="1562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CCAD" id="Text Box 1040" o:spid="_x0000_s1141" type="#_x0000_t202" style="position:absolute;left:0;text-align:left;margin-left:151.25pt;margin-top:4.95pt;width:120.15pt;height:125.7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56FE6F0" wp14:editId="20FB4481">
                            <wp:extent cx="1015340" cy="1523913"/>
                            <wp:effectExtent l="0" t="0" r="0" b="635"/>
                            <wp:docPr id="27654" name="Picture 27654" descr="http://thumbs.dreamstime.com/thumblarge_2404/24040224.jpg">
                              <a:hlinkClick xmlns:a="http://schemas.openxmlformats.org/drawingml/2006/main" r:id="rId15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thumbs.dreamstime.com/thumblarge_2404/24040224.jpg">
                                      <a:hlinkClick r:id="rId15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40847" cy="1562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045B8AD" wp14:editId="7DCA9BB0">
                <wp:simplePos x="0" y="0"/>
                <wp:positionH relativeFrom="margin">
                  <wp:posOffset>-33094</wp:posOffset>
                </wp:positionH>
                <wp:positionV relativeFrom="paragraph">
                  <wp:posOffset>50709</wp:posOffset>
                </wp:positionV>
                <wp:extent cx="1905940" cy="1609107"/>
                <wp:effectExtent l="0" t="0" r="0" b="0"/>
                <wp:wrapNone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40" cy="16091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491A6F4" wp14:editId="12BEE3CB">
                                  <wp:extent cx="1573480" cy="1394975"/>
                                  <wp:effectExtent l="0" t="0" r="8255" b="0"/>
                                  <wp:docPr id="27669" name="Picture 27669" descr="http://d2o3gnwdwywtvm.cloudfront.net/300x250/teensafecryingteenagegirlandmom.jpg">
                                    <a:hlinkClick xmlns:a="http://schemas.openxmlformats.org/drawingml/2006/main" r:id="rId15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d2o3gnwdwywtvm.cloudfront.net/300x250/teensafecryingteenagegirlandmom.jpg">
                                            <a:hlinkClick r:id="rId15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9760" cy="14714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5B8AD" id="Text Box 1052" o:spid="_x0000_s1142" type="#_x0000_t202" style="position:absolute;left:0;text-align:left;margin-left:-2.6pt;margin-top:4pt;width:150.05pt;height:126.7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491A6F4" wp14:editId="12BEE3CB">
                            <wp:extent cx="1573480" cy="1394975"/>
                            <wp:effectExtent l="0" t="0" r="8255" b="0"/>
                            <wp:docPr id="27669" name="Picture 27669" descr="http://d2o3gnwdwywtvm.cloudfront.net/300x250/teensafecryingteenagegirlandmom.jpg">
                              <a:hlinkClick xmlns:a="http://schemas.openxmlformats.org/drawingml/2006/main" r:id="rId15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d2o3gnwdwywtvm.cloudfront.net/300x250/teensafecryingteenagegirlandmom.jpg">
                                      <a:hlinkClick r:id="rId15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9760" cy="14714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04094A" w:rsidRDefault="0004094A" w:rsidP="00581CAB">
      <w:pPr>
        <w:ind w:right="720"/>
        <w:jc w:val="left"/>
      </w:pPr>
    </w:p>
    <w:p w:rsidR="0004094A" w:rsidRDefault="0004094A" w:rsidP="00581CAB">
      <w:pPr>
        <w:ind w:right="720"/>
        <w:jc w:val="left"/>
      </w:pPr>
    </w:p>
    <w:p w:rsidR="0004094A" w:rsidRDefault="0004094A" w:rsidP="00581CAB">
      <w:pPr>
        <w:ind w:right="720"/>
        <w:jc w:val="left"/>
      </w:pPr>
    </w:p>
    <w:p w:rsidR="0004094A" w:rsidRDefault="0004094A" w:rsidP="00581CAB">
      <w:pPr>
        <w:ind w:right="720"/>
        <w:jc w:val="left"/>
      </w:pPr>
    </w:p>
    <w:p w:rsidR="0004094A" w:rsidRDefault="00875884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EE5382A" wp14:editId="4AA890A7">
                <wp:simplePos x="0" y="0"/>
                <wp:positionH relativeFrom="column">
                  <wp:posOffset>-163409</wp:posOffset>
                </wp:positionH>
                <wp:positionV relativeFrom="paragraph">
                  <wp:posOffset>231783</wp:posOffset>
                </wp:positionV>
                <wp:extent cx="4803569" cy="1520042"/>
                <wp:effectExtent l="0" t="0" r="0" b="4445"/>
                <wp:wrapNone/>
                <wp:docPr id="1050" name="Text Box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569" cy="1520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EDC770E" wp14:editId="3AD0149A">
                                  <wp:extent cx="4459185" cy="1353185"/>
                                  <wp:effectExtent l="0" t="0" r="0" b="0"/>
                                  <wp:docPr id="27708" name="Picture 27708" descr="https://blue1004.files.wordpress.com/2011/03/mope.jpg?w=640">
                                    <a:hlinkClick xmlns:a="http://schemas.openxmlformats.org/drawingml/2006/main" r:id="rId15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blue1004.files.wordpress.com/2011/03/mope.jpg?w=640">
                                            <a:hlinkClick r:id="rId15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77336" cy="13586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5382A" id="Text Box 1050" o:spid="_x0000_s1143" type="#_x0000_t202" style="position:absolute;left:0;text-align:left;margin-left:-12.85pt;margin-top:18.25pt;width:378.25pt;height:119.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EDC770E" wp14:editId="3AD0149A">
                            <wp:extent cx="4459185" cy="1353185"/>
                            <wp:effectExtent l="0" t="0" r="0" b="0"/>
                            <wp:docPr id="27708" name="Picture 27708" descr="https://blue1004.files.wordpress.com/2011/03/mope.jpg?w=640">
                              <a:hlinkClick xmlns:a="http://schemas.openxmlformats.org/drawingml/2006/main" r:id="rId15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blue1004.files.wordpress.com/2011/03/mope.jpg?w=640">
                                      <a:hlinkClick r:id="rId15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77336" cy="13586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94A" w:rsidRDefault="002D555B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C23800" wp14:editId="18EB2FF8">
                <wp:simplePos x="0" y="0"/>
                <wp:positionH relativeFrom="column">
                  <wp:posOffset>4747161</wp:posOffset>
                </wp:positionH>
                <wp:positionV relativeFrom="paragraph">
                  <wp:posOffset>38462</wp:posOffset>
                </wp:positionV>
                <wp:extent cx="2089611" cy="1555667"/>
                <wp:effectExtent l="0" t="0" r="6350" b="6985"/>
                <wp:wrapNone/>
                <wp:docPr id="27686" name="Text Box 2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611" cy="1555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BB464B2" wp14:editId="1287CD78">
                                  <wp:extent cx="2038640" cy="1353787"/>
                                  <wp:effectExtent l="0" t="0" r="0" b="0"/>
                                  <wp:docPr id="27655" name="Picture 27655" descr="http://www.drpsychmom.com/wp-content/uploads/2015/05/pout.jpg">
                                    <a:hlinkClick xmlns:a="http://schemas.openxmlformats.org/drawingml/2006/main" r:id="rId15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drpsychmom.com/wp-content/uploads/2015/05/pout.jpg">
                                            <a:hlinkClick r:id="rId15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4171" cy="13707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23800" id="Text Box 27686" o:spid="_x0000_s1144" type="#_x0000_t202" style="position:absolute;left:0;text-align:left;margin-left:373.8pt;margin-top:3.05pt;width:164.55pt;height:122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BB464B2" wp14:editId="1287CD78">
                            <wp:extent cx="2038640" cy="1353787"/>
                            <wp:effectExtent l="0" t="0" r="0" b="0"/>
                            <wp:docPr id="27655" name="Picture 27655" descr="http://www.drpsychmom.com/wp-content/uploads/2015/05/pout.jpg">
                              <a:hlinkClick xmlns:a="http://schemas.openxmlformats.org/drawingml/2006/main" r:id="rId15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drpsychmom.com/wp-content/uploads/2015/05/pout.jpg">
                                      <a:hlinkClick r:id="rId15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4171" cy="13707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94A" w:rsidRDefault="0004094A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092D4A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848CB4C" wp14:editId="1BAC1062">
                <wp:simplePos x="0" y="0"/>
                <wp:positionH relativeFrom="column">
                  <wp:posOffset>3914775</wp:posOffset>
                </wp:positionH>
                <wp:positionV relativeFrom="paragraph">
                  <wp:posOffset>55881</wp:posOffset>
                </wp:positionV>
                <wp:extent cx="2611120" cy="1466850"/>
                <wp:effectExtent l="0" t="0" r="0" b="0"/>
                <wp:wrapNone/>
                <wp:docPr id="27710" name="Text Box 2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12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 w:rsidRPr="002D555B">
                              <w:rPr>
                                <w:noProof/>
                              </w:rPr>
                              <w:drawing>
                                <wp:inline distT="0" distB="0" distL="0" distR="0" wp14:anchorId="4DCE0FCC" wp14:editId="7540D342">
                                  <wp:extent cx="2009764" cy="1338272"/>
                                  <wp:effectExtent l="0" t="0" r="0" b="0"/>
                                  <wp:docPr id="27709" name="Picture 27709" descr="D:\Amelia and Lulu at the tabl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9" descr="D:\Amelia and Lulu at the tabl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5930" cy="13490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8CB4C" id="Text Box 27710" o:spid="_x0000_s1145" type="#_x0000_t202" style="position:absolute;left:0;text-align:left;margin-left:308.25pt;margin-top:4.4pt;width:205.6pt;height:115.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 w:rsidRPr="002D555B">
                        <w:rPr>
                          <w:noProof/>
                        </w:rPr>
                        <w:drawing>
                          <wp:inline distT="0" distB="0" distL="0" distR="0" wp14:anchorId="4DCE0FCC" wp14:editId="7540D342">
                            <wp:extent cx="2009764" cy="1338272"/>
                            <wp:effectExtent l="0" t="0" r="0" b="0"/>
                            <wp:docPr id="27709" name="Picture 27709" descr="D:\Amelia and Lulu at the tabl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9" descr="D:\Amelia and Lulu at the tabl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5930" cy="13490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D555B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2FD3720" wp14:editId="373890F4">
                <wp:simplePos x="0" y="0"/>
                <wp:positionH relativeFrom="column">
                  <wp:posOffset>-281800</wp:posOffset>
                </wp:positionH>
                <wp:positionV relativeFrom="paragraph">
                  <wp:posOffset>64357</wp:posOffset>
                </wp:positionV>
                <wp:extent cx="3301340" cy="1430655"/>
                <wp:effectExtent l="0" t="0" r="0" b="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1340" cy="1430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26D4E74" wp14:editId="6667AE4D">
                                  <wp:extent cx="2867891" cy="1351297"/>
                                  <wp:effectExtent l="0" t="0" r="8890" b="1270"/>
                                  <wp:docPr id="27706" name="Picture 27706" descr="http://controversialparent.com/wp-content/uploads/2015/12/kidpouitng-520x245.jpg">
                                    <a:hlinkClick xmlns:a="http://schemas.openxmlformats.org/drawingml/2006/main" r:id="rId160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ontroversialparent.com/wp-content/uploads/2015/12/kidpouitng-520x245.jpg">
                                            <a:hlinkClick r:id="rId160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6518" cy="13553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3720" id="Text Box 1049" o:spid="_x0000_s1146" type="#_x0000_t202" style="position:absolute;left:0;text-align:left;margin-left:-22.2pt;margin-top:5.05pt;width:259.95pt;height:112.6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26D4E74" wp14:editId="6667AE4D">
                            <wp:extent cx="2867891" cy="1351297"/>
                            <wp:effectExtent l="0" t="0" r="8890" b="1270"/>
                            <wp:docPr id="27706" name="Picture 27706" descr="http://controversialparent.com/wp-content/uploads/2015/12/kidpouitng-520x245.jpg">
                              <a:hlinkClick xmlns:a="http://schemas.openxmlformats.org/drawingml/2006/main" r:id="rId160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ontroversialparent.com/wp-content/uploads/2015/12/kidpouitng-520x245.jpg">
                                      <a:hlinkClick r:id="rId160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6518" cy="13553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875884" w:rsidRDefault="00875884" w:rsidP="00581CAB">
      <w:pPr>
        <w:ind w:right="720"/>
        <w:jc w:val="left"/>
      </w:pPr>
    </w:p>
    <w:p w:rsidR="0004094A" w:rsidRDefault="00092D4A" w:rsidP="002D555B">
      <w:pPr>
        <w:tabs>
          <w:tab w:val="left" w:pos="5311"/>
        </w:tabs>
        <w:ind w:right="720"/>
        <w:jc w:val="left"/>
      </w:pPr>
      <w:r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9FB1F17" wp14:editId="71E485C0">
                <wp:simplePos x="0" y="0"/>
                <wp:positionH relativeFrom="margin">
                  <wp:posOffset>1306830</wp:posOffset>
                </wp:positionH>
                <wp:positionV relativeFrom="paragraph">
                  <wp:posOffset>85090</wp:posOffset>
                </wp:positionV>
                <wp:extent cx="4705985" cy="1038860"/>
                <wp:effectExtent l="19050" t="19050" r="37465" b="4699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5985" cy="1038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CE0B23" w:rsidRDefault="00E05D54" w:rsidP="00CA143A">
                            <w:pPr>
                              <w:jc w:val="center"/>
                              <w:rPr>
                                <w:b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sz w:val="144"/>
                                <w:szCs w:val="144"/>
                              </w:rPr>
                              <w:t>“</w:t>
                            </w:r>
                            <w:r w:rsidRPr="00CE0B23">
                              <w:rPr>
                                <w:b/>
                                <w:sz w:val="144"/>
                                <w:szCs w:val="144"/>
                              </w:rPr>
                              <w:t>Wait</w:t>
                            </w:r>
                            <w:r>
                              <w:rPr>
                                <w:b/>
                                <w:sz w:val="144"/>
                                <w:szCs w:val="144"/>
                              </w:rPr>
                              <w:t>!!”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B1F17" id="Text Box 463" o:spid="_x0000_s1147" type="#_x0000_t202" style="position:absolute;left:0;text-align:left;margin-left:102.9pt;margin-top:6.7pt;width:370.55pt;height:81.8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" fillcolor="white [3201]" strokecolor="red" strokeweight="4.5pt">
                <v:textbox>
                  <w:txbxContent>
                    <w:p w:rsidR="00E05D54" w:rsidRPr="00CE0B23" w:rsidRDefault="00E05D54" w:rsidP="00CA143A">
                      <w:pPr>
                        <w:jc w:val="center"/>
                        <w:rPr>
                          <w:b/>
                          <w:sz w:val="144"/>
                          <w:szCs w:val="144"/>
                        </w:rPr>
                      </w:pPr>
                      <w:r>
                        <w:rPr>
                          <w:b/>
                          <w:sz w:val="144"/>
                          <w:szCs w:val="144"/>
                        </w:rPr>
                        <w:t>“</w:t>
                      </w:r>
                      <w:r w:rsidRPr="00CE0B23">
                        <w:rPr>
                          <w:b/>
                          <w:sz w:val="144"/>
                          <w:szCs w:val="144"/>
                        </w:rPr>
                        <w:t>Wait</w:t>
                      </w:r>
                      <w:r>
                        <w:rPr>
                          <w:b/>
                          <w:sz w:val="144"/>
                          <w:szCs w:val="144"/>
                        </w:rPr>
                        <w:t>!!”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555B">
        <w:tab/>
      </w:r>
    </w:p>
    <w:p w:rsidR="0004094A" w:rsidRDefault="00142A08" w:rsidP="00581CAB">
      <w:pPr>
        <w:ind w:right="720"/>
        <w:jc w:val="left"/>
      </w:pPr>
      <w:r w:rsidRPr="00142A08">
        <w:t xml:space="preserve">      </w:t>
      </w:r>
      <w:r w:rsidR="0004094A" w:rsidRPr="0004094A">
        <w:t xml:space="preserve">  </w:t>
      </w:r>
    </w:p>
    <w:p w:rsidR="0004094A" w:rsidRDefault="0004094A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092D4A" w:rsidP="00581CAB">
      <w:pPr>
        <w:ind w:right="7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C2DE528" wp14:editId="77BCF33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15528" cy="789709"/>
                <wp:effectExtent l="0" t="0" r="9525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5528" cy="7897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CE0B23" w:rsidRDefault="00E05D54" w:rsidP="00CE0B23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“</w:t>
                            </w:r>
                            <w:r w:rsidRPr="00CE0B23"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We will not be tardy</w:t>
                            </w:r>
                            <w:r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:rsidR="00E05D54" w:rsidRPr="00CE0B23" w:rsidRDefault="00E05D54" w:rsidP="00CE0B23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 w:rsidRPr="00CE0B23"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We can save the Halloween party</w:t>
                            </w:r>
                            <w:r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.”</w:t>
                            </w:r>
                          </w:p>
                          <w:p w:rsidR="00E05D54" w:rsidRPr="00915598" w:rsidRDefault="00E05D54" w:rsidP="00172492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E528" id="Text Box 111" o:spid="_x0000_s1148" type="#_x0000_t202" style="position:absolute;left:0;text-align:left;margin-left:383.1pt;margin-top:.9pt;width:434.3pt;height:62.2pt;z-index:251999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" fillcolor="white [3201]" stroked="f" strokeweight=".5pt">
                <v:textbox>
                  <w:txbxContent>
                    <w:p w:rsidR="00E05D54" w:rsidRPr="00CE0B23" w:rsidRDefault="00E05D54" w:rsidP="00CE0B23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>
                        <w:rPr>
                          <w:rFonts w:ascii="Arial Black" w:hAnsi="Arial Black"/>
                          <w:sz w:val="40"/>
                          <w:szCs w:val="40"/>
                        </w:rPr>
                        <w:t>“</w:t>
                      </w:r>
                      <w:r w:rsidRPr="00CE0B23">
                        <w:rPr>
                          <w:rFonts w:ascii="Arial Black" w:hAnsi="Arial Black"/>
                          <w:sz w:val="40"/>
                          <w:szCs w:val="40"/>
                        </w:rPr>
                        <w:t>We will not be tardy</w:t>
                      </w:r>
                      <w:r>
                        <w:rPr>
                          <w:rFonts w:ascii="Arial Black" w:hAnsi="Arial Black"/>
                          <w:sz w:val="40"/>
                          <w:szCs w:val="40"/>
                        </w:rPr>
                        <w:t>.</w:t>
                      </w:r>
                    </w:p>
                    <w:p w:rsidR="00E05D54" w:rsidRPr="00CE0B23" w:rsidRDefault="00E05D54" w:rsidP="00CE0B23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 w:rsidRPr="00CE0B23">
                        <w:rPr>
                          <w:rFonts w:ascii="Arial Black" w:hAnsi="Arial Black"/>
                          <w:sz w:val="40"/>
                          <w:szCs w:val="40"/>
                        </w:rPr>
                        <w:t>We can save the Halloween party</w:t>
                      </w:r>
                      <w:r>
                        <w:rPr>
                          <w:rFonts w:ascii="Arial Black" w:hAnsi="Arial Black"/>
                          <w:sz w:val="40"/>
                          <w:szCs w:val="40"/>
                        </w:rPr>
                        <w:t>.”</w:t>
                      </w:r>
                    </w:p>
                    <w:p w:rsidR="00E05D54" w:rsidRPr="00915598" w:rsidRDefault="00E05D54" w:rsidP="00172492">
                      <w:pPr>
                        <w:jc w:val="center"/>
                        <w:rPr>
                          <w:rFonts w:ascii="Arial Black" w:hAnsi="Arial Black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142A08" w:rsidP="00581CAB">
      <w:pPr>
        <w:ind w:right="720"/>
        <w:jc w:val="left"/>
      </w:pPr>
    </w:p>
    <w:p w:rsidR="00142A08" w:rsidRDefault="00092D4A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EC7CA5B" wp14:editId="61AAD35B">
                <wp:simplePos x="0" y="0"/>
                <wp:positionH relativeFrom="page">
                  <wp:posOffset>1390650</wp:posOffset>
                </wp:positionH>
                <wp:positionV relativeFrom="paragraph">
                  <wp:posOffset>127000</wp:posOffset>
                </wp:positionV>
                <wp:extent cx="5611091" cy="5516088"/>
                <wp:effectExtent l="0" t="0" r="8890" b="889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091" cy="55160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17249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D024979" wp14:editId="3BC9A0F1">
                                  <wp:extent cx="4369128" cy="5334000"/>
                                  <wp:effectExtent l="0" t="0" r="0" b="0"/>
                                  <wp:docPr id="105" name="Picture 105" descr="http://cdn.business2community.com/wp-content/uploads/2013/05/A-good-idea.png">
                                    <a:hlinkClick xmlns:a="http://schemas.openxmlformats.org/drawingml/2006/main" r:id="rId162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business2community.com/wp-content/uploads/2013/05/A-good-idea.png">
                                            <a:hlinkClick r:id="rId162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17363" cy="5392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7CA5B" id="Text Box 110" o:spid="_x0000_s1149" type="#_x0000_t202" style="position:absolute;left:0;text-align:left;margin-left:109.5pt;margin-top:10pt;width:441.8pt;height:434.35pt;z-index:2519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" fillcolor="white [3201]" stroked="f" strokeweight=".5pt">
                <v:textbox>
                  <w:txbxContent>
                    <w:p w:rsidR="00E05D54" w:rsidRDefault="00E05D54" w:rsidP="00172492">
                      <w:pPr>
                        <w:jc w:val="center"/>
                      </w:pP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D024979" wp14:editId="3BC9A0F1">
                            <wp:extent cx="4369128" cy="5334000"/>
                            <wp:effectExtent l="0" t="0" r="0" b="0"/>
                            <wp:docPr id="105" name="Picture 105" descr="http://cdn.business2community.com/wp-content/uploads/2013/05/A-good-idea.png">
                              <a:hlinkClick xmlns:a="http://schemas.openxmlformats.org/drawingml/2006/main" r:id="rId162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business2community.com/wp-content/uploads/2013/05/A-good-idea.png">
                                      <a:hlinkClick r:id="rId162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17363" cy="53928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42A08" w:rsidRDefault="00142A08" w:rsidP="00581CAB">
      <w:pPr>
        <w:ind w:right="720"/>
        <w:jc w:val="left"/>
      </w:pPr>
    </w:p>
    <w:p w:rsidR="003B4081" w:rsidRDefault="003B4081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092D4A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A94893A" wp14:editId="2F616A96">
                <wp:simplePos x="0" y="0"/>
                <wp:positionH relativeFrom="margin">
                  <wp:posOffset>314325</wp:posOffset>
                </wp:positionH>
                <wp:positionV relativeFrom="paragraph">
                  <wp:posOffset>10795</wp:posOffset>
                </wp:positionV>
                <wp:extent cx="6388636" cy="2137558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636" cy="2137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FD4541" w:rsidRDefault="00E05D54" w:rsidP="00172492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sz w:val="56"/>
                                <w:szCs w:val="56"/>
                              </w:rPr>
                              <w:t>“</w:t>
                            </w:r>
                            <w:r w:rsidRPr="00FD4541">
                              <w:rPr>
                                <w:b/>
                                <w:sz w:val="56"/>
                                <w:szCs w:val="56"/>
                              </w:rPr>
                              <w:t>Were not stuck</w:t>
                            </w:r>
                          </w:p>
                          <w:p w:rsidR="00E05D54" w:rsidRPr="00041866" w:rsidRDefault="00E05D54" w:rsidP="00041866">
                            <w:pPr>
                              <w:shd w:val="clear" w:color="auto" w:fill="000000" w:themeFill="text1"/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FD4541">
                              <w:rPr>
                                <w:b/>
                                <w:sz w:val="56"/>
                                <w:szCs w:val="56"/>
                              </w:rPr>
                              <w:t xml:space="preserve">Every farmer </w:t>
                            </w:r>
                            <w:r w:rsidRPr="00041866">
                              <w:rPr>
                                <w:b/>
                                <w:sz w:val="56"/>
                                <w:szCs w:val="56"/>
                              </w:rPr>
                              <w:t>has a truck</w:t>
                            </w:r>
                          </w:p>
                          <w:p w:rsidR="00E05D54" w:rsidRPr="00FD4541" w:rsidRDefault="00E05D54" w:rsidP="00172492">
                            <w:pPr>
                              <w:jc w:val="center"/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FD4541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 xml:space="preserve">We </w:t>
                            </w:r>
                            <w:r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>will</w:t>
                            </w:r>
                            <w:r w:rsidRPr="00FD4541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 xml:space="preserve"> hit the road with a load</w:t>
                            </w:r>
                          </w:p>
                          <w:p w:rsidR="00E05D54" w:rsidRPr="00041866" w:rsidRDefault="00E05D54" w:rsidP="00172492">
                            <w:pPr>
                              <w:jc w:val="center"/>
                              <w:rPr>
                                <w:b/>
                                <w:color w:val="00B050"/>
                                <w:sz w:val="56"/>
                                <w:szCs w:val="56"/>
                              </w:rPr>
                            </w:pPr>
                            <w:r w:rsidRPr="00041866">
                              <w:rPr>
                                <w:b/>
                                <w:color w:val="00B050"/>
                                <w:sz w:val="56"/>
                                <w:szCs w:val="56"/>
                              </w:rPr>
                              <w:t>Big or small we can do the haul.”</w:t>
                            </w:r>
                          </w:p>
                          <w:p w:rsidR="00E05D54" w:rsidRDefault="00E05D54" w:rsidP="00172492">
                            <w:pPr>
                              <w:jc w:val="center"/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  <w:p w:rsidR="00E05D54" w:rsidRPr="00FD4541" w:rsidRDefault="00E05D54" w:rsidP="00172492">
                            <w:pPr>
                              <w:jc w:val="center"/>
                              <w:rPr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4893A" id="Text Box 112" o:spid="_x0000_s1150" type="#_x0000_t202" style="position:absolute;left:0;text-align:left;margin-left:24.75pt;margin-top:.85pt;width:503.05pt;height:168.3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" fillcolor="white [3201]" stroked="f" strokeweight=".5pt">
                <v:textbox>
                  <w:txbxContent>
                    <w:p w:rsidR="00E05D54" w:rsidRPr="00FD4541" w:rsidRDefault="00E05D54" w:rsidP="00172492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sz w:val="56"/>
                          <w:szCs w:val="56"/>
                        </w:rPr>
                        <w:t>“</w:t>
                      </w:r>
                      <w:r w:rsidRPr="00FD4541">
                        <w:rPr>
                          <w:b/>
                          <w:sz w:val="56"/>
                          <w:szCs w:val="56"/>
                        </w:rPr>
                        <w:t>Were not stuck</w:t>
                      </w:r>
                    </w:p>
                    <w:p w:rsidR="00E05D54" w:rsidRPr="00041866" w:rsidRDefault="00E05D54" w:rsidP="00041866">
                      <w:pPr>
                        <w:shd w:val="clear" w:color="auto" w:fill="000000" w:themeFill="text1"/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FD4541">
                        <w:rPr>
                          <w:b/>
                          <w:sz w:val="56"/>
                          <w:szCs w:val="56"/>
                        </w:rPr>
                        <w:t xml:space="preserve">Every farmer </w:t>
                      </w:r>
                      <w:r w:rsidRPr="00041866">
                        <w:rPr>
                          <w:b/>
                          <w:sz w:val="56"/>
                          <w:szCs w:val="56"/>
                        </w:rPr>
                        <w:t>has a truck</w:t>
                      </w:r>
                    </w:p>
                    <w:p w:rsidR="00E05D54" w:rsidRPr="00FD4541" w:rsidRDefault="00E05D54" w:rsidP="00172492">
                      <w:pPr>
                        <w:jc w:val="center"/>
                        <w:rPr>
                          <w:b/>
                          <w:color w:val="FF0000"/>
                          <w:sz w:val="56"/>
                          <w:szCs w:val="56"/>
                        </w:rPr>
                      </w:pPr>
                      <w:r w:rsidRPr="00FD4541">
                        <w:rPr>
                          <w:b/>
                          <w:color w:val="FF0000"/>
                          <w:sz w:val="56"/>
                          <w:szCs w:val="56"/>
                        </w:rPr>
                        <w:t xml:space="preserve">We </w:t>
                      </w:r>
                      <w:r>
                        <w:rPr>
                          <w:b/>
                          <w:color w:val="FF0000"/>
                          <w:sz w:val="56"/>
                          <w:szCs w:val="56"/>
                        </w:rPr>
                        <w:t>will</w:t>
                      </w:r>
                      <w:r w:rsidRPr="00FD4541">
                        <w:rPr>
                          <w:b/>
                          <w:color w:val="FF0000"/>
                          <w:sz w:val="56"/>
                          <w:szCs w:val="56"/>
                        </w:rPr>
                        <w:t xml:space="preserve"> hit the road with a load</w:t>
                      </w:r>
                    </w:p>
                    <w:p w:rsidR="00E05D54" w:rsidRPr="00041866" w:rsidRDefault="00E05D54" w:rsidP="00172492">
                      <w:pPr>
                        <w:jc w:val="center"/>
                        <w:rPr>
                          <w:b/>
                          <w:color w:val="00B050"/>
                          <w:sz w:val="56"/>
                          <w:szCs w:val="56"/>
                        </w:rPr>
                      </w:pPr>
                      <w:r w:rsidRPr="00041866">
                        <w:rPr>
                          <w:b/>
                          <w:color w:val="00B050"/>
                          <w:sz w:val="56"/>
                          <w:szCs w:val="56"/>
                        </w:rPr>
                        <w:t>Big or small we can do the haul.”</w:t>
                      </w:r>
                    </w:p>
                    <w:p w:rsidR="00E05D54" w:rsidRDefault="00E05D54" w:rsidP="00172492">
                      <w:pPr>
                        <w:jc w:val="center"/>
                        <w:rPr>
                          <w:b/>
                          <w:color w:val="FF0000"/>
                          <w:sz w:val="44"/>
                          <w:szCs w:val="44"/>
                        </w:rPr>
                      </w:pPr>
                    </w:p>
                    <w:p w:rsidR="00E05D54" w:rsidRPr="00FD4541" w:rsidRDefault="00E05D54" w:rsidP="00172492">
                      <w:pPr>
                        <w:jc w:val="center"/>
                        <w:rPr>
                          <w:b/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E0B23" w:rsidRDefault="00CE0B23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  <w:r>
        <w:t xml:space="preserve"> </w:t>
      </w:r>
    </w:p>
    <w:p w:rsidR="00CE0B23" w:rsidRDefault="00CE0B23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</w:p>
    <w:p w:rsidR="00CE0B23" w:rsidRDefault="00CE0B23" w:rsidP="00581CAB">
      <w:pPr>
        <w:ind w:right="720"/>
        <w:jc w:val="left"/>
      </w:pPr>
    </w:p>
    <w:p w:rsidR="00172492" w:rsidRDefault="00172492" w:rsidP="00581CAB">
      <w:pPr>
        <w:ind w:right="720"/>
        <w:jc w:val="left"/>
      </w:pPr>
    </w:p>
    <w:p w:rsidR="00172492" w:rsidRDefault="00172492" w:rsidP="00581CAB">
      <w:pPr>
        <w:ind w:right="720"/>
        <w:jc w:val="left"/>
      </w:pPr>
    </w:p>
    <w:p w:rsidR="00172492" w:rsidRDefault="00172492" w:rsidP="00581CAB">
      <w:pPr>
        <w:ind w:right="720"/>
        <w:jc w:val="left"/>
      </w:pPr>
    </w:p>
    <w:p w:rsidR="00172492" w:rsidRDefault="00172492" w:rsidP="00581CAB">
      <w:pPr>
        <w:ind w:right="720"/>
        <w:jc w:val="left"/>
      </w:pPr>
    </w:p>
    <w:p w:rsidR="00172492" w:rsidRDefault="00092D4A" w:rsidP="00581CAB">
      <w:pPr>
        <w:ind w:right="720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720632E" wp14:editId="6089BD57">
                <wp:simplePos x="0" y="0"/>
                <wp:positionH relativeFrom="column">
                  <wp:posOffset>4471035</wp:posOffset>
                </wp:positionH>
                <wp:positionV relativeFrom="paragraph">
                  <wp:posOffset>9525</wp:posOffset>
                </wp:positionV>
                <wp:extent cx="2321032" cy="2036618"/>
                <wp:effectExtent l="0" t="0" r="3175" b="1905"/>
                <wp:wrapNone/>
                <wp:docPr id="27712" name="Text Box 2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032" cy="20366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D3583C1" wp14:editId="290C517D">
                                  <wp:extent cx="1690370" cy="1690370"/>
                                  <wp:effectExtent l="0" t="0" r="5080" b="5080"/>
                                  <wp:docPr id="115" name="Picture 115" descr="https://s-media-cache-ak0.pinimg.com/236x/ed/d7/59/edd759242e56a7f79572da24ea6f6af0.jpg">
                                    <a:hlinkClick xmlns:a="http://schemas.openxmlformats.org/drawingml/2006/main" r:id="rId16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s-media-cache-ak0.pinimg.com/236x/ed/d7/59/edd759242e56a7f79572da24ea6f6af0.jpg">
                                            <a:hlinkClick r:id="rId164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0001" cy="17000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632E" id="Text Box 27712" o:spid="_x0000_s1151" type="#_x0000_t202" style="position:absolute;left:0;text-align:left;margin-left:352.05pt;margin-top:.75pt;width:182.75pt;height:160.3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D3583C1" wp14:editId="290C517D">
                            <wp:extent cx="1690370" cy="1690370"/>
                            <wp:effectExtent l="0" t="0" r="5080" b="5080"/>
                            <wp:docPr id="115" name="Picture 115" descr="https://s-media-cache-ak0.pinimg.com/236x/ed/d7/59/edd759242e56a7f79572da24ea6f6af0.jpg">
                              <a:hlinkClick xmlns:a="http://schemas.openxmlformats.org/drawingml/2006/main" r:id="rId16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s-media-cache-ak0.pinimg.com/236x/ed/d7/59/edd759242e56a7f79572da24ea6f6af0.jpg">
                                      <a:hlinkClick r:id="rId164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00001" cy="17000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6229A" wp14:editId="690A143B">
            <wp:extent cx="3535749" cy="1739735"/>
            <wp:effectExtent l="0" t="0" r="7620" b="0"/>
            <wp:docPr id="71" name="Picture 71" descr="http://media.mlive.com/saginawnews/photo/-77857ab0afe8c2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media.mlive.com/saginawnews/photo/-77857ab0afe8c26b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001" cy="175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492" w:rsidRDefault="00172492" w:rsidP="00581CAB">
      <w:pPr>
        <w:ind w:right="720"/>
        <w:jc w:val="left"/>
      </w:pPr>
    </w:p>
    <w:p w:rsidR="00172492" w:rsidRDefault="00172492" w:rsidP="00581CAB">
      <w:pPr>
        <w:ind w:right="720"/>
        <w:jc w:val="left"/>
        <w:rPr>
          <w:noProof/>
          <w:color w:val="0000FF"/>
        </w:rPr>
      </w:pPr>
    </w:p>
    <w:p w:rsidR="005F0B9F" w:rsidRDefault="006D5092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A6B4ED1" wp14:editId="01BB9D1E">
                <wp:simplePos x="0" y="0"/>
                <wp:positionH relativeFrom="margin">
                  <wp:posOffset>130398</wp:posOffset>
                </wp:positionH>
                <wp:positionV relativeFrom="paragraph">
                  <wp:posOffset>78567</wp:posOffset>
                </wp:positionV>
                <wp:extent cx="4067299" cy="1935677"/>
                <wp:effectExtent l="0" t="0" r="9525" b="762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299" cy="1935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4ED1" id="Text Box 113" o:spid="_x0000_s1152" type="#_x0000_t202" style="position:absolute;left:0;text-align:left;margin-left:10.25pt;margin-top:6.2pt;width:320.25pt;height:152.4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" fillcolor="white [3201]" stroked="f" strokeweight=".5pt">
                <v:textbox>
                  <w:txbxContent>
                    <w:p w:rsidR="00E05D54" w:rsidRDefault="00E05D54"/>
                  </w:txbxContent>
                </v:textbox>
                <w10:wrap anchorx="margin"/>
              </v:shape>
            </w:pict>
          </mc:Fallback>
        </mc:AlternateContent>
      </w:r>
      <w:r w:rsidR="005F0B9F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257276D" wp14:editId="1490866C">
                <wp:simplePos x="0" y="0"/>
                <wp:positionH relativeFrom="column">
                  <wp:posOffset>4275901</wp:posOffset>
                </wp:positionH>
                <wp:positionV relativeFrom="paragraph">
                  <wp:posOffset>57398</wp:posOffset>
                </wp:positionV>
                <wp:extent cx="2399170" cy="1383475"/>
                <wp:effectExtent l="0" t="0" r="1270" b="7620"/>
                <wp:wrapNone/>
                <wp:docPr id="27713" name="Text Box 2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170" cy="138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A0568C7" wp14:editId="5C916D3D">
                                  <wp:extent cx="2167247" cy="1291851"/>
                                  <wp:effectExtent l="0" t="0" r="5080" b="3810"/>
                                  <wp:docPr id="117" name="Picture 117" descr="https://pubs.ext.vt.edu/2906/2906-1362/L_IMG_fig1.jpg">
                                    <a:hlinkClick xmlns:a="http://schemas.openxmlformats.org/drawingml/2006/main" r:id="rId16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pubs.ext.vt.edu/2906/2906-1362/L_IMG_fig1.jpg">
                                            <a:hlinkClick r:id="rId16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251" cy="12942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7276D" id="Text Box 27713" o:spid="_x0000_s1153" type="#_x0000_t202" style="position:absolute;left:0;text-align:left;margin-left:336.7pt;margin-top:4.5pt;width:188.9pt;height:108.9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A0568C7" wp14:editId="5C916D3D">
                            <wp:extent cx="2167247" cy="1291851"/>
                            <wp:effectExtent l="0" t="0" r="5080" b="3810"/>
                            <wp:docPr id="117" name="Picture 117" descr="https://pubs.ext.vt.edu/2906/2906-1362/L_IMG_fig1.jpg">
                              <a:hlinkClick xmlns:a="http://schemas.openxmlformats.org/drawingml/2006/main" r:id="rId16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pubs.ext.vt.edu/2906/2906-1362/L_IMG_fig1.jpg">
                                      <a:hlinkClick r:id="rId16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251" cy="12942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0B9F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781A099" wp14:editId="12FACC60">
                <wp:simplePos x="0" y="0"/>
                <wp:positionH relativeFrom="margin">
                  <wp:align>left</wp:align>
                </wp:positionH>
                <wp:positionV relativeFrom="paragraph">
                  <wp:posOffset>7068</wp:posOffset>
                </wp:positionV>
                <wp:extent cx="2030598" cy="1262892"/>
                <wp:effectExtent l="0" t="0" r="8255" b="0"/>
                <wp:wrapNone/>
                <wp:docPr id="27715" name="Text Box 2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598" cy="12628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8583D9C" wp14:editId="1C406683">
                                  <wp:extent cx="1620982" cy="1215777"/>
                                  <wp:effectExtent l="0" t="0" r="0" b="3810"/>
                                  <wp:docPr id="119" name="Picture 119" descr="https://s-media-cache-ak0.pinimg.com/736x/00/b7/06/00b7068dcd05bca96dae3c5de6cad6ba.jpg">
                                    <a:hlinkClick xmlns:a="http://schemas.openxmlformats.org/drawingml/2006/main" r:id="rId16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s-media-cache-ak0.pinimg.com/736x/00/b7/06/00b7068dcd05bca96dae3c5de6cad6ba.jpg">
                                            <a:hlinkClick r:id="rId16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9977" cy="1222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A099" id="Text Box 27715" o:spid="_x0000_s1154" type="#_x0000_t202" style="position:absolute;left:0;text-align:left;margin-left:0;margin-top:.55pt;width:159.9pt;height:99.45pt;z-index:252016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8583D9C" wp14:editId="1C406683">
                            <wp:extent cx="1620982" cy="1215777"/>
                            <wp:effectExtent l="0" t="0" r="0" b="3810"/>
                            <wp:docPr id="119" name="Picture 119" descr="https://s-media-cache-ak0.pinimg.com/736x/00/b7/06/00b7068dcd05bca96dae3c5de6cad6ba.jpg">
                              <a:hlinkClick xmlns:a="http://schemas.openxmlformats.org/drawingml/2006/main" r:id="rId16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s-media-cache-ak0.pinimg.com/736x/00/b7/06/00b7068dcd05bca96dae3c5de6cad6ba.jpg">
                                      <a:hlinkClick r:id="rId16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9977" cy="12225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0B9F" w:rsidRDefault="005F0B9F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D09FE90" wp14:editId="73779FFE">
                <wp:simplePos x="0" y="0"/>
                <wp:positionH relativeFrom="column">
                  <wp:posOffset>2074504</wp:posOffset>
                </wp:positionH>
                <wp:positionV relativeFrom="paragraph">
                  <wp:posOffset>5492</wp:posOffset>
                </wp:positionV>
                <wp:extent cx="2030681" cy="926275"/>
                <wp:effectExtent l="0" t="0" r="8255" b="7620"/>
                <wp:wrapNone/>
                <wp:docPr id="27714" name="Text Box 2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681" cy="92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7C1DCC5" wp14:editId="533F48C8">
                                  <wp:extent cx="1679632" cy="855024"/>
                                  <wp:effectExtent l="0" t="0" r="0" b="2540"/>
                                  <wp:docPr id="116" name="Picture 116" descr="http://www.dallasmodelworks.com/products/busch/accessories/189-44001.jpg">
                                    <a:hlinkClick xmlns:a="http://schemas.openxmlformats.org/drawingml/2006/main" r:id="rId17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dallasmodelworks.com/products/busch/accessories/189-44001.jpg">
                                            <a:hlinkClick r:id="rId17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0778" cy="8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FE90" id="Text Box 27714" o:spid="_x0000_s1155" type="#_x0000_t202" style="position:absolute;left:0;text-align:left;margin-left:163.35pt;margin-top:.45pt;width:159.9pt;height:72.9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7C1DCC5" wp14:editId="533F48C8">
                            <wp:extent cx="1679632" cy="855024"/>
                            <wp:effectExtent l="0" t="0" r="0" b="2540"/>
                            <wp:docPr id="116" name="Picture 116" descr="http://www.dallasmodelworks.com/products/busch/accessories/189-44001.jpg">
                              <a:hlinkClick xmlns:a="http://schemas.openxmlformats.org/drawingml/2006/main" r:id="rId17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dallasmodelworks.com/products/busch/accessories/189-44001.jpg">
                                      <a:hlinkClick r:id="rId17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20778" cy="8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0B9F" w:rsidRDefault="005F0B9F" w:rsidP="00581CAB">
      <w:pPr>
        <w:ind w:right="720"/>
        <w:jc w:val="left"/>
        <w:rPr>
          <w:noProof/>
          <w:color w:val="0000FF"/>
        </w:rPr>
      </w:pPr>
    </w:p>
    <w:p w:rsidR="00172492" w:rsidRDefault="00172492" w:rsidP="00581CAB">
      <w:pPr>
        <w:ind w:right="720"/>
        <w:jc w:val="left"/>
        <w:rPr>
          <w:noProof/>
          <w:color w:val="0000FF"/>
        </w:rPr>
      </w:pPr>
    </w:p>
    <w:p w:rsidR="00172492" w:rsidRDefault="00172492" w:rsidP="00581CAB">
      <w:pPr>
        <w:ind w:right="720"/>
        <w:jc w:val="left"/>
        <w:rPr>
          <w:noProof/>
          <w:color w:val="0000FF"/>
        </w:rPr>
      </w:pPr>
    </w:p>
    <w:p w:rsidR="00172492" w:rsidRDefault="00172492" w:rsidP="00581CAB">
      <w:pPr>
        <w:ind w:right="720"/>
        <w:jc w:val="left"/>
        <w:rPr>
          <w:noProof/>
          <w:color w:val="0000FF"/>
        </w:rPr>
      </w:pPr>
    </w:p>
    <w:p w:rsidR="00172492" w:rsidRDefault="008345C1" w:rsidP="00581CAB">
      <w:pPr>
        <w:ind w:right="720"/>
        <w:jc w:val="left"/>
        <w:rPr>
          <w:noProof/>
          <w:color w:val="0000FF"/>
        </w:rPr>
      </w:pPr>
      <w:r w:rsidRPr="008345C1">
        <w:t xml:space="preserve"> </w:t>
      </w:r>
    </w:p>
    <w:p w:rsidR="00172492" w:rsidRDefault="006D5092" w:rsidP="00581CAB">
      <w:pPr>
        <w:ind w:right="720"/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24AB56A" wp14:editId="671E7BD9">
                <wp:simplePos x="0" y="0"/>
                <wp:positionH relativeFrom="column">
                  <wp:posOffset>323042</wp:posOffset>
                </wp:positionH>
                <wp:positionV relativeFrom="paragraph">
                  <wp:posOffset>157480</wp:posOffset>
                </wp:positionV>
                <wp:extent cx="6038602" cy="2553195"/>
                <wp:effectExtent l="0" t="0" r="635" b="0"/>
                <wp:wrapNone/>
                <wp:docPr id="27716" name="Text Box 2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602" cy="2553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65A7DCB" wp14:editId="28989AE1">
                                  <wp:extent cx="5643088" cy="2428504"/>
                                  <wp:effectExtent l="0" t="0" r="0" b="0"/>
                                  <wp:docPr id="27649" name="Picture 27649" descr="http://www.commercial-financing-solutions.com/wp-content/uploads/2015/09/semi-truck-leasing2.jpg">
                                    <a:hlinkClick xmlns:a="http://schemas.openxmlformats.org/drawingml/2006/main" r:id="rId17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commercial-financing-solutions.com/wp-content/uploads/2015/09/semi-truck-leasing2.jpg">
                                            <a:hlinkClick r:id="rId17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7468" cy="2443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56A" id="Text Box 27716" o:spid="_x0000_s1156" type="#_x0000_t202" style="position:absolute;left:0;text-align:left;margin-left:25.45pt;margin-top:12.4pt;width:475.5pt;height:201.0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65A7DCB" wp14:editId="28989AE1">
                            <wp:extent cx="5643088" cy="2428504"/>
                            <wp:effectExtent l="0" t="0" r="0" b="0"/>
                            <wp:docPr id="27649" name="Picture 27649" descr="http://www.commercial-financing-solutions.com/wp-content/uploads/2015/09/semi-truck-leasing2.jpg">
                              <a:hlinkClick xmlns:a="http://schemas.openxmlformats.org/drawingml/2006/main" r:id="rId17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commercial-financing-solutions.com/wp-content/uploads/2015/09/semi-truck-leasing2.jpg">
                                      <a:hlinkClick r:id="rId17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7468" cy="2443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</w:p>
    <w:p w:rsidR="005F0B9F" w:rsidRDefault="005F0B9F" w:rsidP="00581CAB">
      <w:pPr>
        <w:ind w:right="7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089DC31" wp14:editId="53D13671">
                <wp:simplePos x="0" y="0"/>
                <wp:positionH relativeFrom="page">
                  <wp:align>right</wp:align>
                </wp:positionH>
                <wp:positionV relativeFrom="paragraph">
                  <wp:posOffset>13096</wp:posOffset>
                </wp:positionV>
                <wp:extent cx="7076737" cy="24955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737" cy="2495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5E067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The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 very next day </w:t>
                            </w:r>
                          </w:p>
                          <w:p w:rsidR="00E05D54" w:rsidRDefault="00E05D54" w:rsidP="005E067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trucks</w:t>
                            </w: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 arrived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colorful </w:t>
                            </w: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and white.</w:t>
                            </w:r>
                          </w:p>
                          <w:p w:rsidR="00E05D54" w:rsidRPr="00C40C80" w:rsidRDefault="00E05D54" w:rsidP="00C82132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It was quite a sight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 day and night</w:t>
                            </w: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.</w:t>
                            </w:r>
                          </w:p>
                          <w:p w:rsidR="00E05D54" w:rsidRDefault="00E05D54" w:rsidP="005E067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Long lines of all kinds.</w:t>
                            </w:r>
                          </w:p>
                          <w:p w:rsidR="00E05D54" w:rsidRDefault="00E05D54" w:rsidP="005E067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Under the gun they unloaded until there was none. It got very still as the beets went to the sugar mill.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DC31" id="Text Box 34" o:spid="_x0000_s1157" type="#_x0000_t202" style="position:absolute;left:0;text-align:left;margin-left:506pt;margin-top:1.05pt;width:557.2pt;height:196.5pt;z-index:251840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" fillcolor="white [3201]" stroked="f" strokeweight=".5pt">
                <v:textbox>
                  <w:txbxContent>
                    <w:p w:rsidR="00E05D54" w:rsidRDefault="00E05D54" w:rsidP="005E0677">
                      <w:pPr>
                        <w:spacing w:line="240" w:lineRule="auto"/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The</w:t>
                      </w: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 very next day </w:t>
                      </w:r>
                    </w:p>
                    <w:p w:rsidR="00E05D54" w:rsidRDefault="00E05D54" w:rsidP="005E0677">
                      <w:pPr>
                        <w:spacing w:line="240" w:lineRule="auto"/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trucks</w:t>
                      </w: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 arrived </w:t>
                      </w: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colorful </w:t>
                      </w: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and white.</w:t>
                      </w:r>
                    </w:p>
                    <w:p w:rsidR="00E05D54" w:rsidRPr="00C40C80" w:rsidRDefault="00E05D54" w:rsidP="00C82132">
                      <w:pPr>
                        <w:spacing w:line="240" w:lineRule="auto"/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It was quite a sight</w:t>
                      </w: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 day and night</w:t>
                      </w: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.</w:t>
                      </w:r>
                    </w:p>
                    <w:p w:rsidR="00E05D54" w:rsidRDefault="00E05D54" w:rsidP="005E0677">
                      <w:pPr>
                        <w:spacing w:line="240" w:lineRule="auto"/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Long lines of all kinds.</w:t>
                      </w:r>
                    </w:p>
                    <w:p w:rsidR="00E05D54" w:rsidRDefault="00E05D54" w:rsidP="005E0677">
                      <w:pPr>
                        <w:spacing w:line="240" w:lineRule="auto"/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Under the gun they unloaded until there was none. It got very still as the beets went to the sugar mill.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7534D" w:rsidRDefault="008345C1" w:rsidP="00581CAB">
      <w:pPr>
        <w:ind w:right="720"/>
        <w:jc w:val="left"/>
      </w:pPr>
      <w:r w:rsidRPr="008345C1">
        <w:t xml:space="preserve">     </w:t>
      </w:r>
    </w:p>
    <w:p w:rsidR="00632902" w:rsidRDefault="00632902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915598" w:rsidRDefault="00915598" w:rsidP="00581CAB">
      <w:pPr>
        <w:ind w:right="720"/>
        <w:jc w:val="left"/>
      </w:pPr>
    </w:p>
    <w:p w:rsidR="00166ABD" w:rsidRDefault="00166ABD" w:rsidP="00581CAB">
      <w:pPr>
        <w:ind w:right="720"/>
        <w:jc w:val="left"/>
      </w:pPr>
    </w:p>
    <w:p w:rsidR="00C73295" w:rsidRDefault="007E76B3" w:rsidP="007E76B3">
      <w:pPr>
        <w:ind w:right="720" w:firstLine="720"/>
        <w:rPr>
          <w:noProof/>
          <w:color w:val="0000FF"/>
        </w:rPr>
      </w:pPr>
      <w:r>
        <w:rPr>
          <w:color w:val="0070C0"/>
          <w:sz w:val="52"/>
          <w:szCs w:val="52"/>
        </w:rPr>
        <w:t xml:space="preserve"> </w:t>
      </w:r>
      <w:r w:rsidR="00482AE3" w:rsidRPr="00482AE3">
        <w:rPr>
          <w:noProof/>
          <w:color w:val="0000FF"/>
        </w:rPr>
        <w:t xml:space="preserve"> </w:t>
      </w:r>
    </w:p>
    <w:p w:rsidR="00041866" w:rsidRDefault="00041866" w:rsidP="007E76B3">
      <w:pPr>
        <w:ind w:right="720" w:firstLine="720"/>
        <w:rPr>
          <w:noProof/>
          <w:color w:val="0000FF"/>
        </w:rPr>
      </w:pPr>
    </w:p>
    <w:p w:rsidR="00041866" w:rsidRDefault="00041866" w:rsidP="007E76B3">
      <w:pPr>
        <w:ind w:right="720" w:firstLine="720"/>
        <w:rPr>
          <w:noProof/>
          <w:color w:val="0000FF"/>
        </w:rPr>
      </w:pPr>
    </w:p>
    <w:p w:rsidR="00041866" w:rsidRDefault="00041866" w:rsidP="007E76B3">
      <w:pPr>
        <w:ind w:right="720" w:firstLine="720"/>
        <w:rPr>
          <w:noProof/>
          <w:color w:val="0000FF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8ADC117" wp14:editId="3CD58B70">
                <wp:simplePos x="0" y="0"/>
                <wp:positionH relativeFrom="margin">
                  <wp:posOffset>1000125</wp:posOffset>
                </wp:positionH>
                <wp:positionV relativeFrom="paragraph">
                  <wp:posOffset>237490</wp:posOffset>
                </wp:positionV>
                <wp:extent cx="4581525" cy="3400425"/>
                <wp:effectExtent l="0" t="0" r="9525" b="9525"/>
                <wp:wrapNone/>
                <wp:docPr id="27717" name="Text Box 2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3400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041866" w:rsidP="000418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994491B" wp14:editId="48C596EE">
                                  <wp:extent cx="4161088" cy="2990850"/>
                                  <wp:effectExtent l="0" t="0" r="0" b="0"/>
                                  <wp:docPr id="1129" name="Picture 1129" descr="http://1c.abbyy.ua/upload/blog/487/Happy-farmer-2.jpg">
                                    <a:hlinkClick xmlns:a="http://schemas.openxmlformats.org/drawingml/2006/main" r:id="rId17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1c.abbyy.ua/upload/blog/487/Happy-farmer-2.jpg">
                                            <a:hlinkClick r:id="rId17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8123" cy="30821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DC117" id="Text Box 27717" o:spid="_x0000_s1158" type="#_x0000_t202" style="position:absolute;left:0;text-align:left;margin-left:78.75pt;margin-top:18.7pt;width:360.75pt;height:267.7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" fillcolor="white [3201]" stroked="f" strokeweight=".5pt">
                <v:textbox>
                  <w:txbxContent>
                    <w:p w:rsidR="00E05D54" w:rsidRDefault="00041866" w:rsidP="00041866">
                      <w:pPr>
                        <w:jc w:val="center"/>
                      </w:pP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994491B" wp14:editId="48C596EE">
                            <wp:extent cx="4161088" cy="2990850"/>
                            <wp:effectExtent l="0" t="0" r="0" b="0"/>
                            <wp:docPr id="1129" name="Picture 1129" descr="http://1c.abbyy.ua/upload/blog/487/Happy-farmer-2.jpg">
                              <a:hlinkClick xmlns:a="http://schemas.openxmlformats.org/drawingml/2006/main" r:id="rId17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1c.abbyy.ua/upload/blog/487/Happy-farmer-2.jpg">
                                      <a:hlinkClick r:id="rId17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8123" cy="30821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0B9F" w:rsidRDefault="005F0B9F" w:rsidP="007E76B3">
      <w:pPr>
        <w:ind w:right="720" w:firstLine="720"/>
        <w:rPr>
          <w:color w:val="0070C0"/>
          <w:sz w:val="52"/>
          <w:szCs w:val="52"/>
        </w:rPr>
      </w:pPr>
    </w:p>
    <w:p w:rsidR="005F0B9F" w:rsidRDefault="005F0B9F" w:rsidP="007E76B3">
      <w:pPr>
        <w:ind w:right="720" w:firstLine="720"/>
        <w:rPr>
          <w:color w:val="0070C0"/>
          <w:sz w:val="52"/>
          <w:szCs w:val="52"/>
        </w:rPr>
      </w:pPr>
    </w:p>
    <w:p w:rsidR="005F0B9F" w:rsidRDefault="005F0B9F" w:rsidP="007E76B3">
      <w:pPr>
        <w:ind w:right="720" w:firstLine="720"/>
        <w:rPr>
          <w:color w:val="0070C0"/>
          <w:sz w:val="52"/>
          <w:szCs w:val="52"/>
        </w:rPr>
      </w:pPr>
    </w:p>
    <w:p w:rsidR="005F0B9F" w:rsidRDefault="005F0B9F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2AB9C50" wp14:editId="3C989A21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5819775" cy="2676525"/>
                <wp:effectExtent l="0" t="0" r="9525" b="9525"/>
                <wp:wrapNone/>
                <wp:docPr id="27719" name="Text Box 2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2676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Pr="00041866" w:rsidRDefault="00E05D54" w:rsidP="005E0677">
                            <w:pPr>
                              <w:spacing w:line="240" w:lineRule="auto"/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</w:pPr>
                            <w:r w:rsidRPr="00041866"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  <w:t>The farmer said “yippie ki yah.”</w:t>
                            </w:r>
                          </w:p>
                          <w:p w:rsidR="00E05D54" w:rsidRPr="00041866" w:rsidRDefault="00E05D54" w:rsidP="005E0677">
                            <w:pPr>
                              <w:spacing w:line="240" w:lineRule="auto"/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</w:pPr>
                            <w:r w:rsidRPr="00041866"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  <w:t>Then millions said “horray.</w:t>
                            </w:r>
                          </w:p>
                          <w:p w:rsidR="00E05D54" w:rsidRPr="00041866" w:rsidRDefault="00E05D54" w:rsidP="005E0677">
                            <w:pPr>
                              <w:spacing w:line="240" w:lineRule="auto"/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</w:pPr>
                            <w:r w:rsidRPr="00041866">
                              <w:rPr>
                                <w:rFonts w:ascii="Lucida Handwriting" w:hAnsi="Lucida Handwriting"/>
                                <w:b/>
                                <w:sz w:val="56"/>
                                <w:szCs w:val="56"/>
                              </w:rPr>
                              <w:t>We have saved the day.”</w:t>
                            </w:r>
                          </w:p>
                          <w:p w:rsidR="00041866" w:rsidRDefault="00041866" w:rsidP="005E0677">
                            <w:pPr>
                              <w:spacing w:line="240" w:lineRule="auto"/>
                              <w:rPr>
                                <w:rFonts w:ascii="Lucida Handwriting" w:hAnsi="Lucida Handwriting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041866" w:rsidRPr="003E2B0F" w:rsidRDefault="00041866" w:rsidP="005E0677">
                            <w:pPr>
                              <w:spacing w:line="240" w:lineRule="auto"/>
                              <w:rPr>
                                <w:rFonts w:ascii="Lucida Handwriting" w:hAnsi="Lucida Handwriting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9C50" id="Text Box 27719" o:spid="_x0000_s1159" type="#_x0000_t202" style="position:absolute;left:0;text-align:left;margin-left:407.05pt;margin-top:1.05pt;width:458.25pt;height:210.75pt;z-index:252020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" fillcolor="white [3201]" stroked="f" strokeweight=".5pt">
                <v:textbox>
                  <w:txbxContent>
                    <w:p w:rsidR="00E05D54" w:rsidRPr="00041866" w:rsidRDefault="00E05D54" w:rsidP="005E0677">
                      <w:pPr>
                        <w:spacing w:line="240" w:lineRule="auto"/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</w:pPr>
                      <w:r w:rsidRPr="00041866"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  <w:t>The farmer said “yippie ki yah.”</w:t>
                      </w:r>
                    </w:p>
                    <w:p w:rsidR="00E05D54" w:rsidRPr="00041866" w:rsidRDefault="00E05D54" w:rsidP="005E0677">
                      <w:pPr>
                        <w:spacing w:line="240" w:lineRule="auto"/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</w:pPr>
                      <w:r w:rsidRPr="00041866"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  <w:t>Then millions said “horray.</w:t>
                      </w:r>
                    </w:p>
                    <w:p w:rsidR="00E05D54" w:rsidRPr="00041866" w:rsidRDefault="00E05D54" w:rsidP="005E0677">
                      <w:pPr>
                        <w:spacing w:line="240" w:lineRule="auto"/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</w:pPr>
                      <w:r w:rsidRPr="00041866">
                        <w:rPr>
                          <w:rFonts w:ascii="Lucida Handwriting" w:hAnsi="Lucida Handwriting"/>
                          <w:b/>
                          <w:sz w:val="56"/>
                          <w:szCs w:val="56"/>
                        </w:rPr>
                        <w:t>We have saved the day.”</w:t>
                      </w:r>
                    </w:p>
                    <w:p w:rsidR="00041866" w:rsidRDefault="00041866" w:rsidP="005E0677">
                      <w:pPr>
                        <w:spacing w:line="240" w:lineRule="auto"/>
                        <w:rPr>
                          <w:rFonts w:ascii="Lucida Handwriting" w:hAnsi="Lucida Handwriting"/>
                          <w:b/>
                          <w:sz w:val="40"/>
                          <w:szCs w:val="40"/>
                        </w:rPr>
                      </w:pPr>
                    </w:p>
                    <w:p w:rsidR="00041866" w:rsidRPr="003E2B0F" w:rsidRDefault="00041866" w:rsidP="005E0677">
                      <w:pPr>
                        <w:spacing w:line="240" w:lineRule="auto"/>
                        <w:rPr>
                          <w:rFonts w:ascii="Lucida Handwriting" w:hAnsi="Lucida Handwriting"/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041866" w:rsidRDefault="00041866" w:rsidP="007E76B3">
      <w:pPr>
        <w:ind w:right="720" w:firstLine="720"/>
        <w:rPr>
          <w:color w:val="0070C0"/>
          <w:sz w:val="52"/>
          <w:szCs w:val="52"/>
        </w:rPr>
      </w:pPr>
    </w:p>
    <w:p w:rsidR="005E0677" w:rsidRDefault="005E0677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5C5BF86" wp14:editId="7E514108">
                <wp:simplePos x="0" y="0"/>
                <wp:positionH relativeFrom="margin">
                  <wp:align>right</wp:align>
                </wp:positionH>
                <wp:positionV relativeFrom="paragraph">
                  <wp:posOffset>238125</wp:posOffset>
                </wp:positionV>
                <wp:extent cx="6705600" cy="4086225"/>
                <wp:effectExtent l="0" t="0" r="0" b="9525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0" cy="408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 w:rsidP="003E2B0F">
                            <w:pPr>
                              <w:shd w:val="clear" w:color="auto" w:fill="FF0000"/>
                              <w:spacing w:line="240" w:lineRule="auto"/>
                              <w:ind w:left="360" w:firstLine="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word went out</w:t>
                            </w:r>
                          </w:p>
                          <w:p w:rsidR="00E05D54" w:rsidRDefault="00E05D54" w:rsidP="003E2B0F">
                            <w:pPr>
                              <w:shd w:val="clear" w:color="auto" w:fill="FF0000"/>
                              <w:spacing w:line="240" w:lineRule="auto"/>
                              <w:ind w:left="360" w:firstLine="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Millions and millions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gave a shout.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5BF86" id="Text Box 685" o:spid="_x0000_s1160" type="#_x0000_t202" style="position:absolute;left:0;text-align:left;margin-left:476.8pt;margin-top:18.75pt;width:528pt;height:321.75pt;z-index:251832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" fillcolor="white [3201]" stroked="f" strokeweight=".5pt">
                <v:textbox>
                  <w:txbxContent>
                    <w:p w:rsidR="00E05D54" w:rsidRDefault="00E05D54" w:rsidP="003E2B0F">
                      <w:pPr>
                        <w:shd w:val="clear" w:color="auto" w:fill="FF0000"/>
                        <w:spacing w:line="240" w:lineRule="auto"/>
                        <w:ind w:left="360" w:firstLine="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The word went out</w:t>
                      </w:r>
                    </w:p>
                    <w:p w:rsidR="00E05D54" w:rsidRDefault="00E05D54" w:rsidP="003E2B0F">
                      <w:pPr>
                        <w:shd w:val="clear" w:color="auto" w:fill="FF0000"/>
                        <w:spacing w:line="240" w:lineRule="auto"/>
                        <w:ind w:left="360" w:firstLine="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Millions and millions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gave a shout.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0677" w:rsidRDefault="005E0677" w:rsidP="007E76B3">
      <w:pPr>
        <w:ind w:right="720" w:firstLine="720"/>
        <w:rPr>
          <w:color w:val="0070C0"/>
          <w:sz w:val="52"/>
          <w:szCs w:val="52"/>
        </w:rPr>
      </w:pPr>
    </w:p>
    <w:p w:rsidR="005E0677" w:rsidRDefault="00E161E1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16950C5" wp14:editId="704C7EEA">
                <wp:simplePos x="0" y="0"/>
                <wp:positionH relativeFrom="column">
                  <wp:posOffset>600075</wp:posOffset>
                </wp:positionH>
                <wp:positionV relativeFrom="paragraph">
                  <wp:posOffset>231775</wp:posOffset>
                </wp:positionV>
                <wp:extent cx="4943475" cy="2933700"/>
                <wp:effectExtent l="0" t="0" r="9525" b="0"/>
                <wp:wrapNone/>
                <wp:docPr id="27722" name="Text Box 2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293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D54" w:rsidRDefault="00E05D5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1DD90F0" wp14:editId="1C0E066E">
                                  <wp:extent cx="4591793" cy="3443845"/>
                                  <wp:effectExtent l="0" t="0" r="0" b="4445"/>
                                  <wp:docPr id="27723" name="Picture 27723" descr="https://c2.staticflickr.com/2/1314/718618057_e29e505acb_b.jpg">
                                    <a:hlinkClick xmlns:a="http://schemas.openxmlformats.org/drawingml/2006/main" r:id="rId17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c2.staticflickr.com/2/1314/718618057_e29e505acb_b.jpg">
                                            <a:hlinkClick r:id="rId17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6329" cy="34622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50C5" id="Text Box 27722" o:spid="_x0000_s1161" type="#_x0000_t202" style="position:absolute;left:0;text-align:left;margin-left:47.25pt;margin-top:18.25pt;width:389.25pt;height:231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" fillcolor="white [3201]" stroked="f" strokeweight=".5pt">
                <v:textbox>
                  <w:txbxContent>
                    <w:p w:rsidR="00E05D54" w:rsidRDefault="00E05D5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1DD90F0" wp14:editId="1C0E066E">
                            <wp:extent cx="4591793" cy="3443845"/>
                            <wp:effectExtent l="0" t="0" r="0" b="4445"/>
                            <wp:docPr id="27723" name="Picture 27723" descr="https://c2.staticflickr.com/2/1314/718618057_e29e505acb_b.jpg">
                              <a:hlinkClick xmlns:a="http://schemas.openxmlformats.org/drawingml/2006/main" r:id="rId17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c2.staticflickr.com/2/1314/718618057_e29e505acb_b.jpg">
                                      <a:hlinkClick r:id="rId17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6329" cy="34622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2B0F" w:rsidRPr="003E2B0F">
        <w:rPr>
          <w:noProof/>
          <w:color w:val="0000FF"/>
        </w:rPr>
        <w:t xml:space="preserve"> </w:t>
      </w: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446B73" w:rsidRDefault="00446B73" w:rsidP="006A0FD6">
      <w:pPr>
        <w:pStyle w:val="Chapterheads"/>
      </w:pPr>
    </w:p>
    <w:p w:rsidR="008057DA" w:rsidRPr="008057DA" w:rsidRDefault="008057DA" w:rsidP="006A0FD6">
      <w:pPr>
        <w:pStyle w:val="Chapterheads"/>
        <w:rPr>
          <w:noProof/>
          <w:color w:val="FF0000"/>
          <w:sz w:val="72"/>
          <w:szCs w:val="72"/>
        </w:rPr>
      </w:pPr>
      <w:bookmarkStart w:id="0" w:name="_GoBack"/>
      <w:bookmarkEnd w:id="0"/>
      <w:r w:rsidRPr="008057DA">
        <w:rPr>
          <w:noProof/>
          <w:color w:val="FF0000"/>
          <w:sz w:val="72"/>
          <w:szCs w:val="72"/>
        </w:rPr>
        <w:t>Even Amelia’s family.</w:t>
      </w:r>
    </w:p>
    <w:p w:rsidR="008057DA" w:rsidRDefault="008057DA" w:rsidP="006A0FD6">
      <w:pPr>
        <w:pStyle w:val="Chapterheads"/>
      </w:pPr>
      <w:r w:rsidRPr="00290F47">
        <w:rPr>
          <w:noProof/>
          <w:sz w:val="56"/>
          <w:szCs w:val="56"/>
        </w:rPr>
        <w:drawing>
          <wp:inline distT="0" distB="0" distL="0" distR="0" wp14:anchorId="2F8148AE" wp14:editId="0DCE0578">
            <wp:extent cx="3913188" cy="2590800"/>
            <wp:effectExtent l="0" t="0" r="0" b="0"/>
            <wp:docPr id="692" name="Picture 692" descr="C:\Users\Beach_000\Pictures\My Pictures\joe camera\familyphoto2MA28832364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ach_000\Pictures\My Pictures\joe camera\familyphoto2MA28832364-0001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785" cy="26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DEF" w:rsidRDefault="003E2B0F" w:rsidP="00446B73">
      <w:pPr>
        <w:shd w:val="clear" w:color="auto" w:fill="FFC000"/>
        <w:jc w:val="center"/>
        <w:rPr>
          <w:sz w:val="52"/>
          <w:szCs w:val="52"/>
        </w:rPr>
      </w:pPr>
      <w:r w:rsidRPr="003E2B0F">
        <w:t xml:space="preserve"> </w:t>
      </w:r>
      <w:r w:rsidR="00446B73" w:rsidRPr="00830A4E">
        <w:rPr>
          <w:b/>
          <w:sz w:val="72"/>
          <w:szCs w:val="72"/>
        </w:rPr>
        <w:t>“</w:t>
      </w:r>
      <w:r w:rsidR="00446B73">
        <w:rPr>
          <w:b/>
          <w:sz w:val="72"/>
          <w:szCs w:val="72"/>
        </w:rPr>
        <w:t>Happy Halloween</w:t>
      </w:r>
      <w:r w:rsidR="003E1DEF">
        <w:rPr>
          <w:b/>
          <w:sz w:val="72"/>
          <w:szCs w:val="72"/>
        </w:rPr>
        <w:t xml:space="preserve"> Amelia”</w:t>
      </w:r>
    </w:p>
    <w:sectPr w:rsidR="003E1DEF" w:rsidSect="002F3125">
      <w:footerReference w:type="even" r:id="rId180"/>
      <w:footerReference w:type="default" r:id="rId181"/>
      <w:footerReference w:type="first" r:id="rId182"/>
      <w:pgSz w:w="12240" w:h="15840" w:code="1"/>
      <w:pgMar w:top="720" w:right="1152" w:bottom="1080" w:left="108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06BE" w:rsidRDefault="008506BE" w:rsidP="00923B0C">
      <w:r>
        <w:separator/>
      </w:r>
    </w:p>
  </w:endnote>
  <w:endnote w:type="continuationSeparator" w:id="0">
    <w:p w:rsidR="008506BE" w:rsidRDefault="008506BE" w:rsidP="00923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D54" w:rsidRDefault="00E05D54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E05D54" w:rsidRDefault="00E05D54" w:rsidP="00923B0C">
    <w:pPr>
      <w:pStyle w:val="Footer"/>
      <w:rPr>
        <w:rStyle w:val="PageNumber"/>
      </w:rPr>
    </w:pPr>
  </w:p>
  <w:p w:rsidR="00E05D54" w:rsidRDefault="00E05D54" w:rsidP="00923B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D54" w:rsidRDefault="00E05D54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5284E">
      <w:rPr>
        <w:rStyle w:val="PageNumber"/>
        <w:noProof/>
      </w:rPr>
      <w:t>31</w:t>
    </w:r>
    <w:r>
      <w:rPr>
        <w:rStyle w:val="PageNumber"/>
      </w:rPr>
      <w:fldChar w:fldCharType="end"/>
    </w:r>
  </w:p>
  <w:p w:rsidR="00E05D54" w:rsidRDefault="00E05D54" w:rsidP="00B52AD7">
    <w:pPr>
      <w:pStyle w:val="Footer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5D54" w:rsidRDefault="00E05D54" w:rsidP="00831C1D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06BE" w:rsidRDefault="008506BE" w:rsidP="00923B0C">
      <w:r>
        <w:separator/>
      </w:r>
    </w:p>
  </w:footnote>
  <w:footnote w:type="continuationSeparator" w:id="0">
    <w:p w:rsidR="008506BE" w:rsidRDefault="008506BE" w:rsidP="00923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B746E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1465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2CA22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06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7163B2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5436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8E3E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4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7823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4639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7E42B4"/>
    <w:multiLevelType w:val="hybridMultilevel"/>
    <w:tmpl w:val="8E2C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243E05"/>
    <w:multiLevelType w:val="hybridMultilevel"/>
    <w:tmpl w:val="9BFA64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63100A2"/>
    <w:multiLevelType w:val="hybridMultilevel"/>
    <w:tmpl w:val="CD26A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124AFE"/>
    <w:multiLevelType w:val="hybridMultilevel"/>
    <w:tmpl w:val="CF105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2D"/>
    <w:rsid w:val="0000158F"/>
    <w:rsid w:val="00001A67"/>
    <w:rsid w:val="0000724E"/>
    <w:rsid w:val="00013A7D"/>
    <w:rsid w:val="00014699"/>
    <w:rsid w:val="00024A60"/>
    <w:rsid w:val="000314BC"/>
    <w:rsid w:val="0003417B"/>
    <w:rsid w:val="0004094A"/>
    <w:rsid w:val="00041302"/>
    <w:rsid w:val="00041866"/>
    <w:rsid w:val="00042487"/>
    <w:rsid w:val="00043844"/>
    <w:rsid w:val="00045D7E"/>
    <w:rsid w:val="00060C11"/>
    <w:rsid w:val="00061CAA"/>
    <w:rsid w:val="000628E9"/>
    <w:rsid w:val="00073761"/>
    <w:rsid w:val="00073F2C"/>
    <w:rsid w:val="00074DA5"/>
    <w:rsid w:val="00074E6B"/>
    <w:rsid w:val="0008265A"/>
    <w:rsid w:val="00082B44"/>
    <w:rsid w:val="00084DB0"/>
    <w:rsid w:val="000869C5"/>
    <w:rsid w:val="0008727A"/>
    <w:rsid w:val="00087D6D"/>
    <w:rsid w:val="000909C0"/>
    <w:rsid w:val="000917D7"/>
    <w:rsid w:val="000918FF"/>
    <w:rsid w:val="00092D4A"/>
    <w:rsid w:val="000A0399"/>
    <w:rsid w:val="000A1FBA"/>
    <w:rsid w:val="000A43E8"/>
    <w:rsid w:val="000A7E96"/>
    <w:rsid w:val="000B2DE5"/>
    <w:rsid w:val="000B3130"/>
    <w:rsid w:val="000B4B29"/>
    <w:rsid w:val="000C210B"/>
    <w:rsid w:val="000C3338"/>
    <w:rsid w:val="000D5918"/>
    <w:rsid w:val="000E0F3F"/>
    <w:rsid w:val="000E28F9"/>
    <w:rsid w:val="000E3746"/>
    <w:rsid w:val="000F2DC9"/>
    <w:rsid w:val="000F6ABD"/>
    <w:rsid w:val="00101B72"/>
    <w:rsid w:val="00103A80"/>
    <w:rsid w:val="001135F3"/>
    <w:rsid w:val="00113B98"/>
    <w:rsid w:val="001141C9"/>
    <w:rsid w:val="00115823"/>
    <w:rsid w:val="0011684C"/>
    <w:rsid w:val="00124A6D"/>
    <w:rsid w:val="00125D90"/>
    <w:rsid w:val="001312A7"/>
    <w:rsid w:val="001321E9"/>
    <w:rsid w:val="0013466B"/>
    <w:rsid w:val="00142A08"/>
    <w:rsid w:val="00142D7C"/>
    <w:rsid w:val="00146A98"/>
    <w:rsid w:val="00151D2D"/>
    <w:rsid w:val="00152F9A"/>
    <w:rsid w:val="0016341A"/>
    <w:rsid w:val="00166ABD"/>
    <w:rsid w:val="00172492"/>
    <w:rsid w:val="00175496"/>
    <w:rsid w:val="00176682"/>
    <w:rsid w:val="00180BA8"/>
    <w:rsid w:val="00183B8F"/>
    <w:rsid w:val="00187954"/>
    <w:rsid w:val="001A54B7"/>
    <w:rsid w:val="001A69E0"/>
    <w:rsid w:val="001A7C6B"/>
    <w:rsid w:val="001B46E0"/>
    <w:rsid w:val="001B565D"/>
    <w:rsid w:val="001D1F77"/>
    <w:rsid w:val="001D46A8"/>
    <w:rsid w:val="001E028F"/>
    <w:rsid w:val="001E3CFB"/>
    <w:rsid w:val="001E4817"/>
    <w:rsid w:val="001F0779"/>
    <w:rsid w:val="001F0CBC"/>
    <w:rsid w:val="0021387D"/>
    <w:rsid w:val="00225C2A"/>
    <w:rsid w:val="00235720"/>
    <w:rsid w:val="00236E56"/>
    <w:rsid w:val="00243FFE"/>
    <w:rsid w:val="00244557"/>
    <w:rsid w:val="00247130"/>
    <w:rsid w:val="00262F44"/>
    <w:rsid w:val="00264F90"/>
    <w:rsid w:val="00266A80"/>
    <w:rsid w:val="00270E5E"/>
    <w:rsid w:val="002738BB"/>
    <w:rsid w:val="002776A5"/>
    <w:rsid w:val="00285ADD"/>
    <w:rsid w:val="00287A0D"/>
    <w:rsid w:val="00290B66"/>
    <w:rsid w:val="00291AAC"/>
    <w:rsid w:val="002A5FF5"/>
    <w:rsid w:val="002B2B11"/>
    <w:rsid w:val="002B3294"/>
    <w:rsid w:val="002B5BAD"/>
    <w:rsid w:val="002C01DB"/>
    <w:rsid w:val="002C3183"/>
    <w:rsid w:val="002C4E24"/>
    <w:rsid w:val="002C75C1"/>
    <w:rsid w:val="002D029B"/>
    <w:rsid w:val="002D302C"/>
    <w:rsid w:val="002D4E6D"/>
    <w:rsid w:val="002D4F19"/>
    <w:rsid w:val="002D555B"/>
    <w:rsid w:val="002D6663"/>
    <w:rsid w:val="002D7F76"/>
    <w:rsid w:val="002E6B9C"/>
    <w:rsid w:val="002F1122"/>
    <w:rsid w:val="002F19E7"/>
    <w:rsid w:val="002F3125"/>
    <w:rsid w:val="003009FF"/>
    <w:rsid w:val="00301640"/>
    <w:rsid w:val="00303BFD"/>
    <w:rsid w:val="003119B4"/>
    <w:rsid w:val="003140C1"/>
    <w:rsid w:val="003239A4"/>
    <w:rsid w:val="00325B24"/>
    <w:rsid w:val="003328A8"/>
    <w:rsid w:val="00335A6A"/>
    <w:rsid w:val="00340A2D"/>
    <w:rsid w:val="0034173B"/>
    <w:rsid w:val="003439FF"/>
    <w:rsid w:val="00345236"/>
    <w:rsid w:val="00346F72"/>
    <w:rsid w:val="00350AB1"/>
    <w:rsid w:val="00350CDB"/>
    <w:rsid w:val="003532C0"/>
    <w:rsid w:val="00366EA1"/>
    <w:rsid w:val="00367B1C"/>
    <w:rsid w:val="00370145"/>
    <w:rsid w:val="003701A0"/>
    <w:rsid w:val="00370FA6"/>
    <w:rsid w:val="0037257B"/>
    <w:rsid w:val="00373E5C"/>
    <w:rsid w:val="00377636"/>
    <w:rsid w:val="00382F3A"/>
    <w:rsid w:val="003A02DE"/>
    <w:rsid w:val="003A2F66"/>
    <w:rsid w:val="003A3DA4"/>
    <w:rsid w:val="003A72E3"/>
    <w:rsid w:val="003B0768"/>
    <w:rsid w:val="003B2F94"/>
    <w:rsid w:val="003B4081"/>
    <w:rsid w:val="003B6379"/>
    <w:rsid w:val="003C47F9"/>
    <w:rsid w:val="003C71C9"/>
    <w:rsid w:val="003D3AA5"/>
    <w:rsid w:val="003D3C66"/>
    <w:rsid w:val="003D48E9"/>
    <w:rsid w:val="003D5BF6"/>
    <w:rsid w:val="003D6F83"/>
    <w:rsid w:val="003E1DEF"/>
    <w:rsid w:val="003E2B0F"/>
    <w:rsid w:val="003E67B0"/>
    <w:rsid w:val="003F0E98"/>
    <w:rsid w:val="003F3D73"/>
    <w:rsid w:val="003F417F"/>
    <w:rsid w:val="003F56EC"/>
    <w:rsid w:val="00413C5A"/>
    <w:rsid w:val="00420259"/>
    <w:rsid w:val="00420B11"/>
    <w:rsid w:val="004271B6"/>
    <w:rsid w:val="00431BE4"/>
    <w:rsid w:val="004367BB"/>
    <w:rsid w:val="00436CE3"/>
    <w:rsid w:val="004420E5"/>
    <w:rsid w:val="00443F6F"/>
    <w:rsid w:val="0044515F"/>
    <w:rsid w:val="00445F6C"/>
    <w:rsid w:val="00446B73"/>
    <w:rsid w:val="00453059"/>
    <w:rsid w:val="00455899"/>
    <w:rsid w:val="00457EF9"/>
    <w:rsid w:val="0046188C"/>
    <w:rsid w:val="0046343A"/>
    <w:rsid w:val="00464146"/>
    <w:rsid w:val="00466DDE"/>
    <w:rsid w:val="00471B97"/>
    <w:rsid w:val="0047293C"/>
    <w:rsid w:val="0047558D"/>
    <w:rsid w:val="00476B2D"/>
    <w:rsid w:val="004807A8"/>
    <w:rsid w:val="0048295A"/>
    <w:rsid w:val="00482AE3"/>
    <w:rsid w:val="00496B1A"/>
    <w:rsid w:val="004A3988"/>
    <w:rsid w:val="004A41C0"/>
    <w:rsid w:val="004B24F5"/>
    <w:rsid w:val="004B6449"/>
    <w:rsid w:val="004B6EAD"/>
    <w:rsid w:val="004C4D9B"/>
    <w:rsid w:val="004D053B"/>
    <w:rsid w:val="004D37F2"/>
    <w:rsid w:val="004D3FF8"/>
    <w:rsid w:val="004D5892"/>
    <w:rsid w:val="004E03A4"/>
    <w:rsid w:val="004E07FA"/>
    <w:rsid w:val="004E2BA8"/>
    <w:rsid w:val="004F53A7"/>
    <w:rsid w:val="004F57AC"/>
    <w:rsid w:val="004F5D8A"/>
    <w:rsid w:val="0050010F"/>
    <w:rsid w:val="00501507"/>
    <w:rsid w:val="00502196"/>
    <w:rsid w:val="005024F7"/>
    <w:rsid w:val="005036F7"/>
    <w:rsid w:val="00512F5E"/>
    <w:rsid w:val="0051567C"/>
    <w:rsid w:val="00516DB9"/>
    <w:rsid w:val="00520F25"/>
    <w:rsid w:val="005237E5"/>
    <w:rsid w:val="00527343"/>
    <w:rsid w:val="0053107E"/>
    <w:rsid w:val="005327D8"/>
    <w:rsid w:val="005331F1"/>
    <w:rsid w:val="005348B0"/>
    <w:rsid w:val="005402DD"/>
    <w:rsid w:val="00543B28"/>
    <w:rsid w:val="00545FEF"/>
    <w:rsid w:val="0055150B"/>
    <w:rsid w:val="005518B4"/>
    <w:rsid w:val="0055273F"/>
    <w:rsid w:val="0056513F"/>
    <w:rsid w:val="00565A1C"/>
    <w:rsid w:val="00566097"/>
    <w:rsid w:val="0056653D"/>
    <w:rsid w:val="005671FB"/>
    <w:rsid w:val="00567252"/>
    <w:rsid w:val="00581CAB"/>
    <w:rsid w:val="00584528"/>
    <w:rsid w:val="005900BC"/>
    <w:rsid w:val="005938CC"/>
    <w:rsid w:val="00593F86"/>
    <w:rsid w:val="00595145"/>
    <w:rsid w:val="00596FB0"/>
    <w:rsid w:val="00597492"/>
    <w:rsid w:val="00597D18"/>
    <w:rsid w:val="005B5763"/>
    <w:rsid w:val="005C0357"/>
    <w:rsid w:val="005C1A0C"/>
    <w:rsid w:val="005C2684"/>
    <w:rsid w:val="005C2FCF"/>
    <w:rsid w:val="005C6710"/>
    <w:rsid w:val="005D4C54"/>
    <w:rsid w:val="005E0677"/>
    <w:rsid w:val="005E1ACD"/>
    <w:rsid w:val="005E652B"/>
    <w:rsid w:val="005F0B9F"/>
    <w:rsid w:val="005F1D2D"/>
    <w:rsid w:val="005F3142"/>
    <w:rsid w:val="005F7E9A"/>
    <w:rsid w:val="00601F59"/>
    <w:rsid w:val="0060249C"/>
    <w:rsid w:val="00602F2D"/>
    <w:rsid w:val="00603E52"/>
    <w:rsid w:val="00605759"/>
    <w:rsid w:val="00607DA8"/>
    <w:rsid w:val="00607E6E"/>
    <w:rsid w:val="006133D1"/>
    <w:rsid w:val="00625E0D"/>
    <w:rsid w:val="00627F48"/>
    <w:rsid w:val="00632902"/>
    <w:rsid w:val="0063322F"/>
    <w:rsid w:val="00635863"/>
    <w:rsid w:val="00643171"/>
    <w:rsid w:val="006447D1"/>
    <w:rsid w:val="00645F31"/>
    <w:rsid w:val="00652466"/>
    <w:rsid w:val="00660CEF"/>
    <w:rsid w:val="0066365E"/>
    <w:rsid w:val="00666AF4"/>
    <w:rsid w:val="00671700"/>
    <w:rsid w:val="00671CE5"/>
    <w:rsid w:val="00671FEF"/>
    <w:rsid w:val="00676E83"/>
    <w:rsid w:val="00677FB3"/>
    <w:rsid w:val="00681210"/>
    <w:rsid w:val="00683928"/>
    <w:rsid w:val="00691063"/>
    <w:rsid w:val="00692F87"/>
    <w:rsid w:val="006A0FD6"/>
    <w:rsid w:val="006A220A"/>
    <w:rsid w:val="006A277C"/>
    <w:rsid w:val="006A4B80"/>
    <w:rsid w:val="006A6475"/>
    <w:rsid w:val="006B0D79"/>
    <w:rsid w:val="006B334F"/>
    <w:rsid w:val="006B6423"/>
    <w:rsid w:val="006C092D"/>
    <w:rsid w:val="006C433D"/>
    <w:rsid w:val="006C5D1D"/>
    <w:rsid w:val="006C7EEC"/>
    <w:rsid w:val="006D085B"/>
    <w:rsid w:val="006D260C"/>
    <w:rsid w:val="006D348A"/>
    <w:rsid w:val="006D5092"/>
    <w:rsid w:val="006D50AE"/>
    <w:rsid w:val="006D73ED"/>
    <w:rsid w:val="006E002E"/>
    <w:rsid w:val="006E135A"/>
    <w:rsid w:val="006E7F91"/>
    <w:rsid w:val="006F3DE1"/>
    <w:rsid w:val="006F452C"/>
    <w:rsid w:val="0070497B"/>
    <w:rsid w:val="007054D2"/>
    <w:rsid w:val="007158AB"/>
    <w:rsid w:val="00716BE3"/>
    <w:rsid w:val="0072387D"/>
    <w:rsid w:val="00734983"/>
    <w:rsid w:val="007369BC"/>
    <w:rsid w:val="00743E14"/>
    <w:rsid w:val="00746002"/>
    <w:rsid w:val="007555BE"/>
    <w:rsid w:val="00755807"/>
    <w:rsid w:val="00756AA1"/>
    <w:rsid w:val="00760EF3"/>
    <w:rsid w:val="00761D08"/>
    <w:rsid w:val="00770725"/>
    <w:rsid w:val="0077098D"/>
    <w:rsid w:val="007710E9"/>
    <w:rsid w:val="0077550C"/>
    <w:rsid w:val="00783281"/>
    <w:rsid w:val="00785819"/>
    <w:rsid w:val="00786F16"/>
    <w:rsid w:val="00791829"/>
    <w:rsid w:val="007A2E3E"/>
    <w:rsid w:val="007A34CB"/>
    <w:rsid w:val="007B3562"/>
    <w:rsid w:val="007B435A"/>
    <w:rsid w:val="007B4CF0"/>
    <w:rsid w:val="007B550D"/>
    <w:rsid w:val="007D0CE6"/>
    <w:rsid w:val="007D36E7"/>
    <w:rsid w:val="007D3D1F"/>
    <w:rsid w:val="007D3DD4"/>
    <w:rsid w:val="007D7739"/>
    <w:rsid w:val="007E0AFC"/>
    <w:rsid w:val="007E0D48"/>
    <w:rsid w:val="007E28FC"/>
    <w:rsid w:val="007E71CE"/>
    <w:rsid w:val="007E76B3"/>
    <w:rsid w:val="007F537E"/>
    <w:rsid w:val="007F572F"/>
    <w:rsid w:val="00800298"/>
    <w:rsid w:val="00804EE9"/>
    <w:rsid w:val="008052DF"/>
    <w:rsid w:val="008057DA"/>
    <w:rsid w:val="00807E4A"/>
    <w:rsid w:val="00816940"/>
    <w:rsid w:val="00817258"/>
    <w:rsid w:val="0082379F"/>
    <w:rsid w:val="008241E7"/>
    <w:rsid w:val="00830A4E"/>
    <w:rsid w:val="00830F75"/>
    <w:rsid w:val="00831C1D"/>
    <w:rsid w:val="00832EA4"/>
    <w:rsid w:val="008345C1"/>
    <w:rsid w:val="00835563"/>
    <w:rsid w:val="00836320"/>
    <w:rsid w:val="008501A5"/>
    <w:rsid w:val="008505DF"/>
    <w:rsid w:val="008506BE"/>
    <w:rsid w:val="00851AED"/>
    <w:rsid w:val="0085216D"/>
    <w:rsid w:val="0085284E"/>
    <w:rsid w:val="00854888"/>
    <w:rsid w:val="00854DB7"/>
    <w:rsid w:val="00855B0B"/>
    <w:rsid w:val="008561C3"/>
    <w:rsid w:val="0086158A"/>
    <w:rsid w:val="00875884"/>
    <w:rsid w:val="00877439"/>
    <w:rsid w:val="00885EA1"/>
    <w:rsid w:val="00886600"/>
    <w:rsid w:val="008940E0"/>
    <w:rsid w:val="008946C7"/>
    <w:rsid w:val="008A1A33"/>
    <w:rsid w:val="008A3055"/>
    <w:rsid w:val="008A4162"/>
    <w:rsid w:val="008A4335"/>
    <w:rsid w:val="008B037D"/>
    <w:rsid w:val="008B2D55"/>
    <w:rsid w:val="008B5515"/>
    <w:rsid w:val="008C648D"/>
    <w:rsid w:val="008C6CB4"/>
    <w:rsid w:val="008E33E1"/>
    <w:rsid w:val="008E6213"/>
    <w:rsid w:val="008E64B8"/>
    <w:rsid w:val="008E7B77"/>
    <w:rsid w:val="008F24F4"/>
    <w:rsid w:val="008F2984"/>
    <w:rsid w:val="008F5B5E"/>
    <w:rsid w:val="00907CDD"/>
    <w:rsid w:val="00915311"/>
    <w:rsid w:val="00915598"/>
    <w:rsid w:val="0091656B"/>
    <w:rsid w:val="00922E4C"/>
    <w:rsid w:val="00923B0C"/>
    <w:rsid w:val="009263A5"/>
    <w:rsid w:val="00935FB6"/>
    <w:rsid w:val="009361BC"/>
    <w:rsid w:val="009414A9"/>
    <w:rsid w:val="00943785"/>
    <w:rsid w:val="0094422B"/>
    <w:rsid w:val="009474FC"/>
    <w:rsid w:val="009515FA"/>
    <w:rsid w:val="00956B6E"/>
    <w:rsid w:val="00961372"/>
    <w:rsid w:val="00962481"/>
    <w:rsid w:val="009661D6"/>
    <w:rsid w:val="0097028F"/>
    <w:rsid w:val="00971FA4"/>
    <w:rsid w:val="00975CCA"/>
    <w:rsid w:val="009763AC"/>
    <w:rsid w:val="00976472"/>
    <w:rsid w:val="0098226A"/>
    <w:rsid w:val="009852D2"/>
    <w:rsid w:val="009854EA"/>
    <w:rsid w:val="009919CE"/>
    <w:rsid w:val="00991C84"/>
    <w:rsid w:val="00993EF3"/>
    <w:rsid w:val="0099547F"/>
    <w:rsid w:val="009A658D"/>
    <w:rsid w:val="009A683A"/>
    <w:rsid w:val="009A7115"/>
    <w:rsid w:val="009B2644"/>
    <w:rsid w:val="009C022D"/>
    <w:rsid w:val="009D11E0"/>
    <w:rsid w:val="009D3A1B"/>
    <w:rsid w:val="009D3C6C"/>
    <w:rsid w:val="009D4EF9"/>
    <w:rsid w:val="009E57A5"/>
    <w:rsid w:val="009E681A"/>
    <w:rsid w:val="009F07DD"/>
    <w:rsid w:val="009F3995"/>
    <w:rsid w:val="009F4E3B"/>
    <w:rsid w:val="00A05D40"/>
    <w:rsid w:val="00A072A4"/>
    <w:rsid w:val="00A206B7"/>
    <w:rsid w:val="00A20DD7"/>
    <w:rsid w:val="00A268E8"/>
    <w:rsid w:val="00A270CE"/>
    <w:rsid w:val="00A32181"/>
    <w:rsid w:val="00A32452"/>
    <w:rsid w:val="00A33B41"/>
    <w:rsid w:val="00A34416"/>
    <w:rsid w:val="00A35815"/>
    <w:rsid w:val="00A35F05"/>
    <w:rsid w:val="00A36E61"/>
    <w:rsid w:val="00A37B11"/>
    <w:rsid w:val="00A4084B"/>
    <w:rsid w:val="00A44191"/>
    <w:rsid w:val="00A4599B"/>
    <w:rsid w:val="00A46B66"/>
    <w:rsid w:val="00A53686"/>
    <w:rsid w:val="00A60815"/>
    <w:rsid w:val="00A636CD"/>
    <w:rsid w:val="00A703C5"/>
    <w:rsid w:val="00A729FB"/>
    <w:rsid w:val="00A7534D"/>
    <w:rsid w:val="00A85E98"/>
    <w:rsid w:val="00A9111E"/>
    <w:rsid w:val="00A9198E"/>
    <w:rsid w:val="00A9399F"/>
    <w:rsid w:val="00A95C6F"/>
    <w:rsid w:val="00AA2F7C"/>
    <w:rsid w:val="00AA3ACB"/>
    <w:rsid w:val="00AA6F14"/>
    <w:rsid w:val="00AA7E1C"/>
    <w:rsid w:val="00AB1E44"/>
    <w:rsid w:val="00AB2AB2"/>
    <w:rsid w:val="00AB5524"/>
    <w:rsid w:val="00AB68F5"/>
    <w:rsid w:val="00AB7461"/>
    <w:rsid w:val="00AC707D"/>
    <w:rsid w:val="00AD46A9"/>
    <w:rsid w:val="00AE13A0"/>
    <w:rsid w:val="00AE5353"/>
    <w:rsid w:val="00AF1952"/>
    <w:rsid w:val="00AF2239"/>
    <w:rsid w:val="00AF7BC3"/>
    <w:rsid w:val="00B01591"/>
    <w:rsid w:val="00B016DC"/>
    <w:rsid w:val="00B0276E"/>
    <w:rsid w:val="00B04458"/>
    <w:rsid w:val="00B06664"/>
    <w:rsid w:val="00B07341"/>
    <w:rsid w:val="00B07BC0"/>
    <w:rsid w:val="00B117F5"/>
    <w:rsid w:val="00B1378E"/>
    <w:rsid w:val="00B216B7"/>
    <w:rsid w:val="00B25E97"/>
    <w:rsid w:val="00B26B8B"/>
    <w:rsid w:val="00B30CAF"/>
    <w:rsid w:val="00B33994"/>
    <w:rsid w:val="00B35F8B"/>
    <w:rsid w:val="00B37843"/>
    <w:rsid w:val="00B40851"/>
    <w:rsid w:val="00B4282A"/>
    <w:rsid w:val="00B45D10"/>
    <w:rsid w:val="00B46B8E"/>
    <w:rsid w:val="00B50999"/>
    <w:rsid w:val="00B52AD7"/>
    <w:rsid w:val="00B53679"/>
    <w:rsid w:val="00B5484A"/>
    <w:rsid w:val="00B6160F"/>
    <w:rsid w:val="00B626F7"/>
    <w:rsid w:val="00B62BE4"/>
    <w:rsid w:val="00B643C5"/>
    <w:rsid w:val="00B655F9"/>
    <w:rsid w:val="00B658E8"/>
    <w:rsid w:val="00B65B5F"/>
    <w:rsid w:val="00B66564"/>
    <w:rsid w:val="00B7574A"/>
    <w:rsid w:val="00B82469"/>
    <w:rsid w:val="00B828CD"/>
    <w:rsid w:val="00B83575"/>
    <w:rsid w:val="00B85F07"/>
    <w:rsid w:val="00B90CD2"/>
    <w:rsid w:val="00B92BE4"/>
    <w:rsid w:val="00B9540C"/>
    <w:rsid w:val="00B95740"/>
    <w:rsid w:val="00B957C2"/>
    <w:rsid w:val="00B97173"/>
    <w:rsid w:val="00BA3A05"/>
    <w:rsid w:val="00BA4D09"/>
    <w:rsid w:val="00BB04FD"/>
    <w:rsid w:val="00BB0ABD"/>
    <w:rsid w:val="00BB240F"/>
    <w:rsid w:val="00BC0599"/>
    <w:rsid w:val="00BC215C"/>
    <w:rsid w:val="00BC3C38"/>
    <w:rsid w:val="00BD14C0"/>
    <w:rsid w:val="00BD353C"/>
    <w:rsid w:val="00BD48AB"/>
    <w:rsid w:val="00BD6AA7"/>
    <w:rsid w:val="00BD7B73"/>
    <w:rsid w:val="00BE3B87"/>
    <w:rsid w:val="00BE43D3"/>
    <w:rsid w:val="00BE73EB"/>
    <w:rsid w:val="00BE7B02"/>
    <w:rsid w:val="00C0050B"/>
    <w:rsid w:val="00C057F0"/>
    <w:rsid w:val="00C12001"/>
    <w:rsid w:val="00C16F26"/>
    <w:rsid w:val="00C17948"/>
    <w:rsid w:val="00C232D4"/>
    <w:rsid w:val="00C261AF"/>
    <w:rsid w:val="00C26B87"/>
    <w:rsid w:val="00C27044"/>
    <w:rsid w:val="00C305F3"/>
    <w:rsid w:val="00C31DEE"/>
    <w:rsid w:val="00C32970"/>
    <w:rsid w:val="00C341D1"/>
    <w:rsid w:val="00C40C80"/>
    <w:rsid w:val="00C4155E"/>
    <w:rsid w:val="00C4217C"/>
    <w:rsid w:val="00C42224"/>
    <w:rsid w:val="00C452EF"/>
    <w:rsid w:val="00C45816"/>
    <w:rsid w:val="00C5247B"/>
    <w:rsid w:val="00C5536B"/>
    <w:rsid w:val="00C6277B"/>
    <w:rsid w:val="00C63376"/>
    <w:rsid w:val="00C70E65"/>
    <w:rsid w:val="00C73295"/>
    <w:rsid w:val="00C751D9"/>
    <w:rsid w:val="00C77E1A"/>
    <w:rsid w:val="00C82132"/>
    <w:rsid w:val="00C905C1"/>
    <w:rsid w:val="00C906D3"/>
    <w:rsid w:val="00C9542A"/>
    <w:rsid w:val="00CA143A"/>
    <w:rsid w:val="00CA5C3A"/>
    <w:rsid w:val="00CB18C4"/>
    <w:rsid w:val="00CB6E90"/>
    <w:rsid w:val="00CC36C8"/>
    <w:rsid w:val="00CD1B4D"/>
    <w:rsid w:val="00CD1EAF"/>
    <w:rsid w:val="00CD275C"/>
    <w:rsid w:val="00CD3CE4"/>
    <w:rsid w:val="00CD471F"/>
    <w:rsid w:val="00CE0576"/>
    <w:rsid w:val="00CE0B23"/>
    <w:rsid w:val="00CE10B8"/>
    <w:rsid w:val="00CE3C64"/>
    <w:rsid w:val="00CE3D4D"/>
    <w:rsid w:val="00CE5475"/>
    <w:rsid w:val="00CE6F35"/>
    <w:rsid w:val="00CF1412"/>
    <w:rsid w:val="00D01AB6"/>
    <w:rsid w:val="00D11D1F"/>
    <w:rsid w:val="00D13C78"/>
    <w:rsid w:val="00D155CF"/>
    <w:rsid w:val="00D267B9"/>
    <w:rsid w:val="00D309D5"/>
    <w:rsid w:val="00D31427"/>
    <w:rsid w:val="00D31DE4"/>
    <w:rsid w:val="00D36C0F"/>
    <w:rsid w:val="00D473F8"/>
    <w:rsid w:val="00D53DBF"/>
    <w:rsid w:val="00D5457B"/>
    <w:rsid w:val="00D60ED8"/>
    <w:rsid w:val="00D62778"/>
    <w:rsid w:val="00D63708"/>
    <w:rsid w:val="00D673E0"/>
    <w:rsid w:val="00D706C8"/>
    <w:rsid w:val="00D77B52"/>
    <w:rsid w:val="00D803A7"/>
    <w:rsid w:val="00D80820"/>
    <w:rsid w:val="00D816C9"/>
    <w:rsid w:val="00D908A6"/>
    <w:rsid w:val="00D9588B"/>
    <w:rsid w:val="00D976DC"/>
    <w:rsid w:val="00DA0E58"/>
    <w:rsid w:val="00DA1629"/>
    <w:rsid w:val="00DA25AB"/>
    <w:rsid w:val="00DA4F10"/>
    <w:rsid w:val="00DA7077"/>
    <w:rsid w:val="00DB101B"/>
    <w:rsid w:val="00DB1FD2"/>
    <w:rsid w:val="00DB7B96"/>
    <w:rsid w:val="00DC2968"/>
    <w:rsid w:val="00DC334B"/>
    <w:rsid w:val="00DC7867"/>
    <w:rsid w:val="00DC7FF9"/>
    <w:rsid w:val="00DD1339"/>
    <w:rsid w:val="00DD2B67"/>
    <w:rsid w:val="00DD4F7F"/>
    <w:rsid w:val="00DE0DE7"/>
    <w:rsid w:val="00DE3FCF"/>
    <w:rsid w:val="00DF02AB"/>
    <w:rsid w:val="00DF498B"/>
    <w:rsid w:val="00DF52A6"/>
    <w:rsid w:val="00DF5C9D"/>
    <w:rsid w:val="00DF75C6"/>
    <w:rsid w:val="00E0174E"/>
    <w:rsid w:val="00E05D54"/>
    <w:rsid w:val="00E11169"/>
    <w:rsid w:val="00E11B57"/>
    <w:rsid w:val="00E14A7F"/>
    <w:rsid w:val="00E161E1"/>
    <w:rsid w:val="00E2025C"/>
    <w:rsid w:val="00E20B11"/>
    <w:rsid w:val="00E3551C"/>
    <w:rsid w:val="00E37259"/>
    <w:rsid w:val="00E3784B"/>
    <w:rsid w:val="00E46102"/>
    <w:rsid w:val="00E500F6"/>
    <w:rsid w:val="00E564B1"/>
    <w:rsid w:val="00E61146"/>
    <w:rsid w:val="00E61A44"/>
    <w:rsid w:val="00E62568"/>
    <w:rsid w:val="00E625D4"/>
    <w:rsid w:val="00E70E4F"/>
    <w:rsid w:val="00E723ED"/>
    <w:rsid w:val="00E801A9"/>
    <w:rsid w:val="00E841D6"/>
    <w:rsid w:val="00E85189"/>
    <w:rsid w:val="00E8753B"/>
    <w:rsid w:val="00E87C2C"/>
    <w:rsid w:val="00E97D5F"/>
    <w:rsid w:val="00EA3CB3"/>
    <w:rsid w:val="00EA5D09"/>
    <w:rsid w:val="00EB0AAC"/>
    <w:rsid w:val="00EB0E44"/>
    <w:rsid w:val="00EB1CE0"/>
    <w:rsid w:val="00EB3FC4"/>
    <w:rsid w:val="00EB6014"/>
    <w:rsid w:val="00EC12BE"/>
    <w:rsid w:val="00EC6D38"/>
    <w:rsid w:val="00EE0B3B"/>
    <w:rsid w:val="00EE33CF"/>
    <w:rsid w:val="00EE3A3D"/>
    <w:rsid w:val="00EE3AF3"/>
    <w:rsid w:val="00EE3FE7"/>
    <w:rsid w:val="00EE50A8"/>
    <w:rsid w:val="00EE6A9D"/>
    <w:rsid w:val="00EE7ABC"/>
    <w:rsid w:val="00EF068A"/>
    <w:rsid w:val="00EF13EA"/>
    <w:rsid w:val="00EF1EE6"/>
    <w:rsid w:val="00EF4F81"/>
    <w:rsid w:val="00EF7F48"/>
    <w:rsid w:val="00F05742"/>
    <w:rsid w:val="00F1562D"/>
    <w:rsid w:val="00F15AB6"/>
    <w:rsid w:val="00F21F60"/>
    <w:rsid w:val="00F2220C"/>
    <w:rsid w:val="00F233E3"/>
    <w:rsid w:val="00F25241"/>
    <w:rsid w:val="00F254DD"/>
    <w:rsid w:val="00F258B7"/>
    <w:rsid w:val="00F30D5B"/>
    <w:rsid w:val="00F32DFD"/>
    <w:rsid w:val="00F339B8"/>
    <w:rsid w:val="00F3523B"/>
    <w:rsid w:val="00F54C97"/>
    <w:rsid w:val="00F5562E"/>
    <w:rsid w:val="00F56D4C"/>
    <w:rsid w:val="00F60A42"/>
    <w:rsid w:val="00F620CF"/>
    <w:rsid w:val="00F63710"/>
    <w:rsid w:val="00F64ABA"/>
    <w:rsid w:val="00F71DE5"/>
    <w:rsid w:val="00F859D9"/>
    <w:rsid w:val="00F85A89"/>
    <w:rsid w:val="00F86EDA"/>
    <w:rsid w:val="00F91D13"/>
    <w:rsid w:val="00F92998"/>
    <w:rsid w:val="00F9627A"/>
    <w:rsid w:val="00F96E7E"/>
    <w:rsid w:val="00FB2BA1"/>
    <w:rsid w:val="00FB54C1"/>
    <w:rsid w:val="00FB5EA7"/>
    <w:rsid w:val="00FC1659"/>
    <w:rsid w:val="00FC1BA9"/>
    <w:rsid w:val="00FC498E"/>
    <w:rsid w:val="00FC5F49"/>
    <w:rsid w:val="00FC7E02"/>
    <w:rsid w:val="00FC7F96"/>
    <w:rsid w:val="00FD0708"/>
    <w:rsid w:val="00FD2302"/>
    <w:rsid w:val="00FD274A"/>
    <w:rsid w:val="00FD4541"/>
    <w:rsid w:val="00FD5CDD"/>
    <w:rsid w:val="00FD70E9"/>
    <w:rsid w:val="00FE0FB9"/>
    <w:rsid w:val="00FE14F8"/>
    <w:rsid w:val="00FE4119"/>
    <w:rsid w:val="00FF4E59"/>
    <w:rsid w:val="00FF6033"/>
    <w:rsid w:val="00FF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E4480055-5CF2-43E7-A96D-8607992BF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B0C"/>
    <w:pPr>
      <w:spacing w:line="300" w:lineRule="auto"/>
      <w:ind w:firstLine="360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autoRedefine/>
    <w:qFormat/>
    <w:rsid w:val="00F233E3"/>
    <w:pPr>
      <w:keepNext/>
      <w:jc w:val="center"/>
      <w:outlineLvl w:val="0"/>
    </w:pPr>
    <w:rPr>
      <w:rFonts w:ascii="Arial" w:hAnsi="Arial" w:cs="Arial"/>
      <w:b/>
      <w:bCs/>
      <w:kern w:val="32"/>
      <w:sz w:val="7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53DBF"/>
    <w:pPr>
      <w:ind w:firstLine="0"/>
      <w:jc w:val="center"/>
      <w:outlineLvl w:val="0"/>
    </w:pPr>
    <w:rPr>
      <w:rFonts w:ascii="Arial" w:hAnsi="Arial" w:cs="Arial"/>
      <w:b/>
      <w:bCs/>
      <w:kern w:val="28"/>
      <w:sz w:val="72"/>
      <w:szCs w:val="72"/>
    </w:rPr>
  </w:style>
  <w:style w:type="paragraph" w:styleId="Subtitle">
    <w:name w:val="Subtitle"/>
    <w:basedOn w:val="Normal"/>
    <w:link w:val="SubtitleChar"/>
    <w:qFormat/>
    <w:rsid w:val="00D53DBF"/>
    <w:pPr>
      <w:ind w:firstLine="0"/>
      <w:jc w:val="center"/>
      <w:outlineLvl w:val="1"/>
    </w:pPr>
    <w:rPr>
      <w:rFonts w:ascii="Arial" w:hAnsi="Arial" w:cs="Arial"/>
      <w:b/>
      <w:sz w:val="36"/>
      <w:szCs w:val="24"/>
    </w:rPr>
  </w:style>
  <w:style w:type="paragraph" w:customStyle="1" w:styleId="AuthorName">
    <w:name w:val="Author Name"/>
    <w:basedOn w:val="Normal"/>
    <w:rsid w:val="00D53DBF"/>
    <w:pPr>
      <w:ind w:firstLine="0"/>
      <w:jc w:val="center"/>
    </w:pPr>
    <w:rPr>
      <w:sz w:val="28"/>
    </w:rPr>
  </w:style>
  <w:style w:type="paragraph" w:customStyle="1" w:styleId="Headsforfront">
    <w:name w:val="Heads for front"/>
    <w:basedOn w:val="Normal"/>
    <w:autoRedefine/>
    <w:rsid w:val="00F63710"/>
    <w:pPr>
      <w:spacing w:after="360"/>
      <w:ind w:firstLine="0"/>
      <w:contextualSpacing/>
      <w:jc w:val="center"/>
    </w:pPr>
    <w:rPr>
      <w:rFonts w:ascii="Arial" w:hAnsi="Arial"/>
      <w:b/>
      <w:sz w:val="24"/>
      <w:szCs w:val="24"/>
    </w:rPr>
  </w:style>
  <w:style w:type="paragraph" w:customStyle="1" w:styleId="NoIndentnormal">
    <w:name w:val="No Indent normal"/>
    <w:basedOn w:val="Normal"/>
    <w:rsid w:val="00671FEF"/>
    <w:pPr>
      <w:ind w:firstLine="0"/>
    </w:pPr>
  </w:style>
  <w:style w:type="paragraph" w:customStyle="1" w:styleId="Tableofcontents">
    <w:name w:val="Table of contents"/>
    <w:basedOn w:val="Normal"/>
    <w:rsid w:val="00043844"/>
    <w:pPr>
      <w:tabs>
        <w:tab w:val="right" w:leader="dot" w:pos="5400"/>
      </w:tabs>
      <w:spacing w:line="360" w:lineRule="auto"/>
    </w:pPr>
    <w:rPr>
      <w:rFonts w:ascii="Arial" w:hAnsi="Arial"/>
      <w:sz w:val="24"/>
      <w:szCs w:val="24"/>
    </w:rPr>
  </w:style>
  <w:style w:type="paragraph" w:customStyle="1" w:styleId="Chapterheads">
    <w:name w:val="Chapter heads"/>
    <w:basedOn w:val="Headsforfront"/>
    <w:rsid w:val="00F63710"/>
    <w:pPr>
      <w:spacing w:before="720"/>
    </w:pPr>
  </w:style>
  <w:style w:type="paragraph" w:styleId="Header">
    <w:name w:val="header"/>
    <w:basedOn w:val="Normal"/>
    <w:rsid w:val="00AB746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461"/>
    <w:pPr>
      <w:tabs>
        <w:tab w:val="center" w:pos="4320"/>
        <w:tab w:val="right" w:pos="8640"/>
      </w:tabs>
    </w:pPr>
  </w:style>
  <w:style w:type="paragraph" w:customStyle="1" w:styleId="Footer1">
    <w:name w:val="Footer1"/>
    <w:basedOn w:val="Footer"/>
    <w:autoRedefine/>
    <w:rsid w:val="00AB7461"/>
    <w:pPr>
      <w:spacing w:line="240" w:lineRule="auto"/>
      <w:ind w:firstLine="0"/>
      <w:jc w:val="center"/>
    </w:pPr>
    <w:rPr>
      <w:rFonts w:ascii="Arial" w:hAnsi="Arial"/>
      <w:sz w:val="20"/>
    </w:rPr>
  </w:style>
  <w:style w:type="character" w:styleId="PageNumber">
    <w:name w:val="page number"/>
    <w:basedOn w:val="DefaultParagraphFont"/>
    <w:rsid w:val="00AB7461"/>
  </w:style>
  <w:style w:type="paragraph" w:customStyle="1" w:styleId="NormalParagraphStyle">
    <w:name w:val="NormalParagraphStyle"/>
    <w:basedOn w:val="Normal"/>
    <w:rsid w:val="00597492"/>
    <w:pPr>
      <w:autoSpaceDE w:val="0"/>
      <w:autoSpaceDN w:val="0"/>
      <w:adjustRightInd w:val="0"/>
      <w:spacing w:line="288" w:lineRule="auto"/>
      <w:ind w:firstLine="0"/>
      <w:jc w:val="left"/>
      <w:textAlignment w:val="center"/>
    </w:pPr>
    <w:rPr>
      <w:color w:val="000000"/>
      <w:sz w:val="24"/>
      <w:szCs w:val="24"/>
    </w:rPr>
  </w:style>
  <w:style w:type="character" w:styleId="Hyperlink">
    <w:name w:val="Hyperlink"/>
    <w:basedOn w:val="DefaultParagraphFont"/>
    <w:rsid w:val="00176682"/>
    <w:rPr>
      <w:color w:val="0000FF"/>
      <w:u w:val="single"/>
    </w:rPr>
  </w:style>
  <w:style w:type="character" w:styleId="FollowedHyperlink">
    <w:name w:val="FollowedHyperlink"/>
    <w:basedOn w:val="DefaultParagraphFont"/>
    <w:rsid w:val="00436CE3"/>
    <w:rPr>
      <w:color w:val="800080"/>
      <w:u w:val="single"/>
    </w:rPr>
  </w:style>
  <w:style w:type="character" w:customStyle="1" w:styleId="StyleBold">
    <w:name w:val="Style Bold"/>
    <w:basedOn w:val="DefaultParagraphFont"/>
    <w:rsid w:val="009A7115"/>
    <w:rPr>
      <w:b/>
      <w:bCs/>
    </w:rPr>
  </w:style>
  <w:style w:type="paragraph" w:styleId="BalloonText">
    <w:name w:val="Balloon Text"/>
    <w:basedOn w:val="Normal"/>
    <w:link w:val="BalloonTextChar"/>
    <w:rsid w:val="00C261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61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5892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rsid w:val="00C77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rsid w:val="003F417F"/>
    <w:rPr>
      <w:rFonts w:ascii="Arial" w:hAnsi="Arial" w:cs="Arial"/>
      <w:b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BD14C0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38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1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4200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99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56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146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6866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732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997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9533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817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7490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6613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08929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5061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91772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070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0190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76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07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4351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32063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37520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4635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76123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24741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317290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06889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679875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019210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124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35222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904220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36091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093625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857289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81667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3054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37672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65980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77645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12500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27789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82581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104299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27165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40719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27539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41326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86337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38383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790244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043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28383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08427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28287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2517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60981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19972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587151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523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635568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17348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760076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671071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931704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72835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048737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505491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24031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172005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313322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43638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210703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665029">
                      <w:marLeft w:val="0"/>
                      <w:marRight w:val="18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26710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4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457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07219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366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696750">
                              <w:marLeft w:val="300"/>
                              <w:marRight w:val="3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83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981606">
                                      <w:marLeft w:val="-4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9032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8212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544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39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847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238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75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78997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00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14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40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459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8242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124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5625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617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39090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753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0671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523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9858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62009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57.jpeg"/><Relationship Id="rId21" Type="http://schemas.openxmlformats.org/officeDocument/2006/relationships/hyperlink" Target="https://www.google.com/url?sa=i&amp;rct=j&amp;q=&amp;esrc=s&amp;source=images&amp;cd=&amp;cad=rja&amp;uact=8&amp;ved=0ahUKEwiRocStgPDKAhUG6SYKHVP4CsQQjRwIBw&amp;url=https://pixabay.com/en/news-press-newspaper-commenced-644847/&amp;psig=AFQjCNGzDtyttPMHDcCtPZHOpcLxAlgy0g&amp;ust=1455290038426286" TargetMode="External"/><Relationship Id="rId42" Type="http://schemas.openxmlformats.org/officeDocument/2006/relationships/image" Target="media/image18.jpeg"/><Relationship Id="rId47" Type="http://schemas.openxmlformats.org/officeDocument/2006/relationships/hyperlink" Target="http://www.google.com/url?sa=i&amp;rct=j&amp;q=&amp;esrc=s&amp;source=images&amp;cd=&amp;cad=rja&amp;uact=8&amp;ved=0ahUKEwjdxvij3PLKAhVCPiYKHQUyAjsQjRwIBw&amp;url=http://fox59.com/2013/07/30/cake-boss-coming-to-indy-giving-away-10000-cakes-on-monument-circle/&amp;psig=AFQjCNGthMCUXpFST0XxJkSvf53RjbWxSg&amp;ust=1455383514853370" TargetMode="External"/><Relationship Id="rId63" Type="http://schemas.openxmlformats.org/officeDocument/2006/relationships/hyperlink" Target="http://www.google.com/url?sa=i&amp;rct=j&amp;q=&amp;esrc=s&amp;source=images&amp;cd=&amp;cad=rja&amp;uact=8&amp;ved=0ahUKEwiBk5ilkdLLAhWkm4MKHW5qDLwQjRwIBw&amp;url=http://centrikid.com/tag/messygames/&amp;psig=AFQjCNHCgAMMlRyG2indpZjvoMScszMGgg&amp;ust=1458661669582288" TargetMode="External"/><Relationship Id="rId68" Type="http://schemas.openxmlformats.org/officeDocument/2006/relationships/image" Target="media/image31.jpeg"/><Relationship Id="rId84" Type="http://schemas.openxmlformats.org/officeDocument/2006/relationships/image" Target="media/image39.jpeg"/><Relationship Id="rId89" Type="http://schemas.openxmlformats.org/officeDocument/2006/relationships/hyperlink" Target="http://www.google.com/url?sa=i&amp;rct=j&amp;q=&amp;esrc=s&amp;source=images&amp;cd=&amp;cad=rja&amp;uact=8&amp;ved=0ahUKEwjx2aX_nPrKAhXKtIMKHSDdAZgQjRwIBw&amp;url=http://parade.com/428452/sphillips/the-top-girls-and-boys-halloween-costumes-of-2015/&amp;psig=AFQjCNHYhhcB1JJrHABHxsj252q2--KV2Q&amp;ust=1455641310633993" TargetMode="External"/><Relationship Id="rId112" Type="http://schemas.openxmlformats.org/officeDocument/2006/relationships/image" Target="media/image54.jpeg"/><Relationship Id="rId133" Type="http://schemas.openxmlformats.org/officeDocument/2006/relationships/hyperlink" Target="http://www.google.com/url?sa=i&amp;rct=j&amp;q=&amp;esrc=s&amp;source=images&amp;cd=&amp;cad=rja&amp;uact=8&amp;ved=0ahUKEwjPj5zplK_LAhVLdD4KHegQAwAQjRwIBw&amp;url=http://mikehammer.tripod.com/3worlds.htm&amp;psig=AFQjCNESioCwGynWGCuhj8amnJN9snVqpA&amp;ust=1457460177032815" TargetMode="External"/><Relationship Id="rId138" Type="http://schemas.openxmlformats.org/officeDocument/2006/relationships/image" Target="media/image69.jpeg"/><Relationship Id="rId154" Type="http://schemas.openxmlformats.org/officeDocument/2006/relationships/image" Target="media/image77.jpeg"/><Relationship Id="rId159" Type="http://schemas.openxmlformats.org/officeDocument/2006/relationships/image" Target="media/image80.jpeg"/><Relationship Id="rId175" Type="http://schemas.openxmlformats.org/officeDocument/2006/relationships/hyperlink" Target="https://www.google.com/url?sa=i&amp;rct=j&amp;q=&amp;esrc=s&amp;source=images&amp;cd=&amp;cad=rja&amp;uact=8&amp;ved=0ahUKEwjqkofWiK_LAhXCdD4KHZBoDAIQjRwIBw&amp;url=https://community.goodgamestudios.com/bigfarm/us/discussion/106509/green-tree-farm-needs-good-farmers&amp;psig=AFQjCNGfIHl-qZ4z3GEfRDtdYmzIe8ZIPg&amp;ust=1457456859583933" TargetMode="External"/><Relationship Id="rId170" Type="http://schemas.openxmlformats.org/officeDocument/2006/relationships/image" Target="media/image86.jpeg"/><Relationship Id="rId16" Type="http://schemas.openxmlformats.org/officeDocument/2006/relationships/image" Target="media/image5.jpeg"/><Relationship Id="rId107" Type="http://schemas.openxmlformats.org/officeDocument/2006/relationships/hyperlink" Target="http://www.google.com/url?sa=i&amp;rct=j&amp;q=&amp;esrc=s&amp;source=images&amp;cd=&amp;cad=rja&amp;uact=8&amp;ved=0ahUKEwjqyfisuKXLAhUrsYMKHR6QAngQjRwIBw&amp;url=http://billingsgazette.com/news/state-and-regional/montana/beet-farmers-are-seeking-a-way-out-of-the-sweet/article_9fb46c05-2c14-5bff-9748-5e0ad741bc12.html&amp;psig=AFQjCNGwdcpN5qJcH3XNFMlnfBIulfBThg&amp;ust=1457126180314444" TargetMode="External"/><Relationship Id="rId11" Type="http://schemas.openxmlformats.org/officeDocument/2006/relationships/hyperlink" Target="https://www.google.com/url?sa=i&amp;rct=j&amp;q=&amp;esrc=s&amp;source=images&amp;cd=&amp;cad=rja&amp;uact=8&amp;ved=0ahUKEwi106iFjO7KAhVCWD4KHchwDmEQjRwIBw&amp;url=https://featuredcreature.com/the-devilishly-detailed-milkweed-locust/&amp;psig=AFQjCNH-JY45YK7nP3xkaHlhqkjANL0DUg&amp;ust=1455223904283648" TargetMode="External"/><Relationship Id="rId32" Type="http://schemas.openxmlformats.org/officeDocument/2006/relationships/image" Target="media/image13.jpeg"/><Relationship Id="rId37" Type="http://schemas.openxmlformats.org/officeDocument/2006/relationships/hyperlink" Target="https://upload.wikimedia.org/wikipedia/commons/7/71/Smiling_Girl_(Imagicity_837).jpg" TargetMode="External"/><Relationship Id="rId53" Type="http://schemas.openxmlformats.org/officeDocument/2006/relationships/hyperlink" Target="http://www.google.com/url?sa=i&amp;rct=j&amp;q=&amp;esrc=s&amp;source=images&amp;cd=&amp;cad=rja&amp;uact=8&amp;ved=0ahUKEwjPs5fhkdLLAhXnvIMKHdh8BQUQjRwIBw&amp;url=http://www.scarymommy.com/really-important-stuff-my-kids-have-taught-me/&amp;psig=AFQjCNHCgAMMlRyG2indpZjvoMScszMGgg&amp;ust=1458661669582288" TargetMode="External"/><Relationship Id="rId58" Type="http://schemas.openxmlformats.org/officeDocument/2006/relationships/image" Target="media/image26.jpeg"/><Relationship Id="rId74" Type="http://schemas.openxmlformats.org/officeDocument/2006/relationships/image" Target="media/image34.jpeg"/><Relationship Id="rId79" Type="http://schemas.openxmlformats.org/officeDocument/2006/relationships/hyperlink" Target="http://www.google.com/url?sa=i&amp;rct=j&amp;q=&amp;esrc=s&amp;source=images&amp;cd=&amp;cad=rja&amp;uact=8&amp;ved=0ahUKEwi-g5atnvrKAhXCtoMKHUpNAJ4QjRwIBw&amp;url=http://www.toysrus.com/products/baby-and-toddler-girl-halloween-costumes.jsp&amp;psig=AFQjCNHYhhcB1JJrHABHxsj252q2--KV2Q&amp;ust=1455641310633993" TargetMode="External"/><Relationship Id="rId102" Type="http://schemas.openxmlformats.org/officeDocument/2006/relationships/image" Target="media/image49.jpg"/><Relationship Id="rId123" Type="http://schemas.openxmlformats.org/officeDocument/2006/relationships/hyperlink" Target="http://www.google.com/url?sa=i&amp;rct=j&amp;q=&amp;esrc=s&amp;source=images&amp;cd=&amp;cad=rja&amp;uact=8&amp;ved=0ahUKEwjb8bqSia_LAhWJcj4KHQ-7AwIQjRwIBw&amp;url=http://www.denverpost.com/ci_26569202/golden-farmer-running-national-grant-thanks-regis-chef&amp;psig=AFQjCNGfIHl-qZ4z3GEfRDtdYmzIe8ZIPg&amp;ust=1457456859583933" TargetMode="External"/><Relationship Id="rId128" Type="http://schemas.openxmlformats.org/officeDocument/2006/relationships/hyperlink" Target="http://www.google.com/url?sa=i&amp;rct=j&amp;q=&amp;esrc=s&amp;source=images&amp;cd=&amp;cad=rja&amp;uact=8&amp;ved=0ahUKEwiyoLKBi6_LAhXMVD4KHf3ODgEQjRwIBw&amp;url=http://groweatgather.co.uk/countryside-classroom/&amp;psig=AFQjCNH0fvke89QzV-JkPEVjR0E_iTwTew&amp;ust=1457457615502170" TargetMode="External"/><Relationship Id="rId144" Type="http://schemas.openxmlformats.org/officeDocument/2006/relationships/image" Target="media/image72.jpeg"/><Relationship Id="rId149" Type="http://schemas.openxmlformats.org/officeDocument/2006/relationships/hyperlink" Target="http://www.google.com/url?sa=i&amp;rct=j&amp;q=&amp;esrc=s&amp;source=images&amp;cd=&amp;ved=0ahUKEwic85Tt-bjLAhVBez4KHf-PA3QQjRwIBw&amp;url=http://deehobbit.com/2015/04/12/office-arrangement-awesomeness-makes-today-a-magic-monday/&amp;psig=AFQjCNHewmRtK6wA_f2-WE3WxfVHx_sLOg&amp;ust=1457796453222559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2.jpeg"/><Relationship Id="rId95" Type="http://schemas.openxmlformats.org/officeDocument/2006/relationships/hyperlink" Target="https://www.google.com/imgres?imgurl=http://bloximages.chicago2.vip.townnews.com/thehawkeye.com/content/tncms/assets/v3/editorial/0/4e/04effb8d-ac06-5928-9089-597f48731688/5631151c9535d.image.jpg?resize%3D1200,707&amp;imgrefurl=http://www.thehawkeye.com/entertainment/weekend/trick-or-treat-times-set/article_872612b4-b1a5-5979-977c-d632b23a4e11.html&amp;h=707&amp;w=1200&amp;tbnid=YDwFlmlclcmYPM:&amp;docid=BkH5MSarOFnggM&amp;ei=MhjCVtP1O-mwjgTRq7SIAw&amp;tbm=isch&amp;ved=0ahUKEwjT1v-tsvrKAhVpmIMKHdEVDTEQMwhVKC0wLQ" TargetMode="External"/><Relationship Id="rId160" Type="http://schemas.openxmlformats.org/officeDocument/2006/relationships/hyperlink" Target="http://www.google.com/url?sa=i&amp;rct=j&amp;q=&amp;esrc=s&amp;source=images&amp;cd=&amp;cad=rja&amp;uact=8&amp;ved=0ahUKEwiFhbSU-rjLAhXGHT4KHeU4BnoQjRwIBw&amp;url=http://controversialparent.com/your-kids-are-too-entitled-heres-how-you-cancel-christmas/&amp;psig=AFQjCNHewmRtK6wA_f2-WE3WxfVHx_sLOg&amp;ust=1457796453222559" TargetMode="External"/><Relationship Id="rId165" Type="http://schemas.openxmlformats.org/officeDocument/2006/relationships/image" Target="media/image83.jpeg"/><Relationship Id="rId181" Type="http://schemas.openxmlformats.org/officeDocument/2006/relationships/footer" Target="footer2.xml"/><Relationship Id="rId22" Type="http://schemas.openxmlformats.org/officeDocument/2006/relationships/image" Target="media/image8.jpeg"/><Relationship Id="rId27" Type="http://schemas.openxmlformats.org/officeDocument/2006/relationships/hyperlink" Target="http://www.google.com/url?sa=i&amp;rct=j&amp;q=&amp;esrc=s&amp;source=images&amp;cd=&amp;cad=rja&amp;uact=8&amp;ved=0ahUKEwjpl_D-kPDKAhXI7yYKHQVPDcEQjRwIBw&amp;url=http://news.bbc.co.uk/2/hi/uk_news/wales/north_east/7424203.stm&amp;psig=AFQjCNHwCq-rWkSaobGbTJXjMb1nbTwpVQ&amp;ust=1455294009987026" TargetMode="External"/><Relationship Id="rId43" Type="http://schemas.openxmlformats.org/officeDocument/2006/relationships/hyperlink" Target="http://www.google.com/url?sa=i&amp;rct=j&amp;q=&amp;esrc=s&amp;source=images&amp;cd=&amp;cad=rja&amp;uact=8&amp;ved=0ahUKEwir5_K12_LKAhVGWCYKHfHJBj8QjRwIBw&amp;url=http://realnutritionnyc.com/2015/11/03/5-things-to-do-with-leftover-halloween-candy/&amp;psig=AFQjCNG-oBfeQ0yswnI0ihEcPNkKWjfftA&amp;ust=1455383214274492" TargetMode="External"/><Relationship Id="rId48" Type="http://schemas.openxmlformats.org/officeDocument/2006/relationships/image" Target="media/image21.jpeg"/><Relationship Id="rId64" Type="http://schemas.openxmlformats.org/officeDocument/2006/relationships/image" Target="media/image29.jpeg"/><Relationship Id="rId69" Type="http://schemas.openxmlformats.org/officeDocument/2006/relationships/hyperlink" Target="https://www.google.com/url?sa=i&amp;rct=j&amp;q=&amp;esrc=s&amp;source=images&amp;cd=&amp;cad=rja&amp;uact=8&amp;ved=0ahUKEwjGl-jI7fLKAhUFKyYKHXdlDT8QjRwIBw&amp;url=https://sayanythingblog.com/entry/legislature-passed-649-of-918-proposed-bills-in-the-first-half/&amp;psig=AFQjCNGEgvhy-MhzfZZ1HqCBQSD_xV3e8A&amp;ust=1455387927990275" TargetMode="External"/><Relationship Id="rId113" Type="http://schemas.openxmlformats.org/officeDocument/2006/relationships/image" Target="media/image55.jpeg"/><Relationship Id="rId118" Type="http://schemas.openxmlformats.org/officeDocument/2006/relationships/hyperlink" Target="http://www.google.com/url?sa=i&amp;rct=j&amp;q=&amp;esrc=s&amp;source=images&amp;cd=&amp;cad=rja&amp;uact=8&amp;ved=0ahUKEwil6KDJjK_LAhVEVT4KHTTuDvEQjRwIBw&amp;url=http://www.foodnavigator.com/Market-Trends/Sugar-tops-UK-food-concerns&amp;psig=AFQjCNFC5TilX2ZVs1B1UvBOu8kGK-9EFA&amp;ust=1457457908351131" TargetMode="External"/><Relationship Id="rId134" Type="http://schemas.openxmlformats.org/officeDocument/2006/relationships/image" Target="media/image67.jpeg"/><Relationship Id="rId139" Type="http://schemas.openxmlformats.org/officeDocument/2006/relationships/hyperlink" Target="https://www.google.com/imgres?imgurl=http://www.multilinkscargo.com/images/cargo%20Plane.jpg&amp;imgrefurl=http://www.multilinkscargo.com/services.html&amp;h=1370&amp;w=2048&amp;tbnid=sIyArhnqTU9lhM:&amp;docid=S91kqjuCZWFwlM&amp;ei=S6zhVvnTKcG7mwHd3bz4Bw&amp;tbm=isch&amp;ved=0ahUKEwi5pZf6z7bLAhXB3SYKHd0uD38QMwhBKBwwHA" TargetMode="External"/><Relationship Id="rId80" Type="http://schemas.openxmlformats.org/officeDocument/2006/relationships/image" Target="media/image37.jpeg"/><Relationship Id="rId85" Type="http://schemas.openxmlformats.org/officeDocument/2006/relationships/hyperlink" Target="http://www.google.com/url?sa=i&amp;rct=j&amp;q=&amp;esrc=s&amp;source=images&amp;cd=&amp;cad=rja&amp;uact=8&amp;ved=0ahUKEwi7luffnfrKAhXLk4MKHTniC6EQjRwIBw&amp;url=http://www.target.com/c/halloween-party-supplies-holidays/-/N-5xt2o?ref%3Dtgt_adv_xasd0001%26AFID%3DPerformics_Online%20Savings_0004c8968615ad1b0a2a18462e000496%26LNM%3DExclusive%20Offer%20-%20Save%2020%25%20on%20any%20Halloween%20Costume%20with%20Promo%20Code%20HALLOWN20&amp;psig=AFQjCNHYhhcB1JJrHABHxsj252q2--KV2Q&amp;ust=1455641310633993" TargetMode="External"/><Relationship Id="rId150" Type="http://schemas.openxmlformats.org/officeDocument/2006/relationships/image" Target="media/image75.jpeg"/><Relationship Id="rId155" Type="http://schemas.openxmlformats.org/officeDocument/2006/relationships/hyperlink" Target="https://www.google.com/url?sa=i&amp;rct=j&amp;q=&amp;esrc=s&amp;source=images&amp;cd=&amp;cad=rja&amp;uact=8&amp;ved=0ahUKEwjq9KK9-7jLAhWMVz4KHYWUAH8QjRwIBw&amp;url=https://blue1004.wordpress.com/2011/03/25/second-impression-review-49-days/&amp;psig=AFQjCNHewmRtK6wA_f2-WE3WxfVHx_sLOg&amp;ust=1457796453222559" TargetMode="External"/><Relationship Id="rId171" Type="http://schemas.openxmlformats.org/officeDocument/2006/relationships/hyperlink" Target="http://www.google.com/url?sa=i&amp;rct=j&amp;q=&amp;esrc=s&amp;source=images&amp;cd=&amp;cad=rja&amp;uact=8&amp;ved=0ahUKEwii0ov9jrfLAhVEOT4KHTpGADoQjRwIBw&amp;url=http://www.dallasmodelworks.com/products/productDetail.asp?ItemNumber%3DBU-189-44001&amp;bvm=bv.116573086,d.cWw&amp;psig=AFQjCNFELwO7jRCqXxeTGFm11Gqco1BnSw&amp;ust=1457733519447641" TargetMode="External"/><Relationship Id="rId176" Type="http://schemas.openxmlformats.org/officeDocument/2006/relationships/image" Target="media/image89.jpeg"/><Relationship Id="rId12" Type="http://schemas.openxmlformats.org/officeDocument/2006/relationships/image" Target="media/image3.jpeg"/><Relationship Id="rId17" Type="http://schemas.openxmlformats.org/officeDocument/2006/relationships/hyperlink" Target="http://www.google.com/url?sa=i&amp;rct=j&amp;q=&amp;esrc=s&amp;source=images&amp;cd=&amp;cad=rja&amp;uact=8&amp;ved=0ahUKEwiTgbGaiu7KAhWMOT4KHVYdCWEQjRwIBw&amp;url=http://phys.org/news/2014-07-locusts-harness-sun-optimum-diet.html&amp;psig=AFQjCNH-JY45YK7nP3xkaHlhqkjANL0DUg&amp;ust=1455223904283648" TargetMode="External"/><Relationship Id="rId33" Type="http://schemas.openxmlformats.org/officeDocument/2006/relationships/hyperlink" Target="http://www.google.com/url?sa=i&amp;rct=j&amp;q=&amp;esrc=s&amp;source=images&amp;cd=&amp;cad=rja&amp;uact=8&amp;ved=0ahUKEwiCg-qZrPDKAhXJ5CYKHX2HCxQQjRwIBw&amp;url=http://www.playbuzz.com/alfiew10/whats-your-biggest-fear&amp;psig=AFQjCNGfhswZZqBD9zS1QKrV9QqkHFx1-g&amp;ust=1455301898514299" TargetMode="External"/><Relationship Id="rId38" Type="http://schemas.openxmlformats.org/officeDocument/2006/relationships/image" Target="media/image16.jpeg"/><Relationship Id="rId59" Type="http://schemas.openxmlformats.org/officeDocument/2006/relationships/hyperlink" Target="http://www.google.com/url?sa=i&amp;rct=j&amp;q=&amp;esrc=s&amp;source=images&amp;cd=&amp;cad=rja&amp;uact=8&amp;ved=0ahUKEwjG4q_WkNLLAhViyYMKHQZ0BQsQjRwIBw&amp;url=http://nom-nom-food10.blogspot.com/2010/10/ooey-gooey-caramel-covered-apples-aka.html&amp;psig=AFQjCNHCgAMMlRyG2indpZjvoMScszMGgg&amp;ust=1458661669582288" TargetMode="External"/><Relationship Id="rId103" Type="http://schemas.openxmlformats.org/officeDocument/2006/relationships/hyperlink" Target="http://www.google.com/url?sa=i&amp;rct=j&amp;q=&amp;esrc=s&amp;source=images&amp;cd=&amp;cad=rja&amp;uact=8&amp;ved=0ahUKEwiW3dvlwqfLAhXDPCYKHcNhAl8QjRwIBw&amp;url=http://www.telegraph.co.uk/education/educationpicturegalleries/11033897/A-level-results-in-pictures-Students-jump-for-joy-as-they-receive-their-grades.html&amp;psig=AFQjCNG-JaUvYXvy4WVJW7N5qhNMU1pSvA&amp;ust=1457197555619556" TargetMode="External"/><Relationship Id="rId108" Type="http://schemas.openxmlformats.org/officeDocument/2006/relationships/image" Target="media/image52.jpeg"/><Relationship Id="rId124" Type="http://schemas.openxmlformats.org/officeDocument/2006/relationships/image" Target="media/image61.jpeg"/><Relationship Id="rId129" Type="http://schemas.openxmlformats.org/officeDocument/2006/relationships/image" Target="media/image64.jpeg"/><Relationship Id="rId54" Type="http://schemas.openxmlformats.org/officeDocument/2006/relationships/image" Target="media/image24.jpeg"/><Relationship Id="rId70" Type="http://schemas.openxmlformats.org/officeDocument/2006/relationships/image" Target="media/image32.jpeg"/><Relationship Id="rId75" Type="http://schemas.openxmlformats.org/officeDocument/2006/relationships/hyperlink" Target="http://www.google.com/url?sa=i&amp;rct=j&amp;q=&amp;esrc=s&amp;source=images&amp;cd=&amp;cad=rja&amp;uact=8&amp;ved=0ahUKEwil4668ofrKAhUhnoMKHdVhCpwQjRwIBw&amp;url=http://parade.com/433128/lindsaylowe/the-top-10-most-searched-halloween-costumes-this-year/&amp;psig=AFQjCNHYhhcB1JJrHABHxsj252q2--KV2Q&amp;ust=1455641310633993" TargetMode="External"/><Relationship Id="rId91" Type="http://schemas.openxmlformats.org/officeDocument/2006/relationships/hyperlink" Target="http://www.google.com/url?sa=i&amp;rct=j&amp;q=&amp;esrc=s&amp;source=images&amp;cd=&amp;cad=rja&amp;uact=8&amp;ved=0ahUKEwiN0ffXsvrKAhWLvYMKHak4BUoQjRwIBw&amp;url=http://veemd.com/2015/10/14/tips-to-make-halloween-safe/&amp;psig=AFQjCNEZm3eeovmHaMGUUwpysRBTeclqsw&amp;ust=1455647155644752" TargetMode="External"/><Relationship Id="rId96" Type="http://schemas.openxmlformats.org/officeDocument/2006/relationships/image" Target="media/image45.jpeg"/><Relationship Id="rId140" Type="http://schemas.openxmlformats.org/officeDocument/2006/relationships/image" Target="media/image70.jpeg"/><Relationship Id="rId145" Type="http://schemas.openxmlformats.org/officeDocument/2006/relationships/hyperlink" Target="http://www.google.com/url?sa=i&amp;rct=j&amp;q=&amp;esrc=s&amp;source=images&amp;cd=&amp;cad=rja&amp;uact=8&amp;ved=0ahUKEwjlwvLH07bLAhXGNj4KHT4ACTUQjRwIBw&amp;url=http://railroadfan.com/phpbb/viewtopic.php?f%3D6%26t%3D27024&amp;psig=AFQjCNHpw1T9BGXFqbVZtatNWUj6XxGiFQ&amp;ust=1457717443769392" TargetMode="External"/><Relationship Id="rId161" Type="http://schemas.openxmlformats.org/officeDocument/2006/relationships/image" Target="media/image81.jpeg"/><Relationship Id="rId166" Type="http://schemas.openxmlformats.org/officeDocument/2006/relationships/image" Target="media/image84.jpeg"/><Relationship Id="rId18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google.com/url?sa=i&amp;rct=j&amp;q=&amp;esrc=s&amp;source=images&amp;cd=&amp;cad=rja&amp;uact=8&amp;ved=0ahUKEwiQruqLgPDKAhVHKCYKHTkUDA4QjRwIBw&amp;url=https://pixabay.com/en/news-globe-earth-world-507772/&amp;psig=AFQjCNGzDtyttPMHDcCtPZHOpcLxAlgy0g&amp;ust=1455290038426286" TargetMode="External"/><Relationship Id="rId28" Type="http://schemas.openxmlformats.org/officeDocument/2006/relationships/image" Target="media/image11.jpeg"/><Relationship Id="rId49" Type="http://schemas.openxmlformats.org/officeDocument/2006/relationships/hyperlink" Target="http://www.google.com/url?sa=i&amp;rct=j&amp;q=&amp;esrc=s&amp;source=images&amp;cd=&amp;cad=rja&amp;uact=8&amp;ved=0ahUKEwibwIzj3PLKAhXPciYKHRFeCX0QjRwIBw&amp;url=http://ac-personaltrainer.blogspot.com/&amp;psig=AFQjCNEVqz_UtvxC2AGa3vqG3QKrRNfN8A&amp;ust=1455383587053066" TargetMode="External"/><Relationship Id="rId114" Type="http://schemas.openxmlformats.org/officeDocument/2006/relationships/hyperlink" Target="http://www.google.com/url?sa=i&amp;rct=j&amp;q=&amp;esrc=s&amp;source=images&amp;cd=&amp;cad=rja&amp;uact=8&amp;ved=0ahUKEwixs72Ciq_LAhVDWT4KHartDgEQjRwIBw&amp;url=http://gadgets.ndtv.com/telecom/news/farmers-to-get-free-sms-alerts-on-extreme-weather-conditions-with-nowcast-705471&amp;psig=AFQjCNFE_C8jlKMhkLKUAIMX1YKh14vg6Q&amp;ust=1457457309281659" TargetMode="External"/><Relationship Id="rId119" Type="http://schemas.openxmlformats.org/officeDocument/2006/relationships/image" Target="media/image58.jpeg"/><Relationship Id="rId44" Type="http://schemas.openxmlformats.org/officeDocument/2006/relationships/image" Target="media/image19.jpeg"/><Relationship Id="rId60" Type="http://schemas.openxmlformats.org/officeDocument/2006/relationships/image" Target="media/image27.jpeg"/><Relationship Id="rId65" Type="http://schemas.openxmlformats.org/officeDocument/2006/relationships/hyperlink" Target="http://www.google.com/url?sa=i&amp;rct=j&amp;q=&amp;esrc=s&amp;source=images&amp;cd=&amp;cad=rja&amp;uact=8&amp;ved=0ahUKEwigpLftkNLLAhXBmIMKHYXVBFsQjRwIBw&amp;url=http://themilliondollarserver.com/20-things-your-server-wished-you-knew/&amp;psig=AFQjCNHCgAMMlRyG2indpZjvoMScszMGgg&amp;ust=1458661669582288" TargetMode="External"/><Relationship Id="rId81" Type="http://schemas.openxmlformats.org/officeDocument/2006/relationships/hyperlink" Target="http://www.google.com/url?sa=i&amp;rct=j&amp;q=&amp;esrc=s&amp;source=images&amp;cd=&amp;cad=rja&amp;uact=8&amp;ved=0ahUKEwiW0uKKofrKAhXFuIMKHTxNCJ0QjRwIBw&amp;url=http://www.moneycrashers.com/cheap-halloween-costumes-tips/&amp;psig=AFQjCNHYhhcB1JJrHABHxsj252q2--KV2Q&amp;ust=1455641310633993" TargetMode="External"/><Relationship Id="rId86" Type="http://schemas.openxmlformats.org/officeDocument/2006/relationships/image" Target="media/image40.png"/><Relationship Id="rId130" Type="http://schemas.openxmlformats.org/officeDocument/2006/relationships/image" Target="media/image65.jpeg"/><Relationship Id="rId135" Type="http://schemas.openxmlformats.org/officeDocument/2006/relationships/hyperlink" Target="http://www.google.com/url?sa=i&amp;rct=j&amp;q=&amp;esrc=s&amp;source=images&amp;cd=&amp;cad=rja&amp;uact=8&amp;ved=0ahUKEwjjl4-5j_DKAhUENSYKHcU9AjUQjRwIBw&amp;url=http://www.independenttraveler.com/travel-tips/air-travel/what-not-to-do-at-the-airport&amp;psig=AFQjCNHwCq-rWkSaobGbTJXjMb1nbTwpVQ&amp;ust=1455294009987026" TargetMode="External"/><Relationship Id="rId151" Type="http://schemas.openxmlformats.org/officeDocument/2006/relationships/hyperlink" Target="http://www.google.com/url?sa=i&amp;rct=j&amp;q=&amp;esrc=s&amp;source=images&amp;cd=&amp;cad=rja&amp;uact=8&amp;ved=0ahUKEwiIncDI-LjLAhUBdD4KHXleAn0QjRwIBw&amp;url=http://www.stockphotos.ro/sad-child-crying-image24040224.html&amp;psig=AFQjCNGOWRAhmOY8aL1mTzaeNc4dEmBXPA&amp;ust=1457796221140229" TargetMode="External"/><Relationship Id="rId156" Type="http://schemas.openxmlformats.org/officeDocument/2006/relationships/image" Target="media/image78.jpeg"/><Relationship Id="rId177" Type="http://schemas.openxmlformats.org/officeDocument/2006/relationships/hyperlink" Target="https://www.google.com/url?sa=i&amp;rct=j&amp;q=&amp;esrc=s&amp;source=images&amp;cd=&amp;ved=0ahUKEwicooPnxbnLAhUFSiYKHUTABtUQjRwIBw&amp;url=https://www.flickr.com/photos/larslars/718618057&amp;psig=AFQjCNFxU-VrobsORj3x38pBts4WuwUTHA&amp;ust=1457816842922961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rct=j&amp;q=&amp;esrc=s&amp;source=images&amp;cd=&amp;cad=rja&amp;uact=8&amp;ved=0ahUKEwiJ84ndie7KAhVLVD4KHUBECWEQjRwIBw&amp;url=https://heiscomingblog.wordpress.com/2015/07/30/biblical-scene-southern-russia-plagued-by-tens-of-thousands-of-locusts-darkening-skies-and-threatening-crops-pics-and-video/&amp;psig=AFQjCNH-JY45YK7nP3xkaHlhqkjANL0DUg&amp;ust=1455223904283648" TargetMode="External"/><Relationship Id="rId172" Type="http://schemas.openxmlformats.org/officeDocument/2006/relationships/image" Target="media/image87.jpeg"/><Relationship Id="rId180" Type="http://schemas.openxmlformats.org/officeDocument/2006/relationships/footer" Target="footer1.xml"/><Relationship Id="rId13" Type="http://schemas.openxmlformats.org/officeDocument/2006/relationships/hyperlink" Target="http://www.google.com/url?sa=i&amp;rct=j&amp;q=&amp;esrc=s&amp;source=images&amp;cd=&amp;cad=rja&amp;uact=8&amp;ved=0ahUKEwjz24uei-7KAhXJaT4KHYVcAGAQjRwIBw&amp;url=http://www.pbase.com/image/73354433&amp;psig=AFQjCNH-JY45YK7nP3xkaHlhqkjANL0DUg&amp;ust=1455223904283648" TargetMode="External"/><Relationship Id="rId18" Type="http://schemas.openxmlformats.org/officeDocument/2006/relationships/image" Target="media/image6.jpeg"/><Relationship Id="rId39" Type="http://schemas.openxmlformats.org/officeDocument/2006/relationships/hyperlink" Target="http://www.google.com/url?sa=i&amp;rct=j&amp;q=&amp;esrc=s&amp;source=images&amp;cd=&amp;cad=rja&amp;uact=8&amp;ved=0ahUKEwj9-pjMyfLKAhWDXiYKHTJhCCgQjRwIBw&amp;url=http://sabrinagiselle.blogspot.com/2009/02/smart-video.html&amp;psig=AFQjCNG_jANe3oR7eEw4Dd6pjOMByEkABw&amp;ust=1455378492301465" TargetMode="External"/><Relationship Id="rId109" Type="http://schemas.openxmlformats.org/officeDocument/2006/relationships/hyperlink" Target="http://www.google.com/url?sa=i&amp;rct=j&amp;q=&amp;esrc=s&amp;source=images&amp;cd=&amp;cad=rja&amp;uact=8&amp;ved=0ahUKEwinvbPB1afLAhWBzoMKHdEyCR4QjRwIBw&amp;url=http://www.hcrepublican.com/senators/&amp;psig=AFQjCNF9VY1ZNOrcUY-cSzoHfIF3Bndb8Q&amp;ust=1457202755969523" TargetMode="External"/><Relationship Id="rId34" Type="http://schemas.openxmlformats.org/officeDocument/2006/relationships/image" Target="media/image14.jpeg"/><Relationship Id="rId50" Type="http://schemas.openxmlformats.org/officeDocument/2006/relationships/image" Target="media/image22.jpeg"/><Relationship Id="rId55" Type="http://schemas.openxmlformats.org/officeDocument/2006/relationships/hyperlink" Target="http://www.google.com/url?sa=i&amp;rct=j&amp;q=&amp;esrc=s&amp;source=images&amp;cd=&amp;cad=rja&amp;uact=8&amp;ved=0ahUKEwj_6vP50MPLAhUMdD4KHbtxAHgQjRwIBw&amp;url=http://stopsellingvanillaicecream.com/&amp;psig=AFQjCNExxrO7aII5GS7sOWkCxCo5cZ3liA&amp;ust=1458163506867140" TargetMode="External"/><Relationship Id="rId76" Type="http://schemas.openxmlformats.org/officeDocument/2006/relationships/image" Target="media/image35.jpeg"/><Relationship Id="rId97" Type="http://schemas.openxmlformats.org/officeDocument/2006/relationships/hyperlink" Target="http://www.google.com/url?sa=i&amp;rct=j&amp;q=&amp;esrc=s&amp;source=images&amp;cd=&amp;cad=rja&amp;uact=8&amp;ved=0ahUKEwiJ3oCLsvrKAhXJwj4KHajvDAIQjRwIBw&amp;url=http://athensohio.com/blog-posts/in-search-of-the-6-best-pumpkin-patches-near-athens/&amp;psig=AFQjCNFW3ytdV-MqSy_A3V2NFrGWiIYLYg&amp;ust=1455646973518184" TargetMode="External"/><Relationship Id="rId104" Type="http://schemas.openxmlformats.org/officeDocument/2006/relationships/image" Target="media/image50.jpeg"/><Relationship Id="rId120" Type="http://schemas.openxmlformats.org/officeDocument/2006/relationships/hyperlink" Target="https://www.google.com/imgres?imgurl=http://static.planetminecraft.com/files/resource_media/screenshot/1242/road_sign_need_help_950918_thumb_2889558_3868910_lrg.jpg&amp;imgrefurl=http://www.planetminecraft.com/blog/help-1536308/&amp;h=220&amp;w=220&amp;tbnid=C1OzlWSCpgN7RM:&amp;docid=QbgkpDH7NPthHM&amp;ei=xJjhVsGDLKm8jgSr6bLQDg&amp;tbm=isch&amp;ved=0ahUKEwjB9b6qvbbLAhUpnoMKHau0DOoQMwhpKEEwQQ" TargetMode="External"/><Relationship Id="rId125" Type="http://schemas.openxmlformats.org/officeDocument/2006/relationships/image" Target="media/image62.jpeg"/><Relationship Id="rId141" Type="http://schemas.openxmlformats.org/officeDocument/2006/relationships/hyperlink" Target="http://www.google.com/url?sa=i&amp;rct=j&amp;q=&amp;esrc=s&amp;source=images&amp;cd=&amp;cad=rja&amp;uact=8&amp;ved=0ahUKEwjDvMKd0LbLAhWBcT4KHWi2CDoQjRwIBw&amp;url=http://www.gettyimages.com/detail/illustration/cargo-plane-royalty-free-illustration/537816877&amp;bvm=bv.116573086,d.eWE&amp;psig=AFQjCNFhzrj_d08Tl6YBHq6zZljmkN7bFw&amp;ust=1457716684059668" TargetMode="External"/><Relationship Id="rId146" Type="http://schemas.openxmlformats.org/officeDocument/2006/relationships/image" Target="media/image73.jpeg"/><Relationship Id="rId167" Type="http://schemas.openxmlformats.org/officeDocument/2006/relationships/hyperlink" Target="https://www.google.com/url?sa=i&amp;rct=j&amp;q=&amp;esrc=s&amp;source=images&amp;cd=&amp;cad=rja&amp;uact=8&amp;ved=0ahUKEwjZm9qSj7fLAhVDcD4KHYSMBzgQjRwIBw&amp;url=https://pubs.ext.vt.edu/2906/2906-1362/2906-1362.html&amp;bvm=bv.116573086,d.cWw&amp;psig=AFQjCNFELwO7jRCqXxeTGFm11Gqco1BnSw&amp;ust=1457733519447641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google.com/url?sa=i&amp;rct=j&amp;q=&amp;esrc=s&amp;source=images&amp;cd=&amp;cad=rja&amp;uact=8&amp;ved=0ahUKEwjipL3d7fLKAhVDbSYKHUZ8Df8QjRwIBw&amp;url=http://addictions.camdencounty.com/n-j-legislature-tackles-addiction-list-of-bills-included-in-major-package/&amp;psig=AFQjCNGEgvhy-MhzfZZ1HqCBQSD_xV3e8A&amp;ust=1455387927990275" TargetMode="External"/><Relationship Id="rId92" Type="http://schemas.openxmlformats.org/officeDocument/2006/relationships/image" Target="media/image43.jpeg"/><Relationship Id="rId162" Type="http://schemas.openxmlformats.org/officeDocument/2006/relationships/hyperlink" Target="http://www.google.com/url?sa=i&amp;rct=j&amp;q=&amp;esrc=s&amp;source=images&amp;cd=&amp;cad=rja&amp;uact=8&amp;ved=0ahUKEwjBu8XT-bbLAhUIVT4KHckMBTgQjRwIBw&amp;url=http://www.business2community.com/strategy/10-ways-to-build-an-idea-factory-within-your-organization-0489150&amp;psig=AFQjCNGIZkKcC5rnScEwWNKcQvgsxVj61g&amp;ust=1457727850328501" TargetMode="External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www.google.com/url?sa=i&amp;rct=j&amp;q=&amp;esrc=s&amp;source=images&amp;cd=&amp;cad=rja&amp;uact=8&amp;ved=0ahUKEwic8cjIj_DKAhVM7yYKHYPLDggQjRwIBw&amp;url=https://step.state.gov/&amp;psig=AFQjCNHwCq-rWkSaobGbTJXjMb1nbTwpVQ&amp;ust=1455294009987026" TargetMode="External"/><Relationship Id="rId24" Type="http://schemas.openxmlformats.org/officeDocument/2006/relationships/image" Target="media/image9.jpeg"/><Relationship Id="rId40" Type="http://schemas.openxmlformats.org/officeDocument/2006/relationships/image" Target="media/image17.jpeg"/><Relationship Id="rId45" Type="http://schemas.openxmlformats.org/officeDocument/2006/relationships/hyperlink" Target="http://www.google.com/url?sa=i&amp;rct=j&amp;q=&amp;esrc=s&amp;source=images&amp;cd=&amp;cad=rja&amp;uact=8&amp;ved=0ahUKEwifwoDZ5uHNAhUGzz4KHQshCGcQjRwIBw&amp;url=http%3A%2F%2Fwww.uvm.edu%2F~mmmoyer%2FCeleste%2FJan2011%2F&amp;psig=AFQjCNGC-T15ct8oFyWd0Xr2ipt-lPCyxQ&amp;ust=1467996225449311" TargetMode="External"/><Relationship Id="rId66" Type="http://schemas.openxmlformats.org/officeDocument/2006/relationships/image" Target="media/image30.jpeg"/><Relationship Id="rId87" Type="http://schemas.openxmlformats.org/officeDocument/2006/relationships/hyperlink" Target="http://www.google.com/url?sa=i&amp;rct=j&amp;q=&amp;esrc=s&amp;source=images&amp;cd=&amp;cad=rja&amp;uact=8&amp;ved=0ahUKEwiYrYf-nvrKAhVqnIMKHXsCCf0QjRwIBw&amp;url=http://hubpages.com/holidays/30-Diy-Halloween-Costume-Ideas&amp;psig=AFQjCNHYhhcB1JJrHABHxsj252q2--KV2Q&amp;ust=1455641310633993" TargetMode="External"/><Relationship Id="rId110" Type="http://schemas.openxmlformats.org/officeDocument/2006/relationships/image" Target="media/image53.png"/><Relationship Id="rId115" Type="http://schemas.openxmlformats.org/officeDocument/2006/relationships/image" Target="media/image56.jpeg"/><Relationship Id="rId131" Type="http://schemas.openxmlformats.org/officeDocument/2006/relationships/hyperlink" Target="https://www.google.com/url?sa=i&amp;rct=j&amp;q=&amp;esrc=s&amp;source=images&amp;cd=&amp;cad=rja&amp;uact=8&amp;ved=0ahUKEwjov77Zk6_LAhWpg4MKHbrnA40QjRwIBw&amp;url=https://www.michigansugar.com/community/scholarships/&amp;psig=AFQjCNFz7u8uuF7fDOVlcrqteigKvcwbBw&amp;ust=1457459891323746" TargetMode="External"/><Relationship Id="rId136" Type="http://schemas.openxmlformats.org/officeDocument/2006/relationships/image" Target="media/image68.jpeg"/><Relationship Id="rId157" Type="http://schemas.openxmlformats.org/officeDocument/2006/relationships/hyperlink" Target="http://www.google.com/url?sa=i&amp;rct=j&amp;q=&amp;esrc=s&amp;source=images&amp;cd=&amp;cad=rja&amp;uact=8&amp;ved=0ahUKEwjXvvGZ-bjLAhVGOD4KHei6AYIQjRwIBw&amp;url=http://www.huffingtonpost.com/samantha-rodman-phd/what-should-i-do-when-my-child-fake-cries_b_7248816.html&amp;psig=AFQjCNHewmRtK6wA_f2-WE3WxfVHx_sLOg&amp;ust=1457796453222559" TargetMode="External"/><Relationship Id="rId178" Type="http://schemas.openxmlformats.org/officeDocument/2006/relationships/image" Target="media/image90.jpeg"/><Relationship Id="rId61" Type="http://schemas.openxmlformats.org/officeDocument/2006/relationships/hyperlink" Target="http://www.google.com/url?sa=i&amp;rct=j&amp;q=&amp;esrc=s&amp;source=images&amp;cd=&amp;cad=rja&amp;uact=8&amp;ved=0ahUKEwj71urgkNLLAhXDuoMKHZrqAU4QjRwIBw&amp;url=http://blog.asha.org/2014/09/25/you-want-my-kid-to-play-in-food-seriously/&amp;psig=AFQjCNHCgAMMlRyG2indpZjvoMScszMGgg&amp;ust=1458661669582288" TargetMode="External"/><Relationship Id="rId82" Type="http://schemas.openxmlformats.org/officeDocument/2006/relationships/image" Target="media/image38.jpeg"/><Relationship Id="rId152" Type="http://schemas.openxmlformats.org/officeDocument/2006/relationships/image" Target="media/image76.jpeg"/><Relationship Id="rId173" Type="http://schemas.openxmlformats.org/officeDocument/2006/relationships/hyperlink" Target="http://www.google.com/url?sa=i&amp;rct=j&amp;q=&amp;esrc=s&amp;source=images&amp;cd=&amp;cad=rja&amp;uact=8&amp;ved=0ahUKEwj128nI9LjLAhVMWz4KHUZXAXUQjRwIBw&amp;url=http://www.commercial-financing-solutions.com/semi-truck/&amp;psig=AFQjCNHXjPrQb3wIAL11dK9G1LF6yozI9Q&amp;ust=1457795146836893" TargetMode="External"/><Relationship Id="rId19" Type="http://schemas.openxmlformats.org/officeDocument/2006/relationships/hyperlink" Target="http://www.google.com/url?sa=i&amp;rct=j&amp;q=&amp;esrc=s&amp;source=images&amp;cd=&amp;cad=rja&amp;uact=8&amp;ved=0ahUKEwihu4_Slu7KAhVHQyYKHTDrAdEQjRwIBw&amp;url=http://blogs.bu.edu/bioaerial2012/2012/09/25/the-locust-swarm-a-threat-to-the-global-economy/&amp;psig=AFQjCNGY0qeSTDlTKI6Imqo8JHkea10kbQ&amp;ust=1455227208275004" TargetMode="External"/><Relationship Id="rId14" Type="http://schemas.openxmlformats.org/officeDocument/2006/relationships/image" Target="media/image4.jpeg"/><Relationship Id="rId30" Type="http://schemas.openxmlformats.org/officeDocument/2006/relationships/image" Target="media/image12.jpeg"/><Relationship Id="rId35" Type="http://schemas.openxmlformats.org/officeDocument/2006/relationships/hyperlink" Target="http://www.google.com/url?sa=i&amp;rct=j&amp;q=&amp;esrc=s&amp;source=images&amp;cd=&amp;cad=rja&amp;uact=8&amp;ved=0ahUKEwjTgYT-x_LKAhUKKCYKHfaaAn8QjRwIBw&amp;url=http://blogs.extension.iastate.edu/foodsavings/2014/06/30/will-eating-more-vegetables-cause-you-to-gain-weight/&amp;psig=AFQjCNEHqR1ana0bTuiWNhGiDXWJUtkZjw&amp;ust=1455378080835042" TargetMode="External"/><Relationship Id="rId56" Type="http://schemas.openxmlformats.org/officeDocument/2006/relationships/image" Target="media/image25.png"/><Relationship Id="rId77" Type="http://schemas.openxmlformats.org/officeDocument/2006/relationships/hyperlink" Target="http://www.google.com/url?sa=i&amp;rct=j&amp;q=&amp;esrc=s&amp;source=images&amp;cd=&amp;cad=rja&amp;uact=8&amp;ved=0ahUKEwiVwpXVoPrKAhVhuIMKHX1MAp0QjRwIBw&amp;url=http://www.sunnyskyz.com/blog/456/The-26-Best-Halloween-Costumes-For-Babies&amp;psig=AFQjCNHYhhcB1JJrHABHxsj252q2--KV2Q&amp;ust=1455641310633993" TargetMode="External"/><Relationship Id="rId100" Type="http://schemas.openxmlformats.org/officeDocument/2006/relationships/image" Target="media/image47.jpeg"/><Relationship Id="rId105" Type="http://schemas.openxmlformats.org/officeDocument/2006/relationships/hyperlink" Target="https://www.google.com/url?sa=i&amp;rct=j&amp;q=&amp;esrc=s&amp;source=images&amp;cd=&amp;cad=rja&amp;uact=8&amp;ved=0ahUKEwjA7pCrwqfLAhUHMyYKHWpfALsQjRwIBw&amp;url=https://www.flickr.com/photos/larslars/718618057&amp;psig=AFQjCNG-JaUvYXvy4WVJW7N5qhNMU1pSvA&amp;ust=1457197555619556" TargetMode="External"/><Relationship Id="rId126" Type="http://schemas.openxmlformats.org/officeDocument/2006/relationships/hyperlink" Target="http://www.google.com/url?sa=i&amp;rct=j&amp;q=&amp;esrc=s&amp;source=images&amp;cd=&amp;cad=rja&amp;uact=8&amp;ved=0ahUKEwiSw8Cni6_LAhXD8z4KHQqwBgIQjRwIBw&amp;url=http://arcadiafood.org/arcadia-farm-camp&amp;psig=AFQjCNH0fvke89QzV-JkPEVjR0E_iTwTew&amp;ust=1457457615502170" TargetMode="External"/><Relationship Id="rId147" Type="http://schemas.openxmlformats.org/officeDocument/2006/relationships/hyperlink" Target="http://www.google.com/url?sa=i&amp;rct=j&amp;q=&amp;esrc=s&amp;source=images&amp;cd=&amp;cad=rja&amp;uact=8&amp;ved=0ahUKEwikoomn-LjLAhXGVD4KHbTpCHUQjRwIBw&amp;url=http://www.123rf.com/stock-photo/mope.html&amp;psig=AFQjCNGOWRAhmOY8aL1mTzaeNc4dEmBXPA&amp;ust=1457796221140229" TargetMode="External"/><Relationship Id="rId168" Type="http://schemas.openxmlformats.org/officeDocument/2006/relationships/image" Target="media/image85.jpeg"/><Relationship Id="rId8" Type="http://schemas.openxmlformats.org/officeDocument/2006/relationships/image" Target="media/image1.jpeg"/><Relationship Id="rId51" Type="http://schemas.openxmlformats.org/officeDocument/2006/relationships/hyperlink" Target="http://www.google.com/url?sa=i&amp;rct=j&amp;q=&amp;esrc=s&amp;source=images&amp;cd=&amp;cad=rja&amp;uact=8&amp;ved=0ahUKEwiz1M-r4PLKAhVDJCYKHaqPBt8QjRwIBw&amp;url=http://washington.org/topics/us-capitol&amp;psig=AFQjCNHDBGCONzpUBFLpED5O9RzPp8FXoQ&amp;ust=1455384618811772" TargetMode="External"/><Relationship Id="rId72" Type="http://schemas.openxmlformats.org/officeDocument/2006/relationships/image" Target="media/image33.jpeg"/><Relationship Id="rId93" Type="http://schemas.openxmlformats.org/officeDocument/2006/relationships/hyperlink" Target="http://www.google.com/url?sa=i&amp;rct=j&amp;q=&amp;esrc=s&amp;source=images&amp;cd=&amp;cad=rja&amp;uact=8&amp;ved=0ahUKEwjT5pW4s_rKAhXHvIMKHYyGCeMQjRwIBw&amp;url=http://www.mommyfactor.net/2013/09/personal-creations-halloween-treat-bags.html&amp;psig=AFQjCNEZm3eeovmHaMGUUwpysRBTeclqsw&amp;ust=1455647155644752" TargetMode="External"/><Relationship Id="rId98" Type="http://schemas.openxmlformats.org/officeDocument/2006/relationships/image" Target="media/image46.jpeg"/><Relationship Id="rId121" Type="http://schemas.openxmlformats.org/officeDocument/2006/relationships/image" Target="media/image59.jpeg"/><Relationship Id="rId142" Type="http://schemas.openxmlformats.org/officeDocument/2006/relationships/image" Target="media/image71.jpeg"/><Relationship Id="rId163" Type="http://schemas.openxmlformats.org/officeDocument/2006/relationships/image" Target="media/image82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www.google.com/url?sa=i&amp;rct=j&amp;q=&amp;esrc=s&amp;source=images&amp;cd=&amp;cad=rja&amp;uact=8&amp;ved=0ahUKEwj4mbbDkPDKAhVF7yYKHR6TAxkQjRwIBw&amp;url=https://www.etsy.com/uk/market/french_vintage_sign&amp;psig=AFQjCNHwCq-rWkSaobGbTJXjMb1nbTwpVQ&amp;ust=1455294009987026" TargetMode="External"/><Relationship Id="rId46" Type="http://schemas.openxmlformats.org/officeDocument/2006/relationships/image" Target="media/image20.jpeg"/><Relationship Id="rId67" Type="http://schemas.openxmlformats.org/officeDocument/2006/relationships/hyperlink" Target="http://www.google.com/url?sa=i&amp;rct=j&amp;q=&amp;esrc=s&amp;source=images&amp;cd=&amp;cad=rja&amp;uact=8&amp;ved=0ahUKEwj-r5Cs7fLKAhXH6CYKHZYJBJ4QjRwIBw&amp;url=http://massbike.org/blog/2013/01/25/massbike-gets-to-work-with-the-new-legislature/&amp;psig=AFQjCNGEgvhy-MhzfZZ1HqCBQSD_xV3e8A&amp;ust=1455387927990275" TargetMode="External"/><Relationship Id="rId116" Type="http://schemas.openxmlformats.org/officeDocument/2006/relationships/hyperlink" Target="https://www.google.com/url?sa=i&amp;rct=j&amp;q=&amp;esrc=s&amp;source=images&amp;cd=&amp;cad=rja&amp;uact=8&amp;ved=0ahUKEwiI2t_Ek6_LAhUHuYMKHQJ8DxEQjRwIBw&amp;url=https://www.sugarland.com/photos/view_photo.php?photo_id%3D469&amp;psig=AFQjCNFz7u8uuF7fDOVlcrqteigKvcwbBw&amp;ust=1457459891323746" TargetMode="External"/><Relationship Id="rId137" Type="http://schemas.openxmlformats.org/officeDocument/2006/relationships/hyperlink" Target="http://www.google.com/url?sa=i&amp;rct=j&amp;q=&amp;esrc=s&amp;source=images&amp;cd=&amp;cad=rja&amp;uact=8&amp;ved=0ahUKEwjttcibxrbLAhVDnIMKHVUxCbEQjRwIBw&amp;url=http://avathacis.blogspot.com/2012/08/lucid-dreaming-guide-part-2-dild.html&amp;psig=AFQjCNFnNOZIyG7adep8SvflroBbaekcnA&amp;ust=1457711685125763" TargetMode="External"/><Relationship Id="rId158" Type="http://schemas.openxmlformats.org/officeDocument/2006/relationships/image" Target="media/image79.jpeg"/><Relationship Id="rId20" Type="http://schemas.openxmlformats.org/officeDocument/2006/relationships/image" Target="media/image7.jpeg"/><Relationship Id="rId41" Type="http://schemas.openxmlformats.org/officeDocument/2006/relationships/hyperlink" Target="https://www.google.com/url?sa=i&amp;rct=j&amp;q=&amp;esrc=s&amp;source=images&amp;cd=&amp;cad=rja&amp;uact=8&amp;ved=0ahUKEwikj-P3wozMAhUCjz4KHdX3BpoQjRwIBw&amp;url=https://pixabay.com/en/girl-young-blue-eyes-look-looking-545510/&amp;psig=AFQjCNG7ynn76sexEoPYz9Od2pSPmWw2Xw&amp;ust=1460668118494125" TargetMode="External"/><Relationship Id="rId62" Type="http://schemas.openxmlformats.org/officeDocument/2006/relationships/image" Target="media/image28.jpeg"/><Relationship Id="rId83" Type="http://schemas.openxmlformats.org/officeDocument/2006/relationships/hyperlink" Target="http://www.google.com/url?sa=i&amp;rct=j&amp;q=&amp;esrc=s&amp;source=images&amp;cd=&amp;cad=rja&amp;uact=8&amp;ved=0ahUKEwimkrmeoPrKAhXjnIMKHVb3DZsQjRwIBw&amp;url=http://www.halloweenexpress.com/couples-costume-ideas.php&amp;psig=AFQjCNHYhhcB1JJrHABHxsj252q2--KV2Q&amp;ust=1455641310633993" TargetMode="External"/><Relationship Id="rId88" Type="http://schemas.openxmlformats.org/officeDocument/2006/relationships/image" Target="media/image41.jpeg"/><Relationship Id="rId111" Type="http://schemas.openxmlformats.org/officeDocument/2006/relationships/hyperlink" Target="http://www.google.com/url?sa=i&amp;rct=j&amp;q=&amp;esrc=s&amp;source=images&amp;cd=&amp;cad=rja&amp;uact=8&amp;ved=0ahUKEwiL59-2uaXLAhXHlIMKHeJBDssQjRwIBw&amp;url=http://www.grocery.com/american-crystal-sugar/&amp;psig=AFQjCNGwdcpN5qJcH3XNFMlnfBIulfBThg&amp;ust=1457126180314444" TargetMode="External"/><Relationship Id="rId132" Type="http://schemas.openxmlformats.org/officeDocument/2006/relationships/image" Target="media/image66.png"/><Relationship Id="rId153" Type="http://schemas.openxmlformats.org/officeDocument/2006/relationships/hyperlink" Target="http://www.google.com/url?sa=i&amp;rct=j&amp;q=&amp;esrc=s&amp;source=images&amp;cd=&amp;cad=rja&amp;uact=8&amp;ved=0ahUKEwj914if-7jLAhUINj4KHZybCHYQjRwIBw&amp;url=http://sccougar.com/2016/02/26/party-all-night-sleep-all-day-songtext-von-sean-kingston.html&amp;psig=AFQjCNHewmRtK6wA_f2-WE3WxfVHx_sLOg&amp;ust=1457796453222559" TargetMode="External"/><Relationship Id="rId174" Type="http://schemas.openxmlformats.org/officeDocument/2006/relationships/image" Target="media/image88.jpeg"/><Relationship Id="rId179" Type="http://schemas.openxmlformats.org/officeDocument/2006/relationships/image" Target="media/image91.jpeg"/><Relationship Id="rId15" Type="http://schemas.openxmlformats.org/officeDocument/2006/relationships/hyperlink" Target="http://www.google.com/url?sa=i&amp;rct=j&amp;q=&amp;esrc=s&amp;source=images&amp;cd=&amp;cad=rja&amp;uact=8&amp;ved=0ahUKEwihwc7Ii-7KAhVBPD4KHSQdD2MQjRwIBw&amp;url=http://www.dreamstime.com/stock-image-desert-locust-schistocerca-gregaria-image3682781&amp;psig=AFQjCNH-JY45YK7nP3xkaHlhqkjANL0DUg&amp;ust=1455223904283648" TargetMode="External"/><Relationship Id="rId36" Type="http://schemas.openxmlformats.org/officeDocument/2006/relationships/image" Target="media/image15.jpeg"/><Relationship Id="rId57" Type="http://schemas.openxmlformats.org/officeDocument/2006/relationships/hyperlink" Target="http://www.google.com/url?sa=i&amp;rct=j&amp;q=&amp;esrc=s&amp;source=images&amp;cd=&amp;cad=rja&amp;uact=8&amp;ved=0ahUKEwjXqd7t0cPLAhVGrD4KHZimAXgQjRwIBw&amp;url=http://www.thewannabechef.net/2011/11/14/raw-dark-chocolate-peppermint-pudding/&amp;psig=AFQjCNEknZIgqmSIOH7AuSLDobOAitPNUg&amp;ust=1458163824948465" TargetMode="External"/><Relationship Id="rId106" Type="http://schemas.openxmlformats.org/officeDocument/2006/relationships/image" Target="media/image51.jpeg"/><Relationship Id="rId127" Type="http://schemas.openxmlformats.org/officeDocument/2006/relationships/image" Target="media/image63.jpeg"/><Relationship Id="rId10" Type="http://schemas.openxmlformats.org/officeDocument/2006/relationships/image" Target="media/image2.jpeg"/><Relationship Id="rId31" Type="http://schemas.openxmlformats.org/officeDocument/2006/relationships/hyperlink" Target="http://www.google.com/url?sa=i&amp;rct=j&amp;q=&amp;esrc=s&amp;source=images&amp;cd=&amp;cad=rja&amp;uact=8&amp;ved=0ahUKEwjN643Jiu7KAhXMHD4KHZB-DGUQjRwIBw&amp;url=http://www.smithsonianmag.com/smart-news/people-in-israel-really-are-eating-swarming-locusts-7802747/&amp;psig=AFQjCNH-JY45YK7nP3xkaHlhqkjANL0DUg&amp;ust=1455223904283648" TargetMode="External"/><Relationship Id="rId52" Type="http://schemas.openxmlformats.org/officeDocument/2006/relationships/image" Target="media/image23.jpeg"/><Relationship Id="rId73" Type="http://schemas.openxmlformats.org/officeDocument/2006/relationships/hyperlink" Target="http://www.google.com/url?sa=i&amp;rct=j&amp;q=&amp;esrc=s&amp;source=images&amp;cd=&amp;cad=rja&amp;uact=8&amp;ved=0ahUKEwjL08qhofrKAhWClYMKHb_9AZkQjRwIBw&amp;url=http://www.brandbacker.com/the-blog/2015/10/the-top-halloween-costumes-for-2015-according-to-bloggers/&amp;psig=AFQjCNHYhhcB1JJrHABHxsj252q2--KV2Q&amp;ust=1455641310633993" TargetMode="External"/><Relationship Id="rId78" Type="http://schemas.openxmlformats.org/officeDocument/2006/relationships/image" Target="media/image36.jpeg"/><Relationship Id="rId94" Type="http://schemas.openxmlformats.org/officeDocument/2006/relationships/image" Target="media/image44.jpeg"/><Relationship Id="rId99" Type="http://schemas.openxmlformats.org/officeDocument/2006/relationships/hyperlink" Target="http://www.google.com/url?sa=i&amp;rct=j&amp;q=&amp;esrc=s&amp;source=images&amp;cd=&amp;cad=rja&amp;uact=8&amp;ved=0ahUKEwjB5vmAr6fLAhXC7iYKHTiqABEQjRwIBw&amp;url=http://clipartfreefor.com/files/1/30401_stingray-clip-art.html&amp;psig=AFQjCNGtyB9aZ-XrjC8K1jo5sDrA4cd89Q&amp;ust=1457192384569063" TargetMode="External"/><Relationship Id="rId101" Type="http://schemas.openxmlformats.org/officeDocument/2006/relationships/image" Target="media/image48.jpeg"/><Relationship Id="rId122" Type="http://schemas.openxmlformats.org/officeDocument/2006/relationships/image" Target="media/image60.jpeg"/><Relationship Id="rId143" Type="http://schemas.openxmlformats.org/officeDocument/2006/relationships/hyperlink" Target="http://www.google.com/url?sa=i&amp;rct=j&amp;q=&amp;esrc=s&amp;source=images&amp;cd=&amp;cad=rja&amp;uact=8&amp;ved=0ahUKEwj7loyE07bLAhVGeD4KHY8vAjkQjRwIBw&amp;url=http://nicksuydam.photoshelter.com/gallery/Union-Pacific-Railroad-Stock-Photos/G0000y4EjfZEa.Hc/&amp;psig=AFQjCNHpw1T9BGXFqbVZtatNWUj6XxGiFQ&amp;ust=1457717443769392" TargetMode="External"/><Relationship Id="rId148" Type="http://schemas.openxmlformats.org/officeDocument/2006/relationships/image" Target="media/image74.jpeg"/><Relationship Id="rId164" Type="http://schemas.openxmlformats.org/officeDocument/2006/relationships/hyperlink" Target="https://www.google.com/url?sa=i&amp;rct=j&amp;q=&amp;esrc=s&amp;source=images&amp;cd=&amp;cad=rja&amp;uact=8&amp;ved=0ahUKEwi6oZvsjrfLAhVJwj4KHWCYDzYQjRwIBw&amp;url=https://www.pinterest.com/morningwood74/farm-trucks/&amp;bvm=bv.116573086,d.cWw&amp;psig=AFQjCNFELwO7jRCqXxeTGFm11Gqco1BnSw&amp;ust=1457733519447641" TargetMode="External"/><Relationship Id="rId169" Type="http://schemas.openxmlformats.org/officeDocument/2006/relationships/hyperlink" Target="https://www.google.com/url?sa=i&amp;rct=j&amp;q=&amp;esrc=s&amp;source=images&amp;cd=&amp;cad=rja&amp;uact=8&amp;ved=0ahUKEwiyssKoj7fLAhWLaT4KHZ1HCjgQjRwIBw&amp;url=https://www.pinterest.com/explore/farm-trucks/&amp;bvm=bv.116573086,d.cWw&amp;psig=AFQjCNFELwO7jRCqXxeTGFm11Gqco1BnSw&amp;ust=1457733519447641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oe%20Beach\My%20Documents\Downloads\48HrBooks_5.5x8.5_template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AE6BF-898D-4DED-97AC-B30E51E2B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48HrBooks_5.5x8.5_template (1).dot</Template>
  <TotalTime>1</TotalTime>
  <Pages>31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48HrBooks Template 5.5x8.5</vt:lpstr>
    </vt:vector>
  </TitlesOfParts>
  <Company>48HrBooks</Company>
  <LinksUpToDate>false</LinksUpToDate>
  <CharactersWithSpaces>1391</CharactersWithSpaces>
  <SharedDoc>false</SharedDoc>
  <HLinks>
    <vt:vector size="192" baseType="variant">
      <vt:variant>
        <vt:i4>458847</vt:i4>
      </vt:variant>
      <vt:variant>
        <vt:i4>93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90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84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75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54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45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24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15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48HrBooks Template 5.5x8.5</dc:title>
  <dc:subject/>
  <dc:creator>Joe Beach</dc:creator>
  <cp:keywords/>
  <dc:description/>
  <cp:lastModifiedBy>beachedina@aol.com</cp:lastModifiedBy>
  <cp:revision>2</cp:revision>
  <cp:lastPrinted>2016-03-13T17:27:00Z</cp:lastPrinted>
  <dcterms:created xsi:type="dcterms:W3CDTF">2016-07-07T20:00:00Z</dcterms:created>
  <dcterms:modified xsi:type="dcterms:W3CDTF">2016-07-07T20:00:00Z</dcterms:modified>
</cp:coreProperties>
</file>