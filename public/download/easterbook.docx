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D48" w:rsidRPr="004D37F2" w:rsidRDefault="007E0D48" w:rsidP="004D37F2">
      <w:pPr>
        <w:pStyle w:val="Title"/>
        <w:shd w:val="clear" w:color="auto" w:fill="FFFFFF" w:themeFill="background1"/>
        <w:rPr>
          <w:color w:val="C00000"/>
          <w:sz w:val="96"/>
          <w:szCs w:val="96"/>
        </w:rPr>
      </w:pPr>
      <w:r w:rsidRPr="004D37F2">
        <w:rPr>
          <w:sz w:val="96"/>
          <w:szCs w:val="96"/>
          <w:highlight w:val="cyan"/>
        </w:rPr>
        <w:t xml:space="preserve">When the </w:t>
      </w:r>
      <w:r w:rsidR="008E7B77" w:rsidRPr="004D37F2">
        <w:rPr>
          <w:sz w:val="96"/>
          <w:szCs w:val="96"/>
          <w:highlight w:val="cyan"/>
        </w:rPr>
        <w:t>Easter Bunny Decide</w:t>
      </w:r>
      <w:r w:rsidR="004E07FA" w:rsidRPr="004D37F2">
        <w:rPr>
          <w:sz w:val="96"/>
          <w:szCs w:val="96"/>
          <w:highlight w:val="cyan"/>
        </w:rPr>
        <w:t>d</w:t>
      </w:r>
      <w:r w:rsidR="008E7B77" w:rsidRPr="004D37F2">
        <w:rPr>
          <w:sz w:val="96"/>
          <w:szCs w:val="96"/>
          <w:highlight w:val="cyan"/>
        </w:rPr>
        <w:t xml:space="preserve"> to Retir</w:t>
      </w:r>
      <w:r w:rsidR="004E07FA" w:rsidRPr="004D37F2">
        <w:rPr>
          <w:sz w:val="96"/>
          <w:szCs w:val="96"/>
          <w:highlight w:val="cyan"/>
        </w:rPr>
        <w:t>e</w:t>
      </w:r>
    </w:p>
    <w:p w:rsidR="007E0D48" w:rsidRDefault="0047558D" w:rsidP="007E0D48">
      <w:pPr>
        <w:pStyle w:val="AuthorName"/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930152" wp14:editId="71A65D1C">
                <wp:simplePos x="0" y="0"/>
                <wp:positionH relativeFrom="margin">
                  <wp:align>center</wp:align>
                </wp:positionH>
                <wp:positionV relativeFrom="paragraph">
                  <wp:posOffset>5896</wp:posOffset>
                </wp:positionV>
                <wp:extent cx="4095750" cy="581025"/>
                <wp:effectExtent l="0" t="0" r="0" b="9525"/>
                <wp:wrapNone/>
                <wp:docPr id="43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8F5" w:rsidRPr="008E7B77" w:rsidRDefault="00AB68F5" w:rsidP="004D37F2">
                            <w:pPr>
                              <w:pStyle w:val="AuthorName"/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CC36C8">
                              <w:rPr>
                                <w:sz w:val="56"/>
                                <w:szCs w:val="56"/>
                              </w:rPr>
                              <w:t xml:space="preserve">As told to </w:t>
                            </w:r>
                            <w:r w:rsidRPr="008E7B77">
                              <w:rPr>
                                <w:color w:val="FF0000"/>
                                <w:sz w:val="56"/>
                                <w:szCs w:val="56"/>
                                <w:u w:val="single"/>
                              </w:rPr>
                              <w:t>Grandpa Joe</w:t>
                            </w:r>
                          </w:p>
                          <w:p w:rsidR="00AB68F5" w:rsidRDefault="00AB68F5" w:rsidP="004D37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930152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26" type="#_x0000_t202" style="position:absolute;left:0;text-align:left;margin-left:0;margin-top:.45pt;width:322.5pt;height:45.7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" stroked="f">
                <v:textbox>
                  <w:txbxContent>
                    <w:p w:rsidR="00AB68F5" w:rsidRPr="008E7B77" w:rsidRDefault="00AB68F5" w:rsidP="004D37F2">
                      <w:pPr>
                        <w:pStyle w:val="AuthorName"/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</w:pPr>
                      <w:r w:rsidRPr="00CC36C8">
                        <w:rPr>
                          <w:sz w:val="56"/>
                          <w:szCs w:val="56"/>
                        </w:rPr>
                        <w:t xml:space="preserve">As told to </w:t>
                      </w:r>
                      <w:r w:rsidRPr="008E7B77">
                        <w:rPr>
                          <w:color w:val="FF0000"/>
                          <w:sz w:val="56"/>
                          <w:szCs w:val="56"/>
                          <w:u w:val="single"/>
                        </w:rPr>
                        <w:t>Grandpa Joe</w:t>
                      </w:r>
                    </w:p>
                    <w:p w:rsidR="00AB68F5" w:rsidRDefault="00AB68F5" w:rsidP="004D37F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E0D48" w:rsidRDefault="0047558D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FF9F4BF" wp14:editId="032F022E">
                <wp:simplePos x="0" y="0"/>
                <wp:positionH relativeFrom="column">
                  <wp:posOffset>1362520</wp:posOffset>
                </wp:positionH>
                <wp:positionV relativeFrom="paragraph">
                  <wp:posOffset>77635</wp:posOffset>
                </wp:positionV>
                <wp:extent cx="3562598" cy="4453246"/>
                <wp:effectExtent l="0" t="0" r="0" b="50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598" cy="4453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1D46A8">
                            <w:pPr>
                              <w:jc w:val="center"/>
                            </w:pPr>
                            <w:r w:rsidRPr="00E564B1">
                              <w:rPr>
                                <w:noProof/>
                              </w:rPr>
                              <w:drawing>
                                <wp:inline distT="0" distB="0" distL="0" distR="0" wp14:anchorId="62121C6C" wp14:editId="6BD94CC0">
                                  <wp:extent cx="3099460" cy="4132613"/>
                                  <wp:effectExtent l="0" t="0" r="5715" b="1270"/>
                                  <wp:docPr id="100" name="Picture 18" descr="jo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joe.jpg"/>
                                          <pic:cNvPicPr/>
                                        </pic:nvPicPr>
                                        <pic:blipFill>
                                          <a:blip r:embed="rId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5901" cy="4141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F4BF" id="Text Box 67" o:spid="_x0000_s1027" type="#_x0000_t202" style="position:absolute;left:0;text-align:left;margin-left:107.3pt;margin-top:6.1pt;width:280.5pt;height:350.6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" fillcolor="white [3201]" stroked="f" strokeweight=".5pt">
                <v:textbox>
                  <w:txbxContent>
                    <w:p w:rsidR="00AB68F5" w:rsidRDefault="00AB68F5" w:rsidP="001D46A8">
                      <w:pPr>
                        <w:jc w:val="center"/>
                      </w:pPr>
                      <w:r w:rsidRPr="00E564B1">
                        <w:rPr>
                          <w:noProof/>
                        </w:rPr>
                        <w:drawing>
                          <wp:inline distT="0" distB="0" distL="0" distR="0" wp14:anchorId="62121C6C" wp14:editId="6BD94CC0">
                            <wp:extent cx="3099460" cy="4132613"/>
                            <wp:effectExtent l="0" t="0" r="5715" b="1270"/>
                            <wp:docPr id="100" name="Picture 18" descr="jo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joe.jpg"/>
                                    <pic:cNvPicPr/>
                                  </pic:nvPicPr>
                                  <pic:blipFill>
                                    <a:blip r:embed="rId7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5901" cy="41412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E0D48" w:rsidRDefault="001D46A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2490849</wp:posOffset>
                </wp:positionH>
                <wp:positionV relativeFrom="paragraph">
                  <wp:posOffset>532510</wp:posOffset>
                </wp:positionV>
                <wp:extent cx="1882239" cy="528452"/>
                <wp:effectExtent l="0" t="0" r="22860" b="2413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239" cy="5284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46A8" w:rsidRDefault="00431BE4" w:rsidP="001D46A8">
                            <w:r>
                              <w:t>Change name and i</w:t>
                            </w:r>
                            <w:r w:rsidR="001D46A8">
                              <w:t xml:space="preserve">nsert </w:t>
                            </w:r>
                            <w:r>
                              <w:t>p</w:t>
                            </w:r>
                            <w:r w:rsidR="001D46A8">
                              <w:t xml:space="preserve">icture of </w:t>
                            </w:r>
                            <w:r>
                              <w:t>g</w:t>
                            </w:r>
                            <w:r w:rsidR="001D46A8">
                              <w:t xml:space="preserve">iver of </w:t>
                            </w:r>
                            <w:r>
                              <w:t>b</w:t>
                            </w:r>
                            <w:r w:rsidR="001D46A8">
                              <w:t xml:space="preserve">ook </w:t>
                            </w:r>
                          </w:p>
                          <w:p w:rsidR="001D46A8" w:rsidRDefault="001D46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28" type="#_x0000_t202" style="position:absolute;left:0;text-align:left;margin-left:196.15pt;margin-top:41.95pt;width:148.2pt;height:41.6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" fillcolor="white [3201]" strokeweight=".5pt">
                <v:textbox>
                  <w:txbxContent>
                    <w:p w:rsidR="001D46A8" w:rsidRDefault="00431BE4" w:rsidP="001D46A8">
                      <w:r>
                        <w:t>Change name and i</w:t>
                      </w:r>
                      <w:r w:rsidR="001D46A8">
                        <w:t xml:space="preserve">nsert </w:t>
                      </w:r>
                      <w:r>
                        <w:t>p</w:t>
                      </w:r>
                      <w:r w:rsidR="001D46A8">
                        <w:t xml:space="preserve">icture of </w:t>
                      </w:r>
                      <w:r>
                        <w:t>g</w:t>
                      </w:r>
                      <w:r w:rsidR="001D46A8">
                        <w:t xml:space="preserve">iver of </w:t>
                      </w:r>
                      <w:r>
                        <w:t>b</w:t>
                      </w:r>
                      <w:r w:rsidR="001D46A8">
                        <w:t xml:space="preserve">ook </w:t>
                      </w:r>
                    </w:p>
                    <w:p w:rsidR="001D46A8" w:rsidRDefault="001D46A8"/>
                  </w:txbxContent>
                </v:textbox>
              </v:shape>
            </w:pict>
          </mc:Fallback>
        </mc:AlternateContent>
      </w: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7E0D48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</w:rPr>
      </w:pPr>
    </w:p>
    <w:p w:rsidR="007E0D48" w:rsidRDefault="004D37F2" w:rsidP="007E0D48">
      <w:pPr>
        <w:pStyle w:val="Title"/>
        <w:shd w:val="clear" w:color="auto" w:fill="FFFFFF" w:themeFill="background1"/>
        <w:jc w:val="right"/>
        <w:rPr>
          <w:color w:val="C00000"/>
          <w:sz w:val="96"/>
          <w:szCs w:val="96"/>
          <w:highlight w:val="cyan"/>
        </w:rPr>
      </w:pPr>
      <w:r>
        <w:rPr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6DCECD" wp14:editId="7DA36A8E">
                <wp:simplePos x="0" y="0"/>
                <wp:positionH relativeFrom="page">
                  <wp:posOffset>1442325</wp:posOffset>
                </wp:positionH>
                <wp:positionV relativeFrom="paragraph">
                  <wp:posOffset>553967</wp:posOffset>
                </wp:positionV>
                <wp:extent cx="5248893" cy="581891"/>
                <wp:effectExtent l="0" t="0" r="28575" b="27940"/>
                <wp:wrapNone/>
                <wp:docPr id="40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5818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Default="00AB68F5" w:rsidP="00E564B1">
                            <w:pPr>
                              <w:pStyle w:val="NoIndentnormal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1A7C6B">
                              <w:t>Copyright</w:t>
                            </w:r>
                            <w:r w:rsidRPr="000314BC">
                              <w:rPr>
                                <w:sz w:val="24"/>
                                <w:szCs w:val="24"/>
                              </w:rPr>
                              <w:t xml:space="preserve"> ©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2016 Xanadu Inc.  See Instructions on how to tailor this book to your child/children</w:t>
                            </w:r>
                            <w:r w:rsidR="00431BE4"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="00431BE4">
                              <w:rPr>
                                <w:sz w:val="24"/>
                                <w:szCs w:val="24"/>
                              </w:rPr>
                              <w:t>permitted uses</w:t>
                            </w:r>
                            <w:r w:rsidR="00431BE4"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="00431BE4">
                              <w:rPr>
                                <w:sz w:val="24"/>
                                <w:szCs w:val="24"/>
                              </w:rPr>
                              <w:t xml:space="preserve"> copying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AB68F5" w:rsidRDefault="00AB68F5" w:rsidP="007E0D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6DCECD" id="Text Box 114" o:spid="_x0000_s1029" type="#_x0000_t202" style="position:absolute;left:0;text-align:left;margin-left:113.55pt;margin-top:43.6pt;width:413.3pt;height:45.8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">
                <v:textbox>
                  <w:txbxContent>
                    <w:p w:rsidR="00AB68F5" w:rsidRDefault="00AB68F5" w:rsidP="00E564B1">
                      <w:pPr>
                        <w:pStyle w:val="NoIndentnormal"/>
                        <w:jc w:val="left"/>
                        <w:rPr>
                          <w:sz w:val="24"/>
                          <w:szCs w:val="24"/>
                        </w:rPr>
                      </w:pPr>
                      <w:r w:rsidRPr="001A7C6B">
                        <w:t>Copyright</w:t>
                      </w:r>
                      <w:r w:rsidRPr="000314BC">
                        <w:rPr>
                          <w:sz w:val="24"/>
                          <w:szCs w:val="24"/>
                        </w:rPr>
                        <w:t xml:space="preserve"> ©</w:t>
                      </w:r>
                      <w:r>
                        <w:rPr>
                          <w:sz w:val="24"/>
                          <w:szCs w:val="24"/>
                        </w:rPr>
                        <w:t xml:space="preserve"> 2016 Xanadu Inc.  See Instructions on how to tailor this book to your child/children</w:t>
                      </w:r>
                      <w:r w:rsidR="00431BE4"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="00431BE4">
                        <w:rPr>
                          <w:sz w:val="24"/>
                          <w:szCs w:val="24"/>
                        </w:rPr>
                        <w:t>permitted uses</w:t>
                      </w:r>
                      <w:r w:rsidR="00431BE4"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="00431BE4">
                        <w:rPr>
                          <w:sz w:val="24"/>
                          <w:szCs w:val="24"/>
                        </w:rPr>
                        <w:t xml:space="preserve"> copying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AB68F5" w:rsidRDefault="00AB68F5" w:rsidP="007E0D48"/>
                  </w:txbxContent>
                </v:textbox>
                <w10:wrap anchorx="page"/>
              </v:shape>
            </w:pict>
          </mc:Fallback>
        </mc:AlternateContent>
      </w:r>
    </w:p>
    <w:p w:rsidR="00EB3FC4" w:rsidRPr="00DA7077" w:rsidRDefault="00EB3FC4" w:rsidP="00581CAB">
      <w:pPr>
        <w:ind w:right="720"/>
        <w:jc w:val="center"/>
        <w:rPr>
          <w:b/>
          <w:sz w:val="24"/>
          <w:szCs w:val="24"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  <w:r>
        <w:rPr>
          <w:b/>
          <w:noProof/>
          <w:color w:val="0070C0"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2071D39" wp14:editId="25F8F87D">
                <wp:simplePos x="0" y="0"/>
                <wp:positionH relativeFrom="margin">
                  <wp:align>center</wp:align>
                </wp:positionH>
                <wp:positionV relativeFrom="paragraph">
                  <wp:posOffset>8527</wp:posOffset>
                </wp:positionV>
                <wp:extent cx="5617028" cy="777834"/>
                <wp:effectExtent l="0" t="0" r="3175" b="381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028" cy="7778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47558D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44"/>
                                <w:szCs w:val="44"/>
                              </w:rPr>
                              <w:t>The Easter Bunny was very tired, nervous, and wired.</w:t>
                            </w:r>
                          </w:p>
                          <w:p w:rsidR="00AB68F5" w:rsidRDefault="00AB68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71D39" id="Text Box 70" o:spid="_x0000_s1030" type="#_x0000_t202" style="position:absolute;left:0;text-align:left;margin-left:0;margin-top:.65pt;width:442.3pt;height:61.25pt;z-index:251847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" fillcolor="white [3201]" stroked="f" strokeweight=".5pt">
                <v:textbox>
                  <w:txbxContent>
                    <w:p w:rsidR="00AB68F5" w:rsidRDefault="00AB68F5" w:rsidP="0047558D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color w:val="0070C0"/>
                          <w:sz w:val="44"/>
                          <w:szCs w:val="44"/>
                        </w:rPr>
                        <w:t>The Easter Bunny was very tired, nervous, and wired.</w:t>
                      </w:r>
                    </w:p>
                    <w:p w:rsidR="00AB68F5" w:rsidRDefault="00AB68F5"/>
                  </w:txbxContent>
                </v:textbox>
                <w10:wrap anchorx="margin"/>
              </v:shape>
            </w:pict>
          </mc:Fallback>
        </mc:AlternateContent>
      </w: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47558D" w:rsidRDefault="0047558D" w:rsidP="003F0E98">
      <w:pPr>
        <w:ind w:left="720" w:right="720"/>
        <w:rPr>
          <w:noProof/>
        </w:rPr>
      </w:pPr>
    </w:p>
    <w:p w:rsidR="00C261AF" w:rsidRDefault="0047558D" w:rsidP="003F0E98">
      <w:pPr>
        <w:ind w:left="720" w:right="720"/>
        <w:rPr>
          <w:b/>
        </w:rPr>
      </w:pPr>
      <w:r>
        <w:rPr>
          <w:b/>
          <w:noProof/>
          <w:color w:val="0070C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CB2CD9D" wp14:editId="3286C86B">
                <wp:simplePos x="0" y="0"/>
                <wp:positionH relativeFrom="column">
                  <wp:posOffset>4539343</wp:posOffset>
                </wp:positionH>
                <wp:positionV relativeFrom="paragraph">
                  <wp:posOffset>1081405</wp:posOffset>
                </wp:positionV>
                <wp:extent cx="2036618" cy="1098468"/>
                <wp:effectExtent l="0" t="0" r="1905" b="6985"/>
                <wp:wrapNone/>
                <wp:docPr id="39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6618" cy="10984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Pr="0047558D" w:rsidRDefault="00AB68F5">
                            <w:pPr>
                              <w:rPr>
                                <w:color w:val="FF0000"/>
                                <w:sz w:val="144"/>
                                <w:szCs w:val="144"/>
                              </w:rPr>
                            </w:pPr>
                            <w:r w:rsidRPr="0047558D">
                              <w:rPr>
                                <w:color w:val="FF0000"/>
                                <w:sz w:val="144"/>
                                <w:szCs w:val="144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2CD9D" id="Text Box 138" o:spid="_x0000_s1031" type="#_x0000_t202" style="position:absolute;left:0;text-align:left;margin-left:357.45pt;margin-top:85.15pt;width:160.35pt;height:8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" stroked="f">
                <v:textbox>
                  <w:txbxContent>
                    <w:p w:rsidR="00AB68F5" w:rsidRPr="0047558D" w:rsidRDefault="00AB68F5">
                      <w:pPr>
                        <w:rPr>
                          <w:color w:val="FF0000"/>
                          <w:sz w:val="144"/>
                          <w:szCs w:val="144"/>
                        </w:rPr>
                      </w:pPr>
                      <w:r w:rsidRPr="0047558D">
                        <w:rPr>
                          <w:color w:val="FF0000"/>
                          <w:sz w:val="144"/>
                          <w:szCs w:val="144"/>
                        </w:rPr>
                        <w:t>And</w:t>
                      </w:r>
                    </w:p>
                  </w:txbxContent>
                </v:textbox>
              </v:shape>
            </w:pict>
          </mc:Fallback>
        </mc:AlternateContent>
      </w:r>
      <w:r w:rsidR="003F0E98" w:rsidRPr="00AA227C">
        <w:rPr>
          <w:noProof/>
        </w:rPr>
        <w:drawing>
          <wp:inline distT="0" distB="0" distL="0" distR="0" wp14:anchorId="296E6E3B" wp14:editId="0C87A015">
            <wp:extent cx="2351314" cy="2656339"/>
            <wp:effectExtent l="0" t="0" r="0" b="0"/>
            <wp:docPr id="10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652" cy="26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58D" w:rsidRDefault="0047558D" w:rsidP="003F0E98">
      <w:pPr>
        <w:ind w:left="720" w:right="720"/>
        <w:rPr>
          <w:b/>
        </w:rPr>
      </w:pPr>
    </w:p>
    <w:p w:rsidR="00C261AF" w:rsidRDefault="00C261AF" w:rsidP="00E11169">
      <w:pPr>
        <w:ind w:right="720"/>
        <w:jc w:val="center"/>
        <w:rPr>
          <w:noProof/>
        </w:rPr>
      </w:pPr>
    </w:p>
    <w:p w:rsidR="008E7B77" w:rsidRPr="00C261AF" w:rsidRDefault="00DA0E58" w:rsidP="00E11169">
      <w:pPr>
        <w:ind w:right="720"/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5B91386" wp14:editId="082EDD77">
                <wp:simplePos x="0" y="0"/>
                <wp:positionH relativeFrom="column">
                  <wp:posOffset>228599</wp:posOffset>
                </wp:positionH>
                <wp:positionV relativeFrom="paragraph">
                  <wp:posOffset>120798</wp:posOffset>
                </wp:positionV>
                <wp:extent cx="3782291" cy="4215130"/>
                <wp:effectExtent l="0" t="0" r="8890" b="0"/>
                <wp:wrapNone/>
                <wp:docPr id="1131" name="Text Box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2291" cy="4215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4E07FA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>Every hour t</w:t>
                            </w:r>
                            <w:r w:rsidRPr="007E76B3"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 xml:space="preserve">his made him quite sour. </w:t>
                            </w:r>
                          </w:p>
                          <w:p w:rsidR="00AB68F5" w:rsidRDefault="00AB68F5" w:rsidP="004E07FA">
                            <w:pPr>
                              <w:ind w:right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7E76B3"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  <w:t>Everyone wanted to keep in</w:t>
                            </w:r>
                            <w:r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 xml:space="preserve"> touch and it was just too much.</w:t>
                            </w:r>
                          </w:p>
                          <w:p w:rsidR="00AB68F5" w:rsidRDefault="00AB68F5" w:rsidP="007E76B3">
                            <w:pPr>
                              <w:ind w:right="720"/>
                              <w:jc w:val="left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</w:p>
                          <w:p w:rsidR="00AB68F5" w:rsidRPr="004E07FA" w:rsidRDefault="00AB68F5" w:rsidP="004E07FA">
                            <w:pPr>
                              <w:ind w:right="720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4E07F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He had lost his leap</w:t>
                            </w:r>
                          </w:p>
                          <w:p w:rsidR="00AB68F5" w:rsidRPr="004E07FA" w:rsidRDefault="00AB68F5" w:rsidP="004E07FA">
                            <w:pPr>
                              <w:ind w:right="720"/>
                              <w:jc w:val="left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4E07F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From lack of sleep.</w:t>
                            </w:r>
                          </w:p>
                          <w:p w:rsidR="00AB68F5" w:rsidRDefault="00AB68F5"/>
                          <w:p w:rsidR="00AB68F5" w:rsidRDefault="00AB68F5"/>
                          <w:p w:rsidR="00AB68F5" w:rsidRDefault="00AB68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91386" id="Text Box 1131" o:spid="_x0000_s1032" type="#_x0000_t202" style="position:absolute;left:0;text-align:left;margin-left:18pt;margin-top:9.5pt;width:297.8pt;height:331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" fillcolor="white [3201]" stroked="f" strokeweight=".5pt">
                <v:textbox>
                  <w:txbxContent>
                    <w:p w:rsidR="00AB68F5" w:rsidRDefault="00AB68F5" w:rsidP="004E07FA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color w:val="0070C0"/>
                          <w:sz w:val="52"/>
                          <w:szCs w:val="52"/>
                        </w:rPr>
                        <w:t>Every hour t</w:t>
                      </w:r>
                      <w:r w:rsidRPr="007E76B3">
                        <w:rPr>
                          <w:b/>
                          <w:color w:val="0070C0"/>
                          <w:sz w:val="52"/>
                          <w:szCs w:val="52"/>
                        </w:rPr>
                        <w:t xml:space="preserve">his made him quite sour. </w:t>
                      </w:r>
                    </w:p>
                    <w:p w:rsidR="00AB68F5" w:rsidRDefault="00AB68F5" w:rsidP="004E07FA">
                      <w:pPr>
                        <w:ind w:right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7E76B3">
                        <w:rPr>
                          <w:b/>
                          <w:color w:val="0070C0"/>
                          <w:sz w:val="52"/>
                          <w:szCs w:val="52"/>
                        </w:rPr>
                        <w:t>Everyone wanted to keep in</w:t>
                      </w:r>
                      <w:r>
                        <w:rPr>
                          <w:b/>
                          <w:color w:val="0070C0"/>
                          <w:sz w:val="48"/>
                          <w:szCs w:val="48"/>
                        </w:rPr>
                        <w:t xml:space="preserve"> touch and it was just too much.</w:t>
                      </w:r>
                    </w:p>
                    <w:p w:rsidR="00AB68F5" w:rsidRDefault="00AB68F5" w:rsidP="007E76B3">
                      <w:pPr>
                        <w:ind w:right="720"/>
                        <w:jc w:val="left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</w:p>
                    <w:p w:rsidR="00AB68F5" w:rsidRPr="004E07FA" w:rsidRDefault="00AB68F5" w:rsidP="004E07FA">
                      <w:pPr>
                        <w:ind w:right="720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4E07FA">
                        <w:rPr>
                          <w:b/>
                          <w:color w:val="0070C0"/>
                          <w:sz w:val="48"/>
                          <w:szCs w:val="48"/>
                        </w:rPr>
                        <w:t>He had lost his leap</w:t>
                      </w:r>
                    </w:p>
                    <w:p w:rsidR="00AB68F5" w:rsidRPr="004E07FA" w:rsidRDefault="00AB68F5" w:rsidP="004E07FA">
                      <w:pPr>
                        <w:ind w:right="720"/>
                        <w:jc w:val="left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4E07FA">
                        <w:rPr>
                          <w:b/>
                          <w:color w:val="0070C0"/>
                          <w:sz w:val="48"/>
                          <w:szCs w:val="48"/>
                        </w:rPr>
                        <w:t>From lack of sleep.</w:t>
                      </w:r>
                    </w:p>
                    <w:p w:rsidR="00AB68F5" w:rsidRDefault="00AB68F5"/>
                    <w:p w:rsidR="00AB68F5" w:rsidRDefault="00AB68F5"/>
                    <w:p w:rsidR="00AB68F5" w:rsidRDefault="00AB68F5"/>
                  </w:txbxContent>
                </v:textbox>
              </v:shape>
            </w:pict>
          </mc:Fallback>
        </mc:AlternateContent>
      </w:r>
      <w:r w:rsidR="003F0E98">
        <w:rPr>
          <w:b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093917E" wp14:editId="58415B20">
                <wp:simplePos x="0" y="0"/>
                <wp:positionH relativeFrom="page">
                  <wp:posOffset>4530436</wp:posOffset>
                </wp:positionH>
                <wp:positionV relativeFrom="paragraph">
                  <wp:posOffset>136203</wp:posOffset>
                </wp:positionV>
                <wp:extent cx="3223623" cy="4572000"/>
                <wp:effectExtent l="0" t="0" r="0" b="0"/>
                <wp:wrapNone/>
                <wp:docPr id="1132" name="Text Box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623" cy="457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E050D5E" wp14:editId="42DE9BA6">
                                  <wp:extent cx="2559132" cy="4009176"/>
                                  <wp:effectExtent l="0" t="0" r="0" b="0"/>
                                  <wp:docPr id="57" name="Picture 57" descr="http://www.discovertechnology.com/kids-party-clowns-for-hire/Houston/Easter-Bunny%202.jpg">
                                    <a:hlinkClick xmlns:a="http://schemas.openxmlformats.org/drawingml/2006/main" r:id="rId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discovertechnology.com/kids-party-clowns-for-hire/Houston/Easter-Bunny%202.jpg">
                                            <a:hlinkClick r:id="rId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8785" cy="41966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917E" id="Text Box 1132" o:spid="_x0000_s1033" type="#_x0000_t202" style="position:absolute;left:0;text-align:left;margin-left:356.75pt;margin-top:10.7pt;width:253.85pt;height:5in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E050D5E" wp14:editId="42DE9BA6">
                            <wp:extent cx="2559132" cy="4009176"/>
                            <wp:effectExtent l="0" t="0" r="0" b="0"/>
                            <wp:docPr id="57" name="Picture 57" descr="http://www.discovertechnology.com/kids-party-clowns-for-hire/Houston/Easter-Bunny%202.jpg">
                              <a:hlinkClick xmlns:a="http://schemas.openxmlformats.org/drawingml/2006/main" r:id="rId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discovertechnology.com/kids-party-clowns-for-hire/Houston/Easter-Bunny%202.jpg">
                                      <a:hlinkClick r:id="rId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8785" cy="41966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70E5E" w:rsidRDefault="00270E5E" w:rsidP="00832EA4">
      <w:pPr>
        <w:ind w:right="720"/>
        <w:jc w:val="right"/>
        <w:rPr>
          <w:b/>
          <w:sz w:val="56"/>
          <w:szCs w:val="56"/>
        </w:rPr>
      </w:pPr>
    </w:p>
    <w:p w:rsidR="00E11169" w:rsidRDefault="00E11169" w:rsidP="00C261AF">
      <w:pPr>
        <w:ind w:right="720"/>
        <w:rPr>
          <w:b/>
          <w:color w:val="0070C0"/>
          <w:sz w:val="56"/>
          <w:szCs w:val="56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8E7B77" w:rsidRDefault="008E7B77" w:rsidP="00581CAB">
      <w:pPr>
        <w:ind w:right="720"/>
        <w:jc w:val="left"/>
        <w:rPr>
          <w:b/>
          <w:color w:val="0070C0"/>
          <w:sz w:val="48"/>
          <w:szCs w:val="48"/>
        </w:rPr>
      </w:pPr>
    </w:p>
    <w:p w:rsidR="00EB3FC4" w:rsidRPr="00EB3FC4" w:rsidRDefault="00EB3FC4" w:rsidP="00676E83">
      <w:pPr>
        <w:ind w:right="720" w:firstLine="720"/>
        <w:rPr>
          <w:b/>
          <w:sz w:val="52"/>
          <w:szCs w:val="52"/>
        </w:rPr>
      </w:pP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Pr="00F70B33" w:rsidRDefault="00C261AF" w:rsidP="00C261AF">
      <w:pPr>
        <w:ind w:right="720"/>
        <w:rPr>
          <w:sz w:val="24"/>
          <w:szCs w:val="24"/>
        </w:rPr>
      </w:pPr>
    </w:p>
    <w:p w:rsidR="00C261AF" w:rsidRDefault="00C261AF" w:rsidP="00C261AF">
      <w:pPr>
        <w:ind w:right="720"/>
        <w:rPr>
          <w:sz w:val="24"/>
          <w:szCs w:val="24"/>
        </w:rPr>
      </w:pPr>
    </w:p>
    <w:p w:rsidR="007E76B3" w:rsidRDefault="00DA0E58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D8F07F9" wp14:editId="13319DFF">
                <wp:simplePos x="0" y="0"/>
                <wp:positionH relativeFrom="page">
                  <wp:align>center</wp:align>
                </wp:positionH>
                <wp:positionV relativeFrom="paragraph">
                  <wp:posOffset>166246</wp:posOffset>
                </wp:positionV>
                <wp:extent cx="5884223" cy="1514104"/>
                <wp:effectExtent l="0" t="0" r="2540" b="0"/>
                <wp:wrapNone/>
                <wp:docPr id="1136" name="Text Box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4223" cy="1514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1D46A8" w:rsidRDefault="00AB68F5" w:rsidP="000D5918">
                            <w:pPr>
                              <w:jc w:val="center"/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</w:pPr>
                            <w:r w:rsidRPr="001D46A8"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Text and twitter.</w:t>
                            </w:r>
                          </w:p>
                          <w:p w:rsidR="00AB68F5" w:rsidRPr="001D46A8" w:rsidRDefault="00AB68F5" w:rsidP="000D5918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1D46A8"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It was enough to make him bitter.  Without fail came cell calls and e-mail.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07F9" id="Text Box 1136" o:spid="_x0000_s1034" type="#_x0000_t202" style="position:absolute;left:0;text-align:left;margin-left:0;margin-top:13.1pt;width:463.3pt;height:119.2pt;z-index:2517637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" fillcolor="white [3201]" stroked="f" strokeweight=".5pt">
                <v:textbox>
                  <w:txbxContent>
                    <w:p w:rsidR="00AB68F5" w:rsidRPr="001D46A8" w:rsidRDefault="00AB68F5" w:rsidP="000D5918">
                      <w:pPr>
                        <w:jc w:val="center"/>
                        <w:rPr>
                          <w:b/>
                          <w:color w:val="FF0000"/>
                          <w:sz w:val="52"/>
                          <w:szCs w:val="52"/>
                        </w:rPr>
                      </w:pPr>
                      <w:r w:rsidRPr="001D46A8">
                        <w:rPr>
                          <w:b/>
                          <w:color w:val="FF0000"/>
                          <w:sz w:val="52"/>
                          <w:szCs w:val="52"/>
                        </w:rPr>
                        <w:t>Text and twitter.</w:t>
                      </w:r>
                    </w:p>
                    <w:p w:rsidR="00AB68F5" w:rsidRPr="001D46A8" w:rsidRDefault="00AB68F5" w:rsidP="000D5918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1D46A8">
                        <w:rPr>
                          <w:b/>
                          <w:color w:val="FF0000"/>
                          <w:sz w:val="52"/>
                          <w:szCs w:val="52"/>
                        </w:rPr>
                        <w:t>It was enough to make him bitter.  Without fail came cell calls and e-mail.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2379F">
        <w:rPr>
          <w:color w:val="0070C0"/>
          <w:sz w:val="52"/>
          <w:szCs w:val="52"/>
        </w:rPr>
        <w:t xml:space="preserve"> </w:t>
      </w:r>
      <w:r w:rsidR="007E76B3">
        <w:rPr>
          <w:color w:val="0070C0"/>
          <w:sz w:val="52"/>
          <w:szCs w:val="52"/>
        </w:rPr>
        <w:t xml:space="preserve"> </w:t>
      </w: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Default="000A43E8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458CA55" wp14:editId="4D56E982">
                <wp:simplePos x="0" y="0"/>
                <wp:positionH relativeFrom="column">
                  <wp:posOffset>382418</wp:posOffset>
                </wp:positionH>
                <wp:positionV relativeFrom="paragraph">
                  <wp:posOffset>96965</wp:posOffset>
                </wp:positionV>
                <wp:extent cx="4203865" cy="2256312"/>
                <wp:effectExtent l="0" t="0" r="6350" b="0"/>
                <wp:wrapNone/>
                <wp:docPr id="1137" name="Text Box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865" cy="2256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BFC6A33" wp14:editId="6D82EC48">
                                  <wp:extent cx="3248274" cy="1799112"/>
                                  <wp:effectExtent l="0" t="0" r="0" b="0"/>
                                  <wp:docPr id="1138" name="Picture 1138" descr="http://www.ywcancin.org/atf/cf/%7B6C13D2EE-5ADB-4290-8164-67CDE6DEDE7D%7D/Cell%20Phones%20&amp;%20Smartphones.jpg">
                                    <a:hlinkClick xmlns:a="http://schemas.openxmlformats.org/drawingml/2006/main" r:id="rId1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ywcancin.org/atf/cf/%7B6C13D2EE-5ADB-4290-8164-67CDE6DEDE7D%7D/Cell%20Phones%20&amp;%20Smartphones.jpg">
                                            <a:hlinkClick r:id="rId1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853" cy="1807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8CA55" id="Text Box 1137" o:spid="_x0000_s1035" type="#_x0000_t202" style="position:absolute;left:0;text-align:left;margin-left:30.1pt;margin-top:7.65pt;width:331pt;height:177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BFC6A33" wp14:editId="6D82EC48">
                            <wp:extent cx="3248274" cy="1799112"/>
                            <wp:effectExtent l="0" t="0" r="0" b="0"/>
                            <wp:docPr id="1138" name="Picture 1138" descr="http://www.ywcancin.org/atf/cf/%7B6C13D2EE-5ADB-4290-8164-67CDE6DEDE7D%7D/Cell%20Phones%20&amp;%20Smartphones.jpg">
                              <a:hlinkClick xmlns:a="http://schemas.openxmlformats.org/drawingml/2006/main" r:id="rId1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ywcancin.org/atf/cf/%7B6C13D2EE-5ADB-4290-8164-67CDE6DEDE7D%7D/Cell%20Phones%20&amp;%20Smartphones.jpg">
                                      <a:hlinkClick r:id="rId1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853" cy="18077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73295" w:rsidRDefault="000A43E8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4624EC" wp14:editId="3E032237">
                <wp:simplePos x="0" y="0"/>
                <wp:positionH relativeFrom="page">
                  <wp:posOffset>5463738</wp:posOffset>
                </wp:positionH>
                <wp:positionV relativeFrom="paragraph">
                  <wp:posOffset>113203</wp:posOffset>
                </wp:positionV>
                <wp:extent cx="2125683" cy="938151"/>
                <wp:effectExtent l="0" t="0" r="8255" b="0"/>
                <wp:wrapNone/>
                <wp:docPr id="1135" name="Text Box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683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3DC9D16" wp14:editId="31832936">
                                  <wp:extent cx="718457" cy="718457"/>
                                  <wp:effectExtent l="0" t="0" r="5715" b="5715"/>
                                  <wp:docPr id="1128" name="Picture 1128" descr="https://www.facebookbrand.com/img/fb-art.jpg">
                                    <a:hlinkClick xmlns:a="http://schemas.openxmlformats.org/drawingml/2006/main" r:id="rId13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s://www.facebookbrand.com/img/fb-art.jpg">
                                            <a:hlinkClick r:id="rId13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4474" cy="7344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701A0">
                              <w:rPr>
                                <w:rFonts w:ascii="Arial" w:hAnsi="Arial" w:cs="Arial"/>
                                <w:noProof/>
                                <w:color w:val="22222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222222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FD0DCC1" wp14:editId="5AB18D50">
                                  <wp:extent cx="807184" cy="655252"/>
                                  <wp:effectExtent l="0" t="0" r="0" b="0"/>
                                  <wp:docPr id="1129" name="Picture 1129" descr="http://3.bp.blogspot.com/-NxouMmz2bOY/T8_ac97cesI/AAAAAAAAGg0/e3vY1_bdnbE/s1600/Twitter+logo+201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http://3.bp.blogspot.com/-NxouMmz2bOY/T8_ac97cesI/AAAAAAAAGg0/e3vY1_bdnbE/s1600/Twitter+logo+201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4962" cy="685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624EC" id="Text Box 1135" o:spid="_x0000_s1036" type="#_x0000_t202" style="position:absolute;left:0;text-align:left;margin-left:430.2pt;margin-top:8.9pt;width:167.4pt;height:73.8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3DC9D16" wp14:editId="31832936">
                            <wp:extent cx="718457" cy="718457"/>
                            <wp:effectExtent l="0" t="0" r="5715" b="5715"/>
                            <wp:docPr id="1128" name="Picture 1128" descr="https://www.facebookbrand.com/img/fb-art.jpg">
                              <a:hlinkClick xmlns:a="http://schemas.openxmlformats.org/drawingml/2006/main" r:id="rId13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s://www.facebookbrand.com/img/fb-art.jpg">
                                      <a:hlinkClick r:id="rId13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4474" cy="7344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701A0">
                        <w:rPr>
                          <w:rFonts w:ascii="Arial" w:hAnsi="Arial" w:cs="Arial"/>
                          <w:noProof/>
                          <w:color w:val="2222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noProof/>
                          <w:color w:val="222222"/>
                          <w:sz w:val="18"/>
                          <w:szCs w:val="18"/>
                        </w:rPr>
                        <w:drawing>
                          <wp:inline distT="0" distB="0" distL="0" distR="0" wp14:anchorId="0FD0DCC1" wp14:editId="5AB18D50">
                            <wp:extent cx="807184" cy="655252"/>
                            <wp:effectExtent l="0" t="0" r="0" b="0"/>
                            <wp:docPr id="1129" name="Picture 1129" descr="http://3.bp.blogspot.com/-NxouMmz2bOY/T8_ac97cesI/AAAAAAAAGg0/e3vY1_bdnbE/s1600/Twitter+logo+201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http://3.bp.blogspot.com/-NxouMmz2bOY/T8_ac97cesI/AAAAAAAAGg0/e3vY1_bdnbE/s1600/Twitter+logo+201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44962" cy="685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C73295" w:rsidRDefault="00C73295" w:rsidP="007E76B3">
      <w:pPr>
        <w:ind w:right="720" w:firstLine="720"/>
        <w:rPr>
          <w:color w:val="0070C0"/>
          <w:sz w:val="52"/>
          <w:szCs w:val="52"/>
        </w:rPr>
      </w:pPr>
    </w:p>
    <w:p w:rsidR="007E76B3" w:rsidRDefault="007E76B3" w:rsidP="007E76B3">
      <w:pPr>
        <w:ind w:right="720" w:firstLine="720"/>
        <w:rPr>
          <w:color w:val="0070C0"/>
          <w:sz w:val="52"/>
          <w:szCs w:val="52"/>
        </w:rPr>
      </w:pPr>
    </w:p>
    <w:p w:rsidR="00734983" w:rsidRDefault="00734983" w:rsidP="007E76B3">
      <w:pPr>
        <w:ind w:right="720" w:firstLine="720"/>
        <w:rPr>
          <w:color w:val="0070C0"/>
          <w:sz w:val="52"/>
          <w:szCs w:val="52"/>
        </w:rPr>
      </w:pP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0C8834" wp14:editId="2FD20E3B">
                <wp:simplePos x="0" y="0"/>
                <wp:positionH relativeFrom="margin">
                  <wp:posOffset>197575</wp:posOffset>
                </wp:positionH>
                <wp:positionV relativeFrom="paragraph">
                  <wp:posOffset>145976</wp:posOffset>
                </wp:positionV>
                <wp:extent cx="3271652" cy="2333501"/>
                <wp:effectExtent l="0" t="0" r="5080" b="0"/>
                <wp:wrapNone/>
                <wp:docPr id="1133" name="Text Box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1652" cy="23335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>E-mail more and more</w:t>
                            </w:r>
                          </w:p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 xml:space="preserve">It became such a bore </w:t>
                            </w:r>
                          </w:p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 xml:space="preserve">All he could see </w:t>
                            </w:r>
                          </w:p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 xml:space="preserve">was technology. </w:t>
                            </w:r>
                          </w:p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 xml:space="preserve">It was not fine, </w:t>
                            </w:r>
                          </w:p>
                          <w:p w:rsidR="00AB68F5" w:rsidRPr="00431BE4" w:rsidRDefault="00AB68F5">
                            <w:pPr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431BE4">
                              <w:rPr>
                                <w:b/>
                                <w:color w:val="0070C0"/>
                                <w:sz w:val="40"/>
                                <w:szCs w:val="40"/>
                              </w:rPr>
                              <w:t>All this screen time.</w:t>
                            </w:r>
                          </w:p>
                          <w:p w:rsidR="00AB68F5" w:rsidRDefault="00AB68F5" w:rsidP="004E07FA">
                            <w:r w:rsidRPr="00C73295">
                              <w:rPr>
                                <w:color w:val="0070C0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AB68F5" w:rsidRPr="00C73295" w:rsidRDefault="00AB68F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C73295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8834" id="Text Box 1133" o:spid="_x0000_s1037" type="#_x0000_t202" style="position:absolute;left:0;text-align:left;margin-left:15.55pt;margin-top:11.5pt;width:257.6pt;height:183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" fillcolor="white [3201]" stroked="f" strokeweight=".5pt">
                <v:textbox>
                  <w:txbxContent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>E-mail more and more</w:t>
                      </w:r>
                    </w:p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 xml:space="preserve">It became such a bore </w:t>
                      </w:r>
                    </w:p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 xml:space="preserve">All he could see </w:t>
                      </w:r>
                    </w:p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 xml:space="preserve">was technology. </w:t>
                      </w:r>
                    </w:p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 xml:space="preserve">It was not fine, </w:t>
                      </w:r>
                    </w:p>
                    <w:p w:rsidR="00AB68F5" w:rsidRPr="00431BE4" w:rsidRDefault="00AB68F5">
                      <w:pPr>
                        <w:rPr>
                          <w:b/>
                          <w:color w:val="0070C0"/>
                          <w:sz w:val="40"/>
                          <w:szCs w:val="40"/>
                        </w:rPr>
                      </w:pPr>
                      <w:r w:rsidRPr="00431BE4">
                        <w:rPr>
                          <w:b/>
                          <w:color w:val="0070C0"/>
                          <w:sz w:val="40"/>
                          <w:szCs w:val="40"/>
                        </w:rPr>
                        <w:t>All this screen time.</w:t>
                      </w:r>
                    </w:p>
                    <w:p w:rsidR="00AB68F5" w:rsidRDefault="00AB68F5" w:rsidP="004E07FA">
                      <w:r w:rsidRPr="00C73295">
                        <w:rPr>
                          <w:color w:val="0070C0"/>
                          <w:sz w:val="40"/>
                          <w:szCs w:val="40"/>
                        </w:rPr>
                        <w:t xml:space="preserve"> </w:t>
                      </w:r>
                    </w:p>
                    <w:p w:rsidR="00AB68F5" w:rsidRPr="00C73295" w:rsidRDefault="00AB68F5">
                      <w:pPr>
                        <w:rPr>
                          <w:sz w:val="40"/>
                          <w:szCs w:val="40"/>
                        </w:rPr>
                      </w:pPr>
                      <w:r w:rsidRPr="00C73295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518B0A6" wp14:editId="6F3D83DA">
                <wp:simplePos x="0" y="0"/>
                <wp:positionH relativeFrom="margin">
                  <wp:posOffset>3600706</wp:posOffset>
                </wp:positionH>
                <wp:positionV relativeFrom="paragraph">
                  <wp:posOffset>116197</wp:posOffset>
                </wp:positionV>
                <wp:extent cx="3021857" cy="2386940"/>
                <wp:effectExtent l="0" t="0" r="762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857" cy="2386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4983" w:rsidRDefault="00734983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4CC26CF4" wp14:editId="59DAB829">
                                  <wp:extent cx="2786945" cy="2113808"/>
                                  <wp:effectExtent l="0" t="0" r="0" b="1270"/>
                                  <wp:docPr id="104" name="Picture 104" descr="http://previews.123rf.com/images/tombaky/tombaky0905/tombaky090500006/4788597-Computer-screen-with-Internet-browser-with-pointers-Stock-Vector.jpg">
                                    <a:hlinkClick xmlns:a="http://schemas.openxmlformats.org/drawingml/2006/main" r:id="rId1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previews.123rf.com/images/tombaky/tombaky0905/tombaky090500006/4788597-Computer-screen-with-Internet-browser-with-pointers-Stock-Vector.jpg">
                                            <a:hlinkClick r:id="rId16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0684" cy="21318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8B0A6" id="Text Box 105" o:spid="_x0000_s1038" type="#_x0000_t202" style="position:absolute;left:0;text-align:left;margin-left:283.5pt;margin-top:9.15pt;width:237.95pt;height:187.9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" fillcolor="white [3201]" stroked="f" strokeweight=".5pt">
                <v:textbox>
                  <w:txbxContent>
                    <w:p w:rsidR="00734983" w:rsidRDefault="00734983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4CC26CF4" wp14:editId="59DAB829">
                            <wp:extent cx="2786945" cy="2113808"/>
                            <wp:effectExtent l="0" t="0" r="0" b="1270"/>
                            <wp:docPr id="104" name="Picture 104" descr="http://previews.123rf.com/images/tombaky/tombaky0905/tombaky090500006/4788597-Computer-screen-with-Internet-browser-with-pointers-Stock-Vector.jpg">
                              <a:hlinkClick xmlns:a="http://schemas.openxmlformats.org/drawingml/2006/main" r:id="rId1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previews.123rf.com/images/tombaky/tombaky0905/tombaky090500006/4788597-Computer-screen-with-Internet-browser-with-pointers-Stock-Vector.jpg">
                                      <a:hlinkClick r:id="rId16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0684" cy="21318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34983" w:rsidRDefault="00734983" w:rsidP="007E76B3">
      <w:pPr>
        <w:ind w:right="720" w:firstLine="720"/>
        <w:rPr>
          <w:color w:val="0070C0"/>
          <w:sz w:val="52"/>
          <w:szCs w:val="52"/>
        </w:rPr>
      </w:pPr>
    </w:p>
    <w:p w:rsidR="000D5918" w:rsidRDefault="000D5918" w:rsidP="00734983">
      <w:pPr>
        <w:ind w:right="720" w:firstLine="720"/>
        <w:jc w:val="right"/>
        <w:rPr>
          <w:color w:val="0070C0"/>
          <w:sz w:val="52"/>
          <w:szCs w:val="52"/>
        </w:rPr>
      </w:pPr>
    </w:p>
    <w:p w:rsidR="007E76B3" w:rsidRDefault="007E76B3" w:rsidP="007E76B3">
      <w:pPr>
        <w:ind w:right="720" w:firstLine="720"/>
        <w:rPr>
          <w:color w:val="0070C0"/>
          <w:sz w:val="52"/>
          <w:szCs w:val="52"/>
        </w:rPr>
      </w:pPr>
    </w:p>
    <w:p w:rsidR="0082379F" w:rsidRDefault="0082379F" w:rsidP="00FF70CA">
      <w:pPr>
        <w:ind w:right="720" w:firstLine="720"/>
        <w:rPr>
          <w:noProof/>
          <w:color w:val="0000FF"/>
        </w:rPr>
      </w:pPr>
    </w:p>
    <w:p w:rsidR="0082379F" w:rsidRDefault="0082379F" w:rsidP="00FF70CA">
      <w:pPr>
        <w:ind w:right="720" w:firstLine="720"/>
        <w:rPr>
          <w:noProof/>
          <w:color w:val="0000FF"/>
        </w:rPr>
      </w:pPr>
    </w:p>
    <w:p w:rsidR="00734983" w:rsidRDefault="00734983" w:rsidP="007D0CE6">
      <w:pPr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:rsidR="007D0CE6" w:rsidRPr="007D0CE6" w:rsidRDefault="007D0CE6" w:rsidP="007D0CE6">
      <w:pPr>
        <w:jc w:val="center"/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7D0CE6">
        <w:rPr>
          <w:rFonts w:ascii="Estrangelo Edessa" w:hAnsi="Estrangelo Edessa" w:cs="Estrangelo Edessa"/>
          <w:b/>
          <w:color w:val="0070C0"/>
          <w:sz w:val="96"/>
          <w:szCs w:val="9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Not only that………..but</w:t>
      </w: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734983" w:rsidP="00FF70CA">
      <w:pPr>
        <w:ind w:right="720" w:firstLine="720"/>
        <w:rPr>
          <w:noProof/>
          <w:color w:val="0000FF"/>
        </w:rPr>
      </w:pPr>
      <w:r>
        <w:rPr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82F4C2" wp14:editId="14F475CB">
                <wp:simplePos x="0" y="0"/>
                <wp:positionH relativeFrom="margin">
                  <wp:posOffset>26151</wp:posOffset>
                </wp:positionH>
                <wp:positionV relativeFrom="paragraph">
                  <wp:posOffset>-1270</wp:posOffset>
                </wp:positionV>
                <wp:extent cx="6429870" cy="658495"/>
                <wp:effectExtent l="0" t="0" r="9525" b="8255"/>
                <wp:wrapNone/>
                <wp:docPr id="1140" name="Text Box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9870" cy="658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AB68F5" w:rsidRDefault="00AB68F5" w:rsidP="00F5562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</w:pP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>T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0000"/>
                                <w:sz w:val="56"/>
                                <w:szCs w:val="56"/>
                              </w:rPr>
                              <w:t>h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92D050"/>
                                <w:sz w:val="56"/>
                                <w:szCs w:val="56"/>
                              </w:rPr>
                              <w:t>e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B050"/>
                                <w:sz w:val="56"/>
                                <w:szCs w:val="56"/>
                              </w:rPr>
                              <w:t>r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 xml:space="preserve">e 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C00000"/>
                                <w:sz w:val="56"/>
                                <w:szCs w:val="56"/>
                              </w:rPr>
                              <w:t>w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>e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7030A0"/>
                                <w:sz w:val="56"/>
                                <w:szCs w:val="56"/>
                              </w:rPr>
                              <w:t>r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e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 xml:space="preserve"> j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FF00"/>
                                <w:sz w:val="56"/>
                                <w:szCs w:val="56"/>
                              </w:rPr>
                              <w:t>u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B0F0"/>
                                <w:sz w:val="56"/>
                                <w:szCs w:val="56"/>
                              </w:rPr>
                              <w:t>s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C00000"/>
                                <w:sz w:val="56"/>
                                <w:szCs w:val="56"/>
                              </w:rPr>
                              <w:t>t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 xml:space="preserve"> so 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C000"/>
                                <w:sz w:val="56"/>
                                <w:szCs w:val="56"/>
                              </w:rPr>
                              <w:t>m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7030A0"/>
                                <w:sz w:val="56"/>
                                <w:szCs w:val="56"/>
                              </w:rPr>
                              <w:t>a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56"/>
                                <w:szCs w:val="56"/>
                              </w:rPr>
                              <w:t>n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0000"/>
                                <w:sz w:val="56"/>
                                <w:szCs w:val="56"/>
                              </w:rPr>
                              <w:t>y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7030A0"/>
                                <w:sz w:val="56"/>
                                <w:szCs w:val="56"/>
                              </w:rPr>
                              <w:t>e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0000"/>
                                <w:sz w:val="56"/>
                                <w:szCs w:val="56"/>
                              </w:rPr>
                              <w:t>g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FFFF00"/>
                                <w:sz w:val="56"/>
                                <w:szCs w:val="56"/>
                              </w:rPr>
                              <w:t>g</w:t>
                            </w:r>
                            <w:r w:rsidRPr="00AB68F5">
                              <w:rPr>
                                <w:rFonts w:ascii="Arial Black" w:hAnsi="Arial Black"/>
                                <w:b/>
                                <w:color w:val="0070C0"/>
                                <w:sz w:val="56"/>
                                <w:szCs w:val="5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F4C2" id="Text Box 1140" o:spid="_x0000_s1039" type="#_x0000_t202" style="position:absolute;left:0;text-align:left;margin-left:2.05pt;margin-top:-.1pt;width:506.3pt;height:51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" fillcolor="white [3201]" stroked="f" strokeweight=".5pt">
                <v:textbox>
                  <w:txbxContent>
                    <w:p w:rsidR="00AB68F5" w:rsidRPr="00AB68F5" w:rsidRDefault="00AB68F5" w:rsidP="00F5562E">
                      <w:pPr>
                        <w:jc w:val="center"/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</w:pP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>T</w:t>
                      </w:r>
                      <w:r w:rsidRPr="00AB68F5">
                        <w:rPr>
                          <w:rFonts w:ascii="Arial Black" w:hAnsi="Arial Black"/>
                          <w:b/>
                          <w:color w:val="FF0000"/>
                          <w:sz w:val="56"/>
                          <w:szCs w:val="56"/>
                        </w:rPr>
                        <w:t>h</w:t>
                      </w:r>
                      <w:r w:rsidRPr="00AB68F5">
                        <w:rPr>
                          <w:rFonts w:ascii="Arial Black" w:hAnsi="Arial Black"/>
                          <w:b/>
                          <w:color w:val="92D050"/>
                          <w:sz w:val="56"/>
                          <w:szCs w:val="56"/>
                        </w:rPr>
                        <w:t>e</w:t>
                      </w:r>
                      <w:r w:rsidRPr="00AB68F5">
                        <w:rPr>
                          <w:rFonts w:ascii="Arial Black" w:hAnsi="Arial Black"/>
                          <w:b/>
                          <w:color w:val="00B050"/>
                          <w:sz w:val="56"/>
                          <w:szCs w:val="56"/>
                        </w:rPr>
                        <w:t>r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 xml:space="preserve">e </w:t>
                      </w:r>
                      <w:r w:rsidRPr="00AB68F5">
                        <w:rPr>
                          <w:rFonts w:ascii="Arial Black" w:hAnsi="Arial Black"/>
                          <w:b/>
                          <w:color w:val="C00000"/>
                          <w:sz w:val="56"/>
                          <w:szCs w:val="56"/>
                        </w:rPr>
                        <w:t>w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>e</w:t>
                      </w:r>
                      <w:r w:rsidRPr="00AB68F5">
                        <w:rPr>
                          <w:rFonts w:ascii="Arial Black" w:hAnsi="Arial Black"/>
                          <w:b/>
                          <w:color w:val="7030A0"/>
                          <w:sz w:val="56"/>
                          <w:szCs w:val="56"/>
                        </w:rPr>
                        <w:t>r</w:t>
                      </w:r>
                      <w:r w:rsidRPr="00AB68F5"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e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 xml:space="preserve"> j</w:t>
                      </w:r>
                      <w:r w:rsidRPr="00AB68F5">
                        <w:rPr>
                          <w:rFonts w:ascii="Arial Black" w:hAnsi="Arial Black"/>
                          <w:b/>
                          <w:color w:val="FFFF00"/>
                          <w:sz w:val="56"/>
                          <w:szCs w:val="56"/>
                        </w:rPr>
                        <w:t>u</w:t>
                      </w:r>
                      <w:r w:rsidRPr="00AB68F5">
                        <w:rPr>
                          <w:rFonts w:ascii="Arial Black" w:hAnsi="Arial Black"/>
                          <w:b/>
                          <w:color w:val="00B0F0"/>
                          <w:sz w:val="56"/>
                          <w:szCs w:val="56"/>
                        </w:rPr>
                        <w:t>s</w:t>
                      </w:r>
                      <w:r w:rsidRPr="00AB68F5">
                        <w:rPr>
                          <w:rFonts w:ascii="Arial Black" w:hAnsi="Arial Black"/>
                          <w:b/>
                          <w:color w:val="C00000"/>
                          <w:sz w:val="56"/>
                          <w:szCs w:val="56"/>
                        </w:rPr>
                        <w:t>t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 xml:space="preserve"> so </w:t>
                      </w:r>
                      <w:r w:rsidRPr="00AB68F5">
                        <w:rPr>
                          <w:rFonts w:ascii="Arial Black" w:hAnsi="Arial Black"/>
                          <w:b/>
                          <w:color w:val="FFC000"/>
                          <w:sz w:val="56"/>
                          <w:szCs w:val="56"/>
                        </w:rPr>
                        <w:t>m</w:t>
                      </w:r>
                      <w:r w:rsidRPr="00AB68F5">
                        <w:rPr>
                          <w:rFonts w:ascii="Arial Black" w:hAnsi="Arial Black"/>
                          <w:b/>
                          <w:color w:val="7030A0"/>
                          <w:sz w:val="56"/>
                          <w:szCs w:val="56"/>
                        </w:rPr>
                        <w:t>a</w:t>
                      </w:r>
                      <w:r w:rsidRPr="00AB68F5">
                        <w:rPr>
                          <w:rFonts w:ascii="Arial Black" w:hAnsi="Arial Black"/>
                          <w:b/>
                          <w:color w:val="000000" w:themeColor="text1"/>
                          <w:sz w:val="56"/>
                          <w:szCs w:val="56"/>
                        </w:rPr>
                        <w:t>n</w:t>
                      </w:r>
                      <w:r w:rsidRPr="00AB68F5">
                        <w:rPr>
                          <w:rFonts w:ascii="Arial Black" w:hAnsi="Arial Black"/>
                          <w:b/>
                          <w:color w:val="FF0000"/>
                          <w:sz w:val="56"/>
                          <w:szCs w:val="56"/>
                        </w:rPr>
                        <w:t>y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 xml:space="preserve"> </w:t>
                      </w:r>
                      <w:r w:rsidRPr="00AB68F5">
                        <w:rPr>
                          <w:rFonts w:ascii="Arial Black" w:hAnsi="Arial Black"/>
                          <w:b/>
                          <w:color w:val="7030A0"/>
                          <w:sz w:val="56"/>
                          <w:szCs w:val="56"/>
                        </w:rPr>
                        <w:t>e</w:t>
                      </w:r>
                      <w:r w:rsidRPr="00AB68F5">
                        <w:rPr>
                          <w:rFonts w:ascii="Arial Black" w:hAnsi="Arial Black"/>
                          <w:b/>
                          <w:color w:val="FF0000"/>
                          <w:sz w:val="56"/>
                          <w:szCs w:val="56"/>
                        </w:rPr>
                        <w:t>g</w:t>
                      </w:r>
                      <w:r w:rsidRPr="00AB68F5">
                        <w:rPr>
                          <w:rFonts w:ascii="Arial Black" w:hAnsi="Arial Black"/>
                          <w:b/>
                          <w:color w:val="FFFF00"/>
                          <w:sz w:val="56"/>
                          <w:szCs w:val="56"/>
                        </w:rPr>
                        <w:t>g</w:t>
                      </w:r>
                      <w:r w:rsidRPr="00AB68F5">
                        <w:rPr>
                          <w:rFonts w:ascii="Arial Black" w:hAnsi="Arial Black"/>
                          <w:b/>
                          <w:color w:val="0070C0"/>
                          <w:sz w:val="56"/>
                          <w:szCs w:val="56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AB68F5" w:rsidP="00FF70CA">
      <w:pPr>
        <w:ind w:right="720" w:firstLine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C57B6C0" wp14:editId="1C0AA27C">
                <wp:simplePos x="0" y="0"/>
                <wp:positionH relativeFrom="margin">
                  <wp:posOffset>1392382</wp:posOffset>
                </wp:positionH>
                <wp:positionV relativeFrom="paragraph">
                  <wp:posOffset>6689</wp:posOffset>
                </wp:positionV>
                <wp:extent cx="4096987" cy="3022270"/>
                <wp:effectExtent l="0" t="0" r="0" b="698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987" cy="302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73498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33CDFA98" wp14:editId="00135637">
                                  <wp:extent cx="3686584" cy="3027680"/>
                                  <wp:effectExtent l="0" t="0" r="9525" b="1270"/>
                                  <wp:docPr id="1121" name="Picture 1121" descr="http://rcha4u.org/wp-content/uploads/2014/04/easter-bunny-3-eggs.jpg">
                                    <a:hlinkClick xmlns:a="http://schemas.openxmlformats.org/drawingml/2006/main" r:id="rId1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rcha4u.org/wp-content/uploads/2014/04/easter-bunny-3-eggs.jpg">
                                            <a:hlinkClick r:id="rId1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9165" cy="304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B6C0" id="Text Box 71" o:spid="_x0000_s1040" type="#_x0000_t202" style="position:absolute;left:0;text-align:left;margin-left:109.65pt;margin-top:.55pt;width:322.6pt;height:237.9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" fillcolor="white [3201]" stroked="f" strokeweight=".5pt">
                <v:textbox>
                  <w:txbxContent>
                    <w:p w:rsidR="00AB68F5" w:rsidRDefault="00AB68F5" w:rsidP="00734983">
                      <w:pPr>
                        <w:jc w:val="center"/>
                      </w:pPr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33CDFA98" wp14:editId="00135637">
                            <wp:extent cx="3686584" cy="3027680"/>
                            <wp:effectExtent l="0" t="0" r="9525" b="1270"/>
                            <wp:docPr id="1121" name="Picture 1121" descr="http://rcha4u.org/wp-content/uploads/2014/04/easter-bunny-3-eggs.jpg">
                              <a:hlinkClick xmlns:a="http://schemas.openxmlformats.org/drawingml/2006/main" r:id="rId1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rcha4u.org/wp-content/uploads/2014/04/easter-bunny-3-eggs.jpg">
                                      <a:hlinkClick r:id="rId1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9165" cy="304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AB68F5" w:rsidRDefault="00AB68F5" w:rsidP="00FF70CA">
      <w:pPr>
        <w:ind w:right="720" w:firstLine="720"/>
        <w:rPr>
          <w:noProof/>
          <w:color w:val="0000FF"/>
        </w:rPr>
      </w:pPr>
    </w:p>
    <w:p w:rsidR="00AB68F5" w:rsidRDefault="00AB68F5" w:rsidP="00FF70CA">
      <w:pPr>
        <w:ind w:right="720" w:firstLine="720"/>
        <w:rPr>
          <w:noProof/>
          <w:color w:val="0000FF"/>
        </w:rPr>
      </w:pPr>
    </w:p>
    <w:p w:rsidR="00F5562E" w:rsidRDefault="00431BE4" w:rsidP="00FF70CA">
      <w:pPr>
        <w:ind w:right="720" w:firstLine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C148989" wp14:editId="2AED08DD">
                <wp:simplePos x="0" y="0"/>
                <wp:positionH relativeFrom="margin">
                  <wp:posOffset>243444</wp:posOffset>
                </wp:positionH>
                <wp:positionV relativeFrom="paragraph">
                  <wp:posOffset>4222</wp:posOffset>
                </wp:positionV>
                <wp:extent cx="6703266" cy="593090"/>
                <wp:effectExtent l="0" t="0" r="2540" b="0"/>
                <wp:wrapNone/>
                <wp:docPr id="1142" name="Text Box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3266" cy="593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B9540C" w:rsidRDefault="00AB68F5" w:rsidP="00734983">
                            <w:pPr>
                              <w:jc w:val="center"/>
                              <w:rPr>
                                <w:b/>
                                <w:color w:val="984806" w:themeColor="accent6" w:themeShade="80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1BE4">
                              <w:rPr>
                                <w:b/>
                                <w:color w:val="984806" w:themeColor="accent6" w:themeShade="80"/>
                                <w:sz w:val="64"/>
                                <w:szCs w:val="64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And so many pips and chocolate</w:t>
                            </w:r>
                            <w:r w:rsidRPr="00B9540C">
                              <w:rPr>
                                <w:b/>
                                <w:color w:val="984806" w:themeColor="accent6" w:themeShade="80"/>
                                <w:sz w:val="56"/>
                                <w:szCs w:val="56"/>
                                <w:highlight w:val="darkMagenta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rolls!!!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48989" id="Text Box 1142" o:spid="_x0000_s1041" type="#_x0000_t202" style="position:absolute;left:0;text-align:left;margin-left:19.15pt;margin-top:.35pt;width:527.8pt;height:46.7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" fillcolor="white [3201]" stroked="f" strokeweight=".5pt">
                <v:textbox>
                  <w:txbxContent>
                    <w:p w:rsidR="00AB68F5" w:rsidRPr="00B9540C" w:rsidRDefault="00AB68F5" w:rsidP="00734983">
                      <w:pPr>
                        <w:jc w:val="center"/>
                        <w:rPr>
                          <w:b/>
                          <w:color w:val="984806" w:themeColor="accent6" w:themeShade="80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31BE4">
                        <w:rPr>
                          <w:b/>
                          <w:color w:val="984806" w:themeColor="accent6" w:themeShade="80"/>
                          <w:sz w:val="64"/>
                          <w:szCs w:val="64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And so many pips and chocolate</w:t>
                      </w:r>
                      <w:r w:rsidRPr="00B9540C">
                        <w:rPr>
                          <w:b/>
                          <w:color w:val="984806" w:themeColor="accent6" w:themeShade="80"/>
                          <w:sz w:val="56"/>
                          <w:szCs w:val="56"/>
                          <w:highlight w:val="darkMagenta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rolls!!!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B9540C" w:rsidP="00FF70CA">
      <w:pPr>
        <w:ind w:right="720" w:firstLine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3F844E2" wp14:editId="067744E8">
                <wp:simplePos x="0" y="0"/>
                <wp:positionH relativeFrom="margin">
                  <wp:posOffset>935182</wp:posOffset>
                </wp:positionH>
                <wp:positionV relativeFrom="paragraph">
                  <wp:posOffset>5393</wp:posOffset>
                </wp:positionV>
                <wp:extent cx="5171704" cy="3580411"/>
                <wp:effectExtent l="0" t="0" r="0" b="1270"/>
                <wp:wrapNone/>
                <wp:docPr id="1141" name="Text Box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704" cy="3580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B9540C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171D6E5" wp14:editId="274DE2F7">
                                  <wp:extent cx="4819930" cy="3206337"/>
                                  <wp:effectExtent l="0" t="0" r="0" b="0"/>
                                  <wp:docPr id="63" name="Picture 63" descr="http://www.great-kids-birthday-parties.com/images/Easter-Bunny-Racers.jpg">
                                    <a:hlinkClick xmlns:a="http://schemas.openxmlformats.org/drawingml/2006/main" r:id="rId20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great-kids-birthday-parties.com/images/Easter-Bunny-Racers.jpg">
                                            <a:hlinkClick r:id="rId20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4436" cy="32093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4E2" id="Text Box 1141" o:spid="_x0000_s1042" type="#_x0000_t202" style="position:absolute;left:0;text-align:left;margin-left:73.65pt;margin-top:.4pt;width:407.2pt;height:281.9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" fillcolor="white [3201]" stroked="f" strokeweight=".5pt">
                <v:textbox>
                  <w:txbxContent>
                    <w:p w:rsidR="00AB68F5" w:rsidRDefault="00AB68F5" w:rsidP="00B9540C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171D6E5" wp14:editId="274DE2F7">
                            <wp:extent cx="4819930" cy="3206337"/>
                            <wp:effectExtent l="0" t="0" r="0" b="0"/>
                            <wp:docPr id="63" name="Picture 63" descr="http://www.great-kids-birthday-parties.com/images/Easter-Bunny-Racers.jpg">
                              <a:hlinkClick xmlns:a="http://schemas.openxmlformats.org/drawingml/2006/main" r:id="rId20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great-kids-birthday-parties.com/images/Easter-Bunny-Racers.jpg">
                                      <a:hlinkClick r:id="rId20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4436" cy="32093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F5562E" w:rsidRDefault="00F5562E" w:rsidP="00FF70CA">
      <w:pPr>
        <w:ind w:right="720" w:firstLine="720"/>
        <w:rPr>
          <w:noProof/>
          <w:color w:val="0000FF"/>
        </w:rPr>
      </w:pPr>
    </w:p>
    <w:p w:rsidR="0050010F" w:rsidRDefault="0050010F" w:rsidP="0050010F">
      <w:pPr>
        <w:ind w:right="720"/>
        <w:rPr>
          <w:b/>
          <w:color w:val="0070C0"/>
          <w:sz w:val="96"/>
          <w:szCs w:val="96"/>
        </w:rPr>
      </w:pPr>
    </w:p>
    <w:p w:rsidR="0050010F" w:rsidRDefault="0050010F" w:rsidP="0050010F">
      <w:pPr>
        <w:ind w:right="720"/>
        <w:rPr>
          <w:b/>
          <w:color w:val="0070C0"/>
          <w:sz w:val="96"/>
          <w:szCs w:val="96"/>
        </w:rPr>
      </w:pPr>
    </w:p>
    <w:p w:rsidR="0050010F" w:rsidRDefault="0050010F" w:rsidP="0050010F">
      <w:pPr>
        <w:ind w:right="720"/>
        <w:rPr>
          <w:b/>
          <w:color w:val="0070C0"/>
          <w:sz w:val="96"/>
          <w:szCs w:val="96"/>
        </w:rPr>
      </w:pPr>
    </w:p>
    <w:p w:rsidR="00FF4E59" w:rsidRDefault="00FF4E59" w:rsidP="004E07FA">
      <w:pPr>
        <w:ind w:right="720"/>
        <w:rPr>
          <w:b/>
          <w:color w:val="0070C0"/>
          <w:sz w:val="52"/>
          <w:szCs w:val="52"/>
        </w:rPr>
      </w:pPr>
    </w:p>
    <w:p w:rsidR="00FF4E59" w:rsidRDefault="006F3DE1" w:rsidP="004E07FA">
      <w:pPr>
        <w:ind w:right="720"/>
        <w:rPr>
          <w:b/>
          <w:color w:val="0070C0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2908016" wp14:editId="3C8EB1F8">
                <wp:simplePos x="0" y="0"/>
                <wp:positionH relativeFrom="column">
                  <wp:posOffset>-9707</wp:posOffset>
                </wp:positionH>
                <wp:positionV relativeFrom="paragraph">
                  <wp:posOffset>-233300</wp:posOffset>
                </wp:positionV>
                <wp:extent cx="6916956" cy="2749138"/>
                <wp:effectExtent l="0" t="0" r="0" b="0"/>
                <wp:wrapNone/>
                <wp:docPr id="698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6956" cy="27491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8F5" w:rsidRPr="004F53A7" w:rsidRDefault="00AB68F5" w:rsidP="00D155CF">
                            <w:pPr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 w:rsidRPr="004F53A7"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  <w:t>It wasn’t fair.</w:t>
                            </w:r>
                          </w:p>
                          <w:p w:rsidR="00AB68F5" w:rsidRPr="004F53A7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4F53A7">
                              <w:rPr>
                                <w:b/>
                                <w:color w:val="C00000"/>
                                <w:sz w:val="72"/>
                                <w:szCs w:val="72"/>
                              </w:rPr>
                              <w:t>There was no rest for this hare.</w:t>
                            </w:r>
                            <w:r w:rsidRPr="004F53A7"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  <w:t xml:space="preserve"> </w:t>
                            </w:r>
                          </w:p>
                          <w:p w:rsidR="00AB68F5" w:rsidRPr="004F53A7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4F53A7"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  <w:t>He was in a stew</w:t>
                            </w:r>
                          </w:p>
                          <w:p w:rsidR="00AB68F5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4F53A7"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  <w:t>Wondering what to do</w:t>
                            </w:r>
                            <w:r w:rsidR="006F3DE1"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  <w:t>.</w:t>
                            </w:r>
                          </w:p>
                          <w:p w:rsidR="00AB68F5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</w:pPr>
                          </w:p>
                          <w:p w:rsidR="00AB68F5" w:rsidRPr="004F53A7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72"/>
                                <w:szCs w:val="72"/>
                              </w:rPr>
                            </w:pPr>
                          </w:p>
                          <w:p w:rsidR="00AB68F5" w:rsidRPr="007E76B3" w:rsidRDefault="00AB68F5" w:rsidP="003D48E9">
                            <w:pPr>
                              <w:jc w:val="center"/>
                              <w:rPr>
                                <w:b/>
                                <w:color w:val="0070C0"/>
                                <w:sz w:val="52"/>
                                <w:szCs w:val="52"/>
                              </w:rPr>
                            </w:pPr>
                          </w:p>
                          <w:p w:rsidR="00AB68F5" w:rsidRPr="00FF4E59" w:rsidRDefault="00AB68F5" w:rsidP="00D155CF">
                            <w:pPr>
                              <w:jc w:val="center"/>
                              <w:rPr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08016" id="Text Box 143" o:spid="_x0000_s1043" type="#_x0000_t202" style="position:absolute;left:0;text-align:left;margin-left:-.75pt;margin-top:-18.35pt;width:544.65pt;height:216.4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" stroked="f">
                <v:textbox>
                  <w:txbxContent>
                    <w:p w:rsidR="00AB68F5" w:rsidRPr="004F53A7" w:rsidRDefault="00AB68F5" w:rsidP="00D155CF">
                      <w:pPr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</w:rPr>
                      </w:pPr>
                      <w:r w:rsidRPr="004F53A7">
                        <w:rPr>
                          <w:b/>
                          <w:color w:val="C00000"/>
                          <w:sz w:val="72"/>
                          <w:szCs w:val="72"/>
                        </w:rPr>
                        <w:t>It wasn’t fair.</w:t>
                      </w:r>
                    </w:p>
                    <w:p w:rsidR="00AB68F5" w:rsidRPr="004F53A7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72"/>
                          <w:szCs w:val="72"/>
                        </w:rPr>
                      </w:pPr>
                      <w:r w:rsidRPr="004F53A7">
                        <w:rPr>
                          <w:b/>
                          <w:color w:val="C00000"/>
                          <w:sz w:val="72"/>
                          <w:szCs w:val="72"/>
                        </w:rPr>
                        <w:t>There was no rest for this hare.</w:t>
                      </w:r>
                      <w:r w:rsidRPr="004F53A7">
                        <w:rPr>
                          <w:b/>
                          <w:color w:val="0070C0"/>
                          <w:sz w:val="72"/>
                          <w:szCs w:val="72"/>
                        </w:rPr>
                        <w:t xml:space="preserve"> </w:t>
                      </w:r>
                    </w:p>
                    <w:p w:rsidR="00AB68F5" w:rsidRPr="004F53A7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72"/>
                          <w:szCs w:val="72"/>
                        </w:rPr>
                      </w:pPr>
                      <w:r w:rsidRPr="004F53A7">
                        <w:rPr>
                          <w:b/>
                          <w:color w:val="0070C0"/>
                          <w:sz w:val="72"/>
                          <w:szCs w:val="72"/>
                        </w:rPr>
                        <w:t>He was in a stew</w:t>
                      </w:r>
                    </w:p>
                    <w:p w:rsidR="00AB68F5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72"/>
                          <w:szCs w:val="72"/>
                        </w:rPr>
                      </w:pPr>
                      <w:r w:rsidRPr="004F53A7">
                        <w:rPr>
                          <w:b/>
                          <w:color w:val="0070C0"/>
                          <w:sz w:val="72"/>
                          <w:szCs w:val="72"/>
                        </w:rPr>
                        <w:t>Wondering what to do</w:t>
                      </w:r>
                      <w:r w:rsidR="006F3DE1">
                        <w:rPr>
                          <w:b/>
                          <w:color w:val="0070C0"/>
                          <w:sz w:val="72"/>
                          <w:szCs w:val="72"/>
                        </w:rPr>
                        <w:t>.</w:t>
                      </w:r>
                    </w:p>
                    <w:p w:rsidR="00AB68F5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72"/>
                          <w:szCs w:val="72"/>
                        </w:rPr>
                      </w:pPr>
                    </w:p>
                    <w:p w:rsidR="00AB68F5" w:rsidRPr="004F53A7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72"/>
                          <w:szCs w:val="72"/>
                        </w:rPr>
                      </w:pPr>
                    </w:p>
                    <w:p w:rsidR="00AB68F5" w:rsidRPr="007E76B3" w:rsidRDefault="00AB68F5" w:rsidP="003D48E9">
                      <w:pPr>
                        <w:jc w:val="center"/>
                        <w:rPr>
                          <w:b/>
                          <w:color w:val="0070C0"/>
                          <w:sz w:val="52"/>
                          <w:szCs w:val="52"/>
                        </w:rPr>
                      </w:pPr>
                    </w:p>
                    <w:p w:rsidR="00AB68F5" w:rsidRPr="00FF4E59" w:rsidRDefault="00AB68F5" w:rsidP="00D155CF">
                      <w:pPr>
                        <w:jc w:val="center"/>
                        <w:rPr>
                          <w:b/>
                          <w:color w:val="C00000"/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F4E59" w:rsidRDefault="00FF4E59" w:rsidP="004E07FA">
      <w:pPr>
        <w:ind w:right="720"/>
        <w:rPr>
          <w:b/>
          <w:color w:val="0070C0"/>
          <w:sz w:val="52"/>
          <w:szCs w:val="52"/>
        </w:rPr>
      </w:pPr>
    </w:p>
    <w:p w:rsidR="007D0CE6" w:rsidRDefault="007D0CE6" w:rsidP="004E07FA">
      <w:pPr>
        <w:ind w:right="720"/>
        <w:rPr>
          <w:b/>
          <w:color w:val="0070C0"/>
          <w:sz w:val="52"/>
          <w:szCs w:val="52"/>
        </w:rPr>
      </w:pPr>
    </w:p>
    <w:p w:rsidR="007D0CE6" w:rsidRDefault="007D0CE6" w:rsidP="004E07FA">
      <w:pPr>
        <w:ind w:right="720"/>
        <w:rPr>
          <w:b/>
          <w:color w:val="0070C0"/>
          <w:sz w:val="52"/>
          <w:szCs w:val="52"/>
        </w:rPr>
      </w:pPr>
    </w:p>
    <w:p w:rsidR="005348B0" w:rsidRDefault="005348B0" w:rsidP="004E07FA">
      <w:pPr>
        <w:ind w:right="720"/>
        <w:rPr>
          <w:b/>
          <w:color w:val="0070C0"/>
          <w:sz w:val="52"/>
          <w:szCs w:val="52"/>
        </w:rPr>
      </w:pPr>
    </w:p>
    <w:p w:rsidR="00976472" w:rsidRDefault="00AB68F5" w:rsidP="006F3DE1">
      <w:pPr>
        <w:ind w:right="720"/>
        <w:jc w:val="center"/>
        <w:rPr>
          <w:b/>
          <w:color w:val="0070C0"/>
          <w:sz w:val="52"/>
          <w:szCs w:val="52"/>
        </w:rPr>
      </w:pPr>
      <w:r w:rsidRPr="00D31DE4">
        <w:rPr>
          <w:b/>
          <w:noProof/>
          <w:color w:val="0070C0"/>
          <w:sz w:val="52"/>
          <w:szCs w:val="52"/>
        </w:rPr>
        <w:drawing>
          <wp:inline distT="0" distB="0" distL="0" distR="0" wp14:anchorId="23CDFD9D" wp14:editId="30873DD0">
            <wp:extent cx="6340037" cy="4992881"/>
            <wp:effectExtent l="0" t="0" r="3810" b="0"/>
            <wp:docPr id="11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014" cy="50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E6" w:rsidRDefault="007D0CE6" w:rsidP="004E07FA">
      <w:pPr>
        <w:ind w:right="720"/>
        <w:rPr>
          <w:b/>
          <w:color w:val="0070C0"/>
          <w:sz w:val="52"/>
          <w:szCs w:val="52"/>
        </w:rPr>
      </w:pPr>
    </w:p>
    <w:p w:rsidR="00D5457B" w:rsidRDefault="00D5457B" w:rsidP="00AE5353">
      <w:pPr>
        <w:pStyle w:val="Chapterheads"/>
        <w:rPr>
          <w:noProof/>
          <w:sz w:val="44"/>
          <w:szCs w:val="44"/>
        </w:rPr>
      </w:pPr>
    </w:p>
    <w:p w:rsidR="00D5457B" w:rsidRDefault="00AE5353" w:rsidP="00AE5353">
      <w:pPr>
        <w:pStyle w:val="Chapterheads"/>
        <w:rPr>
          <w:noProof/>
          <w:sz w:val="44"/>
          <w:szCs w:val="44"/>
        </w:rPr>
      </w:pPr>
      <w:r w:rsidRPr="00AE5353">
        <w:rPr>
          <w:noProof/>
          <w:sz w:val="44"/>
          <w:szCs w:val="44"/>
        </w:rPr>
        <w:lastRenderedPageBreak/>
        <w:t xml:space="preserve">To </w:t>
      </w:r>
      <w:r w:rsidRPr="00AE5353">
        <w:rPr>
          <w:noProof/>
          <w:color w:val="FF0000"/>
          <w:sz w:val="44"/>
          <w:szCs w:val="44"/>
          <w:u w:val="single"/>
        </w:rPr>
        <w:t>Lulu”s</w:t>
      </w:r>
      <w:r w:rsidRPr="00AE5353">
        <w:rPr>
          <w:noProof/>
          <w:color w:val="FF0000"/>
          <w:sz w:val="44"/>
          <w:szCs w:val="44"/>
        </w:rPr>
        <w:t xml:space="preserve"> school</w:t>
      </w:r>
      <w:r w:rsidRPr="00AE5353">
        <w:rPr>
          <w:noProof/>
          <w:sz w:val="44"/>
          <w:szCs w:val="44"/>
        </w:rPr>
        <w:t xml:space="preserve"> </w:t>
      </w:r>
      <w:r w:rsidRPr="00AE5353">
        <w:rPr>
          <w:noProof/>
          <w:color w:val="FF0000"/>
          <w:sz w:val="44"/>
          <w:szCs w:val="44"/>
        </w:rPr>
        <w:t xml:space="preserve">in </w:t>
      </w:r>
      <w:r w:rsidRPr="00AE5353">
        <w:rPr>
          <w:noProof/>
          <w:color w:val="FF0000"/>
          <w:sz w:val="44"/>
          <w:szCs w:val="44"/>
          <w:u w:val="single"/>
        </w:rPr>
        <w:t>St Louis Park</w:t>
      </w:r>
      <w:r w:rsidRPr="00AE5353">
        <w:rPr>
          <w:noProof/>
          <w:sz w:val="44"/>
          <w:szCs w:val="44"/>
        </w:rPr>
        <w:t xml:space="preserve"> </w:t>
      </w:r>
    </w:p>
    <w:p w:rsidR="00CF1412" w:rsidRDefault="00AE5353" w:rsidP="00AE5353">
      <w:pPr>
        <w:pStyle w:val="Chapterheads"/>
        <w:rPr>
          <w:noProof/>
          <w:sz w:val="44"/>
          <w:szCs w:val="44"/>
        </w:rPr>
      </w:pPr>
      <w:r w:rsidRPr="00AE5353">
        <w:rPr>
          <w:noProof/>
          <w:sz w:val="44"/>
          <w:szCs w:val="44"/>
        </w:rPr>
        <w:t xml:space="preserve">the bunny went </w:t>
      </w:r>
    </w:p>
    <w:p w:rsidR="00AE5353" w:rsidRPr="00AE5353" w:rsidRDefault="00AE5353" w:rsidP="00AE5353">
      <w:pPr>
        <w:pStyle w:val="Chapterheads"/>
        <w:rPr>
          <w:noProof/>
          <w:sz w:val="44"/>
          <w:szCs w:val="44"/>
        </w:rPr>
      </w:pPr>
      <w:r w:rsidRPr="00AE5353">
        <w:rPr>
          <w:noProof/>
          <w:sz w:val="44"/>
          <w:szCs w:val="44"/>
        </w:rPr>
        <w:t xml:space="preserve">Maybe the teachers </w:t>
      </w:r>
      <w:r w:rsidR="00D5457B">
        <w:rPr>
          <w:noProof/>
          <w:sz w:val="44"/>
          <w:szCs w:val="44"/>
        </w:rPr>
        <w:t>woul</w:t>
      </w:r>
      <w:r w:rsidRPr="00AE5353">
        <w:rPr>
          <w:noProof/>
          <w:sz w:val="44"/>
          <w:szCs w:val="44"/>
        </w:rPr>
        <w:t xml:space="preserve">d </w:t>
      </w:r>
      <w:r w:rsidR="00D5457B">
        <w:rPr>
          <w:noProof/>
          <w:sz w:val="44"/>
          <w:szCs w:val="44"/>
        </w:rPr>
        <w:t xml:space="preserve">have </w:t>
      </w:r>
      <w:r w:rsidRPr="00AE5353">
        <w:rPr>
          <w:noProof/>
          <w:sz w:val="44"/>
          <w:szCs w:val="44"/>
        </w:rPr>
        <w:t>a hint.</w:t>
      </w:r>
    </w:p>
    <w:p w:rsidR="00AE5353" w:rsidRDefault="00AE5353" w:rsidP="00AE5353">
      <w:pPr>
        <w:pStyle w:val="Chapterheads"/>
      </w:pPr>
      <w:r w:rsidRPr="00AE5353">
        <w:t xml:space="preserve"> </w:t>
      </w:r>
      <w:r>
        <w:rPr>
          <w:noProof/>
          <w:color w:val="0000FF"/>
        </w:rPr>
        <w:drawing>
          <wp:inline distT="0" distB="0" distL="0" distR="0" wp14:anchorId="5F6B5648" wp14:editId="33D9F9E6">
            <wp:extent cx="2002334" cy="2018805"/>
            <wp:effectExtent l="0" t="0" r="0" b="635"/>
            <wp:docPr id="20" name="Picture 20" descr="http://publicschools.manchesterct.gov/uploaded/District_Office/Student_Resources/1_School_Related/school.jp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publicschools.manchesterct.gov/uploaded/District_Office/Student_Resources/1_School_Related/school.jp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70" cy="202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D79" w:rsidRDefault="00D5457B" w:rsidP="00D31427">
      <w:pPr>
        <w:pStyle w:val="Chapterheads"/>
        <w:rPr>
          <w:noProof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1C8D13B" wp14:editId="400FBB6C">
                <wp:simplePos x="0" y="0"/>
                <wp:positionH relativeFrom="page">
                  <wp:align>center</wp:align>
                </wp:positionH>
                <wp:positionV relativeFrom="paragraph">
                  <wp:posOffset>698880</wp:posOffset>
                </wp:positionV>
                <wp:extent cx="3182587" cy="540327"/>
                <wp:effectExtent l="0" t="0" r="18415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2587" cy="540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431BE4">
                            <w:r>
                              <w:t xml:space="preserve">Change text and </w:t>
                            </w:r>
                            <w:r w:rsidR="00AB68F5">
                              <w:t xml:space="preserve">Insert picture of child’s school and delete cartoon school or delete </w:t>
                            </w:r>
                            <w:r w:rsidR="00D5457B">
                              <w:t xml:space="preserve">photo and expand </w:t>
                            </w:r>
                            <w:r w:rsidR="00AB68F5">
                              <w:t>cartoon,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D13B" id="Text Box 21" o:spid="_x0000_s1044" type="#_x0000_t202" style="position:absolute;left:0;text-align:left;margin-left:0;margin-top:55.05pt;width:250.6pt;height:42.55pt;z-index:25180262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" fillcolor="white [3201]" strokeweight=".5pt">
                <v:textbox>
                  <w:txbxContent>
                    <w:p w:rsidR="00AB68F5" w:rsidRDefault="00431BE4">
                      <w:r>
                        <w:t xml:space="preserve">Change text and </w:t>
                      </w:r>
                      <w:r w:rsidR="00AB68F5">
                        <w:t xml:space="preserve">Insert picture of child’s school and delete cartoon school or delete </w:t>
                      </w:r>
                      <w:r w:rsidR="00D5457B">
                        <w:t xml:space="preserve">photo and expand </w:t>
                      </w:r>
                      <w:r w:rsidR="00AB68F5">
                        <w:t>cartoon,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F1412">
        <w:rPr>
          <w:noProof/>
          <w:sz w:val="56"/>
          <w:szCs w:val="56"/>
        </w:rPr>
        <w:drawing>
          <wp:inline distT="0" distB="0" distL="0" distR="0" wp14:anchorId="71EEA856" wp14:editId="6BBCF136">
            <wp:extent cx="5113031" cy="3835730"/>
            <wp:effectExtent l="0" t="0" r="0" b="0"/>
            <wp:docPr id="9" name="Picture 6" descr="C:\Documents and Settings\Joe Beach\My Documents\image000\My Pictures\joe camera\joe camera 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Joe Beach\My Documents\image000\My Pictures\joe camera\joe camera 0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305" cy="387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12" w:rsidRDefault="00CF1412" w:rsidP="00D31427">
      <w:pPr>
        <w:pStyle w:val="Chapterheads"/>
        <w:rPr>
          <w:noProof/>
          <w:sz w:val="44"/>
          <w:szCs w:val="44"/>
        </w:rPr>
      </w:pPr>
    </w:p>
    <w:p w:rsidR="00D31427" w:rsidRPr="00D5457B" w:rsidRDefault="00D31427" w:rsidP="00D31427">
      <w:pPr>
        <w:pStyle w:val="Chapterheads"/>
        <w:rPr>
          <w:noProof/>
          <w:sz w:val="48"/>
          <w:szCs w:val="48"/>
        </w:rPr>
      </w:pPr>
      <w:r w:rsidRPr="00D5457B">
        <w:rPr>
          <w:noProof/>
          <w:sz w:val="48"/>
          <w:szCs w:val="48"/>
        </w:rPr>
        <w:t>One teacher said “</w:t>
      </w:r>
      <w:r w:rsidR="004F53A7" w:rsidRPr="00D5457B">
        <w:rPr>
          <w:noProof/>
          <w:sz w:val="48"/>
          <w:szCs w:val="48"/>
        </w:rPr>
        <w:t>M</w:t>
      </w:r>
      <w:r w:rsidRPr="00D5457B">
        <w:rPr>
          <w:noProof/>
          <w:sz w:val="48"/>
          <w:szCs w:val="48"/>
        </w:rPr>
        <w:t>ove to Disney Land.”</w:t>
      </w:r>
    </w:p>
    <w:p w:rsidR="006A4B80" w:rsidRPr="00D5457B" w:rsidRDefault="00D31427" w:rsidP="006A4B80">
      <w:pPr>
        <w:pStyle w:val="Chapterheads"/>
        <w:rPr>
          <w:color w:val="00B0F0"/>
          <w:sz w:val="52"/>
          <w:szCs w:val="52"/>
        </w:rPr>
      </w:pPr>
      <w:r w:rsidRPr="00D5457B">
        <w:rPr>
          <w:color w:val="00B0F0"/>
          <w:sz w:val="52"/>
          <w:szCs w:val="52"/>
        </w:rPr>
        <w:t>Great idea</w:t>
      </w:r>
      <w:r w:rsidR="006A4B80" w:rsidRPr="00D5457B">
        <w:rPr>
          <w:color w:val="00B0F0"/>
          <w:sz w:val="52"/>
          <w:szCs w:val="52"/>
        </w:rPr>
        <w:t xml:space="preserve"> </w:t>
      </w:r>
      <w:r w:rsidR="00CF1412" w:rsidRPr="00D5457B">
        <w:rPr>
          <w:color w:val="00B0F0"/>
          <w:sz w:val="52"/>
          <w:szCs w:val="52"/>
        </w:rPr>
        <w:t xml:space="preserve">other </w:t>
      </w:r>
      <w:r w:rsidR="006A4B80" w:rsidRPr="00D5457B">
        <w:rPr>
          <w:color w:val="00B0F0"/>
          <w:sz w:val="52"/>
          <w:szCs w:val="52"/>
        </w:rPr>
        <w:t>teachers said</w:t>
      </w:r>
    </w:p>
    <w:p w:rsidR="00D31427" w:rsidRPr="00D5457B" w:rsidRDefault="006A4B80" w:rsidP="006A4B80">
      <w:pPr>
        <w:pStyle w:val="Chapterheads"/>
        <w:rPr>
          <w:color w:val="FF0000"/>
          <w:sz w:val="52"/>
          <w:szCs w:val="52"/>
        </w:rPr>
      </w:pPr>
      <w:r w:rsidRPr="00D5457B">
        <w:rPr>
          <w:color w:val="FF0000"/>
          <w:sz w:val="52"/>
          <w:szCs w:val="52"/>
        </w:rPr>
        <w:t>We will give you a hand.</w:t>
      </w:r>
    </w:p>
    <w:p w:rsidR="006B0D79" w:rsidRDefault="006B0D79" w:rsidP="006B0D79">
      <w:pPr>
        <w:pStyle w:val="Chapterheads"/>
        <w:ind w:left="720"/>
        <w:rPr>
          <w:color w:val="000000" w:themeColor="text1"/>
          <w:sz w:val="48"/>
          <w:szCs w:val="48"/>
        </w:rPr>
      </w:pPr>
      <w:r w:rsidRPr="00DB4883">
        <w:rPr>
          <w:noProof/>
          <w:sz w:val="44"/>
          <w:szCs w:val="44"/>
        </w:rPr>
        <w:lastRenderedPageBreak/>
        <w:drawing>
          <wp:inline distT="0" distB="0" distL="0" distR="0" wp14:anchorId="70B94E6F" wp14:editId="1002DF94">
            <wp:extent cx="6592705" cy="3081647"/>
            <wp:effectExtent l="0" t="0" r="0" b="5080"/>
            <wp:docPr id="5" name="Picture 10" descr="The majestic Sleeping Beauty Castle, the centerpiece of Disneyland P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majestic Sleeping Beauty Castle, the centerpiece of Disneyland Park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394" cy="308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68" w:rsidRDefault="00E62568" w:rsidP="006A4B80">
      <w:pPr>
        <w:pStyle w:val="Chapterheads"/>
        <w:rPr>
          <w:color w:val="000000" w:themeColor="text1"/>
          <w:sz w:val="48"/>
          <w:szCs w:val="48"/>
        </w:rPr>
      </w:pPr>
    </w:p>
    <w:p w:rsidR="00E62568" w:rsidRDefault="00E62568" w:rsidP="006A4B80">
      <w:pPr>
        <w:pStyle w:val="Chapterheads"/>
        <w:rPr>
          <w:color w:val="000000" w:themeColor="text1"/>
          <w:sz w:val="48"/>
          <w:szCs w:val="48"/>
        </w:rPr>
      </w:pPr>
      <w:r>
        <w:rPr>
          <w:b w:val="0"/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A25CA8C" wp14:editId="26D8283D">
                <wp:simplePos x="0" y="0"/>
                <wp:positionH relativeFrom="column">
                  <wp:posOffset>-14844</wp:posOffset>
                </wp:positionH>
                <wp:positionV relativeFrom="paragraph">
                  <wp:posOffset>443989</wp:posOffset>
                </wp:positionV>
                <wp:extent cx="3509158" cy="4631376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158" cy="46313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D31DE4">
                              <w:rPr>
                                <w:b/>
                                <w:noProof/>
                                <w:color w:val="0070C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48800071" wp14:editId="719DD4E0">
                                  <wp:extent cx="3231651" cy="3693597"/>
                                  <wp:effectExtent l="0" t="0" r="6985" b="2540"/>
                                  <wp:docPr id="26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2401" cy="37173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CA8C" id="Text Box 25" o:spid="_x0000_s1045" type="#_x0000_t202" style="position:absolute;left:0;text-align:left;margin-left:-1.15pt;margin-top:34.95pt;width:276.3pt;height:364.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 w:rsidRPr="00D31DE4">
                        <w:rPr>
                          <w:b/>
                          <w:noProof/>
                          <w:color w:val="0070C0"/>
                          <w:sz w:val="52"/>
                          <w:szCs w:val="52"/>
                        </w:rPr>
                        <w:drawing>
                          <wp:inline distT="0" distB="0" distL="0" distR="0" wp14:anchorId="48800071" wp14:editId="719DD4E0">
                            <wp:extent cx="3231651" cy="3693597"/>
                            <wp:effectExtent l="0" t="0" r="6985" b="2540"/>
                            <wp:docPr id="26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2401" cy="37173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62568" w:rsidRDefault="00E62568" w:rsidP="006A4B80">
      <w:pPr>
        <w:pStyle w:val="Chapterheads"/>
        <w:rPr>
          <w:color w:val="000000" w:themeColor="text1"/>
          <w:sz w:val="48"/>
          <w:szCs w:val="48"/>
        </w:rPr>
      </w:pPr>
    </w:p>
    <w:p w:rsidR="006B0D79" w:rsidRDefault="004420E5" w:rsidP="006A4B80">
      <w:pPr>
        <w:pStyle w:val="Chapterheads"/>
        <w:rPr>
          <w:color w:val="000000" w:themeColor="text1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BB6BE92" wp14:editId="3CB9CEF7">
                <wp:simplePos x="0" y="0"/>
                <wp:positionH relativeFrom="page">
                  <wp:posOffset>4417497</wp:posOffset>
                </wp:positionH>
                <wp:positionV relativeFrom="paragraph">
                  <wp:posOffset>166848</wp:posOffset>
                </wp:positionV>
                <wp:extent cx="3086570" cy="2671948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570" cy="26719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CF1412" w:rsidRDefault="00AB68F5" w:rsidP="00291AAC">
                            <w:pPr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 xml:space="preserve">Another teacher said </w:t>
                            </w:r>
                            <w:r w:rsidR="00CF1412" w:rsidRP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 xml:space="preserve">why not </w:t>
                            </w:r>
                            <w:r w:rsidRP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>rest to the max</w:t>
                            </w:r>
                            <w:r w:rsidR="00E62568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>???</w:t>
                            </w:r>
                          </w:p>
                          <w:p w:rsidR="00AB68F5" w:rsidRPr="00CF1412" w:rsidRDefault="00AB68F5" w:rsidP="00291AAC">
                            <w:pPr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>You can retire and relax</w:t>
                            </w:r>
                            <w:r w:rsid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>.</w:t>
                            </w:r>
                            <w:r w:rsidRPr="00CF1412">
                              <w:rPr>
                                <w:b/>
                                <w:color w:val="FF0000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  <w:p w:rsidR="00AB68F5" w:rsidRPr="008C648D" w:rsidRDefault="00AB68F5" w:rsidP="00EE0B3B">
                            <w:pPr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BE92" id="Text Box 66" o:spid="_x0000_s1046" type="#_x0000_t202" style="position:absolute;left:0;text-align:left;margin-left:347.85pt;margin-top:13.15pt;width:243.05pt;height:210.4pt;z-index:2518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" fillcolor="white [3201]" stroked="f" strokeweight=".5pt">
                <v:textbox>
                  <w:txbxContent>
                    <w:p w:rsidR="00AB68F5" w:rsidRPr="00CF1412" w:rsidRDefault="00AB68F5" w:rsidP="00291AAC">
                      <w:pPr>
                        <w:rPr>
                          <w:b/>
                          <w:color w:val="FF0000"/>
                          <w:sz w:val="56"/>
                          <w:szCs w:val="56"/>
                        </w:rPr>
                      </w:pPr>
                      <w:r w:rsidRP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 xml:space="preserve">Another teacher said </w:t>
                      </w:r>
                      <w:r w:rsidR="00CF1412" w:rsidRP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 xml:space="preserve">why not </w:t>
                      </w:r>
                      <w:r w:rsidRP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>rest to the max</w:t>
                      </w:r>
                      <w:r w:rsidR="00E62568">
                        <w:rPr>
                          <w:b/>
                          <w:color w:val="FF0000"/>
                          <w:sz w:val="56"/>
                          <w:szCs w:val="56"/>
                        </w:rPr>
                        <w:t>???</w:t>
                      </w:r>
                    </w:p>
                    <w:p w:rsidR="00AB68F5" w:rsidRPr="00CF1412" w:rsidRDefault="00AB68F5" w:rsidP="00291AAC">
                      <w:pPr>
                        <w:rPr>
                          <w:b/>
                          <w:color w:val="FF0000"/>
                          <w:sz w:val="56"/>
                          <w:szCs w:val="56"/>
                        </w:rPr>
                      </w:pPr>
                      <w:r w:rsidRP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>You can retire and relax</w:t>
                      </w:r>
                      <w:r w:rsid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>.</w:t>
                      </w:r>
                      <w:r w:rsidRPr="00CF1412">
                        <w:rPr>
                          <w:b/>
                          <w:color w:val="FF0000"/>
                          <w:sz w:val="56"/>
                          <w:szCs w:val="56"/>
                        </w:rPr>
                        <w:t xml:space="preserve"> </w:t>
                      </w:r>
                    </w:p>
                    <w:p w:rsidR="00AB68F5" w:rsidRPr="008C648D" w:rsidRDefault="00AB68F5" w:rsidP="00EE0B3B">
                      <w:pPr>
                        <w:rPr>
                          <w:color w:val="FF0000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A4B80" w:rsidRDefault="006A4B80" w:rsidP="006A4B80">
      <w:pPr>
        <w:pStyle w:val="Chapterheads"/>
        <w:rPr>
          <w:color w:val="000000" w:themeColor="text1"/>
          <w:sz w:val="48"/>
          <w:szCs w:val="48"/>
        </w:rPr>
      </w:pPr>
    </w:p>
    <w:p w:rsidR="006A4B80" w:rsidRDefault="006A4B80" w:rsidP="006A4B80">
      <w:pPr>
        <w:pStyle w:val="Chapterheads"/>
        <w:jc w:val="left"/>
      </w:pPr>
    </w:p>
    <w:p w:rsidR="006A4B80" w:rsidRDefault="006A4B80" w:rsidP="006A4B80">
      <w:pPr>
        <w:pStyle w:val="Chapterheads"/>
      </w:pPr>
      <w:r>
        <w:t xml:space="preserve"> </w:t>
      </w:r>
    </w:p>
    <w:p w:rsidR="00D31427" w:rsidRDefault="00D31427" w:rsidP="00D31427">
      <w:pPr>
        <w:pStyle w:val="Chapterheads"/>
        <w:jc w:val="left"/>
      </w:pPr>
    </w:p>
    <w:p w:rsidR="00D31427" w:rsidRDefault="00D31427" w:rsidP="00D31427">
      <w:pPr>
        <w:pStyle w:val="Chapterheads"/>
        <w:jc w:val="left"/>
      </w:pPr>
    </w:p>
    <w:p w:rsidR="00EE0B3B" w:rsidRDefault="00EE0B3B" w:rsidP="00D31427">
      <w:pPr>
        <w:ind w:right="720" w:firstLine="720"/>
        <w:rPr>
          <w:color w:val="0070C0"/>
          <w:sz w:val="32"/>
          <w:szCs w:val="32"/>
        </w:rPr>
      </w:pPr>
    </w:p>
    <w:p w:rsidR="00EE0B3B" w:rsidRDefault="00EE0B3B" w:rsidP="00D31427">
      <w:pPr>
        <w:ind w:right="720" w:firstLine="720"/>
        <w:rPr>
          <w:color w:val="0070C0"/>
          <w:sz w:val="32"/>
          <w:szCs w:val="32"/>
        </w:rPr>
      </w:pPr>
    </w:p>
    <w:p w:rsidR="00EE0B3B" w:rsidRDefault="00EE0B3B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62568" w:rsidRDefault="00E62568" w:rsidP="00D31427">
      <w:pPr>
        <w:ind w:right="720" w:firstLine="720"/>
        <w:rPr>
          <w:color w:val="0070C0"/>
          <w:sz w:val="32"/>
          <w:szCs w:val="32"/>
        </w:rPr>
      </w:pPr>
    </w:p>
    <w:p w:rsidR="00EE0B3B" w:rsidRDefault="004367BB" w:rsidP="00D31427">
      <w:pPr>
        <w:ind w:right="720" w:firstLine="720"/>
        <w:rPr>
          <w:color w:val="0070C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456FACC" wp14:editId="17E011D2">
                <wp:simplePos x="0" y="0"/>
                <wp:positionH relativeFrom="column">
                  <wp:posOffset>282039</wp:posOffset>
                </wp:positionH>
                <wp:positionV relativeFrom="paragraph">
                  <wp:posOffset>4783</wp:posOffset>
                </wp:positionV>
                <wp:extent cx="3841115" cy="2173185"/>
                <wp:effectExtent l="0" t="0" r="698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115" cy="2173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4367BB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DD4F7F">
                              <w:rPr>
                                <w:sz w:val="56"/>
                                <w:szCs w:val="56"/>
                              </w:rPr>
                              <w:t>Bunny thought</w:t>
                            </w:r>
                          </w:p>
                          <w:p w:rsidR="00AB68F5" w:rsidRPr="00DD4F7F" w:rsidRDefault="00AB68F5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DD4F7F">
                              <w:rPr>
                                <w:sz w:val="56"/>
                                <w:szCs w:val="56"/>
                              </w:rPr>
                              <w:t>“I could be free</w:t>
                            </w:r>
                          </w:p>
                          <w:p w:rsidR="00AB68F5" w:rsidRPr="00DD4F7F" w:rsidRDefault="004367B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o</w:t>
                            </w:r>
                            <w:r w:rsidR="00AB68F5" w:rsidRPr="00DD4F7F">
                              <w:rPr>
                                <w:sz w:val="56"/>
                                <w:szCs w:val="56"/>
                              </w:rPr>
                              <w:t>f Easter baskets and candy</w:t>
                            </w:r>
                            <w:r w:rsidR="00AB68F5">
                              <w:rPr>
                                <w:sz w:val="56"/>
                                <w:szCs w:val="56"/>
                              </w:rPr>
                              <w:t>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6FACC" id="Text Box 22" o:spid="_x0000_s1047" type="#_x0000_t202" style="position:absolute;left:0;text-align:left;margin-left:22.2pt;margin-top:.4pt;width:302.45pt;height:171.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" fillcolor="white [3201]" stroked="f" strokeweight=".5pt">
                <v:textbox>
                  <w:txbxContent>
                    <w:p w:rsidR="00AB68F5" w:rsidRDefault="00AB68F5" w:rsidP="004367BB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DD4F7F">
                        <w:rPr>
                          <w:sz w:val="56"/>
                          <w:szCs w:val="56"/>
                        </w:rPr>
                        <w:t>Bunny thought</w:t>
                      </w:r>
                    </w:p>
                    <w:p w:rsidR="00AB68F5" w:rsidRPr="00DD4F7F" w:rsidRDefault="00AB68F5">
                      <w:pPr>
                        <w:rPr>
                          <w:sz w:val="56"/>
                          <w:szCs w:val="56"/>
                        </w:rPr>
                      </w:pPr>
                      <w:r w:rsidRPr="00DD4F7F">
                        <w:rPr>
                          <w:sz w:val="56"/>
                          <w:szCs w:val="56"/>
                        </w:rPr>
                        <w:t>“I could be free</w:t>
                      </w:r>
                    </w:p>
                    <w:p w:rsidR="00AB68F5" w:rsidRPr="00DD4F7F" w:rsidRDefault="004367BB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o</w:t>
                      </w:r>
                      <w:r w:rsidR="00AB68F5" w:rsidRPr="00DD4F7F">
                        <w:rPr>
                          <w:sz w:val="56"/>
                          <w:szCs w:val="56"/>
                        </w:rPr>
                        <w:t>f Easter baskets and candy</w:t>
                      </w:r>
                      <w:r w:rsidR="00AB68F5">
                        <w:rPr>
                          <w:sz w:val="56"/>
                          <w:szCs w:val="56"/>
                        </w:rPr>
                        <w:t>.”</w:t>
                      </w:r>
                    </w:p>
                  </w:txbxContent>
                </v:textbox>
              </v:shape>
            </w:pict>
          </mc:Fallback>
        </mc:AlternateContent>
      </w:r>
      <w:r w:rsidR="004420E5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1C0210E" wp14:editId="02C0F5B3">
                <wp:simplePos x="0" y="0"/>
                <wp:positionH relativeFrom="column">
                  <wp:posOffset>4259580</wp:posOffset>
                </wp:positionH>
                <wp:positionV relativeFrom="paragraph">
                  <wp:posOffset>2152</wp:posOffset>
                </wp:positionV>
                <wp:extent cx="2654135" cy="2149434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4135" cy="2149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224A06F2" wp14:editId="0CF93DAC">
                                  <wp:extent cx="2078182" cy="2078182"/>
                                  <wp:effectExtent l="0" t="0" r="0" b="0"/>
                                  <wp:docPr id="7" name="Picture 7" descr="http://www.techmanos.com/images/services/share_your_ideas.jpg">
                                    <a:hlinkClick xmlns:a="http://schemas.openxmlformats.org/drawingml/2006/main" r:id="rId2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www.techmanos.com/images/services/share_your_ideas.jpg">
                                            <a:hlinkClick r:id="rId2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2998" cy="20929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0210E" id="Text Box 10" o:spid="_x0000_s1048" type="#_x0000_t202" style="position:absolute;left:0;text-align:left;margin-left:335.4pt;margin-top:.15pt;width:209pt;height:169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224A06F2" wp14:editId="0CF93DAC">
                            <wp:extent cx="2078182" cy="2078182"/>
                            <wp:effectExtent l="0" t="0" r="0" b="0"/>
                            <wp:docPr id="7" name="Picture 7" descr="http://www.techmanos.com/images/services/share_your_ideas.jpg">
                              <a:hlinkClick xmlns:a="http://schemas.openxmlformats.org/drawingml/2006/main" r:id="rId2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www.techmanos.com/images/services/share_your_ideas.jpg">
                                      <a:hlinkClick r:id="rId2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2998" cy="2092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E0B3B" w:rsidRDefault="00EE0B3B" w:rsidP="00D31427">
      <w:pPr>
        <w:ind w:right="720" w:firstLine="720"/>
        <w:rPr>
          <w:color w:val="0070C0"/>
          <w:sz w:val="32"/>
          <w:szCs w:val="32"/>
        </w:rPr>
      </w:pPr>
    </w:p>
    <w:p w:rsidR="008C648D" w:rsidRDefault="008C648D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8F2984" w:rsidRDefault="008F2984" w:rsidP="004E07FA">
      <w:pPr>
        <w:ind w:right="720"/>
        <w:rPr>
          <w:noProof/>
        </w:rPr>
      </w:pPr>
    </w:p>
    <w:p w:rsidR="009515FA" w:rsidRDefault="009515FA" w:rsidP="004E07FA">
      <w:pPr>
        <w:ind w:right="720"/>
        <w:rPr>
          <w:noProof/>
        </w:rPr>
      </w:pPr>
    </w:p>
    <w:p w:rsidR="009515FA" w:rsidRDefault="008E33E1" w:rsidP="004E07FA">
      <w:pPr>
        <w:ind w:righ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6B2EDE" wp14:editId="05F1BD6A">
                <wp:simplePos x="0" y="0"/>
                <wp:positionH relativeFrom="margin">
                  <wp:align>right</wp:align>
                </wp:positionH>
                <wp:positionV relativeFrom="paragraph">
                  <wp:posOffset>202681</wp:posOffset>
                </wp:positionV>
                <wp:extent cx="6032500" cy="1561465"/>
                <wp:effectExtent l="0" t="0" r="0" b="635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156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AB68F5" w:rsidRPr="004420E5" w:rsidRDefault="00AB68F5" w:rsidP="00A85E98">
                            <w:pPr>
                              <w:ind w:right="720"/>
                              <w:jc w:val="center"/>
                              <w:rPr>
                                <w:b/>
                                <w:noProof/>
                                <w:color w:val="00B050"/>
                                <w:sz w:val="56"/>
                                <w:szCs w:val="56"/>
                              </w:rPr>
                            </w:pPr>
                            <w:r w:rsidRPr="004420E5">
                              <w:rPr>
                                <w:b/>
                                <w:noProof/>
                                <w:color w:val="00B050"/>
                                <w:sz w:val="56"/>
                                <w:szCs w:val="56"/>
                              </w:rPr>
                              <w:t>“Right up there on my list is fun</w:t>
                            </w:r>
                          </w:p>
                          <w:p w:rsidR="00AB68F5" w:rsidRPr="004420E5" w:rsidRDefault="00AB68F5" w:rsidP="00A85E98">
                            <w:pPr>
                              <w:ind w:right="720"/>
                              <w:jc w:val="center"/>
                              <w:rPr>
                                <w:b/>
                                <w:noProof/>
                                <w:color w:val="00B050"/>
                                <w:sz w:val="56"/>
                                <w:szCs w:val="56"/>
                              </w:rPr>
                            </w:pPr>
                            <w:r w:rsidRPr="004420E5">
                              <w:rPr>
                                <w:b/>
                                <w:noProof/>
                                <w:color w:val="00B050"/>
                                <w:sz w:val="56"/>
                                <w:szCs w:val="56"/>
                              </w:rPr>
                              <w:t>I would have time for hop scotch, ihop, and playing in the sun.”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2EDE" id="Text Box 65" o:spid="_x0000_s1049" type="#_x0000_t202" style="position:absolute;left:0;text-align:left;margin-left:423.8pt;margin-top:15.95pt;width:475pt;height:122.95pt;z-index:251779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" filled="f" stroked="f" strokeweight=".5pt">
                <v:textbox>
                  <w:txbxContent>
                    <w:p w:rsidR="00AB68F5" w:rsidRPr="004420E5" w:rsidRDefault="00AB68F5" w:rsidP="00A85E98">
                      <w:pPr>
                        <w:ind w:right="720"/>
                        <w:jc w:val="center"/>
                        <w:rPr>
                          <w:b/>
                          <w:noProof/>
                          <w:color w:val="00B050"/>
                          <w:sz w:val="56"/>
                          <w:szCs w:val="56"/>
                        </w:rPr>
                      </w:pPr>
                      <w:r w:rsidRPr="004420E5">
                        <w:rPr>
                          <w:b/>
                          <w:noProof/>
                          <w:color w:val="00B050"/>
                          <w:sz w:val="56"/>
                          <w:szCs w:val="56"/>
                        </w:rPr>
                        <w:t>“Right up there on my list is fun</w:t>
                      </w:r>
                    </w:p>
                    <w:p w:rsidR="00AB68F5" w:rsidRPr="004420E5" w:rsidRDefault="00AB68F5" w:rsidP="00A85E98">
                      <w:pPr>
                        <w:ind w:right="720"/>
                        <w:jc w:val="center"/>
                        <w:rPr>
                          <w:b/>
                          <w:noProof/>
                          <w:color w:val="00B050"/>
                          <w:sz w:val="56"/>
                          <w:szCs w:val="56"/>
                        </w:rPr>
                      </w:pPr>
                      <w:r w:rsidRPr="004420E5">
                        <w:rPr>
                          <w:b/>
                          <w:noProof/>
                          <w:color w:val="00B050"/>
                          <w:sz w:val="56"/>
                          <w:szCs w:val="56"/>
                        </w:rPr>
                        <w:t>I would have time for hop scotch, ihop, and playing in the sun.”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E33E1" w:rsidRDefault="008E33E1" w:rsidP="004E07FA">
      <w:pPr>
        <w:ind w:right="720"/>
        <w:rPr>
          <w:noProof/>
        </w:rPr>
      </w:pPr>
    </w:p>
    <w:p w:rsidR="008E33E1" w:rsidRDefault="008E33E1" w:rsidP="004E07FA">
      <w:pPr>
        <w:ind w:right="720"/>
        <w:rPr>
          <w:noProof/>
        </w:rPr>
      </w:pPr>
    </w:p>
    <w:p w:rsidR="004420E5" w:rsidRDefault="004420E5" w:rsidP="004E07FA">
      <w:pPr>
        <w:ind w:righ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E427DB" wp14:editId="3BD9D533">
                <wp:simplePos x="0" y="0"/>
                <wp:positionH relativeFrom="page">
                  <wp:posOffset>4079174</wp:posOffset>
                </wp:positionH>
                <wp:positionV relativeFrom="paragraph">
                  <wp:posOffset>198556</wp:posOffset>
                </wp:positionV>
                <wp:extent cx="3520729" cy="3354779"/>
                <wp:effectExtent l="0" t="0" r="22860" b="1714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729" cy="3354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350AB1">
                              <w:rPr>
                                <w:noProof/>
                              </w:rPr>
                              <w:drawing>
                                <wp:inline distT="0" distB="0" distL="0" distR="0" wp14:anchorId="25DC0C2A" wp14:editId="05CB73D7">
                                  <wp:extent cx="3063833" cy="3063833"/>
                                  <wp:effectExtent l="0" t="0" r="3810" b="3810"/>
                                  <wp:docPr id="453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4523" cy="30845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427DB" id="Text Box 69" o:spid="_x0000_s1050" type="#_x0000_t202" style="position:absolute;left:0;text-align:left;margin-left:321.2pt;margin-top:15.65pt;width:277.2pt;height:264.1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" fillcolor="white [3201]" strokeweight=".5pt">
                <v:textbox>
                  <w:txbxContent>
                    <w:p w:rsidR="00AB68F5" w:rsidRDefault="00AB68F5">
                      <w:r w:rsidRPr="00350AB1">
                        <w:rPr>
                          <w:noProof/>
                        </w:rPr>
                        <w:drawing>
                          <wp:inline distT="0" distB="0" distL="0" distR="0" wp14:anchorId="25DC0C2A" wp14:editId="05CB73D7">
                            <wp:extent cx="3063833" cy="3063833"/>
                            <wp:effectExtent l="0" t="0" r="3810" b="3810"/>
                            <wp:docPr id="453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4523" cy="30845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420E5" w:rsidRDefault="004420E5" w:rsidP="004E07FA">
      <w:pPr>
        <w:ind w:right="720"/>
        <w:rPr>
          <w:noProof/>
        </w:rPr>
      </w:pPr>
      <w:r>
        <w:rPr>
          <w:noProof/>
          <w:color w:val="0000FF"/>
        </w:rPr>
        <w:drawing>
          <wp:inline distT="0" distB="0" distL="0" distR="0" wp14:anchorId="532797CF" wp14:editId="30F7D05E">
            <wp:extent cx="2532639" cy="1425039"/>
            <wp:effectExtent l="0" t="0" r="1270" b="3810"/>
            <wp:docPr id="78" name="Picture 78" descr="http://7-themes.com/data_images/out/71/7016046-sunny-beach-wallpaper.jp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7-themes.com/data_images/out/71/7016046-sunny-beach-wallpaper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88" cy="146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0E5" w:rsidRDefault="004420E5" w:rsidP="004E07FA">
      <w:pPr>
        <w:ind w:right="720"/>
        <w:rPr>
          <w:noProof/>
        </w:rPr>
      </w:pPr>
    </w:p>
    <w:p w:rsidR="008F2984" w:rsidRDefault="004420E5" w:rsidP="004E07FA">
      <w:pPr>
        <w:ind w:righ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52DE864" wp14:editId="6D39043D">
                <wp:simplePos x="0" y="0"/>
                <wp:positionH relativeFrom="column">
                  <wp:posOffset>174732</wp:posOffset>
                </wp:positionH>
                <wp:positionV relativeFrom="paragraph">
                  <wp:posOffset>7620</wp:posOffset>
                </wp:positionV>
                <wp:extent cx="2612571" cy="1704109"/>
                <wp:effectExtent l="0" t="0" r="16510" b="10795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1" cy="1704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D31DE4">
                              <w:rPr>
                                <w:b/>
                                <w:noProof/>
                                <w:color w:val="0070C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6EF0CDF2" wp14:editId="2719A0A5">
                                  <wp:extent cx="1959428" cy="1560827"/>
                                  <wp:effectExtent l="0" t="0" r="3175" b="1905"/>
                                  <wp:docPr id="114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3966" cy="15644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E864" id="Text Box 454" o:spid="_x0000_s1051" type="#_x0000_t202" style="position:absolute;left:0;text-align:left;margin-left:13.75pt;margin-top:.6pt;width:205.7pt;height:134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" fillcolor="white [3201]" strokeweight=".5pt">
                <v:textbox>
                  <w:txbxContent>
                    <w:p w:rsidR="00AB68F5" w:rsidRDefault="00AB68F5">
                      <w:r w:rsidRPr="00D31DE4">
                        <w:rPr>
                          <w:b/>
                          <w:noProof/>
                          <w:color w:val="0070C0"/>
                          <w:sz w:val="52"/>
                          <w:szCs w:val="52"/>
                        </w:rPr>
                        <w:drawing>
                          <wp:inline distT="0" distB="0" distL="0" distR="0" wp14:anchorId="6EF0CDF2" wp14:editId="2719A0A5">
                            <wp:extent cx="1959428" cy="1560827"/>
                            <wp:effectExtent l="0" t="0" r="3175" b="1905"/>
                            <wp:docPr id="114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3966" cy="15644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85E98" w:rsidRDefault="00350AB1" w:rsidP="009515FA">
      <w:pPr>
        <w:ind w:right="720"/>
        <w:jc w:val="left"/>
        <w:rPr>
          <w:noProof/>
        </w:rPr>
      </w:pPr>
      <w:r w:rsidRPr="00350AB1">
        <w:rPr>
          <w:noProof/>
        </w:rPr>
        <w:t xml:space="preserve"> </w:t>
      </w:r>
      <w:r w:rsidR="00D31DE4" w:rsidRPr="00D31DE4">
        <w:rPr>
          <w:noProof/>
        </w:rPr>
        <w:t xml:space="preserve"> </w:t>
      </w:r>
    </w:p>
    <w:p w:rsidR="004420E5" w:rsidRDefault="004420E5" w:rsidP="009515FA">
      <w:pPr>
        <w:ind w:right="720"/>
        <w:jc w:val="left"/>
        <w:rPr>
          <w:noProof/>
        </w:rPr>
      </w:pPr>
    </w:p>
    <w:p w:rsidR="004420E5" w:rsidRDefault="004420E5" w:rsidP="009515FA">
      <w:pPr>
        <w:ind w:right="720"/>
        <w:jc w:val="left"/>
        <w:rPr>
          <w:noProof/>
        </w:rPr>
      </w:pPr>
    </w:p>
    <w:p w:rsidR="004420E5" w:rsidRDefault="004420E5" w:rsidP="009515FA">
      <w:pPr>
        <w:ind w:right="720"/>
        <w:jc w:val="left"/>
        <w:rPr>
          <w:noProof/>
        </w:rPr>
      </w:pPr>
    </w:p>
    <w:p w:rsidR="004420E5" w:rsidRDefault="004420E5" w:rsidP="009515FA">
      <w:pPr>
        <w:ind w:right="720"/>
        <w:jc w:val="left"/>
        <w:rPr>
          <w:noProof/>
        </w:rPr>
      </w:pPr>
    </w:p>
    <w:p w:rsidR="004420E5" w:rsidRDefault="004420E5" w:rsidP="009515FA">
      <w:pPr>
        <w:ind w:right="720"/>
        <w:jc w:val="left"/>
        <w:rPr>
          <w:noProof/>
        </w:rPr>
      </w:pPr>
    </w:p>
    <w:p w:rsidR="004420E5" w:rsidRDefault="004420E5" w:rsidP="009515FA">
      <w:pPr>
        <w:ind w:right="720"/>
        <w:jc w:val="left"/>
        <w:rPr>
          <w:noProof/>
        </w:rPr>
      </w:pPr>
    </w:p>
    <w:p w:rsidR="008E33E1" w:rsidRDefault="008E33E1" w:rsidP="009515FA">
      <w:pPr>
        <w:ind w:right="720"/>
        <w:jc w:val="left"/>
        <w:rPr>
          <w:noProof/>
        </w:rPr>
      </w:pPr>
    </w:p>
    <w:p w:rsidR="008E33E1" w:rsidRDefault="008E33E1" w:rsidP="009515FA">
      <w:pPr>
        <w:ind w:right="720"/>
        <w:jc w:val="left"/>
        <w:rPr>
          <w:noProof/>
        </w:rPr>
      </w:pPr>
    </w:p>
    <w:p w:rsidR="008E33E1" w:rsidRDefault="008E33E1" w:rsidP="009515FA">
      <w:pPr>
        <w:ind w:right="720"/>
        <w:jc w:val="left"/>
        <w:rPr>
          <w:noProof/>
        </w:rPr>
      </w:pPr>
    </w:p>
    <w:p w:rsidR="004420E5" w:rsidRDefault="00350AB1" w:rsidP="004420E5">
      <w:pPr>
        <w:ind w:right="720"/>
        <w:rPr>
          <w:b/>
          <w:color w:val="0070C0"/>
          <w:sz w:val="48"/>
          <w:szCs w:val="48"/>
        </w:rPr>
      </w:pPr>
      <w:r w:rsidRPr="00350AB1">
        <w:rPr>
          <w:noProof/>
        </w:rPr>
        <w:lastRenderedPageBreak/>
        <w:t xml:space="preserve"> </w:t>
      </w:r>
      <w:r w:rsidR="004420E5">
        <w:rPr>
          <w:b/>
          <w:color w:val="0070C0"/>
          <w:sz w:val="48"/>
          <w:szCs w:val="48"/>
        </w:rPr>
        <w:t>I’ll call the mad Hatter</w:t>
      </w:r>
    </w:p>
    <w:p w:rsidR="004420E5" w:rsidRDefault="004420E5" w:rsidP="004420E5">
      <w:pPr>
        <w:ind w:right="720"/>
        <w:rPr>
          <w:b/>
          <w:color w:val="0070C0"/>
          <w:sz w:val="48"/>
          <w:szCs w:val="48"/>
        </w:rPr>
      </w:pPr>
      <w:r>
        <w:rPr>
          <w:b/>
          <w:color w:val="0070C0"/>
          <w:sz w:val="48"/>
          <w:szCs w:val="48"/>
        </w:rPr>
        <w:t>He knows about where to go and</w:t>
      </w:r>
    </w:p>
    <w:p w:rsidR="004420E5" w:rsidRPr="003D48E9" w:rsidRDefault="004420E5" w:rsidP="004420E5">
      <w:pPr>
        <w:ind w:right="720"/>
        <w:rPr>
          <w:b/>
          <w:color w:val="0070C0"/>
          <w:sz w:val="48"/>
          <w:szCs w:val="48"/>
        </w:rPr>
      </w:pPr>
      <w:r>
        <w:rPr>
          <w:b/>
          <w:color w:val="0070C0"/>
          <w:sz w:val="48"/>
          <w:szCs w:val="48"/>
        </w:rPr>
        <w:t xml:space="preserve">things that matter. </w:t>
      </w:r>
    </w:p>
    <w:p w:rsidR="006A0FD6" w:rsidRDefault="00A270CE" w:rsidP="006A0FD6">
      <w:pPr>
        <w:pStyle w:val="Chapterheads"/>
        <w:jc w:val="left"/>
        <w:rPr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63BE9CE" wp14:editId="13854301">
                <wp:simplePos x="0" y="0"/>
                <wp:positionH relativeFrom="page">
                  <wp:posOffset>4322618</wp:posOffset>
                </wp:positionH>
                <wp:positionV relativeFrom="paragraph">
                  <wp:posOffset>165248</wp:posOffset>
                </wp:positionV>
                <wp:extent cx="3369945" cy="2006600"/>
                <wp:effectExtent l="1085850" t="0" r="20955" b="12700"/>
                <wp:wrapNone/>
                <wp:docPr id="103" name="Rounded Rectangular Callout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9945" cy="2006600"/>
                        </a:xfrm>
                        <a:prstGeom prst="wedgeRoundRectCallout">
                          <a:avLst>
                            <a:gd name="adj1" fmla="val -81063"/>
                            <a:gd name="adj2" fmla="val 1419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3E1" w:rsidRDefault="0034173B" w:rsidP="004E03A4">
                            <w:pPr>
                              <w:pStyle w:val="Chapterheads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“</w:t>
                            </w:r>
                            <w:r w:rsidR="008E33E1">
                              <w:rPr>
                                <w:sz w:val="36"/>
                                <w:szCs w:val="36"/>
                              </w:rPr>
                              <w:t>No trip to the big city or the highlands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  <w:r w:rsidR="008E33E1">
                              <w:rPr>
                                <w:sz w:val="36"/>
                                <w:szCs w:val="36"/>
                              </w:rPr>
                              <w:t xml:space="preserve"> You can retire to the</w:t>
                            </w:r>
                          </w:p>
                          <w:p w:rsidR="00AB68F5" w:rsidRPr="0098226A" w:rsidRDefault="00AB68F5" w:rsidP="008E33E1">
                            <w:pPr>
                              <w:pStyle w:val="Chapterheads"/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Easter Islands</w:t>
                            </w:r>
                            <w:r w:rsidR="008E33E1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  <w:r w:rsidR="0034173B">
                              <w:rPr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3BE9C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3" o:spid="_x0000_s1052" type="#_x0000_t62" style="position:absolute;margin-left:340.35pt;margin-top:13pt;width:265.35pt;height:158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" adj="-6710,13867">
                <v:textbox>
                  <w:txbxContent>
                    <w:p w:rsidR="008E33E1" w:rsidRDefault="0034173B" w:rsidP="004E03A4">
                      <w:pPr>
                        <w:pStyle w:val="Chapterheads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“</w:t>
                      </w:r>
                      <w:r w:rsidR="008E33E1">
                        <w:rPr>
                          <w:sz w:val="36"/>
                          <w:szCs w:val="36"/>
                        </w:rPr>
                        <w:t>No trip to the big city or the highlands</w:t>
                      </w:r>
                      <w:r>
                        <w:rPr>
                          <w:sz w:val="36"/>
                          <w:szCs w:val="36"/>
                        </w:rPr>
                        <w:t>.</w:t>
                      </w:r>
                      <w:r w:rsidR="008E33E1">
                        <w:rPr>
                          <w:sz w:val="36"/>
                          <w:szCs w:val="36"/>
                        </w:rPr>
                        <w:t xml:space="preserve"> You can retire to the</w:t>
                      </w:r>
                    </w:p>
                    <w:p w:rsidR="00AB68F5" w:rsidRPr="0098226A" w:rsidRDefault="00AB68F5" w:rsidP="008E33E1">
                      <w:pPr>
                        <w:pStyle w:val="Chapterheads"/>
                      </w:pPr>
                      <w:r>
                        <w:rPr>
                          <w:sz w:val="36"/>
                          <w:szCs w:val="36"/>
                        </w:rPr>
                        <w:t>Easter Islands</w:t>
                      </w:r>
                      <w:r w:rsidR="008E33E1">
                        <w:rPr>
                          <w:sz w:val="36"/>
                          <w:szCs w:val="36"/>
                        </w:rPr>
                        <w:t>.</w:t>
                      </w:r>
                      <w:r w:rsidR="0034173B">
                        <w:rPr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1BC79FA" wp14:editId="16A05001">
                <wp:simplePos x="0" y="0"/>
                <wp:positionH relativeFrom="column">
                  <wp:posOffset>448293</wp:posOffset>
                </wp:positionH>
                <wp:positionV relativeFrom="paragraph">
                  <wp:posOffset>205591</wp:posOffset>
                </wp:positionV>
                <wp:extent cx="2962893" cy="2042555"/>
                <wp:effectExtent l="0" t="0" r="28575" b="1524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893" cy="2042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1221379" wp14:editId="4352062A">
                                  <wp:extent cx="2592309" cy="1965366"/>
                                  <wp:effectExtent l="0" t="0" r="0" b="0"/>
                                  <wp:docPr id="27649" name="Picture 27649" descr="http://a.dilcdn.com/bl/wp-content/uploads/sites/2/2013/05/Bachelor-Mad-Hatter.jpg">
                                    <a:hlinkClick xmlns:a="http://schemas.openxmlformats.org/drawingml/2006/main" r:id="rId3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a.dilcdn.com/bl/wp-content/uploads/sites/2/2013/05/Bachelor-Mad-Hatter.jpg">
                                            <a:hlinkClick r:id="rId34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1521" cy="19799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79FA" id="Text Box 72" o:spid="_x0000_s1053" type="#_x0000_t202" style="position:absolute;margin-left:35.3pt;margin-top:16.2pt;width:233.3pt;height:160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" fillcolor="white [3201]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1221379" wp14:editId="4352062A">
                            <wp:extent cx="2592309" cy="1965366"/>
                            <wp:effectExtent l="0" t="0" r="0" b="0"/>
                            <wp:docPr id="27649" name="Picture 27649" descr="http://a.dilcdn.com/bl/wp-content/uploads/sites/2/2013/05/Bachelor-Mad-Hatter.jpg">
                              <a:hlinkClick xmlns:a="http://schemas.openxmlformats.org/drawingml/2006/main" r:id="rId3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a.dilcdn.com/bl/wp-content/uploads/sites/2/2013/05/Bachelor-Mad-Hatter.jpg">
                                      <a:hlinkClick r:id="rId34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1521" cy="19799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A0FD6" w:rsidRDefault="006A0FD6" w:rsidP="006A0FD6">
      <w:pPr>
        <w:pStyle w:val="Chapterheads"/>
        <w:jc w:val="left"/>
        <w:rPr>
          <w:sz w:val="52"/>
          <w:szCs w:val="52"/>
        </w:rPr>
      </w:pPr>
    </w:p>
    <w:p w:rsidR="006A0FD6" w:rsidRDefault="006A0FD6" w:rsidP="006A0FD6">
      <w:pPr>
        <w:pStyle w:val="Chapterheads"/>
        <w:jc w:val="left"/>
        <w:rPr>
          <w:sz w:val="52"/>
          <w:szCs w:val="52"/>
        </w:rPr>
      </w:pPr>
    </w:p>
    <w:p w:rsidR="006A0FD6" w:rsidRDefault="006A0FD6" w:rsidP="006A0FD6">
      <w:pPr>
        <w:pStyle w:val="Chapterheads"/>
        <w:jc w:val="left"/>
        <w:rPr>
          <w:sz w:val="52"/>
          <w:szCs w:val="52"/>
        </w:rPr>
      </w:pPr>
    </w:p>
    <w:p w:rsidR="0034173B" w:rsidRPr="0034173B" w:rsidRDefault="0034173B" w:rsidP="006A0FD6">
      <w:pPr>
        <w:pStyle w:val="Chapterheads"/>
        <w:jc w:val="left"/>
        <w:rPr>
          <w:sz w:val="20"/>
          <w:szCs w:val="20"/>
        </w:rPr>
      </w:pPr>
    </w:p>
    <w:p w:rsidR="00800298" w:rsidRDefault="00431BE4" w:rsidP="006A0FD6">
      <w:pPr>
        <w:pStyle w:val="Chapterheads"/>
        <w:jc w:val="left"/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C6062BD" wp14:editId="78B8D8C8">
                <wp:simplePos x="0" y="0"/>
                <wp:positionH relativeFrom="margin">
                  <wp:align>left</wp:align>
                </wp:positionH>
                <wp:positionV relativeFrom="paragraph">
                  <wp:posOffset>151279</wp:posOffset>
                </wp:positionV>
                <wp:extent cx="5011008" cy="2945081"/>
                <wp:effectExtent l="0" t="0" r="0" b="825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1008" cy="2945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5402DD" w:rsidRDefault="00AB68F5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He pointed to a dot.</w:t>
                            </w:r>
                          </w:p>
                          <w:p w:rsidR="00AB68F5" w:rsidRPr="005402DD" w:rsidRDefault="00AB68F5" w:rsidP="005402DD">
                            <w:pPr>
                              <w:shd w:val="clear" w:color="auto" w:fill="FF0000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 xml:space="preserve">“That’s where we go, that’s our spot! </w:t>
                            </w:r>
                          </w:p>
                          <w:p w:rsidR="00AB68F5" w:rsidRPr="005402DD" w:rsidRDefault="00AB68F5" w:rsidP="005402DD">
                            <w:pPr>
                              <w:shd w:val="clear" w:color="auto" w:fill="FF0000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I can arrange to see statutes so strange.</w:t>
                            </w:r>
                          </w:p>
                          <w:p w:rsidR="00A270CE" w:rsidRDefault="00AB68F5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And you can bet</w:t>
                            </w:r>
                          </w:p>
                          <w:p w:rsidR="00AB68F5" w:rsidRPr="005402DD" w:rsidRDefault="00AB68F5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there’s a beautiful sunset.</w:t>
                            </w:r>
                          </w:p>
                          <w:p w:rsidR="00431BE4" w:rsidRDefault="00AB68F5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To be sure</w:t>
                            </w:r>
                          </w:p>
                          <w:p w:rsidR="00AB68F5" w:rsidRDefault="00AB68F5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b/>
                                <w:sz w:val="44"/>
                                <w:szCs w:val="44"/>
                              </w:rPr>
                              <w:t>a wonderful adventure.</w:t>
                            </w:r>
                          </w:p>
                          <w:p w:rsidR="00431BE4" w:rsidRDefault="00431BE4" w:rsidP="00431BE4">
                            <w:pPr>
                              <w:shd w:val="clear" w:color="auto" w:fill="FF0000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:rsidR="00431BE4" w:rsidRDefault="00431BE4" w:rsidP="005402DD">
                            <w:pPr>
                              <w:shd w:val="clear" w:color="auto" w:fill="FF0000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:rsidR="00431BE4" w:rsidRPr="005402DD" w:rsidRDefault="00431BE4" w:rsidP="005402DD">
                            <w:pPr>
                              <w:shd w:val="clear" w:color="auto" w:fill="FF0000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:rsidR="00AB68F5" w:rsidRPr="005402DD" w:rsidRDefault="00AB68F5" w:rsidP="00607DA8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 w:rsidRPr="005402DD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:rsidR="00AB68F5" w:rsidRPr="005402DD" w:rsidRDefault="00AB68F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62BD" id="Text Box 127" o:spid="_x0000_s1054" type="#_x0000_t202" style="position:absolute;margin-left:0;margin-top:11.9pt;width:394.55pt;height:231.9pt;z-index:251793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" fillcolor="white [3201]" stroked="f" strokeweight=".5pt">
                <v:textbox>
                  <w:txbxContent>
                    <w:p w:rsidR="00AB68F5" w:rsidRPr="005402DD" w:rsidRDefault="00AB68F5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He pointed to a dot.</w:t>
                      </w:r>
                    </w:p>
                    <w:p w:rsidR="00AB68F5" w:rsidRPr="005402DD" w:rsidRDefault="00AB68F5" w:rsidP="005402DD">
                      <w:pPr>
                        <w:shd w:val="clear" w:color="auto" w:fill="FF0000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 xml:space="preserve">“That’s where we go, that’s our spot! </w:t>
                      </w:r>
                    </w:p>
                    <w:p w:rsidR="00AB68F5" w:rsidRPr="005402DD" w:rsidRDefault="00AB68F5" w:rsidP="005402DD">
                      <w:pPr>
                        <w:shd w:val="clear" w:color="auto" w:fill="FF0000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I can arrange to see statutes so strange.</w:t>
                      </w:r>
                    </w:p>
                    <w:p w:rsidR="00A270CE" w:rsidRDefault="00AB68F5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And you can bet</w:t>
                      </w:r>
                    </w:p>
                    <w:p w:rsidR="00AB68F5" w:rsidRPr="005402DD" w:rsidRDefault="00AB68F5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there’s a beautiful sunset.</w:t>
                      </w:r>
                    </w:p>
                    <w:p w:rsidR="00431BE4" w:rsidRDefault="00AB68F5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To be sure</w:t>
                      </w:r>
                    </w:p>
                    <w:p w:rsidR="00AB68F5" w:rsidRDefault="00AB68F5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5402DD">
                        <w:rPr>
                          <w:b/>
                          <w:sz w:val="44"/>
                          <w:szCs w:val="44"/>
                        </w:rPr>
                        <w:t>a wonderful adventure.</w:t>
                      </w:r>
                    </w:p>
                    <w:p w:rsidR="00431BE4" w:rsidRDefault="00431BE4" w:rsidP="00431BE4">
                      <w:pPr>
                        <w:shd w:val="clear" w:color="auto" w:fill="FF0000"/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  <w:p w:rsidR="00431BE4" w:rsidRDefault="00431BE4" w:rsidP="005402DD">
                      <w:pPr>
                        <w:shd w:val="clear" w:color="auto" w:fill="FF0000"/>
                        <w:rPr>
                          <w:b/>
                          <w:sz w:val="44"/>
                          <w:szCs w:val="44"/>
                        </w:rPr>
                      </w:pPr>
                    </w:p>
                    <w:p w:rsidR="00431BE4" w:rsidRPr="005402DD" w:rsidRDefault="00431BE4" w:rsidP="005402DD">
                      <w:pPr>
                        <w:shd w:val="clear" w:color="auto" w:fill="FF0000"/>
                        <w:rPr>
                          <w:b/>
                          <w:sz w:val="44"/>
                          <w:szCs w:val="44"/>
                        </w:rPr>
                      </w:pPr>
                    </w:p>
                    <w:p w:rsidR="00AB68F5" w:rsidRPr="005402DD" w:rsidRDefault="00AB68F5" w:rsidP="00607DA8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 w:rsidRPr="005402DD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:rsidR="00AB68F5" w:rsidRPr="005402DD" w:rsidRDefault="00AB68F5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0CE">
        <w:rPr>
          <w:b w:val="0"/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0EC9B1" wp14:editId="5F5C7D57">
                <wp:simplePos x="0" y="0"/>
                <wp:positionH relativeFrom="page">
                  <wp:posOffset>5628310</wp:posOffset>
                </wp:positionH>
                <wp:positionV relativeFrom="paragraph">
                  <wp:posOffset>167895</wp:posOffset>
                </wp:positionV>
                <wp:extent cx="1816924" cy="2083550"/>
                <wp:effectExtent l="0" t="0" r="0" b="0"/>
                <wp:wrapNone/>
                <wp:docPr id="27648" name="Text Box 2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924" cy="208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350AB1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65A3C5B6" wp14:editId="56E4D4B2">
                                  <wp:extent cx="1448435" cy="1656607"/>
                                  <wp:effectExtent l="0" t="0" r="0" b="1270"/>
                                  <wp:docPr id="19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741" cy="1706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C9B1" id="Text Box 27648" o:spid="_x0000_s1055" type="#_x0000_t202" style="position:absolute;margin-left:443.15pt;margin-top:13.2pt;width:143.05pt;height:164.0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" fillcolor="white [3201]" stroked="f" strokeweight=".5pt">
                <v:textbox>
                  <w:txbxContent>
                    <w:p w:rsidR="00AB68F5" w:rsidRDefault="00AB68F5">
                      <w:r w:rsidRPr="00350AB1">
                        <w:rPr>
                          <w:b/>
                          <w:noProof/>
                        </w:rPr>
                        <w:drawing>
                          <wp:inline distT="0" distB="0" distL="0" distR="0" wp14:anchorId="65A3C5B6" wp14:editId="56E4D4B2">
                            <wp:extent cx="1448435" cy="1656607"/>
                            <wp:effectExtent l="0" t="0" r="0" b="1270"/>
                            <wp:docPr id="19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741" cy="1706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A0FD6" w:rsidRDefault="006A0FD6" w:rsidP="006A0FD6">
      <w:pPr>
        <w:pStyle w:val="Chapterheads"/>
        <w:jc w:val="left"/>
        <w:rPr>
          <w:sz w:val="52"/>
          <w:szCs w:val="52"/>
        </w:rPr>
      </w:pPr>
    </w:p>
    <w:p w:rsidR="00607DA8" w:rsidRDefault="00607DA8" w:rsidP="006A0FD6">
      <w:pPr>
        <w:pStyle w:val="Chapterheads"/>
        <w:jc w:val="left"/>
        <w:rPr>
          <w:sz w:val="52"/>
          <w:szCs w:val="52"/>
        </w:rPr>
      </w:pPr>
    </w:p>
    <w:p w:rsidR="00607DA8" w:rsidRDefault="00607DA8" w:rsidP="006A0FD6">
      <w:pPr>
        <w:pStyle w:val="Chapterheads"/>
        <w:jc w:val="left"/>
        <w:rPr>
          <w:sz w:val="52"/>
          <w:szCs w:val="52"/>
        </w:rPr>
      </w:pPr>
    </w:p>
    <w:p w:rsidR="00607DA8" w:rsidRDefault="00A270CE" w:rsidP="006A0FD6">
      <w:pPr>
        <w:pStyle w:val="Chapterheads"/>
        <w:jc w:val="left"/>
        <w:rPr>
          <w:sz w:val="52"/>
          <w:szCs w:val="52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627C04" wp14:editId="7D3C65D0">
                <wp:simplePos x="0" y="0"/>
                <wp:positionH relativeFrom="page">
                  <wp:align>right</wp:align>
                </wp:positionH>
                <wp:positionV relativeFrom="paragraph">
                  <wp:posOffset>431248</wp:posOffset>
                </wp:positionV>
                <wp:extent cx="2333328" cy="3271652"/>
                <wp:effectExtent l="0" t="0" r="0" b="508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328" cy="3271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D31DE4">
                              <w:rPr>
                                <w:noProof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5F7C3675" wp14:editId="3B41FD92">
                                  <wp:extent cx="1838031" cy="2856016"/>
                                  <wp:effectExtent l="0" t="0" r="0" b="1905"/>
                                  <wp:docPr id="457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1651" cy="2877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27C04" id="Text Box 125" o:spid="_x0000_s1056" type="#_x0000_t202" style="position:absolute;margin-left:132.55pt;margin-top:33.95pt;width:183.75pt;height:257.6pt;z-index:251792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" fillcolor="white [3201]" stroked="f" strokeweight=".5pt">
                <v:textbox>
                  <w:txbxContent>
                    <w:p w:rsidR="00AB68F5" w:rsidRDefault="00AB68F5">
                      <w:r w:rsidRPr="00D31DE4">
                        <w:rPr>
                          <w:noProof/>
                          <w:sz w:val="52"/>
                          <w:szCs w:val="52"/>
                        </w:rPr>
                        <w:drawing>
                          <wp:inline distT="0" distB="0" distL="0" distR="0" wp14:anchorId="5F7C3675" wp14:editId="3B41FD92">
                            <wp:extent cx="1838031" cy="2856016"/>
                            <wp:effectExtent l="0" t="0" r="0" b="1905"/>
                            <wp:docPr id="457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1651" cy="28771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A277C" w:rsidRDefault="006A277C" w:rsidP="006A0FD6">
      <w:pPr>
        <w:pStyle w:val="Chapterheads"/>
        <w:jc w:val="left"/>
        <w:rPr>
          <w:sz w:val="52"/>
          <w:szCs w:val="52"/>
        </w:rPr>
      </w:pPr>
    </w:p>
    <w:p w:rsidR="00431BE4" w:rsidRDefault="00431BE4" w:rsidP="006A0FD6">
      <w:pPr>
        <w:pStyle w:val="Chapterheads"/>
        <w:jc w:val="left"/>
        <w:rPr>
          <w:sz w:val="52"/>
          <w:szCs w:val="52"/>
        </w:rPr>
      </w:pPr>
    </w:p>
    <w:p w:rsidR="006A0FD6" w:rsidRDefault="00A270CE" w:rsidP="006A0FD6">
      <w:pPr>
        <w:pStyle w:val="Chapterheads"/>
        <w:jc w:val="left"/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47619CB" wp14:editId="61C84BDC">
                <wp:simplePos x="0" y="0"/>
                <wp:positionH relativeFrom="column">
                  <wp:posOffset>2668979</wp:posOffset>
                </wp:positionH>
                <wp:positionV relativeFrom="paragraph">
                  <wp:posOffset>61290</wp:posOffset>
                </wp:positionV>
                <wp:extent cx="2190668" cy="1466602"/>
                <wp:effectExtent l="0" t="0" r="635" b="63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668" cy="14666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037A1F8" wp14:editId="014D7E04">
                                  <wp:extent cx="1907301" cy="1430531"/>
                                  <wp:effectExtent l="0" t="0" r="0" b="0"/>
                                  <wp:docPr id="74" name="Picture 74" descr="http://upload.wikimedia.org/wikipedia/commons/f/f6/Easter_Island_Ahu_(2006).jpg">
                                    <a:hlinkClick xmlns:a="http://schemas.openxmlformats.org/drawingml/2006/main" r:id="rId3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upload.wikimedia.org/wikipedia/commons/f/f6/Easter_Island_Ahu_(2006).jpg">
                                            <a:hlinkClick r:id="rId38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532" cy="1443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619CB" id="Text Box 28" o:spid="_x0000_s1057" type="#_x0000_t202" style="position:absolute;margin-left:210.15pt;margin-top:4.85pt;width:172.5pt;height:115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037A1F8" wp14:editId="014D7E04">
                            <wp:extent cx="1907301" cy="1430531"/>
                            <wp:effectExtent l="0" t="0" r="0" b="0"/>
                            <wp:docPr id="74" name="Picture 74" descr="http://upload.wikimedia.org/wikipedia/commons/f/f6/Easter_Island_Ahu_(2006).jpg">
                              <a:hlinkClick xmlns:a="http://schemas.openxmlformats.org/drawingml/2006/main" r:id="rId3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upload.wikimedia.org/wikipedia/commons/f/f6/Easter_Island_Ahu_(2006).jpg">
                                      <a:hlinkClick r:id="rId38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532" cy="1443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6CBF44E" wp14:editId="49681363">
                <wp:simplePos x="0" y="0"/>
                <wp:positionH relativeFrom="margin">
                  <wp:posOffset>62345</wp:posOffset>
                </wp:positionH>
                <wp:positionV relativeFrom="paragraph">
                  <wp:posOffset>7850</wp:posOffset>
                </wp:positionV>
                <wp:extent cx="2386941" cy="1531917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41" cy="15319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10B6F4BC" wp14:editId="55D799F3">
                                  <wp:extent cx="1947553" cy="1299243"/>
                                  <wp:effectExtent l="0" t="0" r="0" b="0"/>
                                  <wp:docPr id="75" name="Picture 75" descr="http://experiencesouthamerica.com/wp-content/uploads/2014/02/Easter-Island-Sunset.jpg">
                                    <a:hlinkClick xmlns:a="http://schemas.openxmlformats.org/drawingml/2006/main" r:id="rId40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experiencesouthamerica.com/wp-content/uploads/2014/02/Easter-Island-Sunset.jpg">
                                            <a:hlinkClick r:id="rId40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0607" cy="13079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F44E" id="Text Box 27" o:spid="_x0000_s1058" type="#_x0000_t202" style="position:absolute;margin-left:4.9pt;margin-top:.6pt;width:187.95pt;height:120.6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10B6F4BC" wp14:editId="55D799F3">
                            <wp:extent cx="1947553" cy="1299243"/>
                            <wp:effectExtent l="0" t="0" r="0" b="0"/>
                            <wp:docPr id="75" name="Picture 75" descr="http://experiencesouthamerica.com/wp-content/uploads/2014/02/Easter-Island-Sunset.jpg">
                              <a:hlinkClick xmlns:a="http://schemas.openxmlformats.org/drawingml/2006/main" r:id="rId40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experiencesouthamerica.com/wp-content/uploads/2014/02/Easter-Island-Sunset.jpg">
                                      <a:hlinkClick r:id="rId40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0607" cy="13079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0FD6">
        <w:rPr>
          <w:sz w:val="52"/>
          <w:szCs w:val="52"/>
        </w:rPr>
        <w:t xml:space="preserve"> </w:t>
      </w:r>
      <w:r w:rsidR="006A0FD6" w:rsidRPr="00BE73EB">
        <w:t xml:space="preserve"> </w:t>
      </w:r>
    </w:p>
    <w:p w:rsidR="00431BE4" w:rsidRDefault="00431BE4" w:rsidP="006A0FD6">
      <w:pPr>
        <w:pStyle w:val="Chapterheads"/>
        <w:jc w:val="left"/>
      </w:pPr>
    </w:p>
    <w:p w:rsidR="00431BE4" w:rsidRPr="006E135A" w:rsidRDefault="00431BE4" w:rsidP="006A0FD6">
      <w:pPr>
        <w:pStyle w:val="Chapterheads"/>
        <w:jc w:val="left"/>
        <w:rPr>
          <w:sz w:val="52"/>
          <w:szCs w:val="52"/>
        </w:rPr>
      </w:pPr>
    </w:p>
    <w:p w:rsidR="006A0FD6" w:rsidRDefault="006A0FD6" w:rsidP="006A0FD6">
      <w:pPr>
        <w:pStyle w:val="Chapterheads"/>
        <w:jc w:val="left"/>
        <w:rPr>
          <w:sz w:val="28"/>
          <w:szCs w:val="28"/>
        </w:rPr>
      </w:pPr>
    </w:p>
    <w:p w:rsidR="006A0FD6" w:rsidRPr="009D11E0" w:rsidRDefault="006A0FD6" w:rsidP="006A0FD6">
      <w:pPr>
        <w:pStyle w:val="Chapterheads"/>
        <w:jc w:val="left"/>
        <w:rPr>
          <w:sz w:val="28"/>
          <w:szCs w:val="28"/>
        </w:rPr>
      </w:pPr>
    </w:p>
    <w:p w:rsidR="002C01DB" w:rsidRDefault="00290B66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F4A180B" wp14:editId="38893A89">
                <wp:simplePos x="0" y="0"/>
                <wp:positionH relativeFrom="column">
                  <wp:posOffset>-115784</wp:posOffset>
                </wp:positionH>
                <wp:positionV relativeFrom="paragraph">
                  <wp:posOffset>0</wp:posOffset>
                </wp:positionV>
                <wp:extent cx="4714240" cy="5801096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240" cy="580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045D7E" w:rsidRDefault="00431BE4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“</w:t>
                            </w:r>
                            <w:r w:rsidR="00AB68F5"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Without fail</w:t>
                            </w:r>
                          </w:p>
                          <w:p w:rsidR="00AB68F5" w:rsidRPr="00045D7E" w:rsidRDefault="00AB68F5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We’ll have a sail</w:t>
                            </w:r>
                          </w:p>
                          <w:p w:rsidR="002D029B" w:rsidRPr="00045D7E" w:rsidRDefault="00AB68F5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When we land </w:t>
                            </w:r>
                          </w:p>
                          <w:p w:rsidR="00AB68F5" w:rsidRPr="00045D7E" w:rsidRDefault="002D029B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w</w:t>
                            </w:r>
                            <w:r w:rsidR="00AB68F5"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e’ll play in the sand.</w:t>
                            </w:r>
                          </w:p>
                          <w:p w:rsidR="00045D7E" w:rsidRPr="00045D7E" w:rsidRDefault="0034173B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No more bringing eggs and candy. </w:t>
                            </w:r>
                          </w:p>
                          <w:p w:rsidR="00045D7E" w:rsidRPr="00045D7E" w:rsidRDefault="0034173B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I will retire to someplace warm and sandy</w:t>
                            </w:r>
                            <w:r w:rsidR="00045D7E"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. </w:t>
                            </w:r>
                          </w:p>
                          <w:p w:rsidR="00045D7E" w:rsidRPr="00045D7E" w:rsidRDefault="00045D7E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Instead of giving candy to the girls and boys </w:t>
                            </w:r>
                          </w:p>
                          <w:p w:rsidR="00290B66" w:rsidRPr="00045D7E" w:rsidRDefault="00045D7E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I’ll have lots of time to play w</w:t>
                            </w:r>
                            <w:r w:rsidR="00431BE4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i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th my toys.</w:t>
                            </w:r>
                            <w:r w:rsidR="00431BE4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”</w:t>
                            </w:r>
                            <w:r w:rsidRPr="00045D7E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:rsidR="00290B66" w:rsidRDefault="00290B66">
                            <w:pPr>
                              <w:rPr>
                                <w:rFonts w:ascii="Lucida Handwriting" w:hAnsi="Lucida Handwriting"/>
                                <w:sz w:val="56"/>
                                <w:szCs w:val="56"/>
                              </w:rPr>
                            </w:pPr>
                          </w:p>
                          <w:p w:rsidR="00290B66" w:rsidRPr="00854888" w:rsidRDefault="00290B66">
                            <w:pPr>
                              <w:rPr>
                                <w:rFonts w:ascii="Lucida Handwriting" w:hAnsi="Lucida Handwriting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180B" id="Text Box 31" o:spid="_x0000_s1059" type="#_x0000_t202" style="position:absolute;left:0;text-align:left;margin-left:-9.1pt;margin-top:0;width:371.2pt;height:456.8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" fillcolor="white [3201]" stroked="f" strokeweight=".5pt">
                <v:textbox>
                  <w:txbxContent>
                    <w:p w:rsidR="00AB68F5" w:rsidRPr="00045D7E" w:rsidRDefault="00431BE4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“</w:t>
                      </w:r>
                      <w:r w:rsidR="00AB68F5"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Without fail</w:t>
                      </w:r>
                    </w:p>
                    <w:p w:rsidR="00AB68F5" w:rsidRPr="00045D7E" w:rsidRDefault="00AB68F5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We’ll have a sail</w:t>
                      </w:r>
                    </w:p>
                    <w:p w:rsidR="002D029B" w:rsidRPr="00045D7E" w:rsidRDefault="00AB68F5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When we land </w:t>
                      </w:r>
                    </w:p>
                    <w:p w:rsidR="00AB68F5" w:rsidRPr="00045D7E" w:rsidRDefault="002D029B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w</w:t>
                      </w:r>
                      <w:r w:rsidR="00AB68F5"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e’ll play in the sand.</w:t>
                      </w:r>
                    </w:p>
                    <w:p w:rsidR="00045D7E" w:rsidRPr="00045D7E" w:rsidRDefault="0034173B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No more bringing eggs and candy. </w:t>
                      </w:r>
                    </w:p>
                    <w:p w:rsidR="00045D7E" w:rsidRPr="00045D7E" w:rsidRDefault="0034173B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I will retire to someplace warm and sandy</w:t>
                      </w:r>
                      <w:r w:rsidR="00045D7E"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. </w:t>
                      </w:r>
                    </w:p>
                    <w:p w:rsidR="00045D7E" w:rsidRPr="00045D7E" w:rsidRDefault="00045D7E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Instead of giving candy to the girls and boys </w:t>
                      </w:r>
                    </w:p>
                    <w:p w:rsidR="00290B66" w:rsidRPr="00045D7E" w:rsidRDefault="00045D7E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I’ll have lots of time to play w</w:t>
                      </w:r>
                      <w:r w:rsidR="00431BE4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i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th my toys.</w:t>
                      </w:r>
                      <w:r w:rsidR="00431BE4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”</w:t>
                      </w:r>
                      <w:r w:rsidRPr="00045D7E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 </w:t>
                      </w:r>
                    </w:p>
                    <w:p w:rsidR="00290B66" w:rsidRDefault="00290B66">
                      <w:pPr>
                        <w:rPr>
                          <w:rFonts w:ascii="Lucida Handwriting" w:hAnsi="Lucida Handwriting"/>
                          <w:sz w:val="56"/>
                          <w:szCs w:val="56"/>
                        </w:rPr>
                      </w:pPr>
                    </w:p>
                    <w:p w:rsidR="00290B66" w:rsidRPr="00854888" w:rsidRDefault="00290B66">
                      <w:pPr>
                        <w:rPr>
                          <w:rFonts w:ascii="Lucida Handwriting" w:hAnsi="Lucida Handwriting"/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C01DB" w:rsidRDefault="00045D7E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002696D" wp14:editId="07935125">
                <wp:simplePos x="0" y="0"/>
                <wp:positionH relativeFrom="page">
                  <wp:posOffset>5315197</wp:posOffset>
                </wp:positionH>
                <wp:positionV relativeFrom="paragraph">
                  <wp:posOffset>164127</wp:posOffset>
                </wp:positionV>
                <wp:extent cx="2351150" cy="1834737"/>
                <wp:effectExtent l="0" t="0" r="0" b="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150" cy="1834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074DA5">
                              <w:rPr>
                                <w:noProof/>
                              </w:rPr>
                              <w:drawing>
                                <wp:inline distT="0" distB="0" distL="0" distR="0" wp14:anchorId="1350BD51" wp14:editId="1B7B90EA">
                                  <wp:extent cx="2488565" cy="1866288"/>
                                  <wp:effectExtent l="0" t="0" r="6985" b="635"/>
                                  <wp:docPr id="88" name="Picture 88" descr="http://cache2.allpostersimages.com/p/LRG/61/6164/7FUG100Z/posters/ron-dahlquist-secluded-po-olenalena-beach-on-maui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http://cache2.allpostersimages.com/p/LRG/61/6164/7FUG100Z/posters/ron-dahlquist-secluded-po-olenalena-beach-on-maui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8565" cy="18662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2696D" id="Text Box 449" o:spid="_x0000_s1060" type="#_x0000_t202" style="position:absolute;left:0;text-align:left;margin-left:418.5pt;margin-top:12.9pt;width:185.15pt;height:144.45pt;z-index:2518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" fillcolor="white [3201]" stroked="f" strokeweight=".5pt">
                <v:textbox>
                  <w:txbxContent>
                    <w:p w:rsidR="00AB68F5" w:rsidRDefault="00AB68F5">
                      <w:r w:rsidRPr="00074DA5">
                        <w:rPr>
                          <w:noProof/>
                        </w:rPr>
                        <w:drawing>
                          <wp:inline distT="0" distB="0" distL="0" distR="0" wp14:anchorId="1350BD51" wp14:editId="1B7B90EA">
                            <wp:extent cx="2488565" cy="1866288"/>
                            <wp:effectExtent l="0" t="0" r="6985" b="635"/>
                            <wp:docPr id="88" name="Picture 88" descr="http://cache2.allpostersimages.com/p/LRG/61/6164/7FUG100Z/posters/ron-dahlquist-secluded-po-olenalena-beach-on-maui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http://cache2.allpostersimages.com/p/LRG/61/6164/7FUG100Z/posters/ron-dahlquist-secluded-po-olenalena-beach-on-maui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8565" cy="18662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2C01DB" w:rsidRDefault="002C01DB" w:rsidP="00EE0B3B">
      <w:pPr>
        <w:ind w:right="720" w:firstLine="720"/>
        <w:rPr>
          <w:color w:val="0070C0"/>
          <w:sz w:val="32"/>
          <w:szCs w:val="32"/>
        </w:rPr>
      </w:pPr>
    </w:p>
    <w:p w:rsidR="00854888" w:rsidRDefault="00854888" w:rsidP="00EE0B3B">
      <w:pPr>
        <w:ind w:right="720" w:firstLine="720"/>
        <w:rPr>
          <w:color w:val="0070C0"/>
          <w:sz w:val="32"/>
          <w:szCs w:val="32"/>
        </w:rPr>
      </w:pPr>
    </w:p>
    <w:p w:rsidR="00854888" w:rsidRDefault="00854888" w:rsidP="00EE0B3B">
      <w:pPr>
        <w:ind w:right="720" w:firstLine="720"/>
        <w:rPr>
          <w:color w:val="0070C0"/>
          <w:sz w:val="32"/>
          <w:szCs w:val="32"/>
        </w:rPr>
      </w:pPr>
    </w:p>
    <w:p w:rsidR="00854888" w:rsidRDefault="00045D7E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3E1B49B" wp14:editId="64DA7D04">
                <wp:simplePos x="0" y="0"/>
                <wp:positionH relativeFrom="page">
                  <wp:align>right</wp:align>
                </wp:positionH>
                <wp:positionV relativeFrom="paragraph">
                  <wp:posOffset>3505</wp:posOffset>
                </wp:positionV>
                <wp:extent cx="2379857" cy="1900052"/>
                <wp:effectExtent l="0" t="0" r="1905" b="50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857" cy="1900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2D029B">
                            <w:r w:rsidRPr="00074DA5">
                              <w:rPr>
                                <w:noProof/>
                              </w:rPr>
                              <w:drawing>
                                <wp:inline distT="0" distB="0" distL="0" distR="0" wp14:anchorId="2FC1298C" wp14:editId="2063BCFF">
                                  <wp:extent cx="2760980" cy="2070735"/>
                                  <wp:effectExtent l="0" t="0" r="1270" b="5715"/>
                                  <wp:docPr id="87" name="Picture 48" descr="http://cache2.allpostersimages.com/p/LRG/13/1380/3O5P000Z/posters/bill-ross-sailing-on-the-blue-sea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" descr="http://cache2.allpostersimages.com/p/LRG/13/1380/3O5P000Z/posters/bill-ross-sailing-on-the-blue-sea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0980" cy="2070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1B49B" id="Text Box 30" o:spid="_x0000_s1061" type="#_x0000_t202" style="position:absolute;left:0;text-align:left;margin-left:136.2pt;margin-top:.3pt;width:187.4pt;height:149.6pt;z-index:2518138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" fillcolor="white [3201]" stroked="f" strokeweight=".5pt">
                <v:textbox>
                  <w:txbxContent>
                    <w:p w:rsidR="00AB68F5" w:rsidRDefault="002D029B">
                      <w:r w:rsidRPr="00074DA5">
                        <w:rPr>
                          <w:noProof/>
                        </w:rPr>
                        <w:drawing>
                          <wp:inline distT="0" distB="0" distL="0" distR="0" wp14:anchorId="2FC1298C" wp14:editId="2063BCFF">
                            <wp:extent cx="2760980" cy="2070735"/>
                            <wp:effectExtent l="0" t="0" r="1270" b="5715"/>
                            <wp:docPr id="87" name="Picture 48" descr="http://cache2.allpostersimages.com/p/LRG/13/1380/3O5P000Z/posters/bill-ross-sailing-on-the-blue-sea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8" descr="http://cache2.allpostersimages.com/p/LRG/13/1380/3O5P000Z/posters/bill-ross-sailing-on-the-blue-sea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60980" cy="2070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E0B3B" w:rsidRDefault="00187954" w:rsidP="00EE0B3B">
      <w:pPr>
        <w:ind w:right="720" w:firstLine="720"/>
        <w:rPr>
          <w:b/>
          <w:noProof/>
          <w:color w:val="0070C0"/>
          <w:sz w:val="52"/>
          <w:szCs w:val="52"/>
        </w:rPr>
      </w:pPr>
      <w:r w:rsidRPr="00187954">
        <w:rPr>
          <w:b/>
          <w:noProof/>
          <w:color w:val="0070C0"/>
          <w:sz w:val="52"/>
          <w:szCs w:val="52"/>
        </w:rPr>
        <w:t xml:space="preserve"> </w:t>
      </w:r>
      <w:r w:rsidR="00D80820">
        <w:rPr>
          <w:b/>
          <w:noProof/>
          <w:color w:val="0070C0"/>
          <w:sz w:val="52"/>
          <w:szCs w:val="52"/>
        </w:rPr>
        <w:t>with</w:t>
      </w:r>
    </w:p>
    <w:p w:rsidR="005402DD" w:rsidRDefault="005402DD" w:rsidP="00EE0B3B">
      <w:pPr>
        <w:ind w:right="720" w:firstLine="720"/>
        <w:rPr>
          <w:b/>
          <w:noProof/>
          <w:color w:val="0070C0"/>
          <w:sz w:val="52"/>
          <w:szCs w:val="52"/>
        </w:rPr>
      </w:pPr>
    </w:p>
    <w:p w:rsidR="005402DD" w:rsidRDefault="005402DD" w:rsidP="00EE0B3B">
      <w:pPr>
        <w:ind w:right="720" w:firstLine="720"/>
        <w:rPr>
          <w:b/>
          <w:noProof/>
          <w:color w:val="0070C0"/>
          <w:sz w:val="52"/>
          <w:szCs w:val="52"/>
        </w:rPr>
      </w:pPr>
    </w:p>
    <w:p w:rsidR="005402DD" w:rsidRDefault="005402DD" w:rsidP="00EE0B3B">
      <w:pPr>
        <w:ind w:right="720" w:firstLine="720"/>
        <w:rPr>
          <w:color w:val="0070C0"/>
          <w:sz w:val="32"/>
          <w:szCs w:val="32"/>
        </w:rPr>
      </w:pPr>
    </w:p>
    <w:p w:rsidR="00DD1339" w:rsidRDefault="00DD1339" w:rsidP="00EE0B3B">
      <w:pPr>
        <w:ind w:right="720" w:firstLine="720"/>
        <w:rPr>
          <w:color w:val="0070C0"/>
          <w:sz w:val="32"/>
          <w:szCs w:val="32"/>
        </w:rPr>
      </w:pPr>
    </w:p>
    <w:p w:rsidR="00FB54C1" w:rsidRDefault="00FB54C1" w:rsidP="00EE0B3B">
      <w:pPr>
        <w:ind w:right="720" w:firstLine="720"/>
        <w:rPr>
          <w:noProof/>
          <w:color w:val="0000FF"/>
        </w:rPr>
      </w:pPr>
    </w:p>
    <w:p w:rsidR="00FB54C1" w:rsidRDefault="00045D7E" w:rsidP="00EE0B3B">
      <w:pPr>
        <w:ind w:right="720" w:firstLine="720"/>
        <w:rPr>
          <w:rFonts w:ascii="Lucida Handwriting" w:hAnsi="Lucida Handwriting"/>
          <w:noProof/>
          <w:sz w:val="56"/>
          <w:szCs w:val="56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E773B21" wp14:editId="5F241FDA">
                <wp:simplePos x="0" y="0"/>
                <wp:positionH relativeFrom="column">
                  <wp:posOffset>3891148</wp:posOffset>
                </wp:positionH>
                <wp:positionV relativeFrom="paragraph">
                  <wp:posOffset>433804</wp:posOffset>
                </wp:positionV>
                <wp:extent cx="3003938" cy="2179122"/>
                <wp:effectExtent l="0" t="0" r="635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938" cy="217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0B66" w:rsidRPr="00045D7E" w:rsidRDefault="00045D7E" w:rsidP="00290B66">
                            <w:pPr>
                              <w:rPr>
                                <w:rFonts w:ascii="Arial Narrow" w:hAnsi="Arial Narrow"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045D7E">
                              <w:rPr>
                                <w:rFonts w:ascii="Arial Narrow" w:hAnsi="Arial Narrow"/>
                                <w:color w:val="FF0000"/>
                                <w:sz w:val="56"/>
                                <w:szCs w:val="56"/>
                              </w:rPr>
                              <w:t xml:space="preserve">Even </w:t>
                            </w:r>
                            <w:r w:rsidR="00290B66" w:rsidRPr="00045D7E">
                              <w:rPr>
                                <w:rFonts w:ascii="Arial Narrow" w:hAnsi="Arial Narrow"/>
                                <w:color w:val="FF0000"/>
                                <w:sz w:val="56"/>
                                <w:szCs w:val="56"/>
                              </w:rPr>
                              <w:t>Bugs thought moving had merit as long as he could grow a carrot.</w:t>
                            </w:r>
                          </w:p>
                          <w:p w:rsidR="00290B66" w:rsidRDefault="00290B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3B21" id="Text Box 91" o:spid="_x0000_s1062" type="#_x0000_t202" style="position:absolute;left:0;text-align:left;margin-left:306.4pt;margin-top:34.15pt;width:236.55pt;height:171.6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" fillcolor="white [3201]" stroked="f" strokeweight=".5pt">
                <v:textbox>
                  <w:txbxContent>
                    <w:p w:rsidR="00290B66" w:rsidRPr="00045D7E" w:rsidRDefault="00045D7E" w:rsidP="00290B66">
                      <w:pPr>
                        <w:rPr>
                          <w:rFonts w:ascii="Arial Narrow" w:hAnsi="Arial Narrow"/>
                          <w:color w:val="FF0000"/>
                          <w:sz w:val="56"/>
                          <w:szCs w:val="56"/>
                        </w:rPr>
                      </w:pPr>
                      <w:r w:rsidRPr="00045D7E">
                        <w:rPr>
                          <w:rFonts w:ascii="Arial Narrow" w:hAnsi="Arial Narrow"/>
                          <w:color w:val="FF0000"/>
                          <w:sz w:val="56"/>
                          <w:szCs w:val="56"/>
                        </w:rPr>
                        <w:t xml:space="preserve">Even </w:t>
                      </w:r>
                      <w:r w:rsidR="00290B66" w:rsidRPr="00045D7E">
                        <w:rPr>
                          <w:rFonts w:ascii="Arial Narrow" w:hAnsi="Arial Narrow"/>
                          <w:color w:val="FF0000"/>
                          <w:sz w:val="56"/>
                          <w:szCs w:val="56"/>
                        </w:rPr>
                        <w:t>Bugs thought moving had merit as long as he could grow a carrot.</w:t>
                      </w:r>
                    </w:p>
                    <w:p w:rsidR="00290B66" w:rsidRDefault="00290B66"/>
                  </w:txbxContent>
                </v:textbox>
              </v:shape>
            </w:pict>
          </mc:Fallback>
        </mc:AlternateContent>
      </w:r>
      <w:r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B87C27D" wp14:editId="423D068F">
                <wp:simplePos x="0" y="0"/>
                <wp:positionH relativeFrom="margin">
                  <wp:align>left</wp:align>
                </wp:positionH>
                <wp:positionV relativeFrom="paragraph">
                  <wp:posOffset>511002</wp:posOffset>
                </wp:positionV>
                <wp:extent cx="3722914" cy="2451677"/>
                <wp:effectExtent l="0" t="0" r="0" b="63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2914" cy="2451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0B66" w:rsidRDefault="00290B66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55EFB789" wp14:editId="6860E3F3">
                                  <wp:extent cx="2981325" cy="2094041"/>
                                  <wp:effectExtent l="0" t="0" r="0" b="1905"/>
                                  <wp:docPr id="53" name="Picture 53" descr="http://vignette1.wikia.nocookie.net/looneytunes/images/0/0b/Bugs-Bunny-Whats-Up-Doc-Cover.png/revision/latest?cb=20130209211559">
                                    <a:hlinkClick xmlns:a="http://schemas.openxmlformats.org/drawingml/2006/main" r:id="rId4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vignette1.wikia.nocookie.net/looneytunes/images/0/0b/Bugs-Bunny-Whats-Up-Doc-Cover.png/revision/latest?cb=20130209211559">
                                            <a:hlinkClick r:id="rId44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81325" cy="20940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C27D" id="Text Box 89" o:spid="_x0000_s1063" type="#_x0000_t202" style="position:absolute;left:0;text-align:left;margin-left:0;margin-top:40.25pt;width:293.15pt;height:193.05pt;z-index:251849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" fillcolor="white [3201]" stroked="f" strokeweight=".5pt">
                <v:textbox>
                  <w:txbxContent>
                    <w:p w:rsidR="00290B66" w:rsidRDefault="00290B66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55EFB789" wp14:editId="6860E3F3">
                            <wp:extent cx="2981325" cy="2094041"/>
                            <wp:effectExtent l="0" t="0" r="0" b="1905"/>
                            <wp:docPr id="53" name="Picture 53" descr="http://vignette1.wikia.nocookie.net/looneytunes/images/0/0b/Bugs-Bunny-Whats-Up-Doc-Cover.png/revision/latest?cb=20130209211559">
                              <a:hlinkClick xmlns:a="http://schemas.openxmlformats.org/drawingml/2006/main" r:id="rId4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vignette1.wikia.nocookie.net/looneytunes/images/0/0b/Bugs-Bunny-Whats-Up-Doc-Cover.png/revision/latest?cb=20130209211559">
                                      <a:hlinkClick r:id="rId44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81325" cy="20940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5D7E" w:rsidRDefault="00045D7E" w:rsidP="00EE0B3B">
      <w:pPr>
        <w:ind w:right="720" w:firstLine="720"/>
        <w:rPr>
          <w:rFonts w:ascii="Lucida Handwriting" w:hAnsi="Lucida Handwriting"/>
          <w:noProof/>
          <w:sz w:val="56"/>
          <w:szCs w:val="56"/>
        </w:rPr>
      </w:pPr>
    </w:p>
    <w:p w:rsidR="00045D7E" w:rsidRDefault="00045D7E" w:rsidP="00EE0B3B">
      <w:pPr>
        <w:ind w:right="720" w:firstLine="720"/>
        <w:rPr>
          <w:noProof/>
          <w:color w:val="0000FF"/>
        </w:rPr>
      </w:pPr>
    </w:p>
    <w:p w:rsidR="00DD1339" w:rsidRDefault="00DD1339" w:rsidP="00EE0B3B">
      <w:pPr>
        <w:ind w:right="720" w:firstLine="720"/>
        <w:rPr>
          <w:color w:val="0070C0"/>
          <w:sz w:val="32"/>
          <w:szCs w:val="32"/>
        </w:rPr>
      </w:pPr>
    </w:p>
    <w:p w:rsidR="00DD1339" w:rsidRDefault="00DD1339" w:rsidP="00EE0B3B">
      <w:pPr>
        <w:ind w:right="720" w:firstLine="720"/>
        <w:rPr>
          <w:color w:val="0070C0"/>
          <w:sz w:val="32"/>
          <w:szCs w:val="32"/>
        </w:rPr>
      </w:pPr>
    </w:p>
    <w:p w:rsidR="00F05742" w:rsidRDefault="00CA143A" w:rsidP="00CA143A">
      <w:pPr>
        <w:ind w:right="720" w:firstLine="720"/>
        <w:rPr>
          <w:color w:val="0070C0"/>
          <w:sz w:val="44"/>
          <w:szCs w:val="44"/>
        </w:rPr>
      </w:pPr>
      <w:r>
        <w:rPr>
          <w:b/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913758" wp14:editId="4F0500FC">
                <wp:simplePos x="0" y="0"/>
                <wp:positionH relativeFrom="page">
                  <wp:posOffset>3893556</wp:posOffset>
                </wp:positionH>
                <wp:positionV relativeFrom="paragraph">
                  <wp:posOffset>53208</wp:posOffset>
                </wp:positionV>
                <wp:extent cx="3756025" cy="3265714"/>
                <wp:effectExtent l="1562100" t="0" r="15875" b="11430"/>
                <wp:wrapNone/>
                <wp:docPr id="123" name="Rounded Rectangular Callout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6025" cy="3265714"/>
                        </a:xfrm>
                        <a:prstGeom prst="wedgeRoundRectCallout">
                          <a:avLst>
                            <a:gd name="adj1" fmla="val -90646"/>
                            <a:gd name="adj2" fmla="val -836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Default="00AB68F5" w:rsidP="00187954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Grumpy rabbit wasn’t so sure moving to these islands was the cure.</w:t>
                            </w:r>
                          </w:p>
                          <w:p w:rsidR="00AB68F5" w:rsidRDefault="00AB68F5" w:rsidP="00187954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“I’m sorry to say </w:t>
                            </w:r>
                          </w:p>
                          <w:p w:rsidR="00AB68F5" w:rsidRPr="0098226A" w:rsidRDefault="00AB68F5" w:rsidP="00187954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We may need to cancel the holiday.”</w:t>
                            </w:r>
                          </w:p>
                          <w:p w:rsidR="00AB68F5" w:rsidRPr="0098226A" w:rsidRDefault="00AB68F5" w:rsidP="0018795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913758" id="Rounded Rectangular Callout 123" o:spid="_x0000_s1064" type="#_x0000_t62" style="position:absolute;left:0;text-align:left;margin-left:306.6pt;margin-top:4.2pt;width:295.75pt;height:257.15pt;z-index:2518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" adj="-8780,8994">
                <v:textbox>
                  <w:txbxContent>
                    <w:p w:rsidR="00AB68F5" w:rsidRDefault="00AB68F5" w:rsidP="00187954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Grumpy rabbit wasn’t so sure moving to these islands was the cure.</w:t>
                      </w:r>
                    </w:p>
                    <w:p w:rsidR="00AB68F5" w:rsidRDefault="00AB68F5" w:rsidP="00187954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“I’m sorry to say </w:t>
                      </w:r>
                    </w:p>
                    <w:p w:rsidR="00AB68F5" w:rsidRPr="0098226A" w:rsidRDefault="00AB68F5" w:rsidP="00187954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We may need to cancel the holiday.”</w:t>
                      </w:r>
                    </w:p>
                    <w:p w:rsidR="00AB68F5" w:rsidRPr="0098226A" w:rsidRDefault="00AB68F5" w:rsidP="00187954"/>
                  </w:txbxContent>
                </v:textbox>
                <w10:wrap anchorx="page"/>
              </v:shape>
            </w:pict>
          </mc:Fallback>
        </mc:AlternateContent>
      </w:r>
      <w:r w:rsidR="005402DD">
        <w:rPr>
          <w:noProof/>
          <w:color w:val="0000FF"/>
        </w:rPr>
        <w:drawing>
          <wp:inline distT="0" distB="0" distL="0" distR="0" wp14:anchorId="28362221" wp14:editId="3FC81BA3">
            <wp:extent cx="2084119" cy="3314777"/>
            <wp:effectExtent l="0" t="0" r="0" b="0"/>
            <wp:docPr id="1120" name="Picture 1120" descr="http://orig08.deviantart.net/939a/f/2013/001/f/8/easter_bunny_by_cottonvalent-d5q0o7r.pn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orig08.deviantart.net/939a/f/2013/001/f/8/easter_bunny_by_cottonvalent-d5q0o7r.png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6" cy="335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43A" w:rsidRDefault="00CA143A" w:rsidP="00F05742">
      <w:pPr>
        <w:ind w:right="720"/>
        <w:jc w:val="center"/>
        <w:rPr>
          <w:color w:val="0070C0"/>
          <w:sz w:val="44"/>
          <w:szCs w:val="44"/>
        </w:rPr>
      </w:pPr>
    </w:p>
    <w:p w:rsidR="00F05742" w:rsidRPr="00BA3A05" w:rsidRDefault="00CA143A" w:rsidP="00F05742">
      <w:pPr>
        <w:ind w:right="720"/>
        <w:jc w:val="center"/>
        <w:rPr>
          <w:b/>
          <w:color w:val="0070C0"/>
          <w:sz w:val="48"/>
          <w:szCs w:val="48"/>
        </w:rPr>
      </w:pPr>
      <w:r w:rsidRPr="00BA3A05">
        <w:rPr>
          <w:b/>
          <w:color w:val="0070C0"/>
          <w:sz w:val="48"/>
          <w:szCs w:val="48"/>
        </w:rPr>
        <w:t xml:space="preserve">Other bunnies said </w:t>
      </w:r>
      <w:r w:rsidR="00BA3A05">
        <w:rPr>
          <w:b/>
          <w:color w:val="0070C0"/>
          <w:sz w:val="48"/>
          <w:szCs w:val="48"/>
        </w:rPr>
        <w:t>“</w:t>
      </w:r>
      <w:r w:rsidRPr="00BA3A05">
        <w:rPr>
          <w:b/>
          <w:color w:val="0070C0"/>
          <w:sz w:val="48"/>
          <w:szCs w:val="48"/>
        </w:rPr>
        <w:t>p</w:t>
      </w:r>
      <w:r w:rsidR="00F05742" w:rsidRPr="00BA3A05">
        <w:rPr>
          <w:b/>
          <w:color w:val="0070C0"/>
          <w:sz w:val="48"/>
          <w:szCs w:val="48"/>
        </w:rPr>
        <w:t>lease don’t say</w:t>
      </w:r>
    </w:p>
    <w:p w:rsidR="00956B6E" w:rsidRPr="00BA3A05" w:rsidRDefault="00F05742" w:rsidP="00F05742">
      <w:pPr>
        <w:ind w:right="720"/>
        <w:jc w:val="center"/>
        <w:rPr>
          <w:b/>
          <w:color w:val="0070C0"/>
          <w:sz w:val="48"/>
          <w:szCs w:val="48"/>
        </w:rPr>
      </w:pPr>
      <w:r w:rsidRPr="00BA3A05">
        <w:rPr>
          <w:b/>
          <w:color w:val="0070C0"/>
          <w:sz w:val="48"/>
          <w:szCs w:val="48"/>
        </w:rPr>
        <w:t xml:space="preserve">No chocolate, no eggs or peeps </w:t>
      </w:r>
    </w:p>
    <w:p w:rsidR="00F05742" w:rsidRPr="00BA3A05" w:rsidRDefault="00F05742" w:rsidP="00F05742">
      <w:pPr>
        <w:ind w:right="720"/>
        <w:jc w:val="center"/>
        <w:rPr>
          <w:b/>
          <w:color w:val="0070C0"/>
          <w:sz w:val="48"/>
          <w:szCs w:val="48"/>
        </w:rPr>
      </w:pPr>
      <w:r w:rsidRPr="00BA3A05">
        <w:rPr>
          <w:b/>
          <w:color w:val="0070C0"/>
          <w:sz w:val="48"/>
          <w:szCs w:val="48"/>
        </w:rPr>
        <w:t>And the baskets put away.</w:t>
      </w:r>
      <w:r w:rsidR="00BA3A05">
        <w:rPr>
          <w:b/>
          <w:color w:val="0070C0"/>
          <w:sz w:val="48"/>
          <w:szCs w:val="48"/>
        </w:rPr>
        <w:t>”</w:t>
      </w:r>
    </w:p>
    <w:p w:rsidR="00187954" w:rsidRDefault="00CA143A" w:rsidP="00CA143A">
      <w:pPr>
        <w:ind w:right="720" w:firstLine="720"/>
        <w:jc w:val="center"/>
        <w:rPr>
          <w:color w:val="0070C0"/>
          <w:sz w:val="32"/>
          <w:szCs w:val="32"/>
        </w:rPr>
      </w:pPr>
      <w:r>
        <w:rPr>
          <w:noProof/>
          <w:color w:val="0000FF"/>
        </w:rPr>
        <w:drawing>
          <wp:inline distT="0" distB="0" distL="0" distR="0" wp14:anchorId="43EE77AC" wp14:editId="2E71E36B">
            <wp:extent cx="6384359" cy="3592285"/>
            <wp:effectExtent l="0" t="0" r="0" b="8255"/>
            <wp:docPr id="62" name="Picture 62" descr="http://wallpaperfx.com/uploads/wallpapers/2015/03/30/16088/preview_easter-bunny.jpg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allpaperfx.com/uploads/wallpapers/2015/03/30/16088/preview_easter-bunny.jpg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840" cy="369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54" w:rsidRDefault="00187954" w:rsidP="002D4F19">
      <w:pPr>
        <w:ind w:right="720" w:firstLine="720"/>
        <w:jc w:val="right"/>
        <w:rPr>
          <w:color w:val="0070C0"/>
          <w:sz w:val="32"/>
          <w:szCs w:val="32"/>
        </w:rPr>
      </w:pPr>
    </w:p>
    <w:p w:rsidR="002D4F19" w:rsidRDefault="00CA143A" w:rsidP="00CA143A">
      <w:pPr>
        <w:ind w:right="720" w:firstLine="720"/>
        <w:rPr>
          <w:color w:val="0070C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B6577D6" wp14:editId="3EB322D6">
                <wp:simplePos x="0" y="0"/>
                <wp:positionH relativeFrom="column">
                  <wp:posOffset>2899253</wp:posOffset>
                </wp:positionH>
                <wp:positionV relativeFrom="paragraph">
                  <wp:posOffset>328963</wp:posOffset>
                </wp:positionV>
                <wp:extent cx="3698612" cy="1834738"/>
                <wp:effectExtent l="19050" t="19050" r="35560" b="32385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8612" cy="1834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 w:rsidP="00956B6E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 w:rsidRPr="00CA143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When she heard the news at last</w:t>
                            </w:r>
                          </w:p>
                          <w:p w:rsidR="00AB68F5" w:rsidRPr="00CA143A" w:rsidRDefault="00AB68F5" w:rsidP="00956B6E">
                            <w:pPr>
                              <w:ind w:right="720" w:firstLine="720"/>
                              <w:jc w:val="center"/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 xml:space="preserve">Tinkerbell </w:t>
                            </w:r>
                            <w:r w:rsidRPr="00CA143A">
                              <w:rPr>
                                <w:b/>
                                <w:color w:val="0070C0"/>
                                <w:sz w:val="48"/>
                                <w:szCs w:val="48"/>
                              </w:rPr>
                              <w:t>was worried and agast.</w:t>
                            </w:r>
                          </w:p>
                          <w:p w:rsidR="00AB68F5" w:rsidRDefault="00AB68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77D6" id="Text Box 462" o:spid="_x0000_s1065" type="#_x0000_t202" style="position:absolute;left:0;text-align:left;margin-left:228.3pt;margin-top:25.9pt;width:291.25pt;height:144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" fillcolor="white [3201]" strokecolor="red" strokeweight="4.5pt">
                <v:textbox>
                  <w:txbxContent>
                    <w:p w:rsidR="00AB68F5" w:rsidRDefault="00AB68F5" w:rsidP="00956B6E">
                      <w:pPr>
                        <w:ind w:right="720" w:firstLine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 w:rsidRPr="00CA143A">
                        <w:rPr>
                          <w:b/>
                          <w:color w:val="0070C0"/>
                          <w:sz w:val="48"/>
                          <w:szCs w:val="48"/>
                        </w:rPr>
                        <w:t>When she heard the news at last</w:t>
                      </w:r>
                    </w:p>
                    <w:p w:rsidR="00AB68F5" w:rsidRPr="00CA143A" w:rsidRDefault="00AB68F5" w:rsidP="00956B6E">
                      <w:pPr>
                        <w:ind w:right="720" w:firstLine="720"/>
                        <w:jc w:val="center"/>
                        <w:rPr>
                          <w:b/>
                          <w:color w:val="0070C0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0070C0"/>
                          <w:sz w:val="48"/>
                          <w:szCs w:val="48"/>
                        </w:rPr>
                        <w:t xml:space="preserve">Tinkerbell </w:t>
                      </w:r>
                      <w:r w:rsidRPr="00CA143A">
                        <w:rPr>
                          <w:b/>
                          <w:color w:val="0070C0"/>
                          <w:sz w:val="48"/>
                          <w:szCs w:val="48"/>
                        </w:rPr>
                        <w:t>was worried and agast.</w:t>
                      </w:r>
                    </w:p>
                    <w:p w:rsidR="00AB68F5" w:rsidRDefault="00AB68F5"/>
                  </w:txbxContent>
                </v:textbox>
              </v:shape>
            </w:pict>
          </mc:Fallback>
        </mc:AlternateContent>
      </w:r>
      <w:r w:rsidR="002D4F19" w:rsidRPr="00E801A9">
        <w:rPr>
          <w:noProof/>
        </w:rPr>
        <w:drawing>
          <wp:inline distT="0" distB="0" distL="0" distR="0" wp14:anchorId="794C3A44" wp14:editId="7C642A53">
            <wp:extent cx="1501641" cy="2593345"/>
            <wp:effectExtent l="19050" t="0" r="3309" b="0"/>
            <wp:docPr id="473" name="Picture 49" descr="Magical Fai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gical Fairy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319" cy="260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4" w:rsidRDefault="00CA143A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234B6B9" wp14:editId="2B5297B9">
                <wp:simplePos x="0" y="0"/>
                <wp:positionH relativeFrom="column">
                  <wp:posOffset>381107</wp:posOffset>
                </wp:positionH>
                <wp:positionV relativeFrom="paragraph">
                  <wp:posOffset>276860</wp:posOffset>
                </wp:positionV>
                <wp:extent cx="1466380" cy="1300348"/>
                <wp:effectExtent l="0" t="0" r="635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380" cy="1300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9990F2C" wp14:editId="4FE7B40B">
                                  <wp:extent cx="1187533" cy="1187533"/>
                                  <wp:effectExtent l="0" t="0" r="0" b="0"/>
                                  <wp:docPr id="17" name="Picture 17" descr="http://zahnsply.com/image/cache/data/Key%20Chains/Paining-Tooth-Crying-500x500.jpg">
                                    <a:hlinkClick xmlns:a="http://schemas.openxmlformats.org/drawingml/2006/main" r:id="rId51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zahnsply.com/image/cache/data/Key%20Chains/Paining-Tooth-Crying-500x500.jpg">
                                            <a:hlinkClick r:id="rId51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8519" cy="1188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4B6B9" id="Text Box 450" o:spid="_x0000_s1066" type="#_x0000_t202" style="position:absolute;left:0;text-align:left;margin-left:30pt;margin-top:21.8pt;width:115.45pt;height:102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9990F2C" wp14:editId="4FE7B40B">
                            <wp:extent cx="1187533" cy="1187533"/>
                            <wp:effectExtent l="0" t="0" r="0" b="0"/>
                            <wp:docPr id="17" name="Picture 17" descr="http://zahnsply.com/image/cache/data/Key%20Chains/Paining-Tooth-Crying-500x500.jpg">
                              <a:hlinkClick xmlns:a="http://schemas.openxmlformats.org/drawingml/2006/main" r:id="rId5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zahnsply.com/image/cache/data/Key%20Chains/Paining-Tooth-Crying-500x500.jpg">
                                      <a:hlinkClick r:id="rId51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88519" cy="1188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7954" w:rsidRDefault="00BA3A05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A8CA436" wp14:editId="60849185">
                <wp:simplePos x="0" y="0"/>
                <wp:positionH relativeFrom="column">
                  <wp:posOffset>2917190</wp:posOffset>
                </wp:positionH>
                <wp:positionV relativeFrom="paragraph">
                  <wp:posOffset>146694</wp:posOffset>
                </wp:positionV>
                <wp:extent cx="3645535" cy="1038860"/>
                <wp:effectExtent l="19050" t="19050" r="31115" b="4699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5535" cy="1038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CA143A" w:rsidRDefault="00AB68F5" w:rsidP="00CA143A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CA143A">
                              <w:rPr>
                                <w:b/>
                                <w:sz w:val="56"/>
                                <w:szCs w:val="56"/>
                              </w:rPr>
                              <w:t>Tooth was full of fear and shed a tear.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A436" id="Text Box 463" o:spid="_x0000_s1067" type="#_x0000_t202" style="position:absolute;left:0;text-align:left;margin-left:229.7pt;margin-top:11.55pt;width:287.05pt;height:81.8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" fillcolor="white [3201]" strokecolor="red" strokeweight="4.5pt">
                <v:textbox>
                  <w:txbxContent>
                    <w:p w:rsidR="00AB68F5" w:rsidRPr="00CA143A" w:rsidRDefault="00AB68F5" w:rsidP="00CA143A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CA143A">
                        <w:rPr>
                          <w:b/>
                          <w:sz w:val="56"/>
                          <w:szCs w:val="56"/>
                        </w:rPr>
                        <w:t>Tooth was full of fear and shed a tear.</w:t>
                      </w:r>
                    </w:p>
                  </w:txbxContent>
                </v:textbox>
              </v:shape>
            </w:pict>
          </mc:Fallback>
        </mc:AlternateContent>
      </w:r>
    </w:p>
    <w:p w:rsidR="00187954" w:rsidRDefault="00187954" w:rsidP="00EE0B3B">
      <w:pPr>
        <w:ind w:right="720" w:firstLine="720"/>
        <w:rPr>
          <w:color w:val="0070C0"/>
          <w:sz w:val="32"/>
          <w:szCs w:val="32"/>
        </w:rPr>
      </w:pPr>
    </w:p>
    <w:p w:rsidR="00187954" w:rsidRDefault="00187954" w:rsidP="00EE0B3B">
      <w:pPr>
        <w:ind w:right="720" w:firstLine="720"/>
        <w:rPr>
          <w:color w:val="0070C0"/>
          <w:sz w:val="32"/>
          <w:szCs w:val="32"/>
        </w:rPr>
      </w:pPr>
    </w:p>
    <w:p w:rsidR="00187954" w:rsidRDefault="00187954" w:rsidP="00EE0B3B">
      <w:pPr>
        <w:ind w:right="720" w:firstLine="720"/>
        <w:rPr>
          <w:color w:val="0070C0"/>
          <w:sz w:val="32"/>
          <w:szCs w:val="32"/>
        </w:rPr>
      </w:pPr>
    </w:p>
    <w:p w:rsidR="00187954" w:rsidRDefault="00187954" w:rsidP="00EE0B3B">
      <w:pPr>
        <w:ind w:right="720" w:firstLine="720"/>
        <w:rPr>
          <w:color w:val="0070C0"/>
          <w:sz w:val="32"/>
          <w:szCs w:val="32"/>
        </w:rPr>
      </w:pPr>
    </w:p>
    <w:p w:rsidR="005F7E9A" w:rsidRDefault="00BA3A05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CAF86C" wp14:editId="3BA90653">
                <wp:simplePos x="0" y="0"/>
                <wp:positionH relativeFrom="page">
                  <wp:posOffset>4779637</wp:posOffset>
                </wp:positionH>
                <wp:positionV relativeFrom="paragraph">
                  <wp:posOffset>261719</wp:posOffset>
                </wp:positionV>
                <wp:extent cx="2686050" cy="3858895"/>
                <wp:effectExtent l="2209800" t="38100" r="57150" b="65405"/>
                <wp:wrapNone/>
                <wp:docPr id="696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86050" cy="3858895"/>
                        </a:xfrm>
                        <a:prstGeom prst="wedgeEllipseCallout">
                          <a:avLst>
                            <a:gd name="adj1" fmla="val -126254"/>
                            <a:gd name="adj2" fmla="val -16569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Default="00AB68F5" w:rsidP="005C1A0C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“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Cancel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Easter what a thought.</w:t>
                            </w:r>
                          </w:p>
                          <w:p w:rsidR="00AB68F5" w:rsidRPr="00B35F8B" w:rsidRDefault="00AB68F5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 gifts to give the children will be distraught</w:t>
                            </w:r>
                            <w:r w:rsidRPr="00B35F8B">
                              <w:rPr>
                                <w:b/>
                                <w:sz w:val="40"/>
                                <w:szCs w:val="40"/>
                              </w:rPr>
                              <w:t>.”</w:t>
                            </w:r>
                          </w:p>
                          <w:p w:rsidR="00AB68F5" w:rsidRPr="00B35F8B" w:rsidRDefault="00AB68F5" w:rsidP="005C1A0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  <w:p w:rsidR="00AB68F5" w:rsidRDefault="00AB68F5" w:rsidP="005C1A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CAF86C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22" o:spid="_x0000_s1068" type="#_x0000_t63" style="position:absolute;left:0;text-align:left;margin-left:376.35pt;margin-top:20.6pt;width:211.5pt;height:303.8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" adj="-16471,7221" strokecolor="red" strokeweight="4.5pt">
                <v:textbox>
                  <w:txbxContent>
                    <w:p w:rsidR="00AB68F5" w:rsidRDefault="00AB68F5" w:rsidP="005C1A0C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“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Cancel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 Easter what a thought.</w:t>
                      </w:r>
                    </w:p>
                    <w:p w:rsidR="00AB68F5" w:rsidRPr="00B35F8B" w:rsidRDefault="00AB68F5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No gifts to give the children will be distraught</w:t>
                      </w:r>
                      <w:r w:rsidRPr="00B35F8B">
                        <w:rPr>
                          <w:b/>
                          <w:sz w:val="40"/>
                          <w:szCs w:val="40"/>
                        </w:rPr>
                        <w:t>.”</w:t>
                      </w:r>
                    </w:p>
                    <w:p w:rsidR="00AB68F5" w:rsidRPr="00B35F8B" w:rsidRDefault="00AB68F5" w:rsidP="005C1A0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  <w:p w:rsidR="00AB68F5" w:rsidRDefault="00AB68F5" w:rsidP="005C1A0C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BA3A05" w:rsidRDefault="00BA3A05" w:rsidP="00EE0B3B">
      <w:pPr>
        <w:ind w:right="720" w:firstLine="720"/>
        <w:rPr>
          <w:color w:val="0070C0"/>
          <w:sz w:val="32"/>
          <w:szCs w:val="32"/>
        </w:rPr>
      </w:pPr>
    </w:p>
    <w:p w:rsidR="005F7E9A" w:rsidRDefault="005F7E9A" w:rsidP="00EE0B3B">
      <w:pPr>
        <w:ind w:right="720" w:firstLine="720"/>
        <w:rPr>
          <w:color w:val="0070C0"/>
          <w:sz w:val="32"/>
          <w:szCs w:val="32"/>
        </w:rPr>
      </w:pPr>
      <w:r w:rsidRPr="00B77757">
        <w:rPr>
          <w:noProof/>
        </w:rPr>
        <w:drawing>
          <wp:inline distT="0" distB="0" distL="0" distR="0" wp14:anchorId="68BA3A78" wp14:editId="4B620541">
            <wp:extent cx="2517569" cy="3638194"/>
            <wp:effectExtent l="0" t="0" r="0" b="635"/>
            <wp:docPr id="1122" name="Picture 12" descr="https://encrypted-tbn1.gstatic.com/images?q=tbn:ANd9GcR5SeicyJCpahJLZJx08HlbZ4ZiVfe7b-dpg7FT3C9L6X-bQW8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ncrypted-tbn1.gstatic.com/images?q=tbn:ANd9GcR5SeicyJCpahJLZJx08HlbZ4ZiVfe7b-dpg7FT3C9L6X-bQW8v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445" cy="3679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4" w:rsidRDefault="00A206B7" w:rsidP="00EE0B3B">
      <w:pPr>
        <w:ind w:right="720" w:firstLine="720"/>
        <w:rPr>
          <w:color w:val="0070C0"/>
          <w:sz w:val="32"/>
          <w:szCs w:val="32"/>
        </w:rPr>
      </w:pPr>
      <w:r>
        <w:rPr>
          <w:b/>
          <w:noProof/>
          <w:color w:val="0070C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21C09D7" wp14:editId="58B241AA">
                <wp:simplePos x="0" y="0"/>
                <wp:positionH relativeFrom="column">
                  <wp:posOffset>3892138</wp:posOffset>
                </wp:positionH>
                <wp:positionV relativeFrom="paragraph">
                  <wp:posOffset>76868</wp:posOffset>
                </wp:positionV>
                <wp:extent cx="3092450" cy="2873375"/>
                <wp:effectExtent l="1714500" t="0" r="12700" b="22225"/>
                <wp:wrapNone/>
                <wp:docPr id="451" name="Rounded Rectangular Callout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2450" cy="2873375"/>
                        </a:xfrm>
                        <a:prstGeom prst="wedgeRoundRectCallout">
                          <a:avLst>
                            <a:gd name="adj1" fmla="val -103958"/>
                            <a:gd name="adj2" fmla="val 928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Pr="00CA143A" w:rsidRDefault="00AB68F5" w:rsidP="00CE5475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 w:rsidRPr="00CA143A">
                              <w:rPr>
                                <w:sz w:val="44"/>
                                <w:szCs w:val="44"/>
                              </w:rPr>
                              <w:t>On hearing the news Santa said “Oh me, oh my.</w:t>
                            </w:r>
                          </w:p>
                          <w:p w:rsidR="00AB68F5" w:rsidRPr="00CA143A" w:rsidRDefault="00AB68F5" w:rsidP="00CE5475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 w:rsidRPr="00CA143A">
                              <w:rPr>
                                <w:sz w:val="44"/>
                                <w:szCs w:val="44"/>
                              </w:rPr>
                              <w:t>All the children will cry.”</w:t>
                            </w:r>
                          </w:p>
                          <w:p w:rsidR="00AB68F5" w:rsidRPr="0098226A" w:rsidRDefault="00AB68F5" w:rsidP="00CE5475">
                            <w:pPr>
                              <w:pStyle w:val="Chapterheads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:rsidR="00AB68F5" w:rsidRPr="0098226A" w:rsidRDefault="00AB68F5" w:rsidP="00CE547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C09D7" id="Rounded Rectangular Callout 451" o:spid="_x0000_s1069" type="#_x0000_t62" style="position:absolute;left:0;text-align:left;margin-left:306.45pt;margin-top:6.05pt;width:243.5pt;height:226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" adj="-11655,12804">
                <v:textbox>
                  <w:txbxContent>
                    <w:p w:rsidR="00AB68F5" w:rsidRPr="00CA143A" w:rsidRDefault="00AB68F5" w:rsidP="00CE5475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 w:rsidRPr="00CA143A">
                        <w:rPr>
                          <w:sz w:val="44"/>
                          <w:szCs w:val="44"/>
                        </w:rPr>
                        <w:t>On hearing the news Santa said “Oh me, oh my.</w:t>
                      </w:r>
                    </w:p>
                    <w:p w:rsidR="00AB68F5" w:rsidRPr="00CA143A" w:rsidRDefault="00AB68F5" w:rsidP="00CE5475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 w:rsidRPr="00CA143A">
                        <w:rPr>
                          <w:sz w:val="44"/>
                          <w:szCs w:val="44"/>
                        </w:rPr>
                        <w:t>All the children will cry.”</w:t>
                      </w:r>
                    </w:p>
                    <w:p w:rsidR="00AB68F5" w:rsidRPr="0098226A" w:rsidRDefault="00AB68F5" w:rsidP="00CE5475">
                      <w:pPr>
                        <w:pStyle w:val="Chapterheads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:rsidR="00AB68F5" w:rsidRPr="0098226A" w:rsidRDefault="00AB68F5" w:rsidP="00CE5475"/>
                  </w:txbxContent>
                </v:textbox>
              </v:shape>
            </w:pict>
          </mc:Fallback>
        </mc:AlternateContent>
      </w:r>
      <w:r w:rsidR="00CA143A" w:rsidRPr="007054D2">
        <w:rPr>
          <w:noProof/>
          <w:sz w:val="44"/>
          <w:szCs w:val="44"/>
        </w:rPr>
        <w:drawing>
          <wp:inline distT="0" distB="0" distL="0" distR="0" wp14:anchorId="498DF850" wp14:editId="667C01EE">
            <wp:extent cx="3228975" cy="3089927"/>
            <wp:effectExtent l="19050" t="0" r="9525" b="0"/>
            <wp:docPr id="64" name="Picture 4" descr="christmas trad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ristmas traditions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50" cy="309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4" w:rsidRDefault="0055273F" w:rsidP="00EE0B3B">
      <w:pPr>
        <w:ind w:right="720" w:firstLine="720"/>
        <w:rPr>
          <w:color w:val="0070C0"/>
          <w:sz w:val="32"/>
          <w:szCs w:val="32"/>
        </w:rPr>
      </w:pPr>
      <w:r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D3BA6BA" wp14:editId="54780503">
                <wp:simplePos x="0" y="0"/>
                <wp:positionH relativeFrom="column">
                  <wp:posOffset>940633</wp:posOffset>
                </wp:positionH>
                <wp:positionV relativeFrom="paragraph">
                  <wp:posOffset>207233</wp:posOffset>
                </wp:positionV>
                <wp:extent cx="5700156" cy="760021"/>
                <wp:effectExtent l="0" t="0" r="0" b="254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0156" cy="760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55273F" w:rsidRDefault="00AB68F5">
                            <w:pPr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273F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And cry they did!!!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BA6BA" id="Text Box 472" o:spid="_x0000_s1070" type="#_x0000_t202" style="position:absolute;left:0;text-align:left;margin-left:74.05pt;margin-top:16.3pt;width:448.85pt;height:59.8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" fillcolor="white [3201]" stroked="f" strokeweight=".5pt">
                <v:textbox>
                  <w:txbxContent>
                    <w:p w:rsidR="00AB68F5" w:rsidRPr="0055273F" w:rsidRDefault="00AB68F5">
                      <w:pPr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5273F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And cry they did!!!</w:t>
                      </w:r>
                    </w:p>
                  </w:txbxContent>
                </v:textbox>
              </v:shape>
            </w:pict>
          </mc:Fallback>
        </mc:AlternateContent>
      </w:r>
    </w:p>
    <w:p w:rsidR="0055273F" w:rsidRDefault="0055273F" w:rsidP="00EE0B3B">
      <w:pPr>
        <w:ind w:right="720" w:firstLine="720"/>
        <w:rPr>
          <w:color w:val="0070C0"/>
          <w:sz w:val="32"/>
          <w:szCs w:val="32"/>
        </w:rPr>
      </w:pPr>
    </w:p>
    <w:p w:rsidR="0055273F" w:rsidRDefault="0055273F" w:rsidP="00EE0B3B">
      <w:pPr>
        <w:ind w:right="720" w:firstLine="720"/>
        <w:rPr>
          <w:color w:val="0070C0"/>
          <w:sz w:val="32"/>
          <w:szCs w:val="32"/>
        </w:rPr>
      </w:pPr>
    </w:p>
    <w:p w:rsidR="0055273F" w:rsidRDefault="0055273F" w:rsidP="00EE0B3B">
      <w:pPr>
        <w:ind w:right="720" w:firstLine="720"/>
        <w:rPr>
          <w:color w:val="0070C0"/>
          <w:sz w:val="32"/>
          <w:szCs w:val="32"/>
        </w:rPr>
      </w:pPr>
    </w:p>
    <w:p w:rsidR="00EE0B3B" w:rsidRDefault="00BA3A05" w:rsidP="00EE0B3B">
      <w:pPr>
        <w:ind w:right="720"/>
        <w:jc w:val="left"/>
        <w:rPr>
          <w:b/>
          <w:color w:val="0070C0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-97666</wp:posOffset>
                </wp:positionH>
                <wp:positionV relativeFrom="paragraph">
                  <wp:posOffset>2602371</wp:posOffset>
                </wp:positionV>
                <wp:extent cx="2422566" cy="1656608"/>
                <wp:effectExtent l="0" t="0" r="0" b="127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66" cy="1656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A05" w:rsidRDefault="00BA3A05">
                            <w:r>
                              <w:rPr>
                                <w:rFonts w:ascii="Arial" w:hAnsi="Arial" w:cs="Arial"/>
                                <w:noProof/>
                                <w:color w:val="0000FF"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6A871176" wp14:editId="5AB5D4BA">
                                  <wp:extent cx="2233295" cy="1483349"/>
                                  <wp:effectExtent l="0" t="0" r="0" b="3175"/>
                                  <wp:docPr id="471" name="Picture 471" descr="Image result for picture crying">
                                    <a:hlinkClick xmlns:a="http://schemas.openxmlformats.org/drawingml/2006/main" r:id="rId55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Image result for picture crying">
                                            <a:hlinkClick r:id="rId55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3295" cy="1483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" o:spid="_x0000_s1071" type="#_x0000_t202" style="position:absolute;left:0;text-align:left;margin-left:-7.7pt;margin-top:204.9pt;width:190.75pt;height:130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" fillcolor="white [3201]" stroked="f" strokeweight=".5pt">
                <v:textbox>
                  <w:txbxContent>
                    <w:p w:rsidR="00BA3A05" w:rsidRDefault="00BA3A05">
                      <w:r>
                        <w:rPr>
                          <w:rFonts w:ascii="Arial" w:hAnsi="Arial" w:cs="Arial"/>
                          <w:noProof/>
                          <w:color w:val="0000FF"/>
                          <w:sz w:val="27"/>
                          <w:szCs w:val="27"/>
                        </w:rPr>
                        <w:drawing>
                          <wp:inline distT="0" distB="0" distL="0" distR="0" wp14:anchorId="6A871176" wp14:editId="5AB5D4BA">
                            <wp:extent cx="2233295" cy="1483349"/>
                            <wp:effectExtent l="0" t="0" r="0" b="3175"/>
                            <wp:docPr id="471" name="Picture 471" descr="Image result for picture crying">
                              <a:hlinkClick xmlns:a="http://schemas.openxmlformats.org/drawingml/2006/main" r:id="rId55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Image result for picture crying">
                                      <a:hlinkClick r:id="rId55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33295" cy="14833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2419094</wp:posOffset>
                </wp:positionH>
                <wp:positionV relativeFrom="paragraph">
                  <wp:posOffset>2501141</wp:posOffset>
                </wp:positionV>
                <wp:extent cx="2119746" cy="1787236"/>
                <wp:effectExtent l="0" t="0" r="0" b="381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6" cy="1787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A05" w:rsidRDefault="00BA3A05">
                            <w:r>
                              <w:rPr>
                                <w:rFonts w:ascii="Arial" w:hAnsi="Arial" w:cs="Arial"/>
                                <w:noProof/>
                                <w:color w:val="0000FF"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72C7B380" wp14:editId="723E3CBE">
                                  <wp:extent cx="1734185" cy="1734185"/>
                                  <wp:effectExtent l="0" t="0" r="0" b="0"/>
                                  <wp:docPr id="15" name="Picture 15" descr="Image result for crying emoji">
                                    <a:hlinkClick xmlns:a="http://schemas.openxmlformats.org/drawingml/2006/main" r:id="rId5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crying emoji">
                                            <a:hlinkClick r:id="rId5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34185" cy="1734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8" o:spid="_x0000_s1072" type="#_x0000_t202" style="position:absolute;left:0;text-align:left;margin-left:190.5pt;margin-top:196.95pt;width:166.9pt;height:140.7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" fillcolor="white [3201]" stroked="f" strokeweight=".5pt">
                <v:textbox>
                  <w:txbxContent>
                    <w:p w:rsidR="00BA3A05" w:rsidRDefault="00BA3A05">
                      <w:r>
                        <w:rPr>
                          <w:rFonts w:ascii="Arial" w:hAnsi="Arial" w:cs="Arial"/>
                          <w:noProof/>
                          <w:color w:val="0000FF"/>
                          <w:sz w:val="27"/>
                          <w:szCs w:val="27"/>
                        </w:rPr>
                        <w:drawing>
                          <wp:inline distT="0" distB="0" distL="0" distR="0" wp14:anchorId="72C7B380" wp14:editId="723E3CBE">
                            <wp:extent cx="1734185" cy="1734185"/>
                            <wp:effectExtent l="0" t="0" r="0" b="0"/>
                            <wp:docPr id="15" name="Picture 15" descr="Image result for crying emoji">
                              <a:hlinkClick xmlns:a="http://schemas.openxmlformats.org/drawingml/2006/main" r:id="rId5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mage result for crying emoji">
                                      <a:hlinkClick r:id="rId5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34185" cy="17341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C2DBA78" wp14:editId="51573DFF">
                <wp:simplePos x="0" y="0"/>
                <wp:positionH relativeFrom="column">
                  <wp:posOffset>4681500</wp:posOffset>
                </wp:positionH>
                <wp:positionV relativeFrom="paragraph">
                  <wp:posOffset>2576830</wp:posOffset>
                </wp:positionV>
                <wp:extent cx="2190998" cy="1662545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998" cy="1662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A05" w:rsidRDefault="00BA3A05">
                            <w:r>
                              <w:rPr>
                                <w:rFonts w:ascii="Arial" w:hAnsi="Arial" w:cs="Arial"/>
                                <w:noProof/>
                                <w:color w:val="0000FF"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4F049996" wp14:editId="7E84DD27">
                                  <wp:extent cx="2001520" cy="1499614"/>
                                  <wp:effectExtent l="0" t="0" r="0" b="5715"/>
                                  <wp:docPr id="92" name="Picture 92" descr="Image result for picture child crying">
                                    <a:hlinkClick xmlns:a="http://schemas.openxmlformats.org/drawingml/2006/main" r:id="rId59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 descr="Image result for picture child crying">
                                            <a:hlinkClick r:id="rId59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1520" cy="1499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DBA78" id="Text Box 107" o:spid="_x0000_s1073" type="#_x0000_t202" style="position:absolute;left:0;text-align:left;margin-left:368.6pt;margin-top:202.9pt;width:172.5pt;height:130.9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" fillcolor="white [3201]" stroked="f" strokeweight=".5pt">
                <v:textbox>
                  <w:txbxContent>
                    <w:p w:rsidR="00BA3A05" w:rsidRDefault="00BA3A05">
                      <w:r>
                        <w:rPr>
                          <w:rFonts w:ascii="Arial" w:hAnsi="Arial" w:cs="Arial"/>
                          <w:noProof/>
                          <w:color w:val="0000FF"/>
                          <w:sz w:val="27"/>
                          <w:szCs w:val="27"/>
                        </w:rPr>
                        <w:drawing>
                          <wp:inline distT="0" distB="0" distL="0" distR="0" wp14:anchorId="4F049996" wp14:editId="7E84DD27">
                            <wp:extent cx="2001520" cy="1499614"/>
                            <wp:effectExtent l="0" t="0" r="0" b="5715"/>
                            <wp:docPr id="92" name="Picture 92" descr="Image result for picture child crying">
                              <a:hlinkClick xmlns:a="http://schemas.openxmlformats.org/drawingml/2006/main" r:id="rId5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 descr="Image result for picture child crying">
                                      <a:hlinkClick r:id="rId59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1520" cy="1499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47130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99AE4DB" wp14:editId="564A7295">
                <wp:simplePos x="0" y="0"/>
                <wp:positionH relativeFrom="column">
                  <wp:posOffset>4930890</wp:posOffset>
                </wp:positionH>
                <wp:positionV relativeFrom="paragraph">
                  <wp:posOffset>55591</wp:posOffset>
                </wp:positionV>
                <wp:extent cx="1757548" cy="1947554"/>
                <wp:effectExtent l="0" t="0" r="0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548" cy="194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D31DE4">
                              <w:rPr>
                                <w:noProof/>
                              </w:rPr>
                              <w:drawing>
                                <wp:inline distT="0" distB="0" distL="0" distR="0" wp14:anchorId="5BEC915F" wp14:editId="1D91CF57">
                                  <wp:extent cx="1606946" cy="2220686"/>
                                  <wp:effectExtent l="0" t="0" r="0" b="8255"/>
                                  <wp:docPr id="11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652" name="Picture 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2175" cy="22555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9AE4DB" id="Text Box 474" o:spid="_x0000_s1074" type="#_x0000_t202" style="position:absolute;left:0;text-align:left;margin-left:388.25pt;margin-top:4.4pt;width:138.4pt;height:153.3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 w:rsidRPr="00D31DE4">
                        <w:rPr>
                          <w:noProof/>
                        </w:rPr>
                        <w:drawing>
                          <wp:inline distT="0" distB="0" distL="0" distR="0" wp14:anchorId="5BEC915F" wp14:editId="1D91CF57">
                            <wp:extent cx="1606946" cy="2220686"/>
                            <wp:effectExtent l="0" t="0" r="0" b="8255"/>
                            <wp:docPr id="11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652" name="Picture 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2175" cy="22555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0B3B" w:rsidRPr="00BC215C">
        <w:rPr>
          <w:rFonts w:ascii="Arial" w:hAnsi="Arial" w:cs="Arial"/>
          <w:color w:val="0000FF"/>
          <w:sz w:val="27"/>
          <w:szCs w:val="27"/>
          <w:lang w:val="en"/>
        </w:rPr>
        <w:t xml:space="preserve"> </w:t>
      </w:r>
      <w:r w:rsidR="00EE0B3B" w:rsidRPr="00BC215C">
        <w:t xml:space="preserve"> </w:t>
      </w:r>
      <w:r w:rsidR="00EE0B3B" w:rsidRPr="00BC215C">
        <w:rPr>
          <w:rFonts w:ascii="Arial" w:hAnsi="Arial" w:cs="Arial"/>
          <w:color w:val="0000FF"/>
          <w:sz w:val="27"/>
          <w:szCs w:val="27"/>
          <w:lang w:val="en"/>
        </w:rPr>
        <w:t xml:space="preserve"> </w:t>
      </w:r>
      <w:r w:rsidR="0055273F">
        <w:rPr>
          <w:noProof/>
          <w:color w:val="0000FF"/>
        </w:rPr>
        <w:drawing>
          <wp:inline distT="0" distB="0" distL="0" distR="0" wp14:anchorId="011AB3D8" wp14:editId="787226A7">
            <wp:extent cx="2398815" cy="2398815"/>
            <wp:effectExtent l="0" t="0" r="1905" b="1905"/>
            <wp:docPr id="469" name="Picture 469" descr="http://www.todaysparent.com/wp-content/uploads/2014/01/Steps-Toddler.jp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odaysparent.com/wp-content/uploads/2014/01/Steps-Toddler.jp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518" cy="240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73F">
        <w:rPr>
          <w:noProof/>
          <w:color w:val="0000FF"/>
        </w:rPr>
        <w:drawing>
          <wp:inline distT="0" distB="0" distL="0" distR="0" wp14:anchorId="4E41D5EB" wp14:editId="4EB88A7C">
            <wp:extent cx="1537855" cy="2311224"/>
            <wp:effectExtent l="0" t="0" r="5715" b="0"/>
            <wp:docPr id="470" name="Picture 470" descr="http://i3.mirror.co.uk/incoming/article894839.ece/ALTERNATES/s615b/A%20crying%20baby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3.mirror.co.uk/incoming/article894839.ece/ALTERNATES/s615b/A%20crying%20baby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01" cy="23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B6E" w:rsidRPr="00956B6E">
        <w:rPr>
          <w:rFonts w:ascii="Arial" w:hAnsi="Arial" w:cs="Arial"/>
          <w:color w:val="0000FF"/>
          <w:sz w:val="27"/>
          <w:szCs w:val="27"/>
          <w:lang w:val="en"/>
        </w:rPr>
        <w:t xml:space="preserve"> </w:t>
      </w:r>
    </w:p>
    <w:p w:rsidR="00EE0B3B" w:rsidRDefault="00EE0B3B" w:rsidP="00EE0B3B">
      <w:pPr>
        <w:ind w:right="720"/>
        <w:rPr>
          <w:noProof/>
        </w:rPr>
      </w:pPr>
    </w:p>
    <w:p w:rsidR="00F25241" w:rsidRDefault="00F25241" w:rsidP="00EE0B3B">
      <w:pPr>
        <w:ind w:right="720"/>
        <w:rPr>
          <w:noProof/>
          <w:color w:val="0000FF"/>
        </w:rPr>
      </w:pPr>
    </w:p>
    <w:p w:rsidR="00F25241" w:rsidRDefault="00F25241" w:rsidP="00EE0B3B">
      <w:pPr>
        <w:ind w:right="720"/>
        <w:rPr>
          <w:noProof/>
          <w:color w:val="0000FF"/>
        </w:rPr>
      </w:pPr>
    </w:p>
    <w:p w:rsidR="00F86EDA" w:rsidRDefault="00F86EDA" w:rsidP="00EE0B3B">
      <w:pPr>
        <w:ind w:right="720"/>
        <w:rPr>
          <w:noProof/>
          <w:color w:val="0000FF"/>
        </w:rPr>
      </w:pPr>
    </w:p>
    <w:p w:rsidR="00F25241" w:rsidRDefault="00F86EDA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w:tab/>
      </w:r>
    </w:p>
    <w:p w:rsidR="00F25241" w:rsidRDefault="00F25241" w:rsidP="00F25241">
      <w:pPr>
        <w:ind w:right="720"/>
        <w:rPr>
          <w:noProof/>
          <w:color w:val="0000FF"/>
        </w:rPr>
      </w:pPr>
    </w:p>
    <w:p w:rsidR="00F25241" w:rsidRDefault="00F25241" w:rsidP="00F25241">
      <w:pPr>
        <w:ind w:right="720"/>
        <w:rPr>
          <w:noProof/>
          <w:color w:val="0000FF"/>
        </w:rPr>
      </w:pPr>
    </w:p>
    <w:p w:rsidR="00F25241" w:rsidRDefault="00F25241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B18C4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50A7DF8" wp14:editId="7E8F3ED9">
                <wp:simplePos x="0" y="0"/>
                <wp:positionH relativeFrom="margin">
                  <wp:posOffset>106878</wp:posOffset>
                </wp:positionH>
                <wp:positionV relativeFrom="paragraph">
                  <wp:posOffset>23528</wp:posOffset>
                </wp:positionV>
                <wp:extent cx="6495802" cy="1917865"/>
                <wp:effectExtent l="0" t="0" r="635" b="635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802" cy="1917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CB18C4" w:rsidRDefault="00AB68F5">
                            <w:pPr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1BE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Lulu </w:t>
                            </w: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and more than one classmate</w:t>
                            </w:r>
                          </w:p>
                          <w:p w:rsidR="00AB68F5" w:rsidRPr="00CB18C4" w:rsidRDefault="00AB68F5">
                            <w:pPr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Didn’t want the </w:t>
                            </w:r>
                            <w:r w:rsidR="00CB18C4"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treats </w:t>
                            </w: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cancelled or even late.</w:t>
                            </w:r>
                          </w:p>
                          <w:p w:rsidR="00AB68F5" w:rsidRPr="00CB18C4" w:rsidRDefault="00082B44">
                            <w:pPr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She </w:t>
                            </w:r>
                            <w:r w:rsidR="00AB68F5"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like</w:t>
                            </w: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AB68F5"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looking high and wide</w:t>
                            </w:r>
                          </w:p>
                          <w:p w:rsidR="00AB68F5" w:rsidRPr="00CB18C4" w:rsidRDefault="00AB68F5">
                            <w:pPr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18C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For treats outdoors and inside.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A7DF8" id="Text Box 688" o:spid="_x0000_s1075" type="#_x0000_t202" style="position:absolute;left:0;text-align:left;margin-left:8.4pt;margin-top:1.85pt;width:511.5pt;height:151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" fillcolor="white [3201]" stroked="f" strokeweight=".5pt">
                <v:textbox>
                  <w:txbxContent>
                    <w:p w:rsidR="00AB68F5" w:rsidRPr="00CB18C4" w:rsidRDefault="00AB68F5">
                      <w:pPr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31BE4">
                        <w:rPr>
                          <w:b/>
                          <w:color w:val="262626" w:themeColor="text1" w:themeTint="D9"/>
                          <w:sz w:val="48"/>
                          <w:szCs w:val="48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Lulu </w:t>
                      </w: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and more than one classmate</w:t>
                      </w:r>
                    </w:p>
                    <w:p w:rsidR="00AB68F5" w:rsidRPr="00CB18C4" w:rsidRDefault="00AB68F5">
                      <w:pPr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Didn’t want the </w:t>
                      </w:r>
                      <w:r w:rsidR="00CB18C4"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treats </w:t>
                      </w: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cancelled or even late.</w:t>
                      </w:r>
                    </w:p>
                    <w:p w:rsidR="00AB68F5" w:rsidRPr="00CB18C4" w:rsidRDefault="00082B44">
                      <w:pPr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She </w:t>
                      </w:r>
                      <w:r w:rsidR="00AB68F5"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like</w:t>
                      </w: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AB68F5"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looking high and wide</w:t>
                      </w:r>
                    </w:p>
                    <w:p w:rsidR="00AB68F5" w:rsidRPr="00CB18C4" w:rsidRDefault="00AB68F5">
                      <w:pPr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B18C4">
                        <w:rPr>
                          <w:b/>
                          <w:color w:val="262626" w:themeColor="text1" w:themeTint="D9"/>
                          <w:sz w:val="48"/>
                          <w:szCs w:val="48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For treats outdoors and inside.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1BE4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E21A521" wp14:editId="0BC895F1">
                <wp:simplePos x="0" y="0"/>
                <wp:positionH relativeFrom="column">
                  <wp:posOffset>259080</wp:posOffset>
                </wp:positionH>
                <wp:positionV relativeFrom="paragraph">
                  <wp:posOffset>175895</wp:posOffset>
                </wp:positionV>
                <wp:extent cx="6495415" cy="1917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431BE4" w:rsidRDefault="00431BE4" w:rsidP="00FD0708"/>
                          <w:p w:rsidR="00AB68F5" w:rsidRDefault="00431BE4">
                            <w:r w:rsidRPr="00431BE4">
                              <w:rPr>
                                <w:b/>
                                <w:color w:val="262626" w:themeColor="text1" w:themeTint="D9"/>
                                <w:sz w:val="48"/>
                                <w:szCs w:val="48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Lulu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1A521" id="Text Box 1" o:spid="_x0000_s1076" type="#_x0000_t202" style="position:absolute;left:0;text-align:left;margin-left:20.4pt;margin-top:13.85pt;width:511.45pt;height:151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" filled="f" strokeweight=".5pt">
                <v:fill o:detectmouseclick="t"/>
                <v:textbox>
                  <w:txbxContent>
                    <w:p w:rsidR="00431BE4" w:rsidRDefault="00431BE4" w:rsidP="00FD0708"/>
                    <w:p w:rsidR="00AB68F5" w:rsidRDefault="00431BE4">
                      <w:r w:rsidRPr="00431BE4">
                        <w:rPr>
                          <w:b/>
                          <w:color w:val="262626" w:themeColor="text1" w:themeTint="D9"/>
                          <w:sz w:val="48"/>
                          <w:szCs w:val="48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Lulu</w:t>
                      </w:r>
                    </w:p>
                  </w:txbxContent>
                </v:textbox>
              </v:shape>
            </w:pict>
          </mc:Fallback>
        </mc:AlternateContent>
      </w: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48646D8" wp14:editId="1E58A6D6">
                <wp:simplePos x="0" y="0"/>
                <wp:positionH relativeFrom="margin">
                  <wp:posOffset>2739728</wp:posOffset>
                </wp:positionH>
                <wp:positionV relativeFrom="paragraph">
                  <wp:posOffset>9261</wp:posOffset>
                </wp:positionV>
                <wp:extent cx="3965814" cy="4809506"/>
                <wp:effectExtent l="0" t="0" r="0" b="0"/>
                <wp:wrapNone/>
                <wp:docPr id="699" name="Text Box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5814" cy="4809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49C3AD" wp14:editId="1AE47288">
                                  <wp:extent cx="4636287" cy="3478117"/>
                                  <wp:effectExtent l="7620" t="0" r="635" b="635"/>
                                  <wp:docPr id="8" name="Picture 5" descr="C:\Documents and Settings\Joe Beach\My Documents\image000\My Pictures\joe camera\joe camera 03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Documents and Settings\Joe Beach\My Documents\image000\My Pictures\joe camera\joe camera 03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4726457" cy="35457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46D8" id="Text Box 699" o:spid="_x0000_s1077" type="#_x0000_t202" style="position:absolute;left:0;text-align:left;margin-left:215.75pt;margin-top:.75pt;width:312.25pt;height:378.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</w:rPr>
                        <w:drawing>
                          <wp:inline distT="0" distB="0" distL="0" distR="0" wp14:anchorId="1A49C3AD" wp14:editId="1AE47288">
                            <wp:extent cx="4636287" cy="3478117"/>
                            <wp:effectExtent l="7620" t="0" r="635" b="635"/>
                            <wp:docPr id="8" name="Picture 5" descr="C:\Documents and Settings\Joe Beach\My Documents\image000\My Pictures\joe camera\joe camera 03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Documents and Settings\Joe Beach\My Documents\image000\My Pictures\joe camera\joe camera 03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4726457" cy="35457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B18C4" w:rsidRDefault="00CB18C4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30DC47D" wp14:editId="6237B70A">
                <wp:simplePos x="0" y="0"/>
                <wp:positionH relativeFrom="column">
                  <wp:posOffset>-317665</wp:posOffset>
                </wp:positionH>
                <wp:positionV relativeFrom="paragraph">
                  <wp:posOffset>91151</wp:posOffset>
                </wp:positionV>
                <wp:extent cx="2600325" cy="3034030"/>
                <wp:effectExtent l="19050" t="19050" r="1609725" b="33020"/>
                <wp:wrapNone/>
                <wp:docPr id="36" name="Oval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3034030"/>
                        </a:xfrm>
                        <a:prstGeom prst="wedgeEllipseCallout">
                          <a:avLst>
                            <a:gd name="adj1" fmla="val 110448"/>
                            <a:gd name="adj2" fmla="val -54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68F5" w:rsidRDefault="00AB68F5" w:rsidP="00DF75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DC47D" id="Oval Callout 36" o:spid="_x0000_s1078" type="#_x0000_t63" style="position:absolute;left:0;text-align:left;margin-left:-25pt;margin-top:7.2pt;width:204.75pt;height:238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" adj="34657,9614" fillcolor="#4f81bd [3204]" strokecolor="#243f60 [1604]" strokeweight="2pt">
                <v:textbox>
                  <w:txbxContent>
                    <w:p w:rsidR="00AB68F5" w:rsidRDefault="00AB68F5" w:rsidP="00DF75C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CB18C4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37D02D" wp14:editId="0B3A166F">
                <wp:simplePos x="0" y="0"/>
                <wp:positionH relativeFrom="column">
                  <wp:posOffset>85643</wp:posOffset>
                </wp:positionH>
                <wp:positionV relativeFrom="paragraph">
                  <wp:posOffset>204470</wp:posOffset>
                </wp:positionV>
                <wp:extent cx="1751610" cy="1217221"/>
                <wp:effectExtent l="0" t="0" r="2032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610" cy="12172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0E0F3F" w:rsidRDefault="00AB68F5">
                            <w:pPr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0E0F3F"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  <w:t>“</w:t>
                            </w:r>
                            <w:r w:rsidR="00082B44"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  <w:t>And i</w:t>
                            </w:r>
                            <w:r w:rsidRPr="000E0F3F"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  <w:t>t would be slick</w:t>
                            </w:r>
                          </w:p>
                          <w:p w:rsidR="00AB68F5" w:rsidRPr="000E0F3F" w:rsidRDefault="00AB68F5">
                            <w:pPr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0E0F3F"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  <w:t>To pet a bunny or a chick.”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D02D" id="Text Box 37" o:spid="_x0000_s1079" type="#_x0000_t202" style="position:absolute;left:0;text-align:left;margin-left:6.75pt;margin-top:16.1pt;width:137.9pt;height:95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" fillcolor="white [3201]" strokeweight=".5pt">
                <v:textbox>
                  <w:txbxContent>
                    <w:p w:rsidR="00AB68F5" w:rsidRPr="000E0F3F" w:rsidRDefault="00AB68F5">
                      <w:pPr>
                        <w:rPr>
                          <w:b/>
                          <w:i/>
                          <w:sz w:val="32"/>
                          <w:szCs w:val="32"/>
                        </w:rPr>
                      </w:pPr>
                      <w:r w:rsidRPr="000E0F3F">
                        <w:rPr>
                          <w:b/>
                          <w:i/>
                          <w:sz w:val="32"/>
                          <w:szCs w:val="32"/>
                        </w:rPr>
                        <w:t>“</w:t>
                      </w:r>
                      <w:r w:rsidR="00082B44">
                        <w:rPr>
                          <w:b/>
                          <w:i/>
                          <w:sz w:val="32"/>
                          <w:szCs w:val="32"/>
                        </w:rPr>
                        <w:t>And i</w:t>
                      </w:r>
                      <w:r w:rsidRPr="000E0F3F">
                        <w:rPr>
                          <w:b/>
                          <w:i/>
                          <w:sz w:val="32"/>
                          <w:szCs w:val="32"/>
                        </w:rPr>
                        <w:t>t would be slick</w:t>
                      </w:r>
                    </w:p>
                    <w:p w:rsidR="00AB68F5" w:rsidRPr="000E0F3F" w:rsidRDefault="00AB68F5">
                      <w:pPr>
                        <w:rPr>
                          <w:b/>
                          <w:i/>
                          <w:sz w:val="32"/>
                          <w:szCs w:val="32"/>
                        </w:rPr>
                      </w:pPr>
                      <w:r w:rsidRPr="000E0F3F">
                        <w:rPr>
                          <w:b/>
                          <w:i/>
                          <w:sz w:val="32"/>
                          <w:szCs w:val="32"/>
                        </w:rPr>
                        <w:t>To pet a bunny or a chick.”</w:t>
                      </w:r>
                    </w:p>
                  </w:txbxContent>
                </v:textbox>
              </v:shape>
            </w:pict>
          </mc:Fallback>
        </mc:AlternateContent>
      </w: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EB0AAC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04262AE" wp14:editId="3DD0936A">
                <wp:simplePos x="0" y="0"/>
                <wp:positionH relativeFrom="column">
                  <wp:posOffset>3802611</wp:posOffset>
                </wp:positionH>
                <wp:positionV relativeFrom="paragraph">
                  <wp:posOffset>189486</wp:posOffset>
                </wp:positionV>
                <wp:extent cx="2190997" cy="302821"/>
                <wp:effectExtent l="0" t="0" r="19050" b="2159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997" cy="3028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1BE4" w:rsidRDefault="00431BE4">
                            <w:r>
                              <w:t>Change name and insert picture.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62AE" id="Text Box 117" o:spid="_x0000_s1080" type="#_x0000_t202" style="position:absolute;left:0;text-align:left;margin-left:299.4pt;margin-top:14.9pt;width:172.5pt;height:23.8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" fillcolor="white [3201]" strokeweight=".5pt">
                <v:textbox>
                  <w:txbxContent>
                    <w:p w:rsidR="00431BE4" w:rsidRDefault="00431BE4">
                      <w:r>
                        <w:t>Change name and insert picture.</w:t>
                      </w:r>
                    </w:p>
                  </w:txbxContent>
                </v:textbox>
              </v:shape>
            </w:pict>
          </mc:Fallback>
        </mc:AlternateContent>
      </w: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CB18C4" w:rsidP="00F25241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DC0CF3" wp14:editId="43E9BE50">
                <wp:simplePos x="0" y="0"/>
                <wp:positionH relativeFrom="column">
                  <wp:posOffset>-182245</wp:posOffset>
                </wp:positionH>
                <wp:positionV relativeFrom="paragraph">
                  <wp:posOffset>208420</wp:posOffset>
                </wp:positionV>
                <wp:extent cx="2814452" cy="1935678"/>
                <wp:effectExtent l="0" t="0" r="5080" b="762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452" cy="19356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00E270FC" wp14:editId="0A153424">
                                  <wp:extent cx="2625090" cy="1750682"/>
                                  <wp:effectExtent l="0" t="0" r="3810" b="2540"/>
                                  <wp:docPr id="1125" name="Picture 1125" descr="http://previews.123rf.com/images/janpietruszk/janpietruszk1103/janpietruszk110301086/9118565-Easter-bunny-on-chick-white-background-Stock-Photo-rabbit.jpg">
                                    <a:hlinkClick xmlns:a="http://schemas.openxmlformats.org/drawingml/2006/main" r:id="rId6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previews.123rf.com/images/janpietruszk/janpietruszk1103/janpietruszk110301086/9118565-Easter-bunny-on-chick-white-background-Stock-Photo-rabbit.jpg">
                                            <a:hlinkClick r:id="rId6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5090" cy="17506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C0CF3" id="Text Box 35" o:spid="_x0000_s1081" type="#_x0000_t202" style="position:absolute;left:0;text-align:left;margin-left:-14.35pt;margin-top:16.4pt;width:221.6pt;height:152.4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00E270FC" wp14:editId="0A153424">
                            <wp:extent cx="2625090" cy="1750682"/>
                            <wp:effectExtent l="0" t="0" r="3810" b="2540"/>
                            <wp:docPr id="1125" name="Picture 1125" descr="http://previews.123rf.com/images/janpietruszk/janpietruszk1103/janpietruszk110301086/9118565-Easter-bunny-on-chick-white-background-Stock-Photo-rabbit.jpg">
                              <a:hlinkClick xmlns:a="http://schemas.openxmlformats.org/drawingml/2006/main" r:id="rId6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previews.123rf.com/images/janpietruszk/janpietruszk1103/janpietruszk110301086/9118565-Easter-bunny-on-chick-white-background-Stock-Photo-rabbit.jpg">
                                      <a:hlinkClick r:id="rId6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5090" cy="17506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DF75C6" w:rsidRDefault="00DF75C6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B18C4" w:rsidRDefault="00CB18C4" w:rsidP="00F25241">
      <w:pPr>
        <w:ind w:right="720"/>
        <w:rPr>
          <w:noProof/>
          <w:color w:val="0000FF"/>
        </w:rPr>
      </w:pPr>
    </w:p>
    <w:p w:rsidR="00C63376" w:rsidRDefault="00082B44" w:rsidP="00F25241">
      <w:pPr>
        <w:ind w:right="720"/>
        <w:rPr>
          <w:noProof/>
          <w:color w:val="0000FF"/>
        </w:rPr>
      </w:pPr>
      <w:r>
        <w:rPr>
          <w:b/>
          <w:noProof/>
          <w:color w:val="0070C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3B1191" wp14:editId="6A1DD299">
                <wp:simplePos x="0" y="0"/>
                <wp:positionH relativeFrom="column">
                  <wp:posOffset>3262745</wp:posOffset>
                </wp:positionH>
                <wp:positionV relativeFrom="paragraph">
                  <wp:posOffset>78410</wp:posOffset>
                </wp:positionV>
                <wp:extent cx="3602990" cy="2814320"/>
                <wp:effectExtent l="438150" t="0" r="16510" b="24130"/>
                <wp:wrapNone/>
                <wp:docPr id="700" name="Rounded Rectangular Callout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2990" cy="2814320"/>
                        </a:xfrm>
                        <a:prstGeom prst="wedgeRoundRectCallout">
                          <a:avLst>
                            <a:gd name="adj1" fmla="val -61439"/>
                            <a:gd name="adj2" fmla="val 6745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8F5" w:rsidRPr="005671FB" w:rsidRDefault="00AB68F5" w:rsidP="00C63376">
                            <w:pPr>
                              <w:pStyle w:val="Chapterheads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5671FB">
                              <w:rPr>
                                <w:color w:val="FF0000"/>
                                <w:sz w:val="36"/>
                                <w:szCs w:val="36"/>
                              </w:rPr>
                              <w:t>Grumpy Bunny said “There must be something new we can do</w:t>
                            </w:r>
                          </w:p>
                          <w:p w:rsidR="00AB68F5" w:rsidRPr="005671FB" w:rsidRDefault="00AB68F5" w:rsidP="00C63376">
                            <w:pPr>
                              <w:pStyle w:val="Chapterheads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5671FB">
                              <w:rPr>
                                <w:color w:val="FF0000"/>
                                <w:sz w:val="36"/>
                                <w:szCs w:val="36"/>
                              </w:rPr>
                              <w:t>Without Easter Bunny all the children I have met   will be upset .”</w:t>
                            </w:r>
                          </w:p>
                          <w:p w:rsidR="00AB68F5" w:rsidRPr="005671FB" w:rsidRDefault="00AB68F5" w:rsidP="00C63376">
                            <w:pPr>
                              <w:pStyle w:val="Chapterheads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5671FB">
                              <w:rPr>
                                <w:color w:val="FF0000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AB68F5" w:rsidRPr="00C63376" w:rsidRDefault="00AB68F5" w:rsidP="00C6337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B1191" id="Rounded Rectangular Callout 700" o:spid="_x0000_s1082" type="#_x0000_t62" style="position:absolute;left:0;text-align:left;margin-left:256.9pt;margin-top:6.15pt;width:283.7pt;height:221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" adj="-2471,12257">
                <v:textbox>
                  <w:txbxContent>
                    <w:p w:rsidR="00AB68F5" w:rsidRPr="005671FB" w:rsidRDefault="00AB68F5" w:rsidP="00C63376">
                      <w:pPr>
                        <w:pStyle w:val="Chapterheads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5671FB">
                        <w:rPr>
                          <w:color w:val="FF0000"/>
                          <w:sz w:val="36"/>
                          <w:szCs w:val="36"/>
                        </w:rPr>
                        <w:t>Grumpy Bunny said “There must be something new we can do</w:t>
                      </w:r>
                    </w:p>
                    <w:p w:rsidR="00AB68F5" w:rsidRPr="005671FB" w:rsidRDefault="00AB68F5" w:rsidP="00C63376">
                      <w:pPr>
                        <w:pStyle w:val="Chapterheads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5671FB">
                        <w:rPr>
                          <w:color w:val="FF0000"/>
                          <w:sz w:val="36"/>
                          <w:szCs w:val="36"/>
                        </w:rPr>
                        <w:t>Without Easter Bunny all the children I have met   will be upset .”</w:t>
                      </w:r>
                    </w:p>
                    <w:p w:rsidR="00AB68F5" w:rsidRPr="005671FB" w:rsidRDefault="00AB68F5" w:rsidP="00C63376">
                      <w:pPr>
                        <w:pStyle w:val="Chapterheads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5671FB">
                        <w:rPr>
                          <w:color w:val="FF0000"/>
                          <w:sz w:val="36"/>
                          <w:szCs w:val="36"/>
                        </w:rPr>
                        <w:t xml:space="preserve"> </w:t>
                      </w:r>
                    </w:p>
                    <w:p w:rsidR="00AB68F5" w:rsidRPr="00C63376" w:rsidRDefault="00AB68F5" w:rsidP="00C6337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E0F3F"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251937" wp14:editId="4B452075">
                <wp:simplePos x="0" y="0"/>
                <wp:positionH relativeFrom="column">
                  <wp:posOffset>264226</wp:posOffset>
                </wp:positionH>
                <wp:positionV relativeFrom="paragraph">
                  <wp:posOffset>95003</wp:posOffset>
                </wp:positionV>
                <wp:extent cx="2499756" cy="3426031"/>
                <wp:effectExtent l="0" t="0" r="0" b="3175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756" cy="3426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5671FB">
                              <w:rPr>
                                <w:noProof/>
                                <w:color w:val="0000FF"/>
                                <w:sz w:val="56"/>
                                <w:szCs w:val="56"/>
                              </w:rPr>
                              <w:drawing>
                                <wp:inline distT="0" distB="0" distL="0" distR="0" wp14:anchorId="6A2CA18B" wp14:editId="4D3E35D3">
                                  <wp:extent cx="2155289" cy="3009207"/>
                                  <wp:effectExtent l="0" t="0" r="0" b="0"/>
                                  <wp:docPr id="113" name="Picture 113" descr="http://orig08.deviantart.net/939a/f/2013/001/f/8/easter_bunny_by_cottonvalent-d5q0o7r.png">
                                    <a:hlinkClick xmlns:a="http://schemas.openxmlformats.org/drawingml/2006/main" r:id="rId4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orig08.deviantart.net/939a/f/2013/001/f/8/easter_bunny_by_cottonvalent-d5q0o7r.png">
                                            <a:hlinkClick r:id="rId46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5289" cy="30092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51937" id="Text Box 702" o:spid="_x0000_s1083" type="#_x0000_t202" style="position:absolute;left:0;text-align:left;margin-left:20.8pt;margin-top:7.5pt;width:196.85pt;height:269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" fillcolor="white [3201]" stroked="f" strokeweight=".5pt">
                <v:textbox>
                  <w:txbxContent>
                    <w:p w:rsidR="00AB68F5" w:rsidRDefault="00AB68F5">
                      <w:r w:rsidRPr="005671FB">
                        <w:rPr>
                          <w:noProof/>
                          <w:color w:val="0000FF"/>
                          <w:sz w:val="56"/>
                          <w:szCs w:val="56"/>
                        </w:rPr>
                        <w:drawing>
                          <wp:inline distT="0" distB="0" distL="0" distR="0" wp14:anchorId="6A2CA18B" wp14:editId="4D3E35D3">
                            <wp:extent cx="2155289" cy="3009207"/>
                            <wp:effectExtent l="0" t="0" r="0" b="0"/>
                            <wp:docPr id="113" name="Picture 113" descr="http://orig08.deviantart.net/939a/f/2013/001/f/8/easter_bunny_by_cottonvalent-d5q0o7r.png">
                              <a:hlinkClick xmlns:a="http://schemas.openxmlformats.org/drawingml/2006/main" r:id="rId4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orig08.deviantart.net/939a/f/2013/001/f/8/easter_bunny_by_cottonvalent-d5q0o7r.png">
                                      <a:hlinkClick r:id="rId46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5289" cy="30092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C63376" w:rsidRDefault="00C63376" w:rsidP="00F25241">
      <w:pPr>
        <w:ind w:right="720"/>
        <w:rPr>
          <w:noProof/>
          <w:color w:val="0000FF"/>
        </w:rPr>
      </w:pPr>
    </w:p>
    <w:p w:rsidR="00F86EDA" w:rsidRDefault="00F86EDA" w:rsidP="00F86EDA">
      <w:pPr>
        <w:tabs>
          <w:tab w:val="left" w:pos="4357"/>
        </w:tabs>
        <w:ind w:right="720"/>
        <w:rPr>
          <w:noProof/>
          <w:color w:val="0000FF"/>
        </w:rPr>
      </w:pPr>
    </w:p>
    <w:p w:rsidR="00F86EDA" w:rsidRDefault="00F86EDA" w:rsidP="00F86EDA">
      <w:pPr>
        <w:tabs>
          <w:tab w:val="left" w:pos="4357"/>
        </w:tabs>
        <w:ind w:right="720"/>
        <w:rPr>
          <w:noProof/>
          <w:color w:val="0000FF"/>
        </w:rPr>
      </w:pPr>
    </w:p>
    <w:p w:rsidR="00F86EDA" w:rsidRDefault="00F86EDA" w:rsidP="00F86EDA">
      <w:pPr>
        <w:tabs>
          <w:tab w:val="left" w:pos="4357"/>
        </w:tabs>
        <w:ind w:right="720"/>
        <w:rPr>
          <w:noProof/>
          <w:color w:val="0000FF"/>
        </w:rPr>
      </w:pPr>
    </w:p>
    <w:p w:rsidR="00F86EDA" w:rsidRDefault="00F86EDA" w:rsidP="00F86EDA">
      <w:pPr>
        <w:tabs>
          <w:tab w:val="left" w:pos="4357"/>
        </w:tabs>
        <w:ind w:right="720"/>
        <w:rPr>
          <w:noProof/>
          <w:color w:val="0000FF"/>
        </w:rPr>
      </w:pPr>
    </w:p>
    <w:p w:rsidR="00F86EDA" w:rsidRDefault="00F86EDA" w:rsidP="00EE0B3B">
      <w:pPr>
        <w:ind w:right="720"/>
        <w:rPr>
          <w:noProof/>
          <w:color w:val="0000FF"/>
        </w:rPr>
      </w:pPr>
    </w:p>
    <w:p w:rsidR="00041302" w:rsidRDefault="00C40C80" w:rsidP="00EE0B3B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70F35A2" wp14:editId="2D896717">
                <wp:simplePos x="0" y="0"/>
                <wp:positionH relativeFrom="margin">
                  <wp:posOffset>785495</wp:posOffset>
                </wp:positionH>
                <wp:positionV relativeFrom="paragraph">
                  <wp:posOffset>98054</wp:posOffset>
                </wp:positionV>
                <wp:extent cx="5373584" cy="564078"/>
                <wp:effectExtent l="0" t="0" r="0" b="762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584" cy="564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5671FB" w:rsidRDefault="005671FB" w:rsidP="005671FB">
                            <w:pPr>
                              <w:ind w:left="360" w:firstLine="0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48"/>
                                <w:highlight w:val="green"/>
                              </w:rPr>
                              <w:t>“</w:t>
                            </w:r>
                            <w:r w:rsidR="00AB68F5" w:rsidRPr="005671FB">
                              <w:rPr>
                                <w:b/>
                                <w:sz w:val="48"/>
                                <w:szCs w:val="48"/>
                                <w:highlight w:val="green"/>
                              </w:rPr>
                              <w:t>This is not funny</w:t>
                            </w:r>
                            <w:r>
                              <w:rPr>
                                <w:b/>
                                <w:sz w:val="48"/>
                                <w:szCs w:val="48"/>
                                <w:highlight w:val="green"/>
                              </w:rPr>
                              <w:t>,”</w:t>
                            </w:r>
                            <w:r w:rsidR="00AB68F5" w:rsidRPr="005671FB">
                              <w:rPr>
                                <w:b/>
                                <w:sz w:val="48"/>
                                <w:szCs w:val="48"/>
                                <w:highlight w:val="green"/>
                              </w:rPr>
                              <w:t xml:space="preserve"> said magic bunny</w:t>
                            </w:r>
                          </w:p>
                          <w:p w:rsidR="00AB68F5" w:rsidRPr="005671FB" w:rsidRDefault="00AB68F5" w:rsidP="005671FB">
                            <w:pPr>
                              <w:ind w:left="36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0F35A2" id="Text Box 45" o:spid="_x0000_s1084" type="#_x0000_t202" style="position:absolute;left:0;text-align:left;margin-left:61.85pt;margin-top:7.7pt;width:423.1pt;height:44.4pt;z-index:251844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" fillcolor="white [3201]" stroked="f" strokeweight=".5pt">
                <v:textbox>
                  <w:txbxContent>
                    <w:p w:rsidR="00AB68F5" w:rsidRPr="005671FB" w:rsidRDefault="005671FB" w:rsidP="005671FB">
                      <w:pPr>
                        <w:ind w:left="360" w:firstLine="0"/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sz w:val="48"/>
                          <w:szCs w:val="48"/>
                          <w:highlight w:val="green"/>
                        </w:rPr>
                        <w:t>“</w:t>
                      </w:r>
                      <w:r w:rsidR="00AB68F5" w:rsidRPr="005671FB">
                        <w:rPr>
                          <w:b/>
                          <w:sz w:val="48"/>
                          <w:szCs w:val="48"/>
                          <w:highlight w:val="green"/>
                        </w:rPr>
                        <w:t>This is not funny</w:t>
                      </w:r>
                      <w:r>
                        <w:rPr>
                          <w:b/>
                          <w:sz w:val="48"/>
                          <w:szCs w:val="48"/>
                          <w:highlight w:val="green"/>
                        </w:rPr>
                        <w:t>,”</w:t>
                      </w:r>
                      <w:r w:rsidR="00AB68F5" w:rsidRPr="005671FB">
                        <w:rPr>
                          <w:b/>
                          <w:sz w:val="48"/>
                          <w:szCs w:val="48"/>
                          <w:highlight w:val="green"/>
                        </w:rPr>
                        <w:t xml:space="preserve"> said magic bunny</w:t>
                      </w:r>
                    </w:p>
                    <w:p w:rsidR="00AB68F5" w:rsidRPr="005671FB" w:rsidRDefault="00AB68F5" w:rsidP="005671FB">
                      <w:pPr>
                        <w:ind w:left="360" w:firstLine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1302" w:rsidRDefault="00041302" w:rsidP="00EE0B3B">
      <w:pPr>
        <w:ind w:right="720"/>
        <w:rPr>
          <w:noProof/>
          <w:color w:val="0000FF"/>
        </w:rPr>
      </w:pPr>
    </w:p>
    <w:p w:rsidR="00C40C80" w:rsidRDefault="00C40C80" w:rsidP="00EE0B3B">
      <w:pPr>
        <w:ind w:right="720"/>
        <w:rPr>
          <w:noProof/>
          <w:color w:val="0000FF"/>
        </w:rPr>
      </w:pPr>
    </w:p>
    <w:p w:rsidR="00041302" w:rsidRDefault="00041302" w:rsidP="00EE0B3B">
      <w:pPr>
        <w:ind w:right="720"/>
        <w:rPr>
          <w:noProof/>
          <w:color w:val="0000FF"/>
        </w:rPr>
      </w:pPr>
    </w:p>
    <w:p w:rsidR="00041302" w:rsidRDefault="00041302" w:rsidP="00EE0B3B">
      <w:pPr>
        <w:ind w:right="720"/>
        <w:rPr>
          <w:noProof/>
          <w:color w:val="0000FF"/>
        </w:rPr>
      </w:pPr>
    </w:p>
    <w:p w:rsidR="00041302" w:rsidRDefault="00FD0708" w:rsidP="00EE0B3B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86A5608" wp14:editId="22736400">
                <wp:simplePos x="0" y="0"/>
                <wp:positionH relativeFrom="page">
                  <wp:posOffset>5212905</wp:posOffset>
                </wp:positionH>
                <wp:positionV relativeFrom="paragraph">
                  <wp:posOffset>177907</wp:posOffset>
                </wp:positionV>
                <wp:extent cx="2523053" cy="2410691"/>
                <wp:effectExtent l="0" t="0" r="0" b="8890"/>
                <wp:wrapNone/>
                <wp:docPr id="1123" name="Text Box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053" cy="2410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350AB1">
                              <w:rPr>
                                <w:noProof/>
                              </w:rPr>
                              <w:drawing>
                                <wp:inline distT="0" distB="0" distL="0" distR="0" wp14:anchorId="42562330" wp14:editId="7D90AE0B">
                                  <wp:extent cx="2507120" cy="2331544"/>
                                  <wp:effectExtent l="0" t="0" r="7620" b="0"/>
                                  <wp:docPr id="1151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63" cy="2409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A5608" id="Text Box 1123" o:spid="_x0000_s1085" type="#_x0000_t202" style="position:absolute;left:0;text-align:left;margin-left:410.45pt;margin-top:14pt;width:198.65pt;height:189.8pt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" fillcolor="white [3201]" stroked="f" strokeweight=".5pt">
                <v:textbox>
                  <w:txbxContent>
                    <w:p w:rsidR="00AB68F5" w:rsidRDefault="00AB68F5">
                      <w:r w:rsidRPr="00350AB1">
                        <w:rPr>
                          <w:noProof/>
                        </w:rPr>
                        <w:drawing>
                          <wp:inline distT="0" distB="0" distL="0" distR="0" wp14:anchorId="42562330" wp14:editId="7D90AE0B">
                            <wp:extent cx="2507120" cy="2331544"/>
                            <wp:effectExtent l="0" t="0" r="7620" b="0"/>
                            <wp:docPr id="1151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0863" cy="2409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41302" w:rsidRDefault="00C40C80" w:rsidP="00EE0B3B">
      <w:pPr>
        <w:ind w:right="720"/>
        <w:rPr>
          <w:noProof/>
          <w:color w:val="0000FF"/>
        </w:rPr>
      </w:pPr>
      <w:r>
        <w:rPr>
          <w:noProof/>
          <w:color w:val="0000FF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D95DA4D" wp14:editId="78E4B85A">
                <wp:simplePos x="0" y="0"/>
                <wp:positionH relativeFrom="column">
                  <wp:posOffset>234538</wp:posOffset>
                </wp:positionH>
                <wp:positionV relativeFrom="paragraph">
                  <wp:posOffset>7084</wp:posOffset>
                </wp:positionV>
                <wp:extent cx="3194050" cy="2250374"/>
                <wp:effectExtent l="0" t="0" r="2178050" b="17145"/>
                <wp:wrapNone/>
                <wp:docPr id="114" name="Rectangular Callo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0" cy="2250374"/>
                        </a:xfrm>
                        <a:prstGeom prst="wedgeRectCallout">
                          <a:avLst>
                            <a:gd name="adj1" fmla="val 116856"/>
                            <a:gd name="adj2" fmla="val 12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71FB" w:rsidRPr="005671FB" w:rsidRDefault="005671FB" w:rsidP="005671FB">
                            <w:pPr>
                              <w:ind w:right="720" w:firstLine="0"/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r w:rsidRPr="005671FB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>“We can’t fail, someone must help with the e-mail.</w:t>
                            </w:r>
                          </w:p>
                          <w:p w:rsidR="005671FB" w:rsidRPr="005671FB" w:rsidRDefault="005671FB" w:rsidP="005671FB">
                            <w:pPr>
                              <w:ind w:right="720" w:firstLine="0"/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r w:rsidRPr="005671FB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>He can’t be the one all alone to answer the telephone.</w:t>
                            </w:r>
                          </w:p>
                          <w:p w:rsidR="00EB0AAC" w:rsidRDefault="005671FB" w:rsidP="005671FB">
                            <w:pPr>
                              <w:ind w:right="720" w:firstLine="0"/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r w:rsidRPr="005671FB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Millions of bunniess can use their legs </w:t>
                            </w:r>
                          </w:p>
                          <w:p w:rsidR="005671FB" w:rsidRPr="005671FB" w:rsidRDefault="005671FB" w:rsidP="005671FB">
                            <w:pPr>
                              <w:ind w:right="720" w:firstLine="0"/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r w:rsidRPr="005671FB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>to help deliver</w:t>
                            </w:r>
                            <w:r w:rsidR="00EB0AAC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 Easter</w:t>
                            </w:r>
                            <w:r w:rsidRPr="005671FB">
                              <w:rPr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 eggs.”</w:t>
                            </w:r>
                          </w:p>
                          <w:p w:rsidR="005671FB" w:rsidRPr="005671FB" w:rsidRDefault="005671FB" w:rsidP="005671FB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95DA4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14" o:spid="_x0000_s1086" type="#_x0000_t61" style="position:absolute;left:0;text-align:left;margin-left:18.45pt;margin-top:.55pt;width:251.5pt;height:17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" adj="36041,10827" fillcolor="#4f81bd [3204]" strokecolor="#243f60 [1604]" strokeweight="2pt">
                <v:textbox>
                  <w:txbxContent>
                    <w:p w:rsidR="005671FB" w:rsidRPr="005671FB" w:rsidRDefault="005671FB" w:rsidP="005671FB">
                      <w:pPr>
                        <w:ind w:right="720" w:firstLine="0"/>
                        <w:rPr>
                          <w:b/>
                          <w:noProof/>
                          <w:sz w:val="32"/>
                          <w:szCs w:val="32"/>
                        </w:rPr>
                      </w:pPr>
                      <w:r w:rsidRPr="005671FB">
                        <w:rPr>
                          <w:b/>
                          <w:noProof/>
                          <w:sz w:val="32"/>
                          <w:szCs w:val="32"/>
                        </w:rPr>
                        <w:t>“We can’t fail, someone must help with the e-mail.</w:t>
                      </w:r>
                    </w:p>
                    <w:p w:rsidR="005671FB" w:rsidRPr="005671FB" w:rsidRDefault="005671FB" w:rsidP="005671FB">
                      <w:pPr>
                        <w:ind w:right="720" w:firstLine="0"/>
                        <w:rPr>
                          <w:b/>
                          <w:noProof/>
                          <w:sz w:val="32"/>
                          <w:szCs w:val="32"/>
                        </w:rPr>
                      </w:pPr>
                      <w:r w:rsidRPr="005671FB">
                        <w:rPr>
                          <w:b/>
                          <w:noProof/>
                          <w:sz w:val="32"/>
                          <w:szCs w:val="32"/>
                        </w:rPr>
                        <w:t>He can’t be the one all alone to answer the telephone.</w:t>
                      </w:r>
                    </w:p>
                    <w:p w:rsidR="00EB0AAC" w:rsidRDefault="005671FB" w:rsidP="005671FB">
                      <w:pPr>
                        <w:ind w:right="720" w:firstLine="0"/>
                        <w:rPr>
                          <w:b/>
                          <w:noProof/>
                          <w:sz w:val="32"/>
                          <w:szCs w:val="32"/>
                        </w:rPr>
                      </w:pPr>
                      <w:r w:rsidRPr="005671FB">
                        <w:rPr>
                          <w:b/>
                          <w:noProof/>
                          <w:sz w:val="32"/>
                          <w:szCs w:val="32"/>
                        </w:rPr>
                        <w:t xml:space="preserve">Millions of bunniess can use their legs </w:t>
                      </w:r>
                    </w:p>
                    <w:p w:rsidR="005671FB" w:rsidRPr="005671FB" w:rsidRDefault="005671FB" w:rsidP="005671FB">
                      <w:pPr>
                        <w:ind w:right="720" w:firstLine="0"/>
                        <w:rPr>
                          <w:b/>
                          <w:noProof/>
                          <w:sz w:val="32"/>
                          <w:szCs w:val="32"/>
                        </w:rPr>
                      </w:pPr>
                      <w:r w:rsidRPr="005671FB">
                        <w:rPr>
                          <w:b/>
                          <w:noProof/>
                          <w:sz w:val="32"/>
                          <w:szCs w:val="32"/>
                        </w:rPr>
                        <w:t>to help deliver</w:t>
                      </w:r>
                      <w:r w:rsidR="00EB0AAC">
                        <w:rPr>
                          <w:b/>
                          <w:noProof/>
                          <w:sz w:val="32"/>
                          <w:szCs w:val="32"/>
                        </w:rPr>
                        <w:t xml:space="preserve"> Easter</w:t>
                      </w:r>
                      <w:r w:rsidRPr="005671FB">
                        <w:rPr>
                          <w:b/>
                          <w:noProof/>
                          <w:sz w:val="32"/>
                          <w:szCs w:val="32"/>
                        </w:rPr>
                        <w:t xml:space="preserve"> eggs.”</w:t>
                      </w:r>
                    </w:p>
                    <w:p w:rsidR="005671FB" w:rsidRPr="005671FB" w:rsidRDefault="005671FB" w:rsidP="005671FB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86EDA" w:rsidRDefault="00F86EDA" w:rsidP="00EE0B3B">
      <w:pPr>
        <w:ind w:right="720"/>
        <w:rPr>
          <w:noProof/>
        </w:rPr>
      </w:pPr>
    </w:p>
    <w:p w:rsidR="00F86EDA" w:rsidRPr="003119B4" w:rsidRDefault="00F86EDA" w:rsidP="00EE0B3B">
      <w:pPr>
        <w:ind w:right="720"/>
        <w:rPr>
          <w:noProof/>
          <w:sz w:val="40"/>
          <w:szCs w:val="40"/>
        </w:rPr>
      </w:pPr>
    </w:p>
    <w:p w:rsidR="006A0FD6" w:rsidRDefault="006A0FD6" w:rsidP="006A0FD6">
      <w:pPr>
        <w:pStyle w:val="Chapterheads"/>
      </w:pPr>
    </w:p>
    <w:p w:rsidR="006A0FD6" w:rsidRDefault="006A0FD6" w:rsidP="006A0FD6">
      <w:pPr>
        <w:pStyle w:val="Chapterheads"/>
        <w:rPr>
          <w:sz w:val="52"/>
          <w:szCs w:val="52"/>
        </w:rPr>
      </w:pPr>
    </w:p>
    <w:p w:rsidR="00041302" w:rsidRDefault="00EB0AAC" w:rsidP="006A0FD6">
      <w:pPr>
        <w:pStyle w:val="Chapterheads"/>
        <w:rPr>
          <w:sz w:val="52"/>
          <w:szCs w:val="52"/>
        </w:rPr>
      </w:pPr>
      <w:r>
        <w:rPr>
          <w:sz w:val="52"/>
          <w:szCs w:val="52"/>
        </w:rPr>
        <w:t xml:space="preserve"> E</w:t>
      </w:r>
    </w:p>
    <w:p w:rsidR="00C40C80" w:rsidRDefault="00C40C80" w:rsidP="006A0FD6">
      <w:pPr>
        <w:pStyle w:val="Chapterheads"/>
        <w:rPr>
          <w:sz w:val="52"/>
          <w:szCs w:val="52"/>
        </w:rPr>
      </w:pPr>
    </w:p>
    <w:p w:rsidR="003119B4" w:rsidRDefault="00FD0708" w:rsidP="003119B4">
      <w:pPr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D1ABC4" wp14:editId="46B765DE">
                <wp:simplePos x="0" y="0"/>
                <wp:positionH relativeFrom="column">
                  <wp:posOffset>4868974</wp:posOffset>
                </wp:positionH>
                <wp:positionV relativeFrom="paragraph">
                  <wp:posOffset>49917</wp:posOffset>
                </wp:positionV>
                <wp:extent cx="1905989" cy="1151906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89" cy="115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Default="00AB68F5">
                            <w:r w:rsidRPr="00350AB1">
                              <w:rPr>
                                <w:noProof/>
                              </w:rPr>
                              <w:drawing>
                                <wp:inline distT="0" distB="0" distL="0" distR="0" wp14:anchorId="18EE1B50" wp14:editId="019A91AD">
                                  <wp:extent cx="1716405" cy="998317"/>
                                  <wp:effectExtent l="0" t="0" r="0" b="0"/>
                                  <wp:docPr id="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6405" cy="99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1ABC4" id="Text Box 33" o:spid="_x0000_s1087" type="#_x0000_t202" style="position:absolute;left:0;text-align:left;margin-left:383.4pt;margin-top:3.95pt;width:150.1pt;height:90.7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" fillcolor="white [3201]" stroked="f" strokeweight=".5pt">
                <v:textbox>
                  <w:txbxContent>
                    <w:p w:rsidR="00AB68F5" w:rsidRDefault="00AB68F5">
                      <w:r w:rsidRPr="00350AB1">
                        <w:rPr>
                          <w:noProof/>
                        </w:rPr>
                        <w:drawing>
                          <wp:inline distT="0" distB="0" distL="0" distR="0" wp14:anchorId="18EE1B50" wp14:editId="019A91AD">
                            <wp:extent cx="1716405" cy="998317"/>
                            <wp:effectExtent l="0" t="0" r="0" b="0"/>
                            <wp:docPr id="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6405" cy="99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119B4" w:rsidRPr="003119B4"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With his magic wand </w:t>
      </w:r>
    </w:p>
    <w:p w:rsidR="003119B4" w:rsidRDefault="003119B4" w:rsidP="003119B4">
      <w:pPr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119B4"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he sent out the </w:t>
      </w:r>
      <w:r w:rsidR="00FD0708">
        <w:rPr>
          <w:b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command</w:t>
      </w:r>
    </w:p>
    <w:p w:rsidR="00BD353C" w:rsidRDefault="00FD0708" w:rsidP="009763AC">
      <w:pPr>
        <w:jc w:val="center"/>
        <w:rPr>
          <w:sz w:val="52"/>
          <w:szCs w:val="52"/>
        </w:rPr>
      </w:pPr>
      <w:r>
        <w:rPr>
          <w:noProof/>
          <w:color w:val="0000FF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867D33A" wp14:editId="021F24CD">
                <wp:simplePos x="0" y="0"/>
                <wp:positionH relativeFrom="column">
                  <wp:posOffset>-323215</wp:posOffset>
                </wp:positionH>
                <wp:positionV relativeFrom="paragraph">
                  <wp:posOffset>3720</wp:posOffset>
                </wp:positionV>
                <wp:extent cx="7308356" cy="1585356"/>
                <wp:effectExtent l="0" t="0" r="6985" b="0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8356" cy="1585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5740" w:rsidRPr="00C40C80" w:rsidRDefault="00464146" w:rsidP="00B95740">
                            <w:pPr>
                              <w:shd w:val="clear" w:color="auto" w:fill="FF0000"/>
                              <w:ind w:left="360" w:firstLine="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Millions and millions </w:t>
                            </w:r>
                            <w:r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c</w:t>
                            </w:r>
                            <w:r w:rsidR="00AB68F5"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ame</w:t>
                            </w:r>
                          </w:p>
                          <w:p w:rsidR="00B95740" w:rsidRPr="00C40C80" w:rsidRDefault="00464146" w:rsidP="00B95740">
                            <w:pPr>
                              <w:shd w:val="clear" w:color="auto" w:fill="FF0000"/>
                              <w:ind w:left="360" w:firstLine="0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from near a</w:t>
                            </w:r>
                            <w:r w:rsidR="00B95740"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nd far</w:t>
                            </w:r>
                          </w:p>
                          <w:p w:rsidR="00AB68F5" w:rsidRPr="00C40C80" w:rsidRDefault="00B95740" w:rsidP="00B95740">
                            <w:pPr>
                              <w:shd w:val="clear" w:color="auto" w:fill="FF0000"/>
                              <w:ind w:left="360" w:firstLine="0"/>
                              <w:jc w:val="center"/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Some hopping and by bus and car</w:t>
                            </w:r>
                            <w:r w:rsidR="00AB68F5" w:rsidRPr="00C40C80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7D33A" id="Text Box 685" o:spid="_x0000_s1088" type="#_x0000_t202" style="position:absolute;left:0;text-align:left;margin-left:-25.45pt;margin-top:.3pt;width:575.45pt;height:124.8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5jbjwIAAJcFAAAOAAAAZHJzL2Uyb0RvYy54bWysVE1v2zAMvQ/YfxB0X53PNgv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" fillcolor="white [3201]" stroked="f" strokeweight=".5pt">
                <v:textbox>
                  <w:txbxContent>
                    <w:p w:rsidR="00B95740" w:rsidRPr="00C40C80" w:rsidRDefault="00464146" w:rsidP="00B95740">
                      <w:pPr>
                        <w:shd w:val="clear" w:color="auto" w:fill="FF0000"/>
                        <w:ind w:left="360" w:firstLine="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Millions and millions </w:t>
                      </w:r>
                      <w:r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c</w:t>
                      </w:r>
                      <w:r w:rsidR="00AB68F5"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ame</w:t>
                      </w:r>
                    </w:p>
                    <w:p w:rsidR="00B95740" w:rsidRPr="00C40C80" w:rsidRDefault="00464146" w:rsidP="00B95740">
                      <w:pPr>
                        <w:shd w:val="clear" w:color="auto" w:fill="FF0000"/>
                        <w:ind w:left="360" w:firstLine="0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from near a</w:t>
                      </w:r>
                      <w:r w:rsidR="00B95740"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nd far</w:t>
                      </w:r>
                    </w:p>
                    <w:p w:rsidR="00AB68F5" w:rsidRPr="00C40C80" w:rsidRDefault="00B95740" w:rsidP="00B95740">
                      <w:pPr>
                        <w:shd w:val="clear" w:color="auto" w:fill="FF0000"/>
                        <w:ind w:left="360" w:firstLine="0"/>
                        <w:jc w:val="center"/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Some hopping and by bus and car</w:t>
                      </w:r>
                      <w:r w:rsidR="00AB68F5" w:rsidRPr="00C40C80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B95740" w:rsidRDefault="00B95740" w:rsidP="006A0FD6">
      <w:pPr>
        <w:pStyle w:val="Chapterheads"/>
        <w:rPr>
          <w:sz w:val="52"/>
          <w:szCs w:val="52"/>
        </w:rPr>
      </w:pPr>
    </w:p>
    <w:p w:rsidR="00BD353C" w:rsidRDefault="00BD353C" w:rsidP="006A0FD6">
      <w:pPr>
        <w:pStyle w:val="Chapterheads"/>
        <w:rPr>
          <w:sz w:val="52"/>
          <w:szCs w:val="52"/>
        </w:rPr>
      </w:pPr>
    </w:p>
    <w:p w:rsidR="009763AC" w:rsidRDefault="009763AC" w:rsidP="006A0FD6">
      <w:pPr>
        <w:pStyle w:val="Chapterheads"/>
        <w:rPr>
          <w:sz w:val="52"/>
          <w:szCs w:val="52"/>
        </w:rPr>
      </w:pPr>
      <w:r>
        <w:rPr>
          <w:noProof/>
          <w:color w:val="0000FF"/>
        </w:rPr>
        <w:drawing>
          <wp:inline distT="0" distB="0" distL="0" distR="0" wp14:anchorId="32791D6E" wp14:editId="6B6ACCD1">
            <wp:extent cx="4744192" cy="3561482"/>
            <wp:effectExtent l="0" t="0" r="0" b="1270"/>
            <wp:docPr id="1130" name="Picture 1130" descr="http://www.animalsaustralia.org/images/slider/files_55d4199e858e355d4199e85a2055d4199e85af6_4.jpg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animalsaustralia.org/images/slider/files_55d4199e858e355d4199e85a2055d4199e85af6_4.jpg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79" cy="360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3AC" w:rsidRDefault="009763AC" w:rsidP="006A0FD6">
      <w:pPr>
        <w:pStyle w:val="Chapterheads"/>
        <w:rPr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C0306CE" wp14:editId="3B28DA3D">
                <wp:simplePos x="0" y="0"/>
                <wp:positionH relativeFrom="margin">
                  <wp:posOffset>-192694</wp:posOffset>
                </wp:positionH>
                <wp:positionV relativeFrom="paragraph">
                  <wp:posOffset>179524</wp:posOffset>
                </wp:positionV>
                <wp:extent cx="6917047" cy="1425039"/>
                <wp:effectExtent l="0" t="0" r="0" b="38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047" cy="14250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8F5" w:rsidRPr="00C40C80" w:rsidRDefault="00AB68F5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They arrived black and white. It was quite a sight.  </w:t>
                            </w:r>
                          </w:p>
                          <w:p w:rsidR="009763AC" w:rsidRDefault="00C40C80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 xml:space="preserve">   </w:t>
                            </w:r>
                            <w:r w:rsidR="00AB68F5"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Big and small some with tails some none at all</w:t>
                            </w:r>
                            <w:r w:rsidR="009763AC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.</w:t>
                            </w:r>
                          </w:p>
                          <w:p w:rsidR="00AB68F5" w:rsidRPr="00C40C80" w:rsidRDefault="009763AC" w:rsidP="009763A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One kind of fat and another in a party hat</w:t>
                            </w:r>
                            <w:r w:rsidR="00AB68F5" w:rsidRPr="00C40C80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highlight w:val="darkRe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06CE" id="Text Box 34" o:spid="_x0000_s1089" type="#_x0000_t202" style="position:absolute;left:0;text-align:left;margin-left:-15.15pt;margin-top:14.15pt;width:544.65pt;height:112.2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" fillcolor="white [3201]" stroked="f" strokeweight=".5pt">
                <v:textbox>
                  <w:txbxContent>
                    <w:p w:rsidR="00AB68F5" w:rsidRPr="00C40C80" w:rsidRDefault="00AB68F5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They arrived black and white. It was quite a sight.  </w:t>
                      </w:r>
                    </w:p>
                    <w:p w:rsidR="009763AC" w:rsidRDefault="00C40C80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 xml:space="preserve">   </w:t>
                      </w:r>
                      <w:r w:rsidR="00AB68F5"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Big and small some with tails some none at all</w:t>
                      </w:r>
                      <w:r w:rsidR="009763AC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.</w:t>
                      </w:r>
                    </w:p>
                    <w:p w:rsidR="00AB68F5" w:rsidRPr="00C40C80" w:rsidRDefault="009763AC" w:rsidP="009763AC">
                      <w:pPr>
                        <w:jc w:val="center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One kind of fat and another in a party hat</w:t>
                      </w:r>
                      <w:r w:rsidR="00AB68F5" w:rsidRPr="00C40C80">
                        <w:rPr>
                          <w:b/>
                          <w:color w:val="FFFFFF" w:themeColor="background1"/>
                          <w:sz w:val="48"/>
                          <w:szCs w:val="48"/>
                          <w:highlight w:val="darkRed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D0708" w:rsidRDefault="00FD0708" w:rsidP="006A0FD6">
      <w:pPr>
        <w:pStyle w:val="Chapterheads"/>
        <w:rPr>
          <w:sz w:val="52"/>
          <w:szCs w:val="52"/>
        </w:rPr>
      </w:pPr>
    </w:p>
    <w:p w:rsidR="00FD0708" w:rsidRDefault="00FD0708" w:rsidP="006A0FD6">
      <w:pPr>
        <w:pStyle w:val="Chapterheads"/>
        <w:rPr>
          <w:sz w:val="52"/>
          <w:szCs w:val="52"/>
        </w:rPr>
      </w:pPr>
    </w:p>
    <w:p w:rsidR="009763AC" w:rsidRDefault="009763AC" w:rsidP="006A0FD6">
      <w:pPr>
        <w:pStyle w:val="Chapterheads"/>
        <w:rPr>
          <w:sz w:val="52"/>
          <w:szCs w:val="52"/>
        </w:rPr>
      </w:pPr>
    </w:p>
    <w:p w:rsidR="00BD353C" w:rsidRDefault="00C5536B" w:rsidP="006A0FD6">
      <w:pPr>
        <w:pStyle w:val="Chapterheads"/>
        <w:rPr>
          <w:sz w:val="52"/>
          <w:szCs w:val="52"/>
        </w:rPr>
      </w:pPr>
      <w:r>
        <w:rPr>
          <w:noProof/>
          <w:color w:val="0000FF"/>
        </w:rPr>
        <w:drawing>
          <wp:inline distT="0" distB="0" distL="0" distR="0" wp14:anchorId="5A69D455" wp14:editId="2903ADE7">
            <wp:extent cx="6590805" cy="1401445"/>
            <wp:effectExtent l="0" t="0" r="635" b="8255"/>
            <wp:docPr id="1149" name="Picture 1149" descr="http://www.rabbit.tamilnadufarms.com/wp-content/uploads/2010/10/logo1.jp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rabbit.tamilnadufarms.com/wp-content/uploads/2010/10/logo1.jp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63" cy="1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740" w:rsidRPr="00C40C80" w:rsidRDefault="00B95740" w:rsidP="00C40C80">
      <w:pPr>
        <w:jc w:val="center"/>
        <w:rPr>
          <w:rFonts w:ascii="Arial" w:hAnsi="Arial" w:cs="Arial"/>
          <w:b/>
          <w:sz w:val="56"/>
          <w:szCs w:val="56"/>
        </w:rPr>
      </w:pPr>
      <w:r w:rsidRPr="00C40C80">
        <w:rPr>
          <w:rFonts w:ascii="Arial" w:hAnsi="Arial" w:cs="Arial"/>
          <w:b/>
          <w:sz w:val="56"/>
          <w:szCs w:val="56"/>
        </w:rPr>
        <w:lastRenderedPageBreak/>
        <w:t xml:space="preserve">There was a </w:t>
      </w:r>
      <w:r w:rsidR="00464146" w:rsidRPr="00C40C80">
        <w:rPr>
          <w:rFonts w:ascii="Arial" w:hAnsi="Arial" w:cs="Arial"/>
          <w:b/>
          <w:sz w:val="56"/>
          <w:szCs w:val="56"/>
        </w:rPr>
        <w:t>giant mob</w:t>
      </w:r>
    </w:p>
    <w:p w:rsidR="00FD0708" w:rsidRPr="00C40C80" w:rsidRDefault="00B95740" w:rsidP="00C40C80">
      <w:pPr>
        <w:jc w:val="center"/>
        <w:rPr>
          <w:rFonts w:ascii="Arial" w:hAnsi="Arial" w:cs="Arial"/>
          <w:b/>
          <w:sz w:val="56"/>
          <w:szCs w:val="56"/>
        </w:rPr>
      </w:pPr>
      <w:r w:rsidRPr="00C40C80">
        <w:rPr>
          <w:rFonts w:ascii="Arial" w:hAnsi="Arial" w:cs="Arial"/>
          <w:b/>
          <w:sz w:val="56"/>
          <w:szCs w:val="56"/>
        </w:rPr>
        <w:t xml:space="preserve">All ready to help with the </w:t>
      </w:r>
      <w:r w:rsidR="00FD0708" w:rsidRPr="00C40C80">
        <w:rPr>
          <w:rFonts w:ascii="Arial" w:hAnsi="Arial" w:cs="Arial"/>
          <w:b/>
          <w:sz w:val="56"/>
          <w:szCs w:val="56"/>
        </w:rPr>
        <w:t>job</w:t>
      </w:r>
    </w:p>
    <w:p w:rsidR="00C40C80" w:rsidRPr="00C40C80" w:rsidRDefault="00C40C80" w:rsidP="00C40C80">
      <w:pPr>
        <w:jc w:val="center"/>
        <w:rPr>
          <w:b/>
          <w:sz w:val="24"/>
          <w:szCs w:val="24"/>
        </w:rPr>
      </w:pPr>
    </w:p>
    <w:p w:rsidR="00B658E8" w:rsidRPr="00041302" w:rsidRDefault="00B658E8" w:rsidP="00B658E8">
      <w:pPr>
        <w:jc w:val="center"/>
        <w:rPr>
          <w:sz w:val="56"/>
          <w:szCs w:val="56"/>
        </w:rPr>
      </w:pPr>
      <w:r>
        <w:rPr>
          <w:noProof/>
          <w:color w:val="0000FF"/>
        </w:rPr>
        <w:drawing>
          <wp:inline distT="0" distB="0" distL="0" distR="0" wp14:anchorId="6DA2EEFC" wp14:editId="1EB73901">
            <wp:extent cx="3711039" cy="3711039"/>
            <wp:effectExtent l="0" t="0" r="3810" b="3810"/>
            <wp:docPr id="32" name="Picture 32" descr="http://img.weiku.com/photo/1330/1330607/product/_Quality_Pedigree_HL_ND_Rabbit_for_sale_from_Country_Rabbit_Farm_2013564728338_s.JPG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weiku.com/photo/1330/1330607/product/_Quality_Pedigree_HL_ND_Rabbit_for_sale_from_Country_Rabbit_Farm_2013564728338_s.JPG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65" cy="375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4" w:rsidRDefault="00301640" w:rsidP="005C2684">
      <w:pPr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F37D304" wp14:editId="4BA728AE">
                <wp:simplePos x="0" y="0"/>
                <wp:positionH relativeFrom="column">
                  <wp:posOffset>210185</wp:posOffset>
                </wp:positionH>
                <wp:positionV relativeFrom="paragraph">
                  <wp:posOffset>393155</wp:posOffset>
                </wp:positionV>
                <wp:extent cx="2784764" cy="2695699"/>
                <wp:effectExtent l="0" t="0" r="0" b="952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764" cy="26956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2684" w:rsidRDefault="005C2684">
                            <w:r>
                              <w:rPr>
                                <w:noProof/>
                                <w:color w:val="0000FF"/>
                              </w:rPr>
                              <w:drawing>
                                <wp:inline distT="0" distB="0" distL="0" distR="0" wp14:anchorId="7DA14702" wp14:editId="2F2E1648">
                                  <wp:extent cx="2458192" cy="2458192"/>
                                  <wp:effectExtent l="0" t="0" r="0" b="0"/>
                                  <wp:docPr id="56" name="Picture 56" descr="http://fc02.deviantart.net/fs71/f/2013/089/6/0/a_little_easter_bunny_by_ploopie-d5ztdkw.jpg">
                                    <a:hlinkClick xmlns:a="http://schemas.openxmlformats.org/drawingml/2006/main" r:id="rId77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rc_mi" descr="http://fc02.deviantart.net/fs71/f/2013/089/6/0/a_little_easter_bunny_by_ploopie-d5ztdkw.jpg">
                                            <a:hlinkClick r:id="rId77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0806" cy="2460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7D304" id="Text Box 94" o:spid="_x0000_s1090" type="#_x0000_t202" style="position:absolute;left:0;text-align:left;margin-left:16.55pt;margin-top:30.95pt;width:219.25pt;height:212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" fillcolor="white [3201]" stroked="f" strokeweight=".5pt">
                <v:textbox>
                  <w:txbxContent>
                    <w:p w:rsidR="005C2684" w:rsidRDefault="005C2684">
                      <w:r>
                        <w:rPr>
                          <w:noProof/>
                          <w:color w:val="0000FF"/>
                        </w:rPr>
                        <w:drawing>
                          <wp:inline distT="0" distB="0" distL="0" distR="0" wp14:anchorId="7DA14702" wp14:editId="2F2E1648">
                            <wp:extent cx="2458192" cy="2458192"/>
                            <wp:effectExtent l="0" t="0" r="0" b="0"/>
                            <wp:docPr id="56" name="Picture 56" descr="http://fc02.deviantart.net/fs71/f/2013/089/6/0/a_little_easter_bunny_by_ploopie-d5ztdkw.jpg">
                              <a:hlinkClick xmlns:a="http://schemas.openxmlformats.org/drawingml/2006/main" r:id="rId77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rc_mi" descr="http://fc02.deviantart.net/fs71/f/2013/089/6/0/a_little_easter_bunny_by_ploopie-d5ztdkw.jpg">
                                      <a:hlinkClick r:id="rId77"/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0806" cy="2460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40C80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6F687FB" wp14:editId="3ACB597D">
                <wp:simplePos x="0" y="0"/>
                <wp:positionH relativeFrom="column">
                  <wp:posOffset>3078678</wp:posOffset>
                </wp:positionH>
                <wp:positionV relativeFrom="paragraph">
                  <wp:posOffset>264589</wp:posOffset>
                </wp:positionV>
                <wp:extent cx="3865023" cy="2903517"/>
                <wp:effectExtent l="0" t="0" r="254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5023" cy="2903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2684" w:rsidRPr="00C40C80" w:rsidRDefault="00567252" w:rsidP="005C2684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 xml:space="preserve">And </w:t>
                            </w:r>
                            <w:r w:rsidR="005C2684"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Easter Bunny clapped his hands and said</w:t>
                            </w:r>
                            <w:r w:rsidR="00C40C80"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,</w:t>
                            </w:r>
                          </w:p>
                          <w:p w:rsidR="005C2684" w:rsidRPr="00C40C80" w:rsidRDefault="00C40C80" w:rsidP="005C2684">
                            <w:pPr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</w:pPr>
                            <w:r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“</w:t>
                            </w:r>
                            <w:r w:rsidR="005C2684"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I will not retire, Easter is coming, full steam ahead.</w:t>
                            </w:r>
                            <w:r w:rsidRPr="00C40C80">
                              <w:rPr>
                                <w:rFonts w:ascii="Lucida Handwriting" w:hAnsi="Lucida Handwriting"/>
                                <w:sz w:val="44"/>
                                <w:szCs w:val="44"/>
                              </w:rPr>
                              <w:t>”</w:t>
                            </w:r>
                          </w:p>
                          <w:p w:rsidR="005C2684" w:rsidRPr="00C40C80" w:rsidRDefault="005C2684">
                            <w:pPr>
                              <w:rPr>
                                <w:rFonts w:ascii="Bradley Hand ITC" w:hAnsi="Bradley Hand ITC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87FB" id="Text Box 95" o:spid="_x0000_s1091" type="#_x0000_t202" style="position:absolute;left:0;text-align:left;margin-left:242.4pt;margin-top:20.85pt;width:304.35pt;height:228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" fillcolor="white [3201]" stroked="f" strokeweight=".5pt">
                <v:textbox>
                  <w:txbxContent>
                    <w:p w:rsidR="005C2684" w:rsidRPr="00C40C80" w:rsidRDefault="00567252" w:rsidP="005C2684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 xml:space="preserve">And </w:t>
                      </w:r>
                      <w:r w:rsidR="005C2684"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Easter Bunny clapped his hands and said</w:t>
                      </w:r>
                      <w:r w:rsidR="00C40C80"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,</w:t>
                      </w:r>
                    </w:p>
                    <w:p w:rsidR="005C2684" w:rsidRPr="00C40C80" w:rsidRDefault="00C40C80" w:rsidP="005C2684">
                      <w:pPr>
                        <w:rPr>
                          <w:rFonts w:ascii="Lucida Handwriting" w:hAnsi="Lucida Handwriting"/>
                          <w:sz w:val="44"/>
                          <w:szCs w:val="44"/>
                        </w:rPr>
                      </w:pPr>
                      <w:r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“</w:t>
                      </w:r>
                      <w:r w:rsidR="005C2684"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I will not retire, Easter is coming, full steam ahead.</w:t>
                      </w:r>
                      <w:r w:rsidRPr="00C40C80">
                        <w:rPr>
                          <w:rFonts w:ascii="Lucida Handwriting" w:hAnsi="Lucida Handwriting"/>
                          <w:sz w:val="44"/>
                          <w:szCs w:val="44"/>
                        </w:rPr>
                        <w:t>”</w:t>
                      </w:r>
                    </w:p>
                    <w:p w:rsidR="005C2684" w:rsidRPr="00C40C80" w:rsidRDefault="005C2684">
                      <w:pPr>
                        <w:rPr>
                          <w:rFonts w:ascii="Bradley Hand ITC" w:hAnsi="Bradley Hand ITC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C2684" w:rsidRDefault="005C2684" w:rsidP="005C2684">
      <w:pPr>
        <w:rPr>
          <w:sz w:val="56"/>
          <w:szCs w:val="56"/>
        </w:rPr>
      </w:pPr>
    </w:p>
    <w:p w:rsidR="005C2684" w:rsidRDefault="005C2684" w:rsidP="005C2684">
      <w:pPr>
        <w:rPr>
          <w:sz w:val="56"/>
          <w:szCs w:val="56"/>
        </w:rPr>
      </w:pPr>
    </w:p>
    <w:p w:rsidR="005C2684" w:rsidRDefault="005C2684" w:rsidP="005C2684">
      <w:pPr>
        <w:rPr>
          <w:sz w:val="56"/>
          <w:szCs w:val="56"/>
        </w:rPr>
      </w:pPr>
    </w:p>
    <w:p w:rsidR="005C2684" w:rsidRDefault="005C2684" w:rsidP="005C2684">
      <w:pPr>
        <w:rPr>
          <w:sz w:val="56"/>
          <w:szCs w:val="56"/>
        </w:rPr>
      </w:pPr>
    </w:p>
    <w:p w:rsidR="00567252" w:rsidRDefault="00567252" w:rsidP="006A0FD6">
      <w:pPr>
        <w:pStyle w:val="Chapterheads"/>
        <w:rPr>
          <w:noProof/>
          <w:color w:val="0000FF"/>
        </w:rPr>
      </w:pPr>
    </w:p>
    <w:p w:rsidR="00301640" w:rsidRDefault="00301640" w:rsidP="006A0FD6">
      <w:pPr>
        <w:pStyle w:val="Chapterheads"/>
        <w:rPr>
          <w:noProof/>
          <w:color w:val="0000FF"/>
        </w:rPr>
      </w:pPr>
    </w:p>
    <w:p w:rsidR="00BD353C" w:rsidRPr="00567252" w:rsidRDefault="00567252" w:rsidP="006A0FD6">
      <w:pPr>
        <w:pStyle w:val="Chapterheads"/>
        <w:rPr>
          <w:color w:val="4BACC6" w:themeColor="accent5"/>
          <w:sz w:val="56"/>
          <w:szCs w:val="5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67252">
        <w:rPr>
          <w:noProof/>
          <w:color w:val="4BACC6" w:themeColor="accent5"/>
          <w:sz w:val="56"/>
          <w:szCs w:val="5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And there were smiles for miles</w:t>
      </w:r>
      <w:r w:rsidR="00C5536B" w:rsidRPr="00567252">
        <w:rPr>
          <w:noProof/>
          <w:color w:val="4BACC6" w:themeColor="accent5"/>
          <w:sz w:val="56"/>
          <w:szCs w:val="5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</w:t>
      </w:r>
    </w:p>
    <w:p w:rsidR="00567252" w:rsidRDefault="00AD46A9" w:rsidP="00FD5CDD">
      <w:pPr>
        <w:ind w:right="720"/>
        <w:jc w:val="center"/>
      </w:pPr>
      <w:r w:rsidRPr="00D31DE4">
        <w:rPr>
          <w:b/>
          <w:noProof/>
          <w:color w:val="0070C0"/>
          <w:sz w:val="52"/>
          <w:szCs w:val="52"/>
        </w:rPr>
        <w:lastRenderedPageBreak/>
        <w:drawing>
          <wp:inline distT="0" distB="0" distL="0" distR="0" wp14:anchorId="155DC6B8" wp14:editId="499D2C87">
            <wp:extent cx="3835730" cy="2876801"/>
            <wp:effectExtent l="0" t="0" r="0" b="0"/>
            <wp:docPr id="1145" name="圖片 2" descr="s_yiewwti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2" descr="s_yiewwtipp.jpg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832" cy="291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67252" w:rsidRDefault="00567252" w:rsidP="00D155CF">
      <w:pPr>
        <w:ind w:right="720"/>
      </w:pPr>
    </w:p>
    <w:p w:rsidR="00567252" w:rsidRPr="00301640" w:rsidRDefault="00FD5CDD" w:rsidP="00FD5CDD">
      <w:pPr>
        <w:ind w:right="720"/>
        <w:jc w:val="center"/>
        <w:rPr>
          <w:b/>
          <w:color w:val="4BACC6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1640">
        <w:rPr>
          <w:b/>
          <w:color w:val="4BACC6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If the truth be told</w:t>
      </w:r>
    </w:p>
    <w:p w:rsidR="00FD5CDD" w:rsidRPr="00301640" w:rsidRDefault="00FD5CDD" w:rsidP="00FD5CDD">
      <w:pPr>
        <w:ind w:right="720"/>
        <w:jc w:val="center"/>
        <w:rPr>
          <w:b/>
          <w:color w:val="4BACC6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1640">
        <w:rPr>
          <w:b/>
          <w:color w:val="4BACC6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 smile never gets old</w:t>
      </w:r>
    </w:p>
    <w:p w:rsidR="00567252" w:rsidRDefault="00567252" w:rsidP="00D155CF">
      <w:pPr>
        <w:ind w:right="720"/>
      </w:pPr>
    </w:p>
    <w:p w:rsidR="00D155CF" w:rsidRDefault="00EA3CB3" w:rsidP="00FD5CDD">
      <w:pPr>
        <w:ind w:righ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0CEC72B" wp14:editId="07BB9D0F">
                <wp:simplePos x="0" y="0"/>
                <wp:positionH relativeFrom="column">
                  <wp:posOffset>1908488</wp:posOffset>
                </wp:positionH>
                <wp:positionV relativeFrom="paragraph">
                  <wp:posOffset>1974240</wp:posOffset>
                </wp:positionV>
                <wp:extent cx="2357252" cy="332509"/>
                <wp:effectExtent l="0" t="0" r="24130" b="1079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252" cy="332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3CB3" w:rsidRDefault="00EA3CB3">
                            <w:r>
                              <w:t>Insert Picture Hopefully smiling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EC72B" id="Text Box 98" o:spid="_x0000_s1092" type="#_x0000_t202" style="position:absolute;left:0;text-align:left;margin-left:150.25pt;margin-top:155.45pt;width:185.6pt;height:26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" fillcolor="white [3201]" strokeweight=".5pt">
                <v:textbox>
                  <w:txbxContent>
                    <w:p w:rsidR="00EA3CB3" w:rsidRDefault="00EA3CB3">
                      <w:r>
                        <w:t>Insert Picture Hopefully smiling</w:t>
                      </w:r>
                    </w:p>
                  </w:txbxContent>
                </v:textbox>
              </v:shape>
            </w:pict>
          </mc:Fallback>
        </mc:AlternateContent>
      </w:r>
      <w:r w:rsidR="00FD5CDD">
        <w:rPr>
          <w:noProof/>
        </w:rPr>
        <w:drawing>
          <wp:inline distT="0" distB="0" distL="0" distR="0" wp14:anchorId="4384F329" wp14:editId="5E7133E6">
            <wp:extent cx="3829918" cy="2873183"/>
            <wp:effectExtent l="2223" t="0" r="1587" b="1588"/>
            <wp:docPr id="97" name="Picture 5" descr="C:\Documents and Settings\Joe Beach\My Documents\image000\My Pictures\joe camera\joe camera 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Joe Beach\My Documents\image000\My Pictures\joe camera\joe camera 03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08567" cy="293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CB3" w:rsidRDefault="00EA3CB3" w:rsidP="00D155CF">
      <w:pPr>
        <w:ind w:right="720"/>
      </w:pPr>
    </w:p>
    <w:p w:rsidR="00D155CF" w:rsidRDefault="00EA3CB3" w:rsidP="00D155CF">
      <w:pPr>
        <w:ind w:righ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AECF2D9" wp14:editId="3F2D262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4043548" cy="1989117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548" cy="1989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3CB3" w:rsidRPr="00EA3CB3" w:rsidRDefault="00EA3CB3">
                            <w:pPr>
                              <w:rPr>
                                <w:rFonts w:ascii="Juice ITC" w:hAnsi="Juice ITC"/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 w:rsidRPr="00EA3CB3">
                              <w:rPr>
                                <w:rFonts w:ascii="Juice ITC" w:hAnsi="Juice ITC"/>
                                <w:b/>
                                <w:color w:val="C00000"/>
                                <w:sz w:val="72"/>
                                <w:szCs w:val="72"/>
                              </w:rPr>
                              <w:t>Easter Bunny added</w:t>
                            </w:r>
                          </w:p>
                          <w:p w:rsidR="00EA3CB3" w:rsidRPr="00EA3CB3" w:rsidRDefault="00301640">
                            <w:pPr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  <w:t>“</w:t>
                            </w:r>
                            <w:r w:rsidR="00AB68F5" w:rsidRPr="00EA3CB3"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  <w:t xml:space="preserve">It may sound sappy </w:t>
                            </w:r>
                          </w:p>
                          <w:p w:rsidR="00AB68F5" w:rsidRPr="00EA3CB3" w:rsidRDefault="00AB68F5">
                            <w:pPr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</w:pPr>
                            <w:r w:rsidRPr="00EA3CB3"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  <w:t>but color me happy</w:t>
                            </w:r>
                            <w:r w:rsidR="00301640">
                              <w:rPr>
                                <w:rFonts w:ascii="Juice ITC" w:hAnsi="Juice ITC" w:cs="CordiaUPC"/>
                                <w:b/>
                                <w:color w:val="C00000"/>
                                <w:sz w:val="72"/>
                                <w:szCs w:val="72"/>
                              </w:rPr>
                              <w:t>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CF2D9" id="Text Box 49" o:spid="_x0000_s1093" type="#_x0000_t202" style="position:absolute;left:0;text-align:left;margin-left:0;margin-top:0;width:318.4pt;height:156.6pt;z-index:25184563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" fillcolor="white [3201]" stroked="f" strokeweight=".5pt">
                <v:textbox>
                  <w:txbxContent>
                    <w:p w:rsidR="00EA3CB3" w:rsidRPr="00EA3CB3" w:rsidRDefault="00EA3CB3">
                      <w:pPr>
                        <w:rPr>
                          <w:rFonts w:ascii="Juice ITC" w:hAnsi="Juice ITC"/>
                          <w:b/>
                          <w:color w:val="C00000"/>
                          <w:sz w:val="72"/>
                          <w:szCs w:val="72"/>
                        </w:rPr>
                      </w:pPr>
                      <w:r w:rsidRPr="00EA3CB3">
                        <w:rPr>
                          <w:rFonts w:ascii="Juice ITC" w:hAnsi="Juice ITC"/>
                          <w:b/>
                          <w:color w:val="C00000"/>
                          <w:sz w:val="72"/>
                          <w:szCs w:val="72"/>
                        </w:rPr>
                        <w:t>Easter Bunny added</w:t>
                      </w:r>
                    </w:p>
                    <w:p w:rsidR="00EA3CB3" w:rsidRPr="00EA3CB3" w:rsidRDefault="00301640">
                      <w:pPr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</w:pPr>
                      <w:r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  <w:t>“</w:t>
                      </w:r>
                      <w:r w:rsidR="00AB68F5" w:rsidRPr="00EA3CB3"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  <w:t xml:space="preserve">It may sound sappy </w:t>
                      </w:r>
                    </w:p>
                    <w:p w:rsidR="00AB68F5" w:rsidRPr="00EA3CB3" w:rsidRDefault="00AB68F5">
                      <w:pPr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</w:pPr>
                      <w:r w:rsidRPr="00EA3CB3"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  <w:t>but color me happy</w:t>
                      </w:r>
                      <w:r w:rsidR="00301640">
                        <w:rPr>
                          <w:rFonts w:ascii="Juice ITC" w:hAnsi="Juice ITC" w:cs="CordiaUPC"/>
                          <w:b/>
                          <w:color w:val="C00000"/>
                          <w:sz w:val="72"/>
                          <w:szCs w:val="72"/>
                        </w:rPr>
                        <w:t>.”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D155CF" w:rsidRDefault="00EA3CB3" w:rsidP="00EA3CB3">
      <w:pPr>
        <w:ind w:right="720"/>
        <w:jc w:val="center"/>
      </w:pPr>
      <w:r>
        <w:rPr>
          <w:noProof/>
          <w:color w:val="0000FF"/>
        </w:rPr>
        <w:drawing>
          <wp:inline distT="0" distB="0" distL="0" distR="0" wp14:anchorId="5137683C" wp14:editId="55A69B5D">
            <wp:extent cx="4120738" cy="6385165"/>
            <wp:effectExtent l="0" t="0" r="0" b="0"/>
            <wp:docPr id="52" name="Picture 52" descr="https://s-media-cache-ak0.pinimg.com/originals/c3/26/d5/c326d59c4e657ce21709e9686370ab0e.gif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s-media-cache-ak0.pinimg.com/originals/c3/26/d5/c326d59c4e657ce21709e9686370ab0e.gif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79" cy="653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B3" w:rsidRPr="00C905C1" w:rsidRDefault="001B565D" w:rsidP="00C905C1">
      <w:pPr>
        <w:ind w:right="720"/>
        <w:jc w:val="center"/>
        <w:rPr>
          <w:color w:val="00B0F0"/>
          <w:sz w:val="72"/>
          <w:szCs w:val="72"/>
        </w:rPr>
      </w:pPr>
      <w:r w:rsidRPr="00C905C1">
        <w:rPr>
          <w:color w:val="00B0F0"/>
          <w:sz w:val="72"/>
          <w:szCs w:val="72"/>
        </w:rPr>
        <w:lastRenderedPageBreak/>
        <w:t xml:space="preserve">When the </w:t>
      </w:r>
      <w:r w:rsidR="00301640" w:rsidRPr="00C905C1">
        <w:rPr>
          <w:color w:val="00B0F0"/>
          <w:sz w:val="72"/>
          <w:szCs w:val="72"/>
        </w:rPr>
        <w:t xml:space="preserve">people </w:t>
      </w:r>
      <w:r w:rsidRPr="00C905C1">
        <w:rPr>
          <w:color w:val="00B0F0"/>
          <w:sz w:val="72"/>
          <w:szCs w:val="72"/>
        </w:rPr>
        <w:t>did learn</w:t>
      </w:r>
    </w:p>
    <w:p w:rsidR="001B565D" w:rsidRPr="00C905C1" w:rsidRDefault="001B565D" w:rsidP="00C905C1">
      <w:pPr>
        <w:ind w:right="720"/>
        <w:jc w:val="center"/>
        <w:rPr>
          <w:color w:val="00B0F0"/>
          <w:sz w:val="72"/>
          <w:szCs w:val="72"/>
        </w:rPr>
      </w:pPr>
      <w:r w:rsidRPr="00C905C1">
        <w:rPr>
          <w:color w:val="00B0F0"/>
          <w:sz w:val="72"/>
          <w:szCs w:val="72"/>
        </w:rPr>
        <w:t>Of the Easter Bunny’s return</w:t>
      </w:r>
    </w:p>
    <w:p w:rsidR="001B565D" w:rsidRPr="00C905C1" w:rsidRDefault="001B565D" w:rsidP="00C905C1">
      <w:pPr>
        <w:ind w:right="720"/>
        <w:jc w:val="center"/>
        <w:rPr>
          <w:color w:val="00B0F0"/>
          <w:sz w:val="72"/>
          <w:szCs w:val="72"/>
        </w:rPr>
      </w:pPr>
      <w:r w:rsidRPr="00C905C1">
        <w:rPr>
          <w:color w:val="00B0F0"/>
          <w:sz w:val="72"/>
          <w:szCs w:val="72"/>
        </w:rPr>
        <w:t>The crowd was very loud.</w:t>
      </w:r>
    </w:p>
    <w:p w:rsidR="001B565D" w:rsidRPr="001B565D" w:rsidRDefault="001B565D" w:rsidP="00D155CF">
      <w:pPr>
        <w:ind w:right="720"/>
        <w:rPr>
          <w:color w:val="00B0F0"/>
          <w:sz w:val="72"/>
          <w:szCs w:val="72"/>
        </w:rPr>
      </w:pPr>
    </w:p>
    <w:p w:rsidR="001B565D" w:rsidRDefault="001B565D" w:rsidP="00D155CF">
      <w:pPr>
        <w:ind w:right="720"/>
      </w:pPr>
      <w:r>
        <w:rPr>
          <w:noProof/>
          <w:color w:val="0000FF"/>
        </w:rPr>
        <w:drawing>
          <wp:inline distT="0" distB="0" distL="0" distR="0" wp14:anchorId="43965208" wp14:editId="78D5E714">
            <wp:extent cx="6788136" cy="5124202"/>
            <wp:effectExtent l="0" t="0" r="0" b="635"/>
            <wp:docPr id="48" name="Picture 48" descr="https://openreflections.files.wordpress.com/2011/08/crowd_2.jp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openreflections.files.wordpress.com/2011/08/crowd_2.jpg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863" cy="514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EA3CB3" w:rsidRDefault="00EA3CB3" w:rsidP="00D155CF">
      <w:pPr>
        <w:ind w:right="720"/>
      </w:pPr>
    </w:p>
    <w:p w:rsidR="00D155CF" w:rsidRDefault="00D155CF" w:rsidP="00D155CF">
      <w:pPr>
        <w:ind w:right="720"/>
      </w:pPr>
    </w:p>
    <w:p w:rsidR="00FF70CA" w:rsidRDefault="001B565D" w:rsidP="00FF70CA">
      <w:pPr>
        <w:ind w:right="720" w:firstLine="720"/>
        <w:rPr>
          <w:color w:val="0070C0"/>
          <w:sz w:val="52"/>
          <w:szCs w:val="52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5F800D" wp14:editId="22C025AD">
                <wp:simplePos x="0" y="0"/>
                <wp:positionH relativeFrom="column">
                  <wp:posOffset>1249449</wp:posOffset>
                </wp:positionH>
                <wp:positionV relativeFrom="paragraph">
                  <wp:posOffset>-17326</wp:posOffset>
                </wp:positionV>
                <wp:extent cx="4655127" cy="1045029"/>
                <wp:effectExtent l="0" t="0" r="0" b="3175"/>
                <wp:wrapNone/>
                <wp:docPr id="683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5127" cy="10450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8F5" w:rsidRPr="00301640" w:rsidRDefault="00AB68F5" w:rsidP="001B565D">
                            <w:pPr>
                              <w:jc w:val="center"/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It wasn’t weird </w:t>
                            </w:r>
                            <w:r w:rsidR="00C905C1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when</w:t>
                            </w:r>
                            <w:r w:rsidRP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some </w:t>
                            </w:r>
                            <w:r w:rsidR="001B565D" w:rsidRP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of </w:t>
                            </w:r>
                            <w:r w:rsidR="001B565D" w:rsidRPr="00C905C1">
                              <w:rPr>
                                <w:color w:val="70AD47"/>
                                <w:sz w:val="56"/>
                                <w:szCs w:val="56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Lulu’s</w:t>
                            </w:r>
                            <w:r w:rsidR="001B565D" w:rsidRP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family </w:t>
                            </w:r>
                            <w:r w:rsidRP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cheered</w:t>
                            </w:r>
                            <w:r w:rsidR="00301640">
                              <w:rPr>
                                <w:color w:val="70AD47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5F800D" id="_x0000_s1094" type="#_x0000_t202" style="position:absolute;left:0;text-align:left;margin-left:98.4pt;margin-top:-1.35pt;width:366.55pt;height:82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" stroked="f">
                <v:textbox>
                  <w:txbxContent>
                    <w:p w:rsidR="00AB68F5" w:rsidRPr="00301640" w:rsidRDefault="00AB68F5" w:rsidP="001B565D">
                      <w:pPr>
                        <w:jc w:val="center"/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It wasn’t weird </w:t>
                      </w:r>
                      <w:r w:rsidR="00C905C1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when</w:t>
                      </w:r>
                      <w:r w:rsidRP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some </w:t>
                      </w:r>
                      <w:r w:rsidR="001B565D" w:rsidRP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of </w:t>
                      </w:r>
                      <w:r w:rsidR="001B565D" w:rsidRPr="00C905C1">
                        <w:rPr>
                          <w:color w:val="70AD47"/>
                          <w:sz w:val="56"/>
                          <w:szCs w:val="56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Lulu’s</w:t>
                      </w:r>
                      <w:r w:rsidR="001B565D" w:rsidRP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family </w:t>
                      </w:r>
                      <w:r w:rsidRP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cheered</w:t>
                      </w:r>
                      <w:r w:rsidR="00301640">
                        <w:rPr>
                          <w:color w:val="70AD47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E76B3" w:rsidRPr="007E76B3">
        <w:rPr>
          <w:noProof/>
          <w:color w:val="0000FF"/>
        </w:rPr>
        <w:t xml:space="preserve"> </w:t>
      </w:r>
    </w:p>
    <w:p w:rsidR="00FF70CA" w:rsidRDefault="00FF70CA" w:rsidP="00FF70CA">
      <w:pPr>
        <w:ind w:right="720" w:firstLine="720"/>
        <w:rPr>
          <w:color w:val="0070C0"/>
          <w:sz w:val="52"/>
          <w:szCs w:val="52"/>
        </w:rPr>
      </w:pPr>
    </w:p>
    <w:p w:rsidR="001B565D" w:rsidRDefault="001B565D" w:rsidP="00FF70CA">
      <w:pPr>
        <w:ind w:right="720" w:firstLine="720"/>
        <w:rPr>
          <w:color w:val="0070C0"/>
          <w:sz w:val="52"/>
          <w:szCs w:val="52"/>
        </w:rPr>
      </w:pPr>
    </w:p>
    <w:p w:rsidR="00FF70CA" w:rsidRDefault="00301640" w:rsidP="00FF70CA">
      <w:pPr>
        <w:ind w:right="720" w:firstLine="720"/>
        <w:rPr>
          <w:color w:val="0070C0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5287FF5" wp14:editId="3DC1C2D4">
                <wp:simplePos x="0" y="0"/>
                <wp:positionH relativeFrom="column">
                  <wp:posOffset>2538285</wp:posOffset>
                </wp:positionH>
                <wp:positionV relativeFrom="paragraph">
                  <wp:posOffset>457983</wp:posOffset>
                </wp:positionV>
                <wp:extent cx="2713512" cy="534389"/>
                <wp:effectExtent l="0" t="0" r="10795" b="1841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512" cy="534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1640" w:rsidRPr="00C905C1" w:rsidRDefault="00C905C1" w:rsidP="00C905C1">
                            <w:pPr>
                              <w:jc w:val="left"/>
                              <w:rPr>
                                <w:b/>
                              </w:rPr>
                            </w:pPr>
                            <w:r w:rsidRPr="00C905C1">
                              <w:rPr>
                                <w:b/>
                              </w:rPr>
                              <w:t>Change name and i</w:t>
                            </w:r>
                            <w:r w:rsidR="00301640" w:rsidRPr="00C905C1">
                              <w:rPr>
                                <w:b/>
                              </w:rPr>
                              <w:t xml:space="preserve">nsert </w:t>
                            </w:r>
                            <w:r w:rsidRPr="00C905C1">
                              <w:rPr>
                                <w:b/>
                              </w:rPr>
                              <w:t>f</w:t>
                            </w:r>
                            <w:r w:rsidR="00301640" w:rsidRPr="00C905C1">
                              <w:rPr>
                                <w:b/>
                              </w:rPr>
                              <w:t xml:space="preserve">amily </w:t>
                            </w:r>
                            <w:r w:rsidRPr="00C905C1">
                              <w:rPr>
                                <w:b/>
                              </w:rPr>
                              <w:t>p</w:t>
                            </w:r>
                            <w:r w:rsidR="00301640" w:rsidRPr="00C905C1">
                              <w:rPr>
                                <w:b/>
                              </w:rPr>
                              <w:t>icture</w:t>
                            </w:r>
                            <w:r w:rsidRPr="00C905C1">
                              <w:rPr>
                                <w:b/>
                              </w:rPr>
                              <w:t>. Additional pictures can be added below,</w:t>
                            </w:r>
                            <w:r w:rsidR="00301640" w:rsidRPr="00C905C1"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87FF5" id="Text Box 115" o:spid="_x0000_s1095" type="#_x0000_t202" style="position:absolute;left:0;text-align:left;margin-left:199.85pt;margin-top:36.05pt;width:213.65pt;height:42.1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" fillcolor="white [3201]" strokeweight=".5pt">
                <v:textbox>
                  <w:txbxContent>
                    <w:p w:rsidR="00301640" w:rsidRPr="00C905C1" w:rsidRDefault="00C905C1" w:rsidP="00C905C1">
                      <w:pPr>
                        <w:jc w:val="left"/>
                        <w:rPr>
                          <w:b/>
                        </w:rPr>
                      </w:pPr>
                      <w:r w:rsidRPr="00C905C1">
                        <w:rPr>
                          <w:b/>
                        </w:rPr>
                        <w:t>Change name and i</w:t>
                      </w:r>
                      <w:r w:rsidR="00301640" w:rsidRPr="00C905C1">
                        <w:rPr>
                          <w:b/>
                        </w:rPr>
                        <w:t xml:space="preserve">nsert </w:t>
                      </w:r>
                      <w:r w:rsidRPr="00C905C1">
                        <w:rPr>
                          <w:b/>
                        </w:rPr>
                        <w:t>f</w:t>
                      </w:r>
                      <w:r w:rsidR="00301640" w:rsidRPr="00C905C1">
                        <w:rPr>
                          <w:b/>
                        </w:rPr>
                        <w:t xml:space="preserve">amily </w:t>
                      </w:r>
                      <w:r w:rsidRPr="00C905C1">
                        <w:rPr>
                          <w:b/>
                        </w:rPr>
                        <w:t>p</w:t>
                      </w:r>
                      <w:r w:rsidR="00301640" w:rsidRPr="00C905C1">
                        <w:rPr>
                          <w:b/>
                        </w:rPr>
                        <w:t>icture</w:t>
                      </w:r>
                      <w:r w:rsidRPr="00C905C1">
                        <w:rPr>
                          <w:b/>
                        </w:rPr>
                        <w:t>. Additional pictures can be added below,</w:t>
                      </w:r>
                      <w:r w:rsidR="00301640" w:rsidRPr="00C905C1"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1B565D">
        <w:rPr>
          <w:b/>
          <w:noProof/>
          <w:color w:val="000000" w:themeColor="text1"/>
          <w:sz w:val="48"/>
          <w:szCs w:val="48"/>
        </w:rPr>
        <w:drawing>
          <wp:inline distT="0" distB="0" distL="0" distR="0" wp14:anchorId="6BC00E57" wp14:editId="41F2FDCA">
            <wp:extent cx="6717082" cy="5039072"/>
            <wp:effectExtent l="0" t="0" r="7620" b="9525"/>
            <wp:docPr id="4" name="Picture 4" descr="C:\Documents and Settings\Joe Beach\My Documents\image000\My Pictures\joe camera\joe camera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Joe Beach\My Documents\image000\My Pictures\joe camera\joe camera 002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345" cy="506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FF70CA" w:rsidSect="002F3125">
      <w:footerReference w:type="even" r:id="rId85"/>
      <w:footerReference w:type="default" r:id="rId86"/>
      <w:footerReference w:type="first" r:id="rId87"/>
      <w:pgSz w:w="12240" w:h="15840" w:code="1"/>
      <w:pgMar w:top="720" w:right="1152" w:bottom="1080" w:left="108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6D36" w:rsidRDefault="00A06D36" w:rsidP="00923B0C">
      <w:r>
        <w:separator/>
      </w:r>
    </w:p>
  </w:endnote>
  <w:endnote w:type="continuationSeparator" w:id="0">
    <w:p w:rsidR="00A06D36" w:rsidRDefault="00A06D36" w:rsidP="00923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Juice ITC">
    <w:panose1 w:val="04040403040A02020202"/>
    <w:charset w:val="00"/>
    <w:family w:val="decorative"/>
    <w:pitch w:val="variable"/>
    <w:sig w:usb0="00000003" w:usb1="00000000" w:usb2="00000000" w:usb3="00000000" w:csb0="0000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8F5" w:rsidRDefault="00AB68F5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B68F5" w:rsidRDefault="00AB68F5" w:rsidP="00923B0C">
    <w:pPr>
      <w:pStyle w:val="Footer"/>
      <w:rPr>
        <w:rStyle w:val="PageNumber"/>
      </w:rPr>
    </w:pPr>
  </w:p>
  <w:p w:rsidR="00AB68F5" w:rsidRDefault="00AB68F5" w:rsidP="00923B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8F5" w:rsidRDefault="00AB68F5" w:rsidP="00831C1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905C1">
      <w:rPr>
        <w:rStyle w:val="PageNumber"/>
        <w:noProof/>
      </w:rPr>
      <w:t>21</w:t>
    </w:r>
    <w:r>
      <w:rPr>
        <w:rStyle w:val="PageNumber"/>
      </w:rPr>
      <w:fldChar w:fldCharType="end"/>
    </w:r>
  </w:p>
  <w:p w:rsidR="00AB68F5" w:rsidRDefault="00AB68F5" w:rsidP="00B52AD7">
    <w:pPr>
      <w:pStyle w:val="Footer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8F5" w:rsidRDefault="00AB68F5" w:rsidP="00831C1D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6D36" w:rsidRDefault="00A06D36" w:rsidP="00923B0C">
      <w:r>
        <w:separator/>
      </w:r>
    </w:p>
  </w:footnote>
  <w:footnote w:type="continuationSeparator" w:id="0">
    <w:p w:rsidR="00A06D36" w:rsidRDefault="00A06D36" w:rsidP="00923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B746E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1465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2CA22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06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7163B2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5436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8E3E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4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7823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4639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7E42B4"/>
    <w:multiLevelType w:val="hybridMultilevel"/>
    <w:tmpl w:val="8E2C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243E05"/>
    <w:multiLevelType w:val="hybridMultilevel"/>
    <w:tmpl w:val="9BFA64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63100A2"/>
    <w:multiLevelType w:val="hybridMultilevel"/>
    <w:tmpl w:val="CD26A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124AFE"/>
    <w:multiLevelType w:val="hybridMultilevel"/>
    <w:tmpl w:val="CF105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2D"/>
    <w:rsid w:val="0000158F"/>
    <w:rsid w:val="00001A67"/>
    <w:rsid w:val="00013A7D"/>
    <w:rsid w:val="00024A60"/>
    <w:rsid w:val="000314BC"/>
    <w:rsid w:val="0003417B"/>
    <w:rsid w:val="00041302"/>
    <w:rsid w:val="00042487"/>
    <w:rsid w:val="00043844"/>
    <w:rsid w:val="00045D7E"/>
    <w:rsid w:val="00060C11"/>
    <w:rsid w:val="00061CAA"/>
    <w:rsid w:val="000628E9"/>
    <w:rsid w:val="00073761"/>
    <w:rsid w:val="00073F2C"/>
    <w:rsid w:val="00074DA5"/>
    <w:rsid w:val="00074E6B"/>
    <w:rsid w:val="0008265A"/>
    <w:rsid w:val="00082B44"/>
    <w:rsid w:val="00084DB0"/>
    <w:rsid w:val="0008727A"/>
    <w:rsid w:val="000909C0"/>
    <w:rsid w:val="000917D7"/>
    <w:rsid w:val="000A0399"/>
    <w:rsid w:val="000A1FBA"/>
    <w:rsid w:val="000A43E8"/>
    <w:rsid w:val="000A7E96"/>
    <w:rsid w:val="000B2DE5"/>
    <w:rsid w:val="000B4B29"/>
    <w:rsid w:val="000C3338"/>
    <w:rsid w:val="000D5918"/>
    <w:rsid w:val="000E0F3F"/>
    <w:rsid w:val="000E3746"/>
    <w:rsid w:val="000F2DC9"/>
    <w:rsid w:val="00103A80"/>
    <w:rsid w:val="001135F3"/>
    <w:rsid w:val="001141C9"/>
    <w:rsid w:val="00115823"/>
    <w:rsid w:val="00125D90"/>
    <w:rsid w:val="001312A7"/>
    <w:rsid w:val="001321E9"/>
    <w:rsid w:val="0013466B"/>
    <w:rsid w:val="00142D7C"/>
    <w:rsid w:val="00146A98"/>
    <w:rsid w:val="00151D2D"/>
    <w:rsid w:val="00152F9A"/>
    <w:rsid w:val="0016341A"/>
    <w:rsid w:val="00176682"/>
    <w:rsid w:val="00183B8F"/>
    <w:rsid w:val="00187954"/>
    <w:rsid w:val="001A54B7"/>
    <w:rsid w:val="001A7C6B"/>
    <w:rsid w:val="001B46E0"/>
    <w:rsid w:val="001B565D"/>
    <w:rsid w:val="001D1F77"/>
    <w:rsid w:val="001D46A8"/>
    <w:rsid w:val="001E028F"/>
    <w:rsid w:val="001E3CFB"/>
    <w:rsid w:val="001E4817"/>
    <w:rsid w:val="001F0779"/>
    <w:rsid w:val="0021387D"/>
    <w:rsid w:val="00225C2A"/>
    <w:rsid w:val="00235720"/>
    <w:rsid w:val="00236E56"/>
    <w:rsid w:val="00247130"/>
    <w:rsid w:val="00262F44"/>
    <w:rsid w:val="00266A80"/>
    <w:rsid w:val="00270E5E"/>
    <w:rsid w:val="002738BB"/>
    <w:rsid w:val="00285ADD"/>
    <w:rsid w:val="00287A0D"/>
    <w:rsid w:val="00290B66"/>
    <w:rsid w:val="00291AAC"/>
    <w:rsid w:val="002B2B11"/>
    <w:rsid w:val="002B5BAD"/>
    <w:rsid w:val="002C01DB"/>
    <w:rsid w:val="002C3183"/>
    <w:rsid w:val="002D029B"/>
    <w:rsid w:val="002D302C"/>
    <w:rsid w:val="002D4F19"/>
    <w:rsid w:val="002D6663"/>
    <w:rsid w:val="002D7F76"/>
    <w:rsid w:val="002E6B9C"/>
    <w:rsid w:val="002F1122"/>
    <w:rsid w:val="002F19E7"/>
    <w:rsid w:val="002F3125"/>
    <w:rsid w:val="00301640"/>
    <w:rsid w:val="00303BFD"/>
    <w:rsid w:val="003119B4"/>
    <w:rsid w:val="00325B24"/>
    <w:rsid w:val="003328A8"/>
    <w:rsid w:val="00340A2D"/>
    <w:rsid w:val="0034173B"/>
    <w:rsid w:val="003439FF"/>
    <w:rsid w:val="00346F72"/>
    <w:rsid w:val="00350AB1"/>
    <w:rsid w:val="00367B1C"/>
    <w:rsid w:val="00370145"/>
    <w:rsid w:val="003701A0"/>
    <w:rsid w:val="00370FA6"/>
    <w:rsid w:val="0037257B"/>
    <w:rsid w:val="00373E5C"/>
    <w:rsid w:val="00382F3A"/>
    <w:rsid w:val="003A02DE"/>
    <w:rsid w:val="003A72E3"/>
    <w:rsid w:val="003B0768"/>
    <w:rsid w:val="003B2F94"/>
    <w:rsid w:val="003B6379"/>
    <w:rsid w:val="003C47F9"/>
    <w:rsid w:val="003C71C9"/>
    <w:rsid w:val="003D3AA5"/>
    <w:rsid w:val="003D3C66"/>
    <w:rsid w:val="003D48E9"/>
    <w:rsid w:val="003D5BF6"/>
    <w:rsid w:val="003E67B0"/>
    <w:rsid w:val="003F0E98"/>
    <w:rsid w:val="003F3D73"/>
    <w:rsid w:val="003F417F"/>
    <w:rsid w:val="003F56EC"/>
    <w:rsid w:val="00420B11"/>
    <w:rsid w:val="004271B6"/>
    <w:rsid w:val="00431BE4"/>
    <w:rsid w:val="004367BB"/>
    <w:rsid w:val="00436CE3"/>
    <w:rsid w:val="004420E5"/>
    <w:rsid w:val="00443F6F"/>
    <w:rsid w:val="0044515F"/>
    <w:rsid w:val="00445F6C"/>
    <w:rsid w:val="00453059"/>
    <w:rsid w:val="00455899"/>
    <w:rsid w:val="0046188C"/>
    <w:rsid w:val="0046343A"/>
    <w:rsid w:val="00464146"/>
    <w:rsid w:val="00466DDE"/>
    <w:rsid w:val="0047293C"/>
    <w:rsid w:val="0047558D"/>
    <w:rsid w:val="00476B2D"/>
    <w:rsid w:val="004807A8"/>
    <w:rsid w:val="0048295A"/>
    <w:rsid w:val="00496B1A"/>
    <w:rsid w:val="004A3988"/>
    <w:rsid w:val="004B6449"/>
    <w:rsid w:val="004B6EAD"/>
    <w:rsid w:val="004C4D9B"/>
    <w:rsid w:val="004D053B"/>
    <w:rsid w:val="004D37F2"/>
    <w:rsid w:val="004D3FF8"/>
    <w:rsid w:val="004D5892"/>
    <w:rsid w:val="004E03A4"/>
    <w:rsid w:val="004E07FA"/>
    <w:rsid w:val="004E2BA8"/>
    <w:rsid w:val="004F53A7"/>
    <w:rsid w:val="004F57AC"/>
    <w:rsid w:val="004F5D8A"/>
    <w:rsid w:val="0050010F"/>
    <w:rsid w:val="00501507"/>
    <w:rsid w:val="005036F7"/>
    <w:rsid w:val="00512F5E"/>
    <w:rsid w:val="00516DB9"/>
    <w:rsid w:val="005237E5"/>
    <w:rsid w:val="00527343"/>
    <w:rsid w:val="0053107E"/>
    <w:rsid w:val="005327D8"/>
    <w:rsid w:val="005331F1"/>
    <w:rsid w:val="005348B0"/>
    <w:rsid w:val="005402DD"/>
    <w:rsid w:val="00543B28"/>
    <w:rsid w:val="00545FEF"/>
    <w:rsid w:val="0055273F"/>
    <w:rsid w:val="0056513F"/>
    <w:rsid w:val="00565A1C"/>
    <w:rsid w:val="005671FB"/>
    <w:rsid w:val="00567252"/>
    <w:rsid w:val="00581CAB"/>
    <w:rsid w:val="00584528"/>
    <w:rsid w:val="005900BC"/>
    <w:rsid w:val="005938CC"/>
    <w:rsid w:val="00593F86"/>
    <w:rsid w:val="00596FB0"/>
    <w:rsid w:val="00597492"/>
    <w:rsid w:val="00597D18"/>
    <w:rsid w:val="005B5763"/>
    <w:rsid w:val="005C0357"/>
    <w:rsid w:val="005C1A0C"/>
    <w:rsid w:val="005C2684"/>
    <w:rsid w:val="005C2FCF"/>
    <w:rsid w:val="005C6710"/>
    <w:rsid w:val="005D4C54"/>
    <w:rsid w:val="005E1ACD"/>
    <w:rsid w:val="005E652B"/>
    <w:rsid w:val="005F1D2D"/>
    <w:rsid w:val="005F7E9A"/>
    <w:rsid w:val="0060249C"/>
    <w:rsid w:val="00602F2D"/>
    <w:rsid w:val="00603E52"/>
    <w:rsid w:val="00605759"/>
    <w:rsid w:val="00607DA8"/>
    <w:rsid w:val="00607E6E"/>
    <w:rsid w:val="006133D1"/>
    <w:rsid w:val="00627F48"/>
    <w:rsid w:val="00635863"/>
    <w:rsid w:val="00643171"/>
    <w:rsid w:val="006447D1"/>
    <w:rsid w:val="00645F31"/>
    <w:rsid w:val="00652466"/>
    <w:rsid w:val="00660CEF"/>
    <w:rsid w:val="0066365E"/>
    <w:rsid w:val="00666AF4"/>
    <w:rsid w:val="00671CE5"/>
    <w:rsid w:val="00671FEF"/>
    <w:rsid w:val="00676E83"/>
    <w:rsid w:val="00677FB3"/>
    <w:rsid w:val="00681210"/>
    <w:rsid w:val="00683928"/>
    <w:rsid w:val="00691063"/>
    <w:rsid w:val="006A0FD6"/>
    <w:rsid w:val="006A220A"/>
    <w:rsid w:val="006A277C"/>
    <w:rsid w:val="006A4B80"/>
    <w:rsid w:val="006A6475"/>
    <w:rsid w:val="006B0D79"/>
    <w:rsid w:val="006B6423"/>
    <w:rsid w:val="006C433D"/>
    <w:rsid w:val="006C5D1D"/>
    <w:rsid w:val="006C7EEC"/>
    <w:rsid w:val="006D348A"/>
    <w:rsid w:val="006D50AE"/>
    <w:rsid w:val="006E135A"/>
    <w:rsid w:val="006E7F91"/>
    <w:rsid w:val="006F3DE1"/>
    <w:rsid w:val="006F452C"/>
    <w:rsid w:val="007054D2"/>
    <w:rsid w:val="0072387D"/>
    <w:rsid w:val="00734983"/>
    <w:rsid w:val="007369BC"/>
    <w:rsid w:val="00743E14"/>
    <w:rsid w:val="00746002"/>
    <w:rsid w:val="007555BE"/>
    <w:rsid w:val="00755807"/>
    <w:rsid w:val="00760EF3"/>
    <w:rsid w:val="00761D08"/>
    <w:rsid w:val="0077098D"/>
    <w:rsid w:val="007710E9"/>
    <w:rsid w:val="0077550C"/>
    <w:rsid w:val="00786F16"/>
    <w:rsid w:val="007A2E3E"/>
    <w:rsid w:val="007A34CB"/>
    <w:rsid w:val="007B3562"/>
    <w:rsid w:val="007B435A"/>
    <w:rsid w:val="007B4CF0"/>
    <w:rsid w:val="007B550D"/>
    <w:rsid w:val="007D0CE6"/>
    <w:rsid w:val="007D36E7"/>
    <w:rsid w:val="007D3D1F"/>
    <w:rsid w:val="007D3DD4"/>
    <w:rsid w:val="007D7739"/>
    <w:rsid w:val="007E0AFC"/>
    <w:rsid w:val="007E0D48"/>
    <w:rsid w:val="007E28FC"/>
    <w:rsid w:val="007E71CE"/>
    <w:rsid w:val="007E76B3"/>
    <w:rsid w:val="007F537E"/>
    <w:rsid w:val="007F572F"/>
    <w:rsid w:val="00800298"/>
    <w:rsid w:val="00804EE9"/>
    <w:rsid w:val="00807E4A"/>
    <w:rsid w:val="00816940"/>
    <w:rsid w:val="00817258"/>
    <w:rsid w:val="0082379F"/>
    <w:rsid w:val="008241E7"/>
    <w:rsid w:val="00830F75"/>
    <w:rsid w:val="00831C1D"/>
    <w:rsid w:val="00832EA4"/>
    <w:rsid w:val="00835563"/>
    <w:rsid w:val="00836320"/>
    <w:rsid w:val="008501A5"/>
    <w:rsid w:val="00851AED"/>
    <w:rsid w:val="0085216D"/>
    <w:rsid w:val="00854888"/>
    <w:rsid w:val="00854DB7"/>
    <w:rsid w:val="00855B0B"/>
    <w:rsid w:val="008561C3"/>
    <w:rsid w:val="00877439"/>
    <w:rsid w:val="00885EA1"/>
    <w:rsid w:val="00886600"/>
    <w:rsid w:val="008940E0"/>
    <w:rsid w:val="008946C7"/>
    <w:rsid w:val="008A1A33"/>
    <w:rsid w:val="008A4162"/>
    <w:rsid w:val="008A4335"/>
    <w:rsid w:val="008B2D55"/>
    <w:rsid w:val="008B5515"/>
    <w:rsid w:val="008C648D"/>
    <w:rsid w:val="008C6CB4"/>
    <w:rsid w:val="008E33E1"/>
    <w:rsid w:val="008E6213"/>
    <w:rsid w:val="008E64B8"/>
    <w:rsid w:val="008E7B77"/>
    <w:rsid w:val="008F24F4"/>
    <w:rsid w:val="008F2984"/>
    <w:rsid w:val="008F5B5E"/>
    <w:rsid w:val="00915311"/>
    <w:rsid w:val="0091656B"/>
    <w:rsid w:val="00922E4C"/>
    <w:rsid w:val="00923B0C"/>
    <w:rsid w:val="009263A5"/>
    <w:rsid w:val="00935FB6"/>
    <w:rsid w:val="009361BC"/>
    <w:rsid w:val="009414A9"/>
    <w:rsid w:val="00943785"/>
    <w:rsid w:val="009474FC"/>
    <w:rsid w:val="009515FA"/>
    <w:rsid w:val="00956B6E"/>
    <w:rsid w:val="00962481"/>
    <w:rsid w:val="009661D6"/>
    <w:rsid w:val="00971FA4"/>
    <w:rsid w:val="009763AC"/>
    <w:rsid w:val="00976472"/>
    <w:rsid w:val="0098226A"/>
    <w:rsid w:val="009852D2"/>
    <w:rsid w:val="009854EA"/>
    <w:rsid w:val="00993EF3"/>
    <w:rsid w:val="0099547F"/>
    <w:rsid w:val="009A7115"/>
    <w:rsid w:val="009C022D"/>
    <w:rsid w:val="009D11E0"/>
    <w:rsid w:val="009D3A1B"/>
    <w:rsid w:val="009D3C6C"/>
    <w:rsid w:val="009D4EF9"/>
    <w:rsid w:val="009F3995"/>
    <w:rsid w:val="009F4E3B"/>
    <w:rsid w:val="00A05D40"/>
    <w:rsid w:val="00A06D36"/>
    <w:rsid w:val="00A206B7"/>
    <w:rsid w:val="00A268E8"/>
    <w:rsid w:val="00A270CE"/>
    <w:rsid w:val="00A32181"/>
    <w:rsid w:val="00A32452"/>
    <w:rsid w:val="00A33B41"/>
    <w:rsid w:val="00A34416"/>
    <w:rsid w:val="00A35815"/>
    <w:rsid w:val="00A35F05"/>
    <w:rsid w:val="00A37B11"/>
    <w:rsid w:val="00A44191"/>
    <w:rsid w:val="00A4599B"/>
    <w:rsid w:val="00A46B66"/>
    <w:rsid w:val="00A53686"/>
    <w:rsid w:val="00A60815"/>
    <w:rsid w:val="00A636CD"/>
    <w:rsid w:val="00A703C5"/>
    <w:rsid w:val="00A729FB"/>
    <w:rsid w:val="00A85E98"/>
    <w:rsid w:val="00A9198E"/>
    <w:rsid w:val="00A9399F"/>
    <w:rsid w:val="00A95C6F"/>
    <w:rsid w:val="00AA2F7C"/>
    <w:rsid w:val="00AA6F14"/>
    <w:rsid w:val="00AB2AB2"/>
    <w:rsid w:val="00AB5524"/>
    <w:rsid w:val="00AB68F5"/>
    <w:rsid w:val="00AB7461"/>
    <w:rsid w:val="00AC707D"/>
    <w:rsid w:val="00AD46A9"/>
    <w:rsid w:val="00AE13A0"/>
    <w:rsid w:val="00AE5353"/>
    <w:rsid w:val="00AF1952"/>
    <w:rsid w:val="00AF2239"/>
    <w:rsid w:val="00B0276E"/>
    <w:rsid w:val="00B06664"/>
    <w:rsid w:val="00B07341"/>
    <w:rsid w:val="00B07BC0"/>
    <w:rsid w:val="00B117F5"/>
    <w:rsid w:val="00B1378E"/>
    <w:rsid w:val="00B216B7"/>
    <w:rsid w:val="00B25E97"/>
    <w:rsid w:val="00B26B8B"/>
    <w:rsid w:val="00B30CAF"/>
    <w:rsid w:val="00B33994"/>
    <w:rsid w:val="00B35F8B"/>
    <w:rsid w:val="00B37843"/>
    <w:rsid w:val="00B40851"/>
    <w:rsid w:val="00B4282A"/>
    <w:rsid w:val="00B52AD7"/>
    <w:rsid w:val="00B6160F"/>
    <w:rsid w:val="00B626F7"/>
    <w:rsid w:val="00B62BE4"/>
    <w:rsid w:val="00B655F9"/>
    <w:rsid w:val="00B658E8"/>
    <w:rsid w:val="00B65B5F"/>
    <w:rsid w:val="00B66564"/>
    <w:rsid w:val="00B7574A"/>
    <w:rsid w:val="00B82469"/>
    <w:rsid w:val="00B828CD"/>
    <w:rsid w:val="00B9540C"/>
    <w:rsid w:val="00B95740"/>
    <w:rsid w:val="00B97173"/>
    <w:rsid w:val="00BA3A05"/>
    <w:rsid w:val="00BA4D09"/>
    <w:rsid w:val="00BB04FD"/>
    <w:rsid w:val="00BB0ABD"/>
    <w:rsid w:val="00BC0599"/>
    <w:rsid w:val="00BC215C"/>
    <w:rsid w:val="00BC3C38"/>
    <w:rsid w:val="00BD14C0"/>
    <w:rsid w:val="00BD353C"/>
    <w:rsid w:val="00BD6AA7"/>
    <w:rsid w:val="00BD7B73"/>
    <w:rsid w:val="00BE3B87"/>
    <w:rsid w:val="00BE43D3"/>
    <w:rsid w:val="00BE73EB"/>
    <w:rsid w:val="00BE7B02"/>
    <w:rsid w:val="00C0050B"/>
    <w:rsid w:val="00C12001"/>
    <w:rsid w:val="00C16F26"/>
    <w:rsid w:val="00C232D4"/>
    <w:rsid w:val="00C261AF"/>
    <w:rsid w:val="00C26B87"/>
    <w:rsid w:val="00C305F3"/>
    <w:rsid w:val="00C31DEE"/>
    <w:rsid w:val="00C32970"/>
    <w:rsid w:val="00C341D1"/>
    <w:rsid w:val="00C40C80"/>
    <w:rsid w:val="00C4217C"/>
    <w:rsid w:val="00C42224"/>
    <w:rsid w:val="00C452EF"/>
    <w:rsid w:val="00C45816"/>
    <w:rsid w:val="00C5536B"/>
    <w:rsid w:val="00C6277B"/>
    <w:rsid w:val="00C63376"/>
    <w:rsid w:val="00C70E65"/>
    <w:rsid w:val="00C73295"/>
    <w:rsid w:val="00C77E1A"/>
    <w:rsid w:val="00C905C1"/>
    <w:rsid w:val="00C906D3"/>
    <w:rsid w:val="00C9542A"/>
    <w:rsid w:val="00CA143A"/>
    <w:rsid w:val="00CA5C3A"/>
    <w:rsid w:val="00CB18C4"/>
    <w:rsid w:val="00CC36C8"/>
    <w:rsid w:val="00CD1B4D"/>
    <w:rsid w:val="00CD275C"/>
    <w:rsid w:val="00CD471F"/>
    <w:rsid w:val="00CE0576"/>
    <w:rsid w:val="00CE10B8"/>
    <w:rsid w:val="00CE3C64"/>
    <w:rsid w:val="00CE3D4D"/>
    <w:rsid w:val="00CE5475"/>
    <w:rsid w:val="00CE6F35"/>
    <w:rsid w:val="00CF1412"/>
    <w:rsid w:val="00D11D1F"/>
    <w:rsid w:val="00D13C78"/>
    <w:rsid w:val="00D155CF"/>
    <w:rsid w:val="00D267B9"/>
    <w:rsid w:val="00D31427"/>
    <w:rsid w:val="00D31DE4"/>
    <w:rsid w:val="00D36C0F"/>
    <w:rsid w:val="00D473F8"/>
    <w:rsid w:val="00D53DBF"/>
    <w:rsid w:val="00D5457B"/>
    <w:rsid w:val="00D62778"/>
    <w:rsid w:val="00D63708"/>
    <w:rsid w:val="00D673E0"/>
    <w:rsid w:val="00D706C8"/>
    <w:rsid w:val="00D77B52"/>
    <w:rsid w:val="00D803A7"/>
    <w:rsid w:val="00D80820"/>
    <w:rsid w:val="00D816C9"/>
    <w:rsid w:val="00D908A6"/>
    <w:rsid w:val="00D9588B"/>
    <w:rsid w:val="00D976DC"/>
    <w:rsid w:val="00DA0E58"/>
    <w:rsid w:val="00DA1629"/>
    <w:rsid w:val="00DA25AB"/>
    <w:rsid w:val="00DA4F10"/>
    <w:rsid w:val="00DA7077"/>
    <w:rsid w:val="00DB1FD2"/>
    <w:rsid w:val="00DB7B96"/>
    <w:rsid w:val="00DC2968"/>
    <w:rsid w:val="00DC7867"/>
    <w:rsid w:val="00DC7FF9"/>
    <w:rsid w:val="00DD1339"/>
    <w:rsid w:val="00DD4F7F"/>
    <w:rsid w:val="00DE0DE7"/>
    <w:rsid w:val="00DF02AB"/>
    <w:rsid w:val="00DF498B"/>
    <w:rsid w:val="00DF75C6"/>
    <w:rsid w:val="00E0174E"/>
    <w:rsid w:val="00E11169"/>
    <w:rsid w:val="00E14A7F"/>
    <w:rsid w:val="00E2025C"/>
    <w:rsid w:val="00E20B11"/>
    <w:rsid w:val="00E3551C"/>
    <w:rsid w:val="00E3784B"/>
    <w:rsid w:val="00E46102"/>
    <w:rsid w:val="00E500F6"/>
    <w:rsid w:val="00E564B1"/>
    <w:rsid w:val="00E61146"/>
    <w:rsid w:val="00E62568"/>
    <w:rsid w:val="00E625D4"/>
    <w:rsid w:val="00E723ED"/>
    <w:rsid w:val="00E801A9"/>
    <w:rsid w:val="00E85189"/>
    <w:rsid w:val="00E87C2C"/>
    <w:rsid w:val="00E97D5F"/>
    <w:rsid w:val="00EA3CB3"/>
    <w:rsid w:val="00EA5D09"/>
    <w:rsid w:val="00EB0AAC"/>
    <w:rsid w:val="00EB1CE0"/>
    <w:rsid w:val="00EB3FC4"/>
    <w:rsid w:val="00EC6D38"/>
    <w:rsid w:val="00EE0B3B"/>
    <w:rsid w:val="00EE33CF"/>
    <w:rsid w:val="00EE3A3D"/>
    <w:rsid w:val="00EE3AF3"/>
    <w:rsid w:val="00EE3FE7"/>
    <w:rsid w:val="00EE50A8"/>
    <w:rsid w:val="00EF13EA"/>
    <w:rsid w:val="00EF1EE6"/>
    <w:rsid w:val="00EF4F81"/>
    <w:rsid w:val="00EF7F48"/>
    <w:rsid w:val="00F05742"/>
    <w:rsid w:val="00F1562D"/>
    <w:rsid w:val="00F15AB6"/>
    <w:rsid w:val="00F21F60"/>
    <w:rsid w:val="00F2220C"/>
    <w:rsid w:val="00F233E3"/>
    <w:rsid w:val="00F25241"/>
    <w:rsid w:val="00F258B7"/>
    <w:rsid w:val="00F339B8"/>
    <w:rsid w:val="00F3523B"/>
    <w:rsid w:val="00F54C97"/>
    <w:rsid w:val="00F5562E"/>
    <w:rsid w:val="00F56D4C"/>
    <w:rsid w:val="00F60A42"/>
    <w:rsid w:val="00F620CF"/>
    <w:rsid w:val="00F63710"/>
    <w:rsid w:val="00F64ABA"/>
    <w:rsid w:val="00F71DE5"/>
    <w:rsid w:val="00F85A89"/>
    <w:rsid w:val="00F86EDA"/>
    <w:rsid w:val="00F91D13"/>
    <w:rsid w:val="00F92998"/>
    <w:rsid w:val="00F9627A"/>
    <w:rsid w:val="00F96E7E"/>
    <w:rsid w:val="00FB2BA1"/>
    <w:rsid w:val="00FB54C1"/>
    <w:rsid w:val="00FC1659"/>
    <w:rsid w:val="00FC1BA9"/>
    <w:rsid w:val="00FC498E"/>
    <w:rsid w:val="00FC5F49"/>
    <w:rsid w:val="00FD0708"/>
    <w:rsid w:val="00FD2302"/>
    <w:rsid w:val="00FD274A"/>
    <w:rsid w:val="00FD5CDD"/>
    <w:rsid w:val="00FE0FB9"/>
    <w:rsid w:val="00FE14F8"/>
    <w:rsid w:val="00FE4119"/>
    <w:rsid w:val="00FF4E59"/>
    <w:rsid w:val="00FF6033"/>
    <w:rsid w:val="00FF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E4480055-5CF2-43E7-A96D-8607992BF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B0C"/>
    <w:pPr>
      <w:spacing w:line="300" w:lineRule="auto"/>
      <w:ind w:firstLine="360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autoRedefine/>
    <w:qFormat/>
    <w:rsid w:val="00F233E3"/>
    <w:pPr>
      <w:keepNext/>
      <w:jc w:val="center"/>
      <w:outlineLvl w:val="0"/>
    </w:pPr>
    <w:rPr>
      <w:rFonts w:ascii="Arial" w:hAnsi="Arial" w:cs="Arial"/>
      <w:b/>
      <w:bCs/>
      <w:kern w:val="32"/>
      <w:sz w:val="7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53DBF"/>
    <w:pPr>
      <w:ind w:firstLine="0"/>
      <w:jc w:val="center"/>
      <w:outlineLvl w:val="0"/>
    </w:pPr>
    <w:rPr>
      <w:rFonts w:ascii="Arial" w:hAnsi="Arial" w:cs="Arial"/>
      <w:b/>
      <w:bCs/>
      <w:kern w:val="28"/>
      <w:sz w:val="72"/>
      <w:szCs w:val="72"/>
    </w:rPr>
  </w:style>
  <w:style w:type="paragraph" w:styleId="Subtitle">
    <w:name w:val="Subtitle"/>
    <w:basedOn w:val="Normal"/>
    <w:link w:val="SubtitleChar"/>
    <w:qFormat/>
    <w:rsid w:val="00D53DBF"/>
    <w:pPr>
      <w:ind w:firstLine="0"/>
      <w:jc w:val="center"/>
      <w:outlineLvl w:val="1"/>
    </w:pPr>
    <w:rPr>
      <w:rFonts w:ascii="Arial" w:hAnsi="Arial" w:cs="Arial"/>
      <w:b/>
      <w:sz w:val="36"/>
      <w:szCs w:val="24"/>
    </w:rPr>
  </w:style>
  <w:style w:type="paragraph" w:customStyle="1" w:styleId="AuthorName">
    <w:name w:val="Author Name"/>
    <w:basedOn w:val="Normal"/>
    <w:rsid w:val="00D53DBF"/>
    <w:pPr>
      <w:ind w:firstLine="0"/>
      <w:jc w:val="center"/>
    </w:pPr>
    <w:rPr>
      <w:sz w:val="28"/>
    </w:rPr>
  </w:style>
  <w:style w:type="paragraph" w:customStyle="1" w:styleId="Headsforfront">
    <w:name w:val="Heads for front"/>
    <w:basedOn w:val="Normal"/>
    <w:autoRedefine/>
    <w:rsid w:val="00F63710"/>
    <w:pPr>
      <w:spacing w:after="360"/>
      <w:ind w:firstLine="0"/>
      <w:contextualSpacing/>
      <w:jc w:val="center"/>
    </w:pPr>
    <w:rPr>
      <w:rFonts w:ascii="Arial" w:hAnsi="Arial"/>
      <w:b/>
      <w:sz w:val="24"/>
      <w:szCs w:val="24"/>
    </w:rPr>
  </w:style>
  <w:style w:type="paragraph" w:customStyle="1" w:styleId="NoIndentnormal">
    <w:name w:val="No Indent normal"/>
    <w:basedOn w:val="Normal"/>
    <w:rsid w:val="00671FEF"/>
    <w:pPr>
      <w:ind w:firstLine="0"/>
    </w:pPr>
  </w:style>
  <w:style w:type="paragraph" w:customStyle="1" w:styleId="Tableofcontents">
    <w:name w:val="Table of contents"/>
    <w:basedOn w:val="Normal"/>
    <w:rsid w:val="00043844"/>
    <w:pPr>
      <w:tabs>
        <w:tab w:val="right" w:leader="dot" w:pos="5400"/>
      </w:tabs>
      <w:spacing w:line="360" w:lineRule="auto"/>
    </w:pPr>
    <w:rPr>
      <w:rFonts w:ascii="Arial" w:hAnsi="Arial"/>
      <w:sz w:val="24"/>
      <w:szCs w:val="24"/>
    </w:rPr>
  </w:style>
  <w:style w:type="paragraph" w:customStyle="1" w:styleId="Chapterheads">
    <w:name w:val="Chapter heads"/>
    <w:basedOn w:val="Headsforfront"/>
    <w:rsid w:val="00F63710"/>
    <w:pPr>
      <w:spacing w:before="720"/>
    </w:pPr>
  </w:style>
  <w:style w:type="paragraph" w:styleId="Header">
    <w:name w:val="header"/>
    <w:basedOn w:val="Normal"/>
    <w:rsid w:val="00AB746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461"/>
    <w:pPr>
      <w:tabs>
        <w:tab w:val="center" w:pos="4320"/>
        <w:tab w:val="right" w:pos="8640"/>
      </w:tabs>
    </w:pPr>
  </w:style>
  <w:style w:type="paragraph" w:customStyle="1" w:styleId="Footer1">
    <w:name w:val="Footer1"/>
    <w:basedOn w:val="Footer"/>
    <w:autoRedefine/>
    <w:rsid w:val="00AB7461"/>
    <w:pPr>
      <w:spacing w:line="240" w:lineRule="auto"/>
      <w:ind w:firstLine="0"/>
      <w:jc w:val="center"/>
    </w:pPr>
    <w:rPr>
      <w:rFonts w:ascii="Arial" w:hAnsi="Arial"/>
      <w:sz w:val="20"/>
    </w:rPr>
  </w:style>
  <w:style w:type="character" w:styleId="PageNumber">
    <w:name w:val="page number"/>
    <w:basedOn w:val="DefaultParagraphFont"/>
    <w:rsid w:val="00AB7461"/>
  </w:style>
  <w:style w:type="paragraph" w:customStyle="1" w:styleId="NormalParagraphStyle">
    <w:name w:val="NormalParagraphStyle"/>
    <w:basedOn w:val="Normal"/>
    <w:rsid w:val="00597492"/>
    <w:pPr>
      <w:autoSpaceDE w:val="0"/>
      <w:autoSpaceDN w:val="0"/>
      <w:adjustRightInd w:val="0"/>
      <w:spacing w:line="288" w:lineRule="auto"/>
      <w:ind w:firstLine="0"/>
      <w:jc w:val="left"/>
      <w:textAlignment w:val="center"/>
    </w:pPr>
    <w:rPr>
      <w:color w:val="000000"/>
      <w:sz w:val="24"/>
      <w:szCs w:val="24"/>
    </w:rPr>
  </w:style>
  <w:style w:type="character" w:styleId="Hyperlink">
    <w:name w:val="Hyperlink"/>
    <w:basedOn w:val="DefaultParagraphFont"/>
    <w:rsid w:val="00176682"/>
    <w:rPr>
      <w:color w:val="0000FF"/>
      <w:u w:val="single"/>
    </w:rPr>
  </w:style>
  <w:style w:type="character" w:styleId="FollowedHyperlink">
    <w:name w:val="FollowedHyperlink"/>
    <w:basedOn w:val="DefaultParagraphFont"/>
    <w:rsid w:val="00436CE3"/>
    <w:rPr>
      <w:color w:val="800080"/>
      <w:u w:val="single"/>
    </w:rPr>
  </w:style>
  <w:style w:type="character" w:customStyle="1" w:styleId="StyleBold">
    <w:name w:val="Style Bold"/>
    <w:basedOn w:val="DefaultParagraphFont"/>
    <w:rsid w:val="009A7115"/>
    <w:rPr>
      <w:b/>
      <w:bCs/>
    </w:rPr>
  </w:style>
  <w:style w:type="paragraph" w:styleId="BalloonText">
    <w:name w:val="Balloon Text"/>
    <w:basedOn w:val="Normal"/>
    <w:link w:val="BalloonTextChar"/>
    <w:rsid w:val="00C261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61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5892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rsid w:val="00C77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rsid w:val="003F417F"/>
    <w:rPr>
      <w:rFonts w:ascii="Arial" w:hAnsi="Arial" w:cs="Arial"/>
      <w:b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BD14C0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url?sa=i&amp;rct=j&amp;q=&amp;esrc=s&amp;source=images&amp;cd=&amp;cad=rja&amp;uact=8&amp;ved=0ahUKEwig_JKguZjKAhVC5SYKHYaOA3UQjRwIBw&amp;url=https://www.facebookbrand.com/&amp;psig=AFQjCNEeyzdOeOt6tCuUI5XGOLaCgQ0-Yg&amp;ust=1452281749589110" TargetMode="External"/><Relationship Id="rId18" Type="http://schemas.openxmlformats.org/officeDocument/2006/relationships/hyperlink" Target="http://www.google.com/url?sa=i&amp;rct=j&amp;q=&amp;esrc=s&amp;source=images&amp;cd=&amp;cad=rja&amp;uact=8&amp;ved=0ahUKEwi_qvDStpjKAhVHKCYKHTEGAVAQjRwIBw&amp;url=http://rcha4u.org/robbins-annual-easter-egg-hunt/&amp;psig=AFQjCNH-vqtFRsuYCTpRa6zsd8mIAj4-yQ&amp;ust=1452277205948564" TargetMode="External"/><Relationship Id="rId26" Type="http://schemas.openxmlformats.org/officeDocument/2006/relationships/image" Target="media/image13.jpeg"/><Relationship Id="rId39" Type="http://schemas.openxmlformats.org/officeDocument/2006/relationships/image" Target="media/image22.jpeg"/><Relationship Id="rId21" Type="http://schemas.openxmlformats.org/officeDocument/2006/relationships/image" Target="media/image9.jpeg"/><Relationship Id="rId34" Type="http://schemas.openxmlformats.org/officeDocument/2006/relationships/hyperlink" Target="http://www.google.com/url?sa=i&amp;rct=j&amp;q=&amp;esrc=s&amp;source=images&amp;cd=&amp;cad=rja&amp;uact=8&amp;ved=0ahUKEwiY5IWD_ZrKAhXLJCYKHaE1Di0QjRwIBw&amp;url=http://blogs.disney.com/oh-my-disney/2013/05/27/eligible-disney-bachelors/attachment/bachelor-mad-hatter/&amp;psig=AFQjCNGb7BLzc5-Kdr6K8AkRmPzouyGczg&amp;ust=1452368545289053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7.png"/><Relationship Id="rId50" Type="http://schemas.openxmlformats.org/officeDocument/2006/relationships/image" Target="media/image29.gif"/><Relationship Id="rId55" Type="http://schemas.openxmlformats.org/officeDocument/2006/relationships/hyperlink" Target="https://www.google.com/imgres?imgurl=https://c2.staticflickr.com/4/3059/3486673053_487a5191f5_z.jpg%253Fzz%253D1&amp;imgrefurl=https://www.flickr.com/photos/worldbank/3486673053&amp;h=427&amp;w=640&amp;tbnid=kvlUaSLYzNcpnM:&amp;docid=dvZiaL109z5f1M&amp;ei=HJ2mVtSoKcjB-wGS96zYBA&amp;tbm=isch&amp;ved=0ahUKEwjUptuW_cXKAhXI4D4KHZI7C0s4rAIQMwgdKBowGg" TargetMode="External"/><Relationship Id="rId63" Type="http://schemas.openxmlformats.org/officeDocument/2006/relationships/image" Target="media/image37.jpeg"/><Relationship Id="rId68" Type="http://schemas.openxmlformats.org/officeDocument/2006/relationships/image" Target="media/image40.jpeg"/><Relationship Id="rId76" Type="http://schemas.openxmlformats.org/officeDocument/2006/relationships/image" Target="media/image45.jpeg"/><Relationship Id="rId84" Type="http://schemas.openxmlformats.org/officeDocument/2006/relationships/image" Target="media/image50.jpeg"/><Relationship Id="rId89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hyperlink" Target="http://www.google.com/url?sa=i&amp;rct=j&amp;q=&amp;esrc=s&amp;source=images&amp;cd=&amp;cad=rja&amp;uact=8&amp;ved=0ahUKEwjg_Za688zKAhXivYMKHdIpBzIQjRwIBw&amp;url=http%3A%2F%2Fwww.animalsaustralia.org%2Ffeatures%2Frabbit-rescue.php&amp;psig=AFQjCNHMiBHqPtUFqF81qUw5wKLNKnrTfQ&amp;ust=1454084017385792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google.com/url?sa=i&amp;rct=j&amp;q=&amp;esrc=s&amp;source=images&amp;cd=&amp;cad=rja&amp;uact=8&amp;ved=0ahUKEwipxI2tytzKAhXITCYKHU-KCYkQjRwIBw&amp;url=http%3A%2F%2Fwww.123rf.com%2Fphoto_4788597_computer-screen-with-internet-browser-with-pointers.html&amp;psig=AFQjCNHURVQvwOQrlo1yZy7vuUB9GkjfVA&amp;ust=1454622645742124" TargetMode="External"/><Relationship Id="rId29" Type="http://schemas.openxmlformats.org/officeDocument/2006/relationships/image" Target="media/image15.jpeg"/><Relationship Id="rId11" Type="http://schemas.openxmlformats.org/officeDocument/2006/relationships/hyperlink" Target="http://www.google.com/url?sa=i&amp;rct=j&amp;q=&amp;esrc=s&amp;source=images&amp;cd=&amp;cad=rja&amp;uact=8&amp;ved=0ahUKEwjos4jWt5jKAhXBPiYKHTDuBJAQjRwIBw&amp;url=http://www.ywcancin.org/site/apps/nlnet/content2.aspx?c%3D6oJKL0PuF8JSG%26b%3D7960767%26ct%3D11606497%26notoc%3D1&amp;bvm=bv.110151844,d.eWE&amp;psig=AFQjCNEFjYp5RssQDF71l9-ddn9rKO1RkQ&amp;ust=1452281320452310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1.jpg"/><Relationship Id="rId40" Type="http://schemas.openxmlformats.org/officeDocument/2006/relationships/hyperlink" Target="http://www.google.com/url?sa=i&amp;rct=j&amp;q=&amp;esrc=s&amp;source=images&amp;cd=&amp;cad=rja&amp;uact=8&amp;ved=0ahUKEwjgjfWFhqLKAhWB7iYKHafIAiYQjRwIBw&amp;url=http://experiencesouthamerica.com/holiday/experience-easter-island/&amp;psig=AFQjCNFX4nOzJ8yNQ8qtWSU8x7OC4rX92A&amp;ust=1452611403276158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1.jpeg"/><Relationship Id="rId58" Type="http://schemas.openxmlformats.org/officeDocument/2006/relationships/image" Target="media/image34.jpeg"/><Relationship Id="rId66" Type="http://schemas.openxmlformats.org/officeDocument/2006/relationships/image" Target="media/image39.jpeg"/><Relationship Id="rId74" Type="http://schemas.openxmlformats.org/officeDocument/2006/relationships/image" Target="media/image44.jpeg"/><Relationship Id="rId79" Type="http://schemas.openxmlformats.org/officeDocument/2006/relationships/image" Target="media/image47.jpeg"/><Relationship Id="rId87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36.jpeg"/><Relationship Id="rId82" Type="http://schemas.openxmlformats.org/officeDocument/2006/relationships/hyperlink" Target="https://www.google.com/url?sa=i&amp;rct=j&amp;q=&amp;esrc=s&amp;source=images&amp;cd=&amp;cad=rja&amp;uact=8&amp;ved=0ahUKEwij28Dqy83KAhWDPB4KHV0YBCYQjRwIBw&amp;url=https%3A%2F%2Fopenreflections.wordpress.com%2F2011%2F08%2F03%2Fon-crowd-funding-open-access-scholarly-books%2F&amp;psig=AFQjCNEkFNf9IK50YqXh7xhqfuw-vG2w0g&amp;ust=1454107773574677" TargetMode="Externa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com/url?sa=i&amp;rct=j&amp;q=&amp;esrc=s&amp;source=images&amp;cd=&amp;cad=rja&amp;uact=8&amp;ved=0ahUKEwigrtm9qJjKAhVE5yYKHZZiCYsQjRwIBw&amp;url=http://www.discovertechnology.com/kids-party-clowns-for-hire/Houston/Houston_Texas_Easter_Bunny_Costume_Character.htm&amp;psig=AFQjCNH-vqtFRsuYCTpRa6zsd8mIAj4-yQ&amp;ust=1452277205948564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0.jpg"/><Relationship Id="rId27" Type="http://schemas.openxmlformats.org/officeDocument/2006/relationships/image" Target="media/image14.jpg"/><Relationship Id="rId30" Type="http://schemas.openxmlformats.org/officeDocument/2006/relationships/image" Target="media/image16.jpg"/><Relationship Id="rId35" Type="http://schemas.openxmlformats.org/officeDocument/2006/relationships/image" Target="media/image19.jpeg"/><Relationship Id="rId43" Type="http://schemas.openxmlformats.org/officeDocument/2006/relationships/image" Target="media/image25.jpeg"/><Relationship Id="rId48" Type="http://schemas.openxmlformats.org/officeDocument/2006/relationships/hyperlink" Target="http://www.google.com/url?sa=i&amp;rct=j&amp;q=&amp;esrc=s&amp;source=images&amp;cd=&amp;cad=rja&amp;uact=8&amp;ved=0ahUKEwjPpP7XtZjKAhVB5yYKHfpRBG0QjRwIBw&amp;url=http://wallpaperfx.com/holidays&amp;psig=AFQjCNH-vqtFRsuYCTpRa6zsd8mIAj4-yQ&amp;ust=1452277205948564" TargetMode="External"/><Relationship Id="rId56" Type="http://schemas.openxmlformats.org/officeDocument/2006/relationships/image" Target="media/image33.jpeg"/><Relationship Id="rId64" Type="http://schemas.openxmlformats.org/officeDocument/2006/relationships/hyperlink" Target="http://www.google.com/url?sa=i&amp;rct=j&amp;q=&amp;esrc=s&amp;source=images&amp;cd=&amp;cad=rja&amp;uact=8&amp;ved=0ahUKEwipgM3C_cXKAhXCcT4KHQXyC0kQjRwIBw&amp;url=http%3A%2F%2Fwww.mirror.co.uk%2Fnews%2Fworld-news%2Fparents-hand-out-earplugs-fellow-4848179&amp;psig=AFQjCNFWnSsh4lBYN_9oYHLKL5VHZU3mDw&amp;ust=1453845980012448" TargetMode="External"/><Relationship Id="rId69" Type="http://schemas.openxmlformats.org/officeDocument/2006/relationships/image" Target="media/image41.jpg"/><Relationship Id="rId77" Type="http://schemas.openxmlformats.org/officeDocument/2006/relationships/hyperlink" Target="http://www.google.com/url?sa=i&amp;rct=j&amp;q=&amp;esrc=s&amp;source=images&amp;cd=&amp;cad=rja&amp;uact=8&amp;ved=0ahUKEwiQiPqUqJjKAhVK6SYKHfKyBWYQjRwIBw&amp;url=http://www.ploopie.se/a-little-easter-bunny&amp;psig=AFQjCNHBld68WSw2QSCqvIeTuduA7y5pkw&amp;ust=1452277110777189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www.google.com/url?sa=i&amp;rct=j&amp;q=&amp;esrc=s&amp;source=images&amp;cd=&amp;cad=rja&amp;uact=8&amp;ved=0ahUKEwjZ5cDB1KnKAhXB6CYKHVN0AhsQjRwIBw&amp;url=http://zahnsply.com/crying-in-pain-tooth-emoji-dental-acrylic-key-chain.html&amp;psig=AFQjCNHVPPpXW226i7QdrGYh2Sg81wxi0A&amp;ust=1452872991896818" TargetMode="External"/><Relationship Id="rId72" Type="http://schemas.openxmlformats.org/officeDocument/2006/relationships/image" Target="media/image43.jpeg"/><Relationship Id="rId80" Type="http://schemas.openxmlformats.org/officeDocument/2006/relationships/hyperlink" Target="https://www.google.com/url?sa=i&amp;rct=j&amp;q=&amp;esrc=s&amp;source=images&amp;cd=&amp;cad=rja&amp;uact=8&amp;ved=0ahUKEwia1NOHzs3KAhVFFh4KHSnfC3IQjRwIBw&amp;url=https%3A%2F%2Fwww.pinterest.com%2Fpin%2F331577591288044019%2F&amp;psig=AFQjCNEatC1-uFJlDG1zd1jVTVgyIU0oQw&amp;ust=1454108325502824" TargetMode="External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7.jpeg"/><Relationship Id="rId25" Type="http://schemas.openxmlformats.org/officeDocument/2006/relationships/image" Target="media/image12.jpeg"/><Relationship Id="rId33" Type="http://schemas.openxmlformats.org/officeDocument/2006/relationships/image" Target="media/image18.jpg"/><Relationship Id="rId38" Type="http://schemas.openxmlformats.org/officeDocument/2006/relationships/hyperlink" Target="https://www.google.com/url?sa=i&amp;rct=j&amp;q=&amp;esrc=s&amp;source=images&amp;cd=&amp;cad=rja&amp;uact=8&amp;ved=0ahUKEwih9qynhaLKAhUBUD4KHd_GBQoQjRwIBw&amp;url=https://www.reddit.com/r/pics/comments/2xgkah/full_unearthed_statue_of_easter_island_head&amp;psig=AFQjCNFX4nOzJ8yNQ8qtWSU8x7OC4rX92A&amp;ust=1452611403276158" TargetMode="External"/><Relationship Id="rId46" Type="http://schemas.openxmlformats.org/officeDocument/2006/relationships/hyperlink" Target="http://www.google.com/url?sa=i&amp;rct=j&amp;q=&amp;esrc=s&amp;source=images&amp;cd=&amp;cad=rja&amp;uact=8&amp;ved=0ahUKEwjPkoGOtpjKAhVM6SYKHR0sAlMQjRwIBw&amp;url=http://cottonvalent.deviantart.com/art/Bunny-in-otome-game-342945374&amp;psig=AFQjCNH-vqtFRsuYCTpRa6zsd8mIAj4-yQ&amp;ust=1452277205948564" TargetMode="External"/><Relationship Id="rId59" Type="http://schemas.openxmlformats.org/officeDocument/2006/relationships/hyperlink" Target="https://www.google.com/imgres?imgurl=http://you.co.za/wp-content/uploads/2015/02/child-crying.jpg&amp;imgrefurl=http://you.co.za/supermom/help-my-child-doesnt-want-to-go-to-school/&amp;h=450&amp;w=600&amp;tbnid=4mujphJPijHYsM:&amp;docid=lJ9zeWBQtgMwtM&amp;ei=juOvVunYJ-a4jgSi-oKoBQ&amp;tbm=isch&amp;ved=0ahUKEwjp1_3P1dfKAhVmnIMKHSK9AFU4yAEQMwgcKBkwGQ" TargetMode="External"/><Relationship Id="rId67" Type="http://schemas.openxmlformats.org/officeDocument/2006/relationships/hyperlink" Target="http://www.google.com/url?sa=i&amp;rct=j&amp;q=&amp;esrc=s&amp;source=images&amp;cd=&amp;cad=rja&amp;uact=8&amp;ved=0ahUKEwiikYigt5jKAhXB4CYKHQ-ZC5gQjRwIBw&amp;url=http://www.123rf.com/photo_9118565_easter-bunny-on-chick-white-background.html&amp;psig=AFQjCNH-vqtFRsuYCTpRa6zsd8mIAj4-yQ&amp;ust=1452277205948564" TargetMode="External"/><Relationship Id="rId20" Type="http://schemas.openxmlformats.org/officeDocument/2006/relationships/hyperlink" Target="http://www.google.com/url?sa=i&amp;rct=j&amp;q=&amp;esrc=s&amp;source=images&amp;cd=&amp;cad=rja&amp;uact=8&amp;ved=0ahUKEwi9147ytZjKAhXIMSYKHecPD5YQjRwIBw&amp;url=http://www.great-kids-birthday-parties.com/easter-printables.html&amp;psig=AFQjCNH-vqtFRsuYCTpRa6zsd8mIAj4-yQ&amp;ust=1452277205948564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2.jpeg"/><Relationship Id="rId62" Type="http://schemas.openxmlformats.org/officeDocument/2006/relationships/hyperlink" Target="http://www.google.com/url?sa=i&amp;rct=j&amp;q=&amp;esrc=s&amp;source=images&amp;cd=&amp;cad=rja&amp;uact=8&amp;ved=0ahUKEwj528WY_cXKAhUD2T4KHW0zDT8QjRwIBw&amp;url=http%3A%2F%2Fwww.todaysparent.com%2Ftoddler%2Ftoddlers-stop-fake-crying%2F&amp;psig=AFQjCNFWnSsh4lBYN_9oYHLKL5VHZU3mDw&amp;ust=1453845980012448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://www.google.com/url?sa=i&amp;rct=j&amp;q=&amp;esrc=s&amp;source=images&amp;cd=&amp;cad=rja&amp;uact=8&amp;ved=0ahUKEwi_u9Tc9MzKAhUisoMKHW4vDKsQjRwIBw&amp;url=http%3A%2F%2Fwww.weiku.com%2FAnimal-Products%2Fbuy-rabbit-farm.html&amp;psig=AFQjCNHMiBHqPtUFqF81qUw5wKLNKnrTfQ&amp;ust=1454084017385792" TargetMode="External"/><Relationship Id="rId83" Type="http://schemas.openxmlformats.org/officeDocument/2006/relationships/image" Target="media/image49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://www.google.com/url?sa=i&amp;rct=j&amp;q=&amp;esrc=s&amp;source=images&amp;cd=&amp;cad=rja&amp;uact=8&amp;ved=0ahUKEwjOkciq3KnKAhVB5yYKHQS1CjMQjRwIBw&amp;url=http://publicschools.manchesterct.gov/page.cfm?p%3D1220&amp;psig=AFQjCNGzE1JRKRa4MSrn7xWP3M6olWqPlQ&amp;ust=1452875272496469" TargetMode="External"/><Relationship Id="rId28" Type="http://schemas.openxmlformats.org/officeDocument/2006/relationships/hyperlink" Target="http://www.google.com/url?sa=i&amp;rct=j&amp;q=&amp;esrc=s&amp;source=images&amp;cd=&amp;cad=rja&amp;uact=8&amp;ved=0ahUKEwjY6LD-oMXKAhVmuYMKHXrEDg4QjRwIBw&amp;url=http%3A%2F%2Fwww.techmanos.com%2Fshare%2520_your_dreams.htm&amp;psig=AFQjCNGMMifrVq26Rmwm3pPhCdf2KZr6mA&amp;ust=1453821424383492" TargetMode="External"/><Relationship Id="rId36" Type="http://schemas.openxmlformats.org/officeDocument/2006/relationships/image" Target="media/image20.gif"/><Relationship Id="rId49" Type="http://schemas.openxmlformats.org/officeDocument/2006/relationships/image" Target="media/image28.jpeg"/><Relationship Id="rId57" Type="http://schemas.openxmlformats.org/officeDocument/2006/relationships/hyperlink" Target="https://www.google.com/imgres?imgurl=http://4.bp.blogspot.com/-_Luwyukemvs/U5XssQ42ZRI/AAAAAAAAIOE/FQzycJu-4xY/s1600/wailing-smiley.png&amp;imgrefurl=http://www.symbols-n-emoticons.com/2013/02/wailing-and-crying-smiley.html&amp;h=500&amp;w=500&amp;tbnid=3e_ko71Bl7sStM:&amp;docid=a4TNSgwhcd3aMM&amp;ei=n8OXVouWJcTymQHM6a7ICA&amp;tbm=isch&amp;ved=0ahUKEwjL4ejl06nKAhVEeSYKHcy0C4kQMwhHKBEwEQ" TargetMode="External"/><Relationship Id="rId10" Type="http://schemas.openxmlformats.org/officeDocument/2006/relationships/image" Target="media/image3.jpeg"/><Relationship Id="rId31" Type="http://schemas.openxmlformats.org/officeDocument/2006/relationships/hyperlink" Target="http://www.google.com/url?sa=i&amp;rct=j&amp;q=&amp;esrc=s&amp;source=images&amp;cd=&amp;cad=rja&amp;uact=8&amp;ved=0ahUKEwi45YvWiaLKAhXCYyYKHbM1DGMQjRwIBw&amp;url=http://7-themes.com/7016046-sunny-beach-wallpaper.html&amp;psig=AFQjCNFY1oZTeLy8QrFwxLZqJVuUmWqRaw&amp;ust=1452612570784727" TargetMode="External"/><Relationship Id="rId44" Type="http://schemas.openxmlformats.org/officeDocument/2006/relationships/hyperlink" Target="http://looneytunes.wikia.com/wiki/Bugs_Bunny/Gallery" TargetMode="External"/><Relationship Id="rId52" Type="http://schemas.openxmlformats.org/officeDocument/2006/relationships/image" Target="media/image30.jpeg"/><Relationship Id="rId60" Type="http://schemas.openxmlformats.org/officeDocument/2006/relationships/image" Target="media/image35.jpeg"/><Relationship Id="rId65" Type="http://schemas.openxmlformats.org/officeDocument/2006/relationships/image" Target="media/image38.jpeg"/><Relationship Id="rId73" Type="http://schemas.openxmlformats.org/officeDocument/2006/relationships/hyperlink" Target="http://www.google.com/url?sa=i&amp;rct=j&amp;q=&amp;esrc=s&amp;source=images&amp;cd=&amp;cad=rja&amp;uact=8&amp;ved=0ahUKEwjgntiL9MzKAhVslYMKHRogBrUQjRwIBw&amp;url=http%3A%2F%2Fwww.rabbit.tamilnadufarms.com%2F&amp;psig=AFQjCNHMiBHqPtUFqF81qUw5wKLNKnrTfQ&amp;ust=1454084017385792" TargetMode="External"/><Relationship Id="rId78" Type="http://schemas.openxmlformats.org/officeDocument/2006/relationships/image" Target="media/image46.jpeg"/><Relationship Id="rId81" Type="http://schemas.openxmlformats.org/officeDocument/2006/relationships/image" Target="media/image48.gif"/><Relationship Id="rId86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oe%20Beach\My%20Documents\Downloads\48HrBooks_5.5x8.5_template%20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48HrBooks_5.5x8.5_template (1).dot</Template>
  <TotalTime>25581</TotalTime>
  <Pages>21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48HrBooks Template 5.5x8.5</vt:lpstr>
    </vt:vector>
  </TitlesOfParts>
  <Company>48HrBooks</Company>
  <LinksUpToDate>false</LinksUpToDate>
  <CharactersWithSpaces>1116</CharactersWithSpaces>
  <SharedDoc>false</SharedDoc>
  <HLinks>
    <vt:vector size="192" baseType="variant">
      <vt:variant>
        <vt:i4>458847</vt:i4>
      </vt:variant>
      <vt:variant>
        <vt:i4>93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90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84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81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75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72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63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54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51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45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42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30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27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24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21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18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15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12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9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6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  <vt:variant>
        <vt:i4>458847</vt:i4>
      </vt:variant>
      <vt:variant>
        <vt:i4>3</vt:i4>
      </vt:variant>
      <vt:variant>
        <vt:i4>0</vt:i4>
      </vt:variant>
      <vt:variant>
        <vt:i4>5</vt:i4>
      </vt:variant>
      <vt:variant>
        <vt:lpwstr>http://www.48hrbooks.com/</vt:lpwstr>
      </vt:variant>
      <vt:variant>
        <vt:lpwstr/>
      </vt:variant>
      <vt:variant>
        <vt:i4>2228234</vt:i4>
      </vt:variant>
      <vt:variant>
        <vt:i4>0</vt:i4>
      </vt:variant>
      <vt:variant>
        <vt:i4>0</vt:i4>
      </vt:variant>
      <vt:variant>
        <vt:i4>5</vt:i4>
      </vt:variant>
      <vt:variant>
        <vt:lpwstr>mailto:info@48HrBooks.com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48HrBooks Template 5.5x8.5</dc:title>
  <dc:subject/>
  <dc:creator>Joe Beach</dc:creator>
  <cp:keywords/>
  <dc:description/>
  <cp:lastModifiedBy>beachedina@aol.com</cp:lastModifiedBy>
  <cp:revision>65</cp:revision>
  <cp:lastPrinted>2016-02-04T17:56:00Z</cp:lastPrinted>
  <dcterms:created xsi:type="dcterms:W3CDTF">2016-01-07T16:27:00Z</dcterms:created>
  <dcterms:modified xsi:type="dcterms:W3CDTF">2016-02-08T16:31:00Z</dcterms:modified>
</cp:coreProperties>
</file>